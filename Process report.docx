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2119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F081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9EB4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977951" w:rsidRPr="006621AA" w:rsidRDefault="00977951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977951" w:rsidRPr="006621AA" w:rsidRDefault="00977951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977951" w:rsidRPr="006621AA" w:rsidRDefault="00977951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977951" w:rsidRPr="006621AA" w:rsidRDefault="00977951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977951" w:rsidRPr="006621AA" w:rsidRDefault="00977951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977951" w:rsidRPr="006621AA" w:rsidRDefault="00977951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77777777" w:rsidR="004A73BF" w:rsidRPr="006621AA" w:rsidRDefault="004A73BF" w:rsidP="00B70876">
      <w:pPr>
        <w:tabs>
          <w:tab w:val="left" w:pos="10260"/>
        </w:tabs>
      </w:pPr>
    </w:p>
    <w:p w14:paraId="0350BE35" w14:textId="77777777" w:rsidR="004A73BF" w:rsidRPr="006621AA" w:rsidRDefault="004A73BF" w:rsidP="00B70876">
      <w:pPr>
        <w:tabs>
          <w:tab w:val="left" w:pos="10260"/>
        </w:tabs>
      </w:pPr>
    </w:p>
    <w:p w14:paraId="4B9DB359" w14:textId="77777777" w:rsidR="004A73BF" w:rsidRPr="006621AA" w:rsidRDefault="004A73BF" w:rsidP="00B70876">
      <w:pPr>
        <w:tabs>
          <w:tab w:val="left" w:pos="10260"/>
        </w:tabs>
      </w:pPr>
    </w:p>
    <w:p w14:paraId="7BF62ABB" w14:textId="77777777" w:rsidR="004A73BF" w:rsidRPr="006621AA" w:rsidRDefault="004A73BF" w:rsidP="00B70876">
      <w:pPr>
        <w:tabs>
          <w:tab w:val="left" w:pos="10260"/>
        </w:tabs>
      </w:pPr>
    </w:p>
    <w:p w14:paraId="2DD25121" w14:textId="77777777" w:rsidR="004A73BF" w:rsidRPr="006621AA" w:rsidRDefault="004A73BF" w:rsidP="00B70876">
      <w:pPr>
        <w:tabs>
          <w:tab w:val="left" w:pos="10260"/>
        </w:tabs>
      </w:pPr>
    </w:p>
    <w:p w14:paraId="787F28F0" w14:textId="77777777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5D7BBFFD" w:rsidR="001351ED" w:rsidRPr="006621AA" w:rsidRDefault="00740CEE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37CFDD18">
                <wp:simplePos x="0" y="0"/>
                <wp:positionH relativeFrom="column">
                  <wp:posOffset>0</wp:posOffset>
                </wp:positionH>
                <wp:positionV relativeFrom="page">
                  <wp:posOffset>8162925</wp:posOffset>
                </wp:positionV>
                <wp:extent cx="4524375" cy="1600200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977951" w:rsidRPr="006621AA" w:rsidRDefault="00977951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5E42CDBD" w14:textId="76FDEA48" w:rsidR="00977951" w:rsidRDefault="00977951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ProP-17</w:t>
                            </w:r>
                          </w:p>
                          <w:p w14:paraId="43DBA174" w14:textId="540F7C5F" w:rsidR="00977951" w:rsidRDefault="00977951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6B17AE02" w:rsidR="00977951" w:rsidRPr="006621AA" w:rsidRDefault="00977951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642.75pt;width:356.25pt;height:12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6358BC75" w14:textId="43B4146E" w:rsidR="00977951" w:rsidRPr="006621AA" w:rsidRDefault="00977951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5E42CDBD" w14:textId="76FDEA48" w:rsidR="00977951" w:rsidRDefault="00977951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ProP-17</w:t>
                      </w:r>
                    </w:p>
                    <w:p w14:paraId="43DBA174" w14:textId="540F7C5F" w:rsidR="00977951" w:rsidRDefault="00977951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6B17AE02" w:rsidR="00977951" w:rsidRPr="006621AA" w:rsidRDefault="00977951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C1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3C61AB26">
                <wp:simplePos x="0" y="0"/>
                <wp:positionH relativeFrom="column">
                  <wp:posOffset>-798830</wp:posOffset>
                </wp:positionH>
                <wp:positionV relativeFrom="paragraph">
                  <wp:posOffset>1276985</wp:posOffset>
                </wp:positionV>
                <wp:extent cx="8028305" cy="3961130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396113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1D424" id="Group 16" o:spid="_x0000_s1026" style="position:absolute;margin-left:-62.9pt;margin-top:100.55pt;width:632.15pt;height:311.9pt;rotation:180;z-index:-251659776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p w14:paraId="173ECF9B" w14:textId="5708EC47" w:rsidR="008602DE" w:rsidRDefault="00A77982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color w:val="333333" w:themeColor="accent2"/>
          <w:kern w:val="32"/>
          <w:sz w:val="36"/>
        </w:rPr>
        <w:fldChar w:fldCharType="begin"/>
      </w:r>
      <w:r>
        <w:rPr>
          <w:b/>
          <w:bCs/>
          <w:color w:val="333333" w:themeColor="accent2"/>
          <w:kern w:val="32"/>
          <w:sz w:val="36"/>
        </w:rPr>
        <w:instrText xml:space="preserve"> TOC \h \z \t "Heading 1;2;Heading 3;4;My Head title;1;My subhead;1;Title;1;Header222222222;3" </w:instrText>
      </w:r>
      <w:r>
        <w:rPr>
          <w:b/>
          <w:bCs/>
          <w:color w:val="333333" w:themeColor="accent2"/>
          <w:kern w:val="32"/>
          <w:sz w:val="36"/>
        </w:rPr>
        <w:fldChar w:fldCharType="separate"/>
      </w:r>
      <w:hyperlink w:anchor="_Toc870887" w:history="1">
        <w:r w:rsidR="008602DE" w:rsidRPr="00430A1F">
          <w:rPr>
            <w:rStyle w:val="Hyperlink"/>
            <w:noProof/>
          </w:rPr>
          <w:t>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Global work division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5</w:t>
        </w:r>
        <w:r w:rsidR="008602DE">
          <w:rPr>
            <w:noProof/>
            <w:webHidden/>
          </w:rPr>
          <w:fldChar w:fldCharType="end"/>
        </w:r>
      </w:hyperlink>
    </w:p>
    <w:p w14:paraId="5FAF3A68" w14:textId="6FA6CB74" w:rsidR="008602DE" w:rsidRDefault="00C6477C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88" w:history="1">
        <w:r w:rsidR="008602DE" w:rsidRPr="00430A1F">
          <w:rPr>
            <w:rStyle w:val="Hyperlink"/>
            <w:noProof/>
          </w:rPr>
          <w:t>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060A476" w14:textId="3650EF16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89" w:history="1">
        <w:r w:rsidR="008602DE" w:rsidRPr="00430A1F">
          <w:rPr>
            <w:rStyle w:val="Hyperlink"/>
            <w:noProof/>
          </w:rPr>
          <w:t>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692264B" w14:textId="08C6C040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0" w:history="1">
        <w:r w:rsidR="008602DE" w:rsidRPr="00430A1F">
          <w:rPr>
            <w:rStyle w:val="Hyperlink"/>
            <w:noProof/>
          </w:rPr>
          <w:t>2.1.1.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5FD40CDF" w14:textId="2046DC0A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1" w:history="1">
        <w:r w:rsidR="008602DE" w:rsidRPr="00430A1F">
          <w:rPr>
            <w:rStyle w:val="Hyperlink"/>
            <w:noProof/>
          </w:rPr>
          <w:t>2.1.2.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4FEAA24" w14:textId="58897372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2" w:history="1">
        <w:r w:rsidR="008602DE" w:rsidRPr="00430A1F">
          <w:rPr>
            <w:rStyle w:val="Hyperlink"/>
            <w:noProof/>
          </w:rPr>
          <w:t>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2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18D20CD5" w14:textId="308AB590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3" w:history="1">
        <w:r w:rsidR="008602DE" w:rsidRPr="00430A1F">
          <w:rPr>
            <w:rStyle w:val="Hyperlink"/>
            <w:noProof/>
          </w:rPr>
          <w:t>2.2.1.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D43147B" w14:textId="21A885E5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4" w:history="1">
        <w:r w:rsidR="008602DE" w:rsidRPr="00430A1F">
          <w:rPr>
            <w:rStyle w:val="Hyperlink"/>
            <w:noProof/>
          </w:rPr>
          <w:t>2.2.2.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21758901" w14:textId="0B3FB12C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5" w:history="1">
        <w:r w:rsidR="008602DE" w:rsidRPr="00430A1F">
          <w:rPr>
            <w:rStyle w:val="Hyperlink"/>
            <w:noProof/>
          </w:rPr>
          <w:t>2.3.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3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3515A86E" w14:textId="3847F4A9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6" w:history="1">
        <w:r w:rsidR="008602DE" w:rsidRPr="00430A1F">
          <w:rPr>
            <w:rStyle w:val="Hyperlink"/>
            <w:noProof/>
          </w:rPr>
          <w:t>2.3.1.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1AEB5F3A" w14:textId="7CEBCBFC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7" w:history="1">
        <w:r w:rsidR="008602DE" w:rsidRPr="00430A1F">
          <w:rPr>
            <w:rStyle w:val="Hyperlink"/>
            <w:noProof/>
          </w:rPr>
          <w:t>2.3.2.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52B0F0B0" w14:textId="23DB9984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8" w:history="1">
        <w:r w:rsidR="008602DE" w:rsidRPr="00430A1F">
          <w:rPr>
            <w:rStyle w:val="Hyperlink"/>
            <w:noProof/>
          </w:rPr>
          <w:t>2.4.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4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90E67C0" w14:textId="3B54A68A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9" w:history="1">
        <w:r w:rsidR="008602DE" w:rsidRPr="00430A1F">
          <w:rPr>
            <w:rStyle w:val="Hyperlink"/>
            <w:noProof/>
          </w:rPr>
          <w:t>2.4.1.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8AF2C74" w14:textId="5FBBF420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0" w:history="1">
        <w:r w:rsidR="008602DE" w:rsidRPr="00430A1F">
          <w:rPr>
            <w:rStyle w:val="Hyperlink"/>
            <w:noProof/>
          </w:rPr>
          <w:t>2.4.2.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23495A13" w14:textId="0BC448FD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1" w:history="1">
        <w:r w:rsidR="008602DE" w:rsidRPr="00430A1F">
          <w:rPr>
            <w:rStyle w:val="Hyperlink"/>
            <w:noProof/>
          </w:rPr>
          <w:t>2.5.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5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50114F03" w14:textId="5DFA39AB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2" w:history="1">
        <w:r w:rsidR="008602DE" w:rsidRPr="00430A1F">
          <w:rPr>
            <w:rStyle w:val="Hyperlink"/>
            <w:noProof/>
          </w:rPr>
          <w:t>2.5.1.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3110433" w14:textId="3F8CECE9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3" w:history="1">
        <w:r w:rsidR="008602DE" w:rsidRPr="00430A1F">
          <w:rPr>
            <w:rStyle w:val="Hyperlink"/>
            <w:noProof/>
          </w:rPr>
          <w:t>2.5.2.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EDAF7C2" w14:textId="188F4E68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4" w:history="1">
        <w:r w:rsidR="008602DE" w:rsidRPr="00430A1F">
          <w:rPr>
            <w:rStyle w:val="Hyperlink"/>
            <w:noProof/>
          </w:rPr>
          <w:t>2.6.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6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315FC883" w14:textId="72DC8424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5" w:history="1">
        <w:r w:rsidR="008602DE" w:rsidRPr="00430A1F">
          <w:rPr>
            <w:rStyle w:val="Hyperlink"/>
            <w:noProof/>
          </w:rPr>
          <w:t>2.6.1.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29C06F5" w14:textId="20C41A4A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6" w:history="1">
        <w:r w:rsidR="008602DE" w:rsidRPr="00430A1F">
          <w:rPr>
            <w:rStyle w:val="Hyperlink"/>
            <w:noProof/>
          </w:rPr>
          <w:t>2.6.2.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6C3B5C6" w14:textId="65076303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7" w:history="1">
        <w:r w:rsidR="008602DE" w:rsidRPr="00430A1F">
          <w:rPr>
            <w:rStyle w:val="Hyperlink"/>
            <w:noProof/>
          </w:rPr>
          <w:t>2.7.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7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D2165CA" w14:textId="0C4AB1F9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8" w:history="1">
        <w:r w:rsidR="008602DE" w:rsidRPr="00430A1F">
          <w:rPr>
            <w:rStyle w:val="Hyperlink"/>
            <w:noProof/>
          </w:rPr>
          <w:t>2.7.1.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154ACFC6" w14:textId="433F5113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9" w:history="1">
        <w:r w:rsidR="008602DE" w:rsidRPr="00430A1F">
          <w:rPr>
            <w:rStyle w:val="Hyperlink"/>
            <w:noProof/>
          </w:rPr>
          <w:t>2.7.2.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211AD27" w14:textId="3DAFFA80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0" w:history="1">
        <w:r w:rsidR="008602DE" w:rsidRPr="00430A1F">
          <w:rPr>
            <w:rStyle w:val="Hyperlink"/>
            <w:noProof/>
          </w:rPr>
          <w:t>2.8.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8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2B2CA349" w14:textId="1582261C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1" w:history="1">
        <w:r w:rsidR="008602DE" w:rsidRPr="00430A1F">
          <w:rPr>
            <w:rStyle w:val="Hyperlink"/>
            <w:noProof/>
          </w:rPr>
          <w:t>2.8.1.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6A80F392" w14:textId="490B505E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2" w:history="1">
        <w:r w:rsidR="008602DE" w:rsidRPr="00430A1F">
          <w:rPr>
            <w:rStyle w:val="Hyperlink"/>
            <w:noProof/>
          </w:rPr>
          <w:t>2.8.2.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700D0FE3" w14:textId="58E2CD83" w:rsidR="008602DE" w:rsidRDefault="00C6477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3" w:history="1">
        <w:r w:rsidR="008602DE" w:rsidRPr="00430A1F">
          <w:rPr>
            <w:rStyle w:val="Hyperlink"/>
            <w:noProof/>
          </w:rPr>
          <w:t>2.9.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9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0276E3A" w14:textId="757E3E4E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4" w:history="1">
        <w:r w:rsidR="008602DE" w:rsidRPr="00430A1F">
          <w:rPr>
            <w:rStyle w:val="Hyperlink"/>
            <w:noProof/>
          </w:rPr>
          <w:t>2.9.1.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3BC7D2A" w14:textId="50553DF4" w:rsidR="008602DE" w:rsidRDefault="00C6477C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5" w:history="1">
        <w:r w:rsidR="008602DE" w:rsidRPr="00430A1F">
          <w:rPr>
            <w:rStyle w:val="Hyperlink"/>
            <w:noProof/>
          </w:rPr>
          <w:t>2.9.2.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311A82C9" w14:textId="54ADD3E6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6" w:history="1">
        <w:r w:rsidR="008602DE" w:rsidRPr="00430A1F">
          <w:rPr>
            <w:rStyle w:val="Hyperlink"/>
            <w:noProof/>
          </w:rPr>
          <w:t>2.10.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10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61181A48" w14:textId="41EFB134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7" w:history="1">
        <w:r w:rsidR="008602DE" w:rsidRPr="00430A1F">
          <w:rPr>
            <w:rStyle w:val="Hyperlink"/>
            <w:noProof/>
          </w:rPr>
          <w:t>2.10.1.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74B51E02" w14:textId="4E57C827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8" w:history="1">
        <w:r w:rsidR="008602DE" w:rsidRPr="00430A1F">
          <w:rPr>
            <w:rStyle w:val="Hyperlink"/>
            <w:noProof/>
          </w:rPr>
          <w:t>2.10.2.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634D3B78" w14:textId="42E2F8DC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9" w:history="1">
        <w:r w:rsidR="008602DE" w:rsidRPr="00430A1F">
          <w:rPr>
            <w:rStyle w:val="Hyperlink"/>
            <w:noProof/>
          </w:rPr>
          <w:t>2.11.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11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24EF5777" w14:textId="67A5928A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0" w:history="1">
        <w:r w:rsidR="008602DE" w:rsidRPr="00430A1F">
          <w:rPr>
            <w:rStyle w:val="Hyperlink"/>
            <w:noProof/>
          </w:rPr>
          <w:t>2.11.1.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0CFB4727" w14:textId="018651D5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1" w:history="1">
        <w:r w:rsidR="008602DE" w:rsidRPr="00430A1F">
          <w:rPr>
            <w:rStyle w:val="Hyperlink"/>
            <w:noProof/>
          </w:rPr>
          <w:t>2.11.2.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1EE54B42" w14:textId="65811D93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2" w:history="1">
        <w:r w:rsidR="008602DE" w:rsidRPr="00430A1F">
          <w:rPr>
            <w:rStyle w:val="Hyperlink"/>
            <w:noProof/>
          </w:rPr>
          <w:t>2.12.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12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5D84DD45" w14:textId="4E5C125D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3" w:history="1">
        <w:r w:rsidR="008602DE" w:rsidRPr="00430A1F">
          <w:rPr>
            <w:rStyle w:val="Hyperlink"/>
            <w:noProof/>
          </w:rPr>
          <w:t>2.12.1.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D29860B" w14:textId="5AE27774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4" w:history="1">
        <w:r w:rsidR="008602DE" w:rsidRPr="00430A1F">
          <w:rPr>
            <w:rStyle w:val="Hyperlink"/>
            <w:noProof/>
          </w:rPr>
          <w:t>2.12.2.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D083600" w14:textId="47C5966D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5" w:history="1">
        <w:r w:rsidR="008602DE" w:rsidRPr="00430A1F">
          <w:rPr>
            <w:rStyle w:val="Hyperlink"/>
            <w:noProof/>
          </w:rPr>
          <w:t>2.13.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13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F0C8E51" w14:textId="6D36777F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6" w:history="1">
        <w:r w:rsidR="008602DE" w:rsidRPr="00430A1F">
          <w:rPr>
            <w:rStyle w:val="Hyperlink"/>
            <w:noProof/>
          </w:rPr>
          <w:t>2.13.1.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2FBC9DFB" w14:textId="723E2F4D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7" w:history="1">
        <w:r w:rsidR="008602DE" w:rsidRPr="00430A1F">
          <w:rPr>
            <w:rStyle w:val="Hyperlink"/>
            <w:noProof/>
          </w:rPr>
          <w:t>2.13.2.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720576E1" w14:textId="402B6545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8" w:history="1">
        <w:r w:rsidR="008602DE" w:rsidRPr="00430A1F">
          <w:rPr>
            <w:rStyle w:val="Hyperlink"/>
            <w:noProof/>
          </w:rPr>
          <w:t>2.14.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14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56AE87A1" w14:textId="2A45741E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9" w:history="1">
        <w:r w:rsidR="008602DE" w:rsidRPr="00430A1F">
          <w:rPr>
            <w:rStyle w:val="Hyperlink"/>
            <w:noProof/>
          </w:rPr>
          <w:t>2.14.1.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009608EE" w14:textId="0670134F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0" w:history="1">
        <w:r w:rsidR="008602DE" w:rsidRPr="00430A1F">
          <w:rPr>
            <w:rStyle w:val="Hyperlink"/>
            <w:noProof/>
          </w:rPr>
          <w:t>2.14.2.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16E132FC" w14:textId="13231EA2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1" w:history="1">
        <w:r w:rsidR="008602DE" w:rsidRPr="00430A1F">
          <w:rPr>
            <w:rStyle w:val="Hyperlink"/>
            <w:noProof/>
          </w:rPr>
          <w:t>2.15.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15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86D9A94" w14:textId="48E43921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2" w:history="1">
        <w:r w:rsidR="008602DE" w:rsidRPr="00430A1F">
          <w:rPr>
            <w:rStyle w:val="Hyperlink"/>
            <w:noProof/>
          </w:rPr>
          <w:t>2.15.1.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FD00B79" w14:textId="556432AD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3" w:history="1">
        <w:r w:rsidR="008602DE" w:rsidRPr="00430A1F">
          <w:rPr>
            <w:rStyle w:val="Hyperlink"/>
            <w:noProof/>
          </w:rPr>
          <w:t>2.15.2.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B551219" w14:textId="1001F5E7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4" w:history="1">
        <w:r w:rsidR="008602DE" w:rsidRPr="00430A1F">
          <w:rPr>
            <w:rStyle w:val="Hyperlink"/>
            <w:noProof/>
          </w:rPr>
          <w:t>2.16.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16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39A42DB6" w14:textId="4DE55392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5" w:history="1">
        <w:r w:rsidR="008602DE" w:rsidRPr="00430A1F">
          <w:rPr>
            <w:rStyle w:val="Hyperlink"/>
            <w:noProof/>
          </w:rPr>
          <w:t>2.16.1.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A7A76DB" w14:textId="06385E53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6" w:history="1">
        <w:r w:rsidR="008602DE" w:rsidRPr="00430A1F">
          <w:rPr>
            <w:rStyle w:val="Hyperlink"/>
            <w:noProof/>
          </w:rPr>
          <w:t>2.16.2.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72EA44B" w14:textId="4E548BDA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7" w:history="1">
        <w:r w:rsidR="008602DE" w:rsidRPr="00430A1F">
          <w:rPr>
            <w:rStyle w:val="Hyperlink"/>
            <w:noProof/>
          </w:rPr>
          <w:t>2.17.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17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361D14C" w14:textId="5D58534D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8" w:history="1">
        <w:r w:rsidR="008602DE" w:rsidRPr="00430A1F">
          <w:rPr>
            <w:rStyle w:val="Hyperlink"/>
            <w:noProof/>
          </w:rPr>
          <w:t>2.17.1.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AA73AC8" w14:textId="00318A07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9" w:history="1">
        <w:r w:rsidR="008602DE" w:rsidRPr="00430A1F">
          <w:rPr>
            <w:rStyle w:val="Hyperlink"/>
            <w:noProof/>
          </w:rPr>
          <w:t>2.17.2.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2C86F342" w14:textId="2B75D2EB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0" w:history="1">
        <w:r w:rsidR="008602DE" w:rsidRPr="00430A1F">
          <w:rPr>
            <w:rStyle w:val="Hyperlink"/>
            <w:noProof/>
          </w:rPr>
          <w:t>2.18.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18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02EF455" w14:textId="67579F6B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1" w:history="1">
        <w:r w:rsidR="008602DE" w:rsidRPr="00430A1F">
          <w:rPr>
            <w:rStyle w:val="Hyperlink"/>
            <w:noProof/>
          </w:rPr>
          <w:t>2.18.1.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3460340D" w14:textId="33F961F0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2" w:history="1">
        <w:r w:rsidR="008602DE" w:rsidRPr="00430A1F">
          <w:rPr>
            <w:rStyle w:val="Hyperlink"/>
            <w:noProof/>
          </w:rPr>
          <w:t>2.18.2.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9B9A206" w14:textId="012C42E8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3" w:history="1">
        <w:r w:rsidR="008602DE" w:rsidRPr="00430A1F">
          <w:rPr>
            <w:rStyle w:val="Hyperlink"/>
            <w:noProof/>
          </w:rPr>
          <w:t>2.19.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19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1189AF14" w14:textId="5C35EC09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4" w:history="1">
        <w:r w:rsidR="008602DE" w:rsidRPr="00430A1F">
          <w:rPr>
            <w:rStyle w:val="Hyperlink"/>
            <w:noProof/>
          </w:rPr>
          <w:t>2.19.1.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A0E3F25" w14:textId="578CC237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5" w:history="1">
        <w:r w:rsidR="008602DE" w:rsidRPr="00430A1F">
          <w:rPr>
            <w:rStyle w:val="Hyperlink"/>
            <w:noProof/>
          </w:rPr>
          <w:t>2.19.2.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3F996714" w14:textId="7D95CD93" w:rsidR="008602DE" w:rsidRDefault="00C6477C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6" w:history="1">
        <w:r w:rsidR="008602DE" w:rsidRPr="00430A1F">
          <w:rPr>
            <w:rStyle w:val="Hyperlink"/>
            <w:noProof/>
          </w:rPr>
          <w:t>2.20.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20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B142EAC" w14:textId="4DA565A9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7" w:history="1">
        <w:r w:rsidR="008602DE" w:rsidRPr="00430A1F">
          <w:rPr>
            <w:rStyle w:val="Hyperlink"/>
            <w:noProof/>
          </w:rPr>
          <w:t>2.20.1.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04F7678" w14:textId="1299183F" w:rsidR="008602DE" w:rsidRDefault="00C6477C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8" w:history="1">
        <w:r w:rsidR="008602DE" w:rsidRPr="00430A1F">
          <w:rPr>
            <w:rStyle w:val="Hyperlink"/>
            <w:noProof/>
          </w:rPr>
          <w:t>2.20.2.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1380A859" w14:textId="42C04099" w:rsidR="008602DE" w:rsidRDefault="00C6477C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9" w:history="1">
        <w:r w:rsidR="008602DE" w:rsidRPr="00430A1F">
          <w:rPr>
            <w:rStyle w:val="Hyperlink"/>
            <w:noProof/>
          </w:rPr>
          <w:t>3.1 Opinion about deserved mark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9C70E23" w14:textId="5E31D368" w:rsidR="008602DE" w:rsidRDefault="00C6477C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0" w:history="1">
        <w:r w:rsidR="008602DE" w:rsidRPr="00430A1F">
          <w:rPr>
            <w:rStyle w:val="Hyperlink"/>
            <w:noProof/>
          </w:rPr>
          <w:t>3.2 Justifying the mark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74762A35" w14:textId="591A94F3" w:rsidR="008602DE" w:rsidRDefault="00C6477C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1" w:history="1">
        <w:r w:rsidR="008602DE" w:rsidRPr="00430A1F">
          <w:rPr>
            <w:rStyle w:val="Hyperlink"/>
            <w:noProof/>
          </w:rPr>
          <w:t>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Individual reflections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743E16C1" w14:textId="4CF1FB6A" w:rsidR="008602DE" w:rsidRDefault="00C6477C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2" w:history="1">
        <w:r w:rsidR="008602DE" w:rsidRPr="00430A1F">
          <w:rPr>
            <w:rStyle w:val="Hyperlink"/>
            <w:noProof/>
          </w:rPr>
          <w:t>5.1 Strong/weak traits that affected the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0CFBF2B6" w14:textId="0FC4EFBA" w:rsidR="008602DE" w:rsidRDefault="00C6477C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3" w:history="1">
        <w:r w:rsidR="008602DE" w:rsidRPr="00430A1F">
          <w:rPr>
            <w:rStyle w:val="Hyperlink"/>
            <w:noProof/>
          </w:rPr>
          <w:t>5.2 Learning moments from the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89AE8B0" w14:textId="19768095" w:rsidR="008602DE" w:rsidRDefault="00C6477C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4" w:history="1">
        <w:r w:rsidR="008602DE" w:rsidRPr="00430A1F">
          <w:rPr>
            <w:rStyle w:val="Hyperlink"/>
            <w:noProof/>
          </w:rPr>
          <w:t>5.3 Evaluation of spent effort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29DD8719" w14:textId="23D6DDF7" w:rsidR="008602DE" w:rsidRDefault="00C6477C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5" w:history="1">
        <w:r w:rsidR="008602DE" w:rsidRPr="00430A1F">
          <w:rPr>
            <w:rStyle w:val="Hyperlink"/>
            <w:noProof/>
          </w:rPr>
          <w:t>5.3 Improvements for next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29497C9" w14:textId="09B40EAF" w:rsidR="008602DE" w:rsidRDefault="00C6477C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6" w:history="1">
        <w:r w:rsidR="008602DE" w:rsidRPr="00430A1F">
          <w:rPr>
            <w:rStyle w:val="Hyperlink"/>
            <w:noProof/>
          </w:rPr>
          <w:t>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Appendix A: Report of the interview with the client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11</w:t>
        </w:r>
        <w:r w:rsidR="008602DE">
          <w:rPr>
            <w:noProof/>
            <w:webHidden/>
          </w:rPr>
          <w:fldChar w:fldCharType="end"/>
        </w:r>
      </w:hyperlink>
    </w:p>
    <w:p w14:paraId="48F3BEE6" w14:textId="293FFFA3" w:rsidR="004E0B93" w:rsidRPr="006621AA" w:rsidRDefault="00A77982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>
        <w:rPr>
          <w:b/>
          <w:bCs/>
          <w:color w:val="333333" w:themeColor="accent2"/>
          <w:kern w:val="32"/>
          <w:sz w:val="36"/>
        </w:rPr>
        <w:fldChar w:fldCharType="end"/>
      </w:r>
    </w:p>
    <w:p w14:paraId="595A59A4" w14:textId="619D9365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bookmarkStart w:id="0" w:name="_Toc870887"/>
      <w:r>
        <w:lastRenderedPageBreak/>
        <w:t>Global work division</w:t>
      </w:r>
      <w:bookmarkEnd w:id="0"/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bookmarkStart w:id="1" w:name="_Toc870888"/>
      <w:r>
        <w:lastRenderedPageBreak/>
        <w:t>Weeks</w:t>
      </w:r>
      <w:bookmarkEnd w:id="1"/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2" w:name="_Toc870889"/>
      <w:r>
        <w:t>Week</w:t>
      </w:r>
      <w:r w:rsidR="003776A5">
        <w:t xml:space="preserve"> </w:t>
      </w:r>
      <w:r w:rsidR="00A057E9">
        <w:t>1</w:t>
      </w:r>
      <w:bookmarkEnd w:id="2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" w:name="_Toc870890"/>
      <w:r w:rsidR="009C4D36">
        <w:t>Minutes</w:t>
      </w:r>
      <w:bookmarkEnd w:id="3"/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3492"/>
        <w:gridCol w:w="3492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" w:name="_Toc870891"/>
      <w:r>
        <w:t xml:space="preserve">Who did </w:t>
      </w:r>
      <w:proofErr w:type="gramStart"/>
      <w:r>
        <w:t>what</w:t>
      </w:r>
      <w:bookmarkEnd w:id="4"/>
      <w:proofErr w:type="gramEnd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 xml:space="preserve">David </w:t>
            </w:r>
            <w:proofErr w:type="spellStart"/>
            <w:r w:rsidRPr="002E5111">
              <w:t>Hooi</w:t>
            </w:r>
            <w:proofErr w:type="spellEnd"/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5" w:name="_Toc870892"/>
      <w:r>
        <w:t xml:space="preserve">Week </w:t>
      </w:r>
      <w:r w:rsidR="00EF612B">
        <w:t>2</w:t>
      </w:r>
      <w:bookmarkEnd w:id="5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" w:name="_Toc870893"/>
      <w:r>
        <w:t>Minutes</w:t>
      </w:r>
      <w:bookmarkEnd w:id="6"/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3492"/>
        <w:gridCol w:w="3492"/>
      </w:tblGrid>
      <w:tr w:rsidR="00465D31" w14:paraId="211437F8" w14:textId="77777777" w:rsidTr="005A45B0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5A45B0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5A45B0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5A45B0">
            <w:r>
              <w:t>Time</w:t>
            </w:r>
          </w:p>
        </w:tc>
      </w:tr>
      <w:tr w:rsidR="00465D31" w14:paraId="1BC92A2E" w14:textId="77777777" w:rsidTr="005A45B0">
        <w:tc>
          <w:tcPr>
            <w:tcW w:w="3492" w:type="dxa"/>
          </w:tcPr>
          <w:p w14:paraId="1FB3F199" w14:textId="77777777" w:rsidR="00465D31" w:rsidRDefault="00465D31" w:rsidP="005A45B0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5A45B0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5A45B0">
            <w:r>
              <w:t>11:30-13:00</w:t>
            </w:r>
          </w:p>
        </w:tc>
      </w:tr>
      <w:tr w:rsidR="00465D31" w14:paraId="0CF99BB4" w14:textId="77777777" w:rsidTr="005A45B0">
        <w:tc>
          <w:tcPr>
            <w:tcW w:w="3492" w:type="dxa"/>
          </w:tcPr>
          <w:p w14:paraId="0F63D924" w14:textId="612A70C0" w:rsidR="00465D31" w:rsidRDefault="002C7E16" w:rsidP="005A45B0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5A45B0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5A45B0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5A45B0">
        <w:tc>
          <w:tcPr>
            <w:tcW w:w="3492" w:type="dxa"/>
          </w:tcPr>
          <w:p w14:paraId="5ED6F8B8" w14:textId="77777777" w:rsidR="00465D31" w:rsidRDefault="00465D31" w:rsidP="005A45B0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5A45B0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5A45B0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5A45B0">
        <w:tc>
          <w:tcPr>
            <w:tcW w:w="3492" w:type="dxa"/>
          </w:tcPr>
          <w:p w14:paraId="318DCB50" w14:textId="77777777" w:rsidR="00465D31" w:rsidRDefault="00465D31" w:rsidP="005A45B0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5A45B0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5A45B0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7" w:name="_Toc870894"/>
      <w:r>
        <w:t xml:space="preserve">Who did </w:t>
      </w:r>
      <w:proofErr w:type="gramStart"/>
      <w:r>
        <w:t>what</w:t>
      </w:r>
      <w:bookmarkEnd w:id="7"/>
      <w:proofErr w:type="gramEnd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3B4204" w14:paraId="41855295" w14:textId="77777777" w:rsidTr="005A45B0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5A45B0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5A45B0">
            <w:r>
              <w:t>What was done</w:t>
            </w:r>
          </w:p>
        </w:tc>
      </w:tr>
      <w:tr w:rsidR="003B4204" w14:paraId="6A6A65B4" w14:textId="77777777" w:rsidTr="005A45B0">
        <w:tc>
          <w:tcPr>
            <w:tcW w:w="5238" w:type="dxa"/>
          </w:tcPr>
          <w:p w14:paraId="32BDFCB1" w14:textId="77777777" w:rsidR="003B4204" w:rsidRDefault="003B4204" w:rsidP="005A45B0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5A45B0">
            <w:r>
              <w:t xml:space="preserve">Brainstorming project, communicating with </w:t>
            </w:r>
            <w:r>
              <w:lastRenderedPageBreak/>
              <w:t xml:space="preserve">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5A45B0">
        <w:tc>
          <w:tcPr>
            <w:tcW w:w="5238" w:type="dxa"/>
          </w:tcPr>
          <w:p w14:paraId="0ECC9039" w14:textId="77777777" w:rsidR="003B4204" w:rsidRDefault="003B4204" w:rsidP="005A45B0">
            <w:proofErr w:type="spellStart"/>
            <w:r w:rsidRPr="00193989">
              <w:lastRenderedPageBreak/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5A45B0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5A45B0">
        <w:tc>
          <w:tcPr>
            <w:tcW w:w="5238" w:type="dxa"/>
          </w:tcPr>
          <w:p w14:paraId="37CD0932" w14:textId="77777777" w:rsidR="003B4204" w:rsidRDefault="003B4204" w:rsidP="005A45B0">
            <w:r w:rsidRPr="002E5111">
              <w:t xml:space="preserve">David </w:t>
            </w:r>
            <w:proofErr w:type="spellStart"/>
            <w:r w:rsidRPr="002E5111">
              <w:t>Hooi</w:t>
            </w:r>
            <w:proofErr w:type="spellEnd"/>
          </w:p>
        </w:tc>
        <w:tc>
          <w:tcPr>
            <w:tcW w:w="5238" w:type="dxa"/>
          </w:tcPr>
          <w:p w14:paraId="4FE69AE8" w14:textId="4D2B4AC4" w:rsidR="003B4204" w:rsidRDefault="003B4204" w:rsidP="005A45B0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5A45B0">
        <w:tc>
          <w:tcPr>
            <w:tcW w:w="5238" w:type="dxa"/>
          </w:tcPr>
          <w:p w14:paraId="6CDAFAB8" w14:textId="77777777" w:rsidR="003B4204" w:rsidRDefault="003B4204" w:rsidP="005A45B0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5A45B0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  <w:bookmarkStart w:id="8" w:name="_GoBack"/>
            <w:bookmarkEnd w:id="8"/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870895"/>
      <w:r>
        <w:t xml:space="preserve">Week </w:t>
      </w:r>
      <w:r w:rsidR="00EC7B1F">
        <w:t>3</w:t>
      </w:r>
      <w:bookmarkEnd w:id="9"/>
    </w:p>
    <w:p w14:paraId="4936E5EB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0" w:name="_Toc870896"/>
      <w:r>
        <w:t>Minutes</w:t>
      </w:r>
      <w:bookmarkEnd w:id="10"/>
    </w:p>
    <w:p w14:paraId="5A1F386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1" w:name="_Toc870897"/>
      <w:r>
        <w:t xml:space="preserve">Who did </w:t>
      </w:r>
      <w:proofErr w:type="gramStart"/>
      <w:r>
        <w:t>what</w:t>
      </w:r>
      <w:bookmarkEnd w:id="11"/>
      <w:proofErr w:type="gramEnd"/>
    </w:p>
    <w:p w14:paraId="0B8ADF44" w14:textId="7AC4C433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7C20936" w14:textId="3BD3B736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870898"/>
      <w:r>
        <w:t xml:space="preserve">Week </w:t>
      </w:r>
      <w:r w:rsidR="00EC7B1F">
        <w:t>4</w:t>
      </w:r>
      <w:bookmarkEnd w:id="12"/>
    </w:p>
    <w:p w14:paraId="19E8551B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3" w:name="_Toc870899"/>
      <w:r>
        <w:t>Minutes</w:t>
      </w:r>
      <w:bookmarkEnd w:id="13"/>
    </w:p>
    <w:p w14:paraId="0115A349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4" w:name="_Toc870900"/>
      <w:r>
        <w:t xml:space="preserve">Who did </w:t>
      </w:r>
      <w:proofErr w:type="gramStart"/>
      <w:r>
        <w:t>what</w:t>
      </w:r>
      <w:bookmarkEnd w:id="14"/>
      <w:proofErr w:type="gramEnd"/>
    </w:p>
    <w:p w14:paraId="69A7DC79" w14:textId="3625DD0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CE9F89A" w14:textId="5C8B050C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870901"/>
      <w:r>
        <w:t xml:space="preserve">Week </w:t>
      </w:r>
      <w:r w:rsidR="00EC7B1F">
        <w:t>5</w:t>
      </w:r>
      <w:bookmarkEnd w:id="15"/>
    </w:p>
    <w:p w14:paraId="46F2FC45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6" w:name="_Toc870902"/>
      <w:r>
        <w:t>Minutes</w:t>
      </w:r>
      <w:bookmarkEnd w:id="16"/>
    </w:p>
    <w:p w14:paraId="72C4B21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7" w:name="_Toc870903"/>
      <w:r>
        <w:t xml:space="preserve">Who did </w:t>
      </w:r>
      <w:proofErr w:type="gramStart"/>
      <w:r>
        <w:t>what</w:t>
      </w:r>
      <w:bookmarkEnd w:id="17"/>
      <w:proofErr w:type="gramEnd"/>
    </w:p>
    <w:p w14:paraId="659CD6D1" w14:textId="7EF1F493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870904"/>
      <w:r>
        <w:t xml:space="preserve">Week </w:t>
      </w:r>
      <w:r w:rsidR="00EC7B1F">
        <w:t>6</w:t>
      </w:r>
      <w:bookmarkEnd w:id="18"/>
    </w:p>
    <w:p w14:paraId="6E0A6E9E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9" w:name="_Toc870905"/>
      <w:r>
        <w:t>Minutes</w:t>
      </w:r>
      <w:bookmarkEnd w:id="19"/>
    </w:p>
    <w:p w14:paraId="21429FB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0" w:name="_Toc870906"/>
      <w:r>
        <w:t xml:space="preserve">Who did </w:t>
      </w:r>
      <w:proofErr w:type="gramStart"/>
      <w:r>
        <w:t>what</w:t>
      </w:r>
      <w:bookmarkEnd w:id="20"/>
      <w:proofErr w:type="gramEnd"/>
    </w:p>
    <w:p w14:paraId="234096ED" w14:textId="13F5A36C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870907"/>
      <w:r>
        <w:t xml:space="preserve">Week </w:t>
      </w:r>
      <w:r w:rsidR="00EC7B1F">
        <w:t>7</w:t>
      </w:r>
      <w:bookmarkEnd w:id="21"/>
    </w:p>
    <w:p w14:paraId="726F667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2" w:name="_Toc870908"/>
      <w:r>
        <w:t>Minutes</w:t>
      </w:r>
      <w:bookmarkEnd w:id="22"/>
    </w:p>
    <w:p w14:paraId="36B9C2C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3" w:name="_Toc870909"/>
      <w:r>
        <w:t xml:space="preserve">Who did </w:t>
      </w:r>
      <w:proofErr w:type="gramStart"/>
      <w:r>
        <w:t>what</w:t>
      </w:r>
      <w:bookmarkEnd w:id="23"/>
      <w:proofErr w:type="gramEnd"/>
    </w:p>
    <w:p w14:paraId="518B1058" w14:textId="0F735D3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870910"/>
      <w:r>
        <w:t xml:space="preserve">Week </w:t>
      </w:r>
      <w:r w:rsidR="00EC7B1F">
        <w:t>8</w:t>
      </w:r>
      <w:bookmarkEnd w:id="24"/>
    </w:p>
    <w:p w14:paraId="54ED5426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5" w:name="_Toc870911"/>
      <w:r>
        <w:t>Minutes</w:t>
      </w:r>
      <w:bookmarkEnd w:id="25"/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6" w:name="_Toc870912"/>
      <w:r>
        <w:t xml:space="preserve">Who did </w:t>
      </w:r>
      <w:proofErr w:type="gramStart"/>
      <w:r>
        <w:t>what</w:t>
      </w:r>
      <w:bookmarkEnd w:id="26"/>
      <w:proofErr w:type="gramEnd"/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7" w:name="_Toc870913"/>
      <w:r>
        <w:t xml:space="preserve">Week </w:t>
      </w:r>
      <w:r w:rsidR="00EC7B1F">
        <w:t>9</w:t>
      </w:r>
      <w:bookmarkEnd w:id="27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8" w:name="_Toc870914"/>
      <w:r>
        <w:t>Minutes</w:t>
      </w:r>
      <w:bookmarkEnd w:id="28"/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9" w:name="_Toc870915"/>
      <w:r>
        <w:t xml:space="preserve">Who did </w:t>
      </w:r>
      <w:proofErr w:type="gramStart"/>
      <w:r>
        <w:t>what</w:t>
      </w:r>
      <w:bookmarkEnd w:id="29"/>
      <w:proofErr w:type="gramEnd"/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0" w:name="_Toc870916"/>
      <w:r>
        <w:t xml:space="preserve">Week </w:t>
      </w:r>
      <w:r w:rsidR="00EC7B1F">
        <w:t>10</w:t>
      </w:r>
      <w:bookmarkEnd w:id="30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1" w:name="_Toc870917"/>
      <w:r>
        <w:t>Minutes</w:t>
      </w:r>
      <w:bookmarkEnd w:id="31"/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2" w:name="_Toc870918"/>
      <w:r>
        <w:t xml:space="preserve">Who did </w:t>
      </w:r>
      <w:proofErr w:type="gramStart"/>
      <w:r>
        <w:t>what</w:t>
      </w:r>
      <w:bookmarkEnd w:id="32"/>
      <w:proofErr w:type="gramEnd"/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3" w:name="_Toc870919"/>
      <w:r>
        <w:t>Week 1</w:t>
      </w:r>
      <w:r w:rsidR="00987375">
        <w:t>1</w:t>
      </w:r>
      <w:bookmarkEnd w:id="33"/>
    </w:p>
    <w:p w14:paraId="3D53DD27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4" w:name="_Toc870920"/>
      <w:r>
        <w:t>Minutes</w:t>
      </w:r>
      <w:bookmarkEnd w:id="34"/>
    </w:p>
    <w:p w14:paraId="55580053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5" w:name="_Toc870921"/>
      <w:r>
        <w:t xml:space="preserve">Who did </w:t>
      </w:r>
      <w:proofErr w:type="gramStart"/>
      <w:r>
        <w:t>what</w:t>
      </w:r>
      <w:bookmarkEnd w:id="35"/>
      <w:proofErr w:type="gramEnd"/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508A636A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6" w:name="_Toc870922"/>
      <w:r>
        <w:t>Week 1</w:t>
      </w:r>
      <w:r w:rsidR="00987375">
        <w:t>2</w:t>
      </w:r>
      <w:bookmarkEnd w:id="36"/>
    </w:p>
    <w:p w14:paraId="1B01C48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7" w:name="_Toc870923"/>
      <w:r>
        <w:t>Minutes</w:t>
      </w:r>
      <w:bookmarkEnd w:id="37"/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8" w:name="_Toc870924"/>
      <w:r>
        <w:t xml:space="preserve">Who did </w:t>
      </w:r>
      <w:proofErr w:type="gramStart"/>
      <w:r>
        <w:t>what</w:t>
      </w:r>
      <w:bookmarkEnd w:id="38"/>
      <w:proofErr w:type="gramEnd"/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9" w:name="_Toc870925"/>
      <w:r>
        <w:t>Week 1</w:t>
      </w:r>
      <w:r w:rsidR="00987375">
        <w:t>3</w:t>
      </w:r>
      <w:bookmarkEnd w:id="39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0" w:name="_Toc870926"/>
      <w:r>
        <w:t>Minutes</w:t>
      </w:r>
      <w:bookmarkEnd w:id="40"/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1" w:name="_Toc870927"/>
      <w:r>
        <w:t xml:space="preserve">Who did </w:t>
      </w:r>
      <w:proofErr w:type="gramStart"/>
      <w:r>
        <w:t>what</w:t>
      </w:r>
      <w:bookmarkEnd w:id="41"/>
      <w:proofErr w:type="gramEnd"/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2" w:name="_Toc870928"/>
      <w:r>
        <w:t>Week 1</w:t>
      </w:r>
      <w:r w:rsidR="00987375">
        <w:t>4</w:t>
      </w:r>
      <w:bookmarkEnd w:id="42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3" w:name="_Toc870929"/>
      <w:r>
        <w:t>Minutes</w:t>
      </w:r>
      <w:bookmarkEnd w:id="43"/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4" w:name="_Toc870930"/>
      <w:r>
        <w:t xml:space="preserve">Who did </w:t>
      </w:r>
      <w:proofErr w:type="gramStart"/>
      <w:r>
        <w:t>what</w:t>
      </w:r>
      <w:bookmarkEnd w:id="44"/>
      <w:proofErr w:type="gramEnd"/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5" w:name="_Toc870931"/>
      <w:r>
        <w:t>Week 1</w:t>
      </w:r>
      <w:r w:rsidR="00987375">
        <w:t>5</w:t>
      </w:r>
      <w:bookmarkEnd w:id="45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6" w:name="_Toc870932"/>
      <w:r>
        <w:t>Minutes</w:t>
      </w:r>
      <w:bookmarkEnd w:id="46"/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7" w:name="_Toc870933"/>
      <w:r>
        <w:t xml:space="preserve">Who did </w:t>
      </w:r>
      <w:proofErr w:type="gramStart"/>
      <w:r>
        <w:t>what</w:t>
      </w:r>
      <w:bookmarkEnd w:id="47"/>
      <w:proofErr w:type="gramEnd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8" w:name="_Toc870934"/>
      <w:r>
        <w:lastRenderedPageBreak/>
        <w:t>Week 1</w:t>
      </w:r>
      <w:r w:rsidR="00987375">
        <w:t>6</w:t>
      </w:r>
      <w:bookmarkEnd w:id="48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9" w:name="_Toc870935"/>
      <w:r>
        <w:t>Minutes</w:t>
      </w:r>
      <w:bookmarkEnd w:id="49"/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0" w:name="_Toc870936"/>
      <w:r>
        <w:t xml:space="preserve">Who did </w:t>
      </w:r>
      <w:proofErr w:type="gramStart"/>
      <w:r>
        <w:t>what</w:t>
      </w:r>
      <w:bookmarkEnd w:id="50"/>
      <w:proofErr w:type="gramEnd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1" w:name="_Toc870937"/>
      <w:r>
        <w:t>Week 1</w:t>
      </w:r>
      <w:r w:rsidR="00987375">
        <w:t>7</w:t>
      </w:r>
      <w:bookmarkEnd w:id="5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2" w:name="_Toc870938"/>
      <w:r>
        <w:t>Minutes</w:t>
      </w:r>
      <w:bookmarkEnd w:id="52"/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3" w:name="_Toc870939"/>
      <w:r>
        <w:t xml:space="preserve">Who did </w:t>
      </w:r>
      <w:proofErr w:type="gramStart"/>
      <w:r>
        <w:t>what</w:t>
      </w:r>
      <w:bookmarkEnd w:id="53"/>
      <w:proofErr w:type="gramEnd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4" w:name="_Toc870940"/>
      <w:r>
        <w:t>Week 1</w:t>
      </w:r>
      <w:r w:rsidR="00987375">
        <w:t>8</w:t>
      </w:r>
      <w:bookmarkEnd w:id="54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5" w:name="_Toc870941"/>
      <w:r>
        <w:t>Minutes</w:t>
      </w:r>
      <w:bookmarkEnd w:id="55"/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6" w:name="_Toc870942"/>
      <w:r>
        <w:t xml:space="preserve">Who did </w:t>
      </w:r>
      <w:proofErr w:type="gramStart"/>
      <w:r>
        <w:t>what</w:t>
      </w:r>
      <w:bookmarkEnd w:id="56"/>
      <w:proofErr w:type="gramEnd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7" w:name="_Toc870943"/>
      <w:r>
        <w:t>Week 1</w:t>
      </w:r>
      <w:r w:rsidR="00987375">
        <w:t>9</w:t>
      </w:r>
      <w:bookmarkEnd w:id="57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8" w:name="_Toc870944"/>
      <w:r>
        <w:t>Minutes</w:t>
      </w:r>
      <w:bookmarkEnd w:id="58"/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9" w:name="_Toc870945"/>
      <w:r>
        <w:t xml:space="preserve">Who did </w:t>
      </w:r>
      <w:proofErr w:type="gramStart"/>
      <w:r>
        <w:t>what</w:t>
      </w:r>
      <w:bookmarkEnd w:id="59"/>
      <w:proofErr w:type="gramEnd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0" w:name="_Toc870946"/>
      <w:r>
        <w:t xml:space="preserve">Week </w:t>
      </w:r>
      <w:r w:rsidR="00987375">
        <w:t>20</w:t>
      </w:r>
      <w:bookmarkEnd w:id="60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1" w:name="_Toc870947"/>
      <w:r>
        <w:t>Minutes</w:t>
      </w:r>
      <w:bookmarkEnd w:id="61"/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2" w:name="_Toc870948"/>
      <w:r>
        <w:t xml:space="preserve">Who did </w:t>
      </w:r>
      <w:proofErr w:type="gramStart"/>
      <w:r>
        <w:t>what</w:t>
      </w:r>
      <w:bookmarkEnd w:id="62"/>
      <w:proofErr w:type="gramEnd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63" w:name="_Toc870949"/>
      <w:r>
        <w:t>3.1 Opinion about deserved mark</w:t>
      </w:r>
      <w:bookmarkEnd w:id="63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64" w:name="_Toc870950"/>
      <w:r>
        <w:t xml:space="preserve">3.2 </w:t>
      </w:r>
      <w:r w:rsidR="00881188">
        <w:t>Justifying the mark</w:t>
      </w:r>
      <w:bookmarkEnd w:id="64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bookmarkStart w:id="65" w:name="_Toc870951"/>
      <w:r>
        <w:lastRenderedPageBreak/>
        <w:t>Individual reflections</w:t>
      </w:r>
      <w:bookmarkEnd w:id="65"/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66" w:name="_Toc870952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66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67" w:name="_Toc870953"/>
      <w:r>
        <w:t>4</w:t>
      </w:r>
      <w:r w:rsidR="003F60CF">
        <w:t xml:space="preserve">.2 </w:t>
      </w:r>
      <w:r w:rsidR="00D2324D">
        <w:t>Learning moments from the project</w:t>
      </w:r>
      <w:bookmarkEnd w:id="67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68" w:name="_Toc870954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68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69" w:name="_Toc870955"/>
      <w:r>
        <w:t>4.4</w:t>
      </w:r>
      <w:r w:rsidR="007122A8">
        <w:t xml:space="preserve"> </w:t>
      </w:r>
      <w:r w:rsidR="000D58BF">
        <w:t>Improvements for next project</w:t>
      </w:r>
      <w:bookmarkEnd w:id="69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bookmarkStart w:id="70" w:name="_Toc870956"/>
      <w:r w:rsidRPr="00052737">
        <w:lastRenderedPageBreak/>
        <w:t>Appendix A: Report of the interview with the client</w:t>
      </w:r>
      <w:bookmarkEnd w:id="70"/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8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F705B" w14:textId="77777777" w:rsidR="00C6477C" w:rsidRDefault="00C6477C">
      <w:r>
        <w:separator/>
      </w:r>
    </w:p>
  </w:endnote>
  <w:endnote w:type="continuationSeparator" w:id="0">
    <w:p w14:paraId="5C1D02C9" w14:textId="77777777" w:rsidR="00C6477C" w:rsidRDefault="00C6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977951" w:rsidRPr="006621AA" w:rsidRDefault="00977951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977951" w:rsidRPr="006621AA" w:rsidRDefault="00977951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977951" w:rsidRPr="006621AA" w:rsidRDefault="00977951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977951" w:rsidRPr="006621AA" w:rsidRDefault="00977951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977951" w:rsidRPr="006621AA" w:rsidRDefault="00977951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977951" w:rsidRPr="006621AA" w:rsidRDefault="00977951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977951" w:rsidRPr="006621AA" w:rsidRDefault="00977951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EB2C17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977951" w:rsidRPr="006621AA" w:rsidRDefault="00977951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977951" w:rsidRPr="006621AA" w:rsidRDefault="009779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C3683" w14:textId="77777777" w:rsidR="00C6477C" w:rsidRDefault="00C6477C">
      <w:r>
        <w:separator/>
      </w:r>
    </w:p>
  </w:footnote>
  <w:footnote w:type="continuationSeparator" w:id="0">
    <w:p w14:paraId="54A487E1" w14:textId="77777777" w:rsidR="00C6477C" w:rsidRDefault="00C64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A03"/>
    <w:rsid w:val="00000E96"/>
    <w:rsid w:val="00003C9F"/>
    <w:rsid w:val="0000569E"/>
    <w:rsid w:val="000058F1"/>
    <w:rsid w:val="00005F1B"/>
    <w:rsid w:val="00007A94"/>
    <w:rsid w:val="00011D79"/>
    <w:rsid w:val="00016741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5ADB"/>
    <w:rsid w:val="00086D56"/>
    <w:rsid w:val="000870AF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5A4E"/>
    <w:rsid w:val="000E6A6E"/>
    <w:rsid w:val="000E748B"/>
    <w:rsid w:val="000F0105"/>
    <w:rsid w:val="000F149E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34"/>
    <w:rsid w:val="0015514D"/>
    <w:rsid w:val="00163A0E"/>
    <w:rsid w:val="00165D9E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25E9"/>
    <w:rsid w:val="00243F17"/>
    <w:rsid w:val="00245F09"/>
    <w:rsid w:val="00246141"/>
    <w:rsid w:val="00251B35"/>
    <w:rsid w:val="00251FCD"/>
    <w:rsid w:val="00253233"/>
    <w:rsid w:val="0025468F"/>
    <w:rsid w:val="002548E8"/>
    <w:rsid w:val="002574B4"/>
    <w:rsid w:val="0026176A"/>
    <w:rsid w:val="00261796"/>
    <w:rsid w:val="00261E3C"/>
    <w:rsid w:val="00262087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274A"/>
    <w:rsid w:val="002A3223"/>
    <w:rsid w:val="002A63B7"/>
    <w:rsid w:val="002A7653"/>
    <w:rsid w:val="002A7669"/>
    <w:rsid w:val="002B4007"/>
    <w:rsid w:val="002B539B"/>
    <w:rsid w:val="002B5979"/>
    <w:rsid w:val="002C28B4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723A"/>
    <w:rsid w:val="004478A2"/>
    <w:rsid w:val="00450709"/>
    <w:rsid w:val="0045561D"/>
    <w:rsid w:val="004556E3"/>
    <w:rsid w:val="004569BD"/>
    <w:rsid w:val="00456B8A"/>
    <w:rsid w:val="00461161"/>
    <w:rsid w:val="0046391F"/>
    <w:rsid w:val="00465D31"/>
    <w:rsid w:val="00467B9B"/>
    <w:rsid w:val="00472B9C"/>
    <w:rsid w:val="00473AB7"/>
    <w:rsid w:val="004775D9"/>
    <w:rsid w:val="00481A3D"/>
    <w:rsid w:val="00486629"/>
    <w:rsid w:val="004874F4"/>
    <w:rsid w:val="00490C12"/>
    <w:rsid w:val="004935C4"/>
    <w:rsid w:val="00497BED"/>
    <w:rsid w:val="004A4394"/>
    <w:rsid w:val="004A5B78"/>
    <w:rsid w:val="004A61C2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6817"/>
    <w:rsid w:val="005177BA"/>
    <w:rsid w:val="00521FB0"/>
    <w:rsid w:val="00522ECC"/>
    <w:rsid w:val="005245F8"/>
    <w:rsid w:val="00525AFD"/>
    <w:rsid w:val="00526AAE"/>
    <w:rsid w:val="00531765"/>
    <w:rsid w:val="00533396"/>
    <w:rsid w:val="00536AAB"/>
    <w:rsid w:val="005372FC"/>
    <w:rsid w:val="005408A3"/>
    <w:rsid w:val="00545168"/>
    <w:rsid w:val="005521D8"/>
    <w:rsid w:val="0055268B"/>
    <w:rsid w:val="005532EC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598D"/>
    <w:rsid w:val="005C621D"/>
    <w:rsid w:val="005C72F9"/>
    <w:rsid w:val="005C7FC9"/>
    <w:rsid w:val="005D1D3E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6CE"/>
    <w:rsid w:val="00622FDF"/>
    <w:rsid w:val="00634F98"/>
    <w:rsid w:val="00640D21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A0642"/>
    <w:rsid w:val="006A102E"/>
    <w:rsid w:val="006A18BC"/>
    <w:rsid w:val="006A7596"/>
    <w:rsid w:val="006B053E"/>
    <w:rsid w:val="006B0FCA"/>
    <w:rsid w:val="006B19DF"/>
    <w:rsid w:val="006B4F82"/>
    <w:rsid w:val="006B5124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456A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712A7"/>
    <w:rsid w:val="00771302"/>
    <w:rsid w:val="00771A93"/>
    <w:rsid w:val="00771F9F"/>
    <w:rsid w:val="0077755F"/>
    <w:rsid w:val="0078550D"/>
    <w:rsid w:val="00785C23"/>
    <w:rsid w:val="00785EF6"/>
    <w:rsid w:val="0078651D"/>
    <w:rsid w:val="00786C53"/>
    <w:rsid w:val="00791BF3"/>
    <w:rsid w:val="00792A6C"/>
    <w:rsid w:val="007A11C6"/>
    <w:rsid w:val="007A1ED6"/>
    <w:rsid w:val="007A2B4F"/>
    <w:rsid w:val="007A596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7355"/>
    <w:rsid w:val="00832378"/>
    <w:rsid w:val="00832ABA"/>
    <w:rsid w:val="00842035"/>
    <w:rsid w:val="00842D17"/>
    <w:rsid w:val="00843027"/>
    <w:rsid w:val="00844A9D"/>
    <w:rsid w:val="008475B9"/>
    <w:rsid w:val="00850708"/>
    <w:rsid w:val="00854DEC"/>
    <w:rsid w:val="00857A3B"/>
    <w:rsid w:val="008602DE"/>
    <w:rsid w:val="00861F16"/>
    <w:rsid w:val="00863630"/>
    <w:rsid w:val="00881188"/>
    <w:rsid w:val="00882B6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444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9D2"/>
    <w:rsid w:val="00987375"/>
    <w:rsid w:val="009935E6"/>
    <w:rsid w:val="0099367C"/>
    <w:rsid w:val="0099442E"/>
    <w:rsid w:val="00995016"/>
    <w:rsid w:val="00995E8E"/>
    <w:rsid w:val="009A0EA9"/>
    <w:rsid w:val="009A1901"/>
    <w:rsid w:val="009A27E3"/>
    <w:rsid w:val="009C4D36"/>
    <w:rsid w:val="009C7DFC"/>
    <w:rsid w:val="009D0CAC"/>
    <w:rsid w:val="009D2884"/>
    <w:rsid w:val="009D3274"/>
    <w:rsid w:val="009D4496"/>
    <w:rsid w:val="009D4BF1"/>
    <w:rsid w:val="009D74C7"/>
    <w:rsid w:val="009E0FC6"/>
    <w:rsid w:val="009E16D3"/>
    <w:rsid w:val="009E267E"/>
    <w:rsid w:val="009E27A6"/>
    <w:rsid w:val="009E3580"/>
    <w:rsid w:val="009E4B5B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BF8"/>
    <w:rsid w:val="00A12ECE"/>
    <w:rsid w:val="00A139FA"/>
    <w:rsid w:val="00A15061"/>
    <w:rsid w:val="00A15FA2"/>
    <w:rsid w:val="00A2793C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FB4"/>
    <w:rsid w:val="00AB3B45"/>
    <w:rsid w:val="00AB4114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27B1"/>
    <w:rsid w:val="00B351EC"/>
    <w:rsid w:val="00B35912"/>
    <w:rsid w:val="00B36FF6"/>
    <w:rsid w:val="00B4127A"/>
    <w:rsid w:val="00B46BDB"/>
    <w:rsid w:val="00B53779"/>
    <w:rsid w:val="00B54902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923B3"/>
    <w:rsid w:val="00B962EB"/>
    <w:rsid w:val="00B96FFD"/>
    <w:rsid w:val="00B9764F"/>
    <w:rsid w:val="00BA018F"/>
    <w:rsid w:val="00BA503C"/>
    <w:rsid w:val="00BA7AE8"/>
    <w:rsid w:val="00BA7D62"/>
    <w:rsid w:val="00BB0E37"/>
    <w:rsid w:val="00BB4362"/>
    <w:rsid w:val="00BB7100"/>
    <w:rsid w:val="00BC214C"/>
    <w:rsid w:val="00BC21FF"/>
    <w:rsid w:val="00BC25CB"/>
    <w:rsid w:val="00BC43DB"/>
    <w:rsid w:val="00BC4F74"/>
    <w:rsid w:val="00BD3147"/>
    <w:rsid w:val="00BD4470"/>
    <w:rsid w:val="00BD60F8"/>
    <w:rsid w:val="00BD6627"/>
    <w:rsid w:val="00BE249F"/>
    <w:rsid w:val="00BE34C5"/>
    <w:rsid w:val="00BE5DBF"/>
    <w:rsid w:val="00BF499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5407"/>
    <w:rsid w:val="00C257EB"/>
    <w:rsid w:val="00C26346"/>
    <w:rsid w:val="00C34F0F"/>
    <w:rsid w:val="00C3627A"/>
    <w:rsid w:val="00C3734D"/>
    <w:rsid w:val="00C3793E"/>
    <w:rsid w:val="00C4266E"/>
    <w:rsid w:val="00C460BC"/>
    <w:rsid w:val="00C467F6"/>
    <w:rsid w:val="00C5512C"/>
    <w:rsid w:val="00C5704D"/>
    <w:rsid w:val="00C57A09"/>
    <w:rsid w:val="00C60502"/>
    <w:rsid w:val="00C636EA"/>
    <w:rsid w:val="00C6477C"/>
    <w:rsid w:val="00C7000C"/>
    <w:rsid w:val="00C743A4"/>
    <w:rsid w:val="00C751CB"/>
    <w:rsid w:val="00C76288"/>
    <w:rsid w:val="00C81381"/>
    <w:rsid w:val="00C83CAB"/>
    <w:rsid w:val="00C875D7"/>
    <w:rsid w:val="00C91035"/>
    <w:rsid w:val="00C91E9E"/>
    <w:rsid w:val="00C94CDD"/>
    <w:rsid w:val="00CA09FC"/>
    <w:rsid w:val="00CA528C"/>
    <w:rsid w:val="00CA664F"/>
    <w:rsid w:val="00CA76BA"/>
    <w:rsid w:val="00CA7B07"/>
    <w:rsid w:val="00CB0577"/>
    <w:rsid w:val="00CB5F47"/>
    <w:rsid w:val="00CC1938"/>
    <w:rsid w:val="00CC1F1A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E32AE"/>
    <w:rsid w:val="00CE43DD"/>
    <w:rsid w:val="00CE5C16"/>
    <w:rsid w:val="00CE78B6"/>
    <w:rsid w:val="00CF32F1"/>
    <w:rsid w:val="00CF3BBC"/>
    <w:rsid w:val="00CF6B3F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30B1"/>
    <w:rsid w:val="00DB4667"/>
    <w:rsid w:val="00DB4B27"/>
    <w:rsid w:val="00DB61BA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7D9C"/>
    <w:rsid w:val="00E502A9"/>
    <w:rsid w:val="00E50A29"/>
    <w:rsid w:val="00E51187"/>
    <w:rsid w:val="00E55666"/>
    <w:rsid w:val="00E624EA"/>
    <w:rsid w:val="00E653B8"/>
    <w:rsid w:val="00E6777B"/>
    <w:rsid w:val="00E75A12"/>
    <w:rsid w:val="00E81A4D"/>
    <w:rsid w:val="00E829EE"/>
    <w:rsid w:val="00E83B19"/>
    <w:rsid w:val="00E85B4C"/>
    <w:rsid w:val="00E860D3"/>
    <w:rsid w:val="00E9077D"/>
    <w:rsid w:val="00E9456D"/>
    <w:rsid w:val="00E94FB6"/>
    <w:rsid w:val="00E954D2"/>
    <w:rsid w:val="00EA0887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2619F"/>
    <w:rsid w:val="00F33635"/>
    <w:rsid w:val="00F360ED"/>
    <w:rsid w:val="00F364D6"/>
    <w:rsid w:val="00F36C55"/>
    <w:rsid w:val="00F406CE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;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3B0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7E6A-79D1-4668-A2BE-BAD5298E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253</TotalTime>
  <Pages>12</Pages>
  <Words>1166</Words>
  <Characters>6650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Khovanskaya,Maria M.</cp:lastModifiedBy>
  <cp:revision>836</cp:revision>
  <cp:lastPrinted>2013-10-25T13:55:00Z</cp:lastPrinted>
  <dcterms:created xsi:type="dcterms:W3CDTF">2019-01-22T20:42:00Z</dcterms:created>
  <dcterms:modified xsi:type="dcterms:W3CDTF">2019-02-12T13:08:00Z</dcterms:modified>
</cp:coreProperties>
</file>