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6949" w14:textId="77777777" w:rsidR="004A73BF" w:rsidRPr="006621AA" w:rsidRDefault="00CE5C16" w:rsidP="00B70876">
      <w:pPr>
        <w:tabs>
          <w:tab w:val="left" w:pos="10260"/>
        </w:tabs>
      </w:pP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E7593F5" wp14:editId="5E1C845D">
                <wp:simplePos x="0" y="0"/>
                <wp:positionH relativeFrom="column">
                  <wp:posOffset>-652780</wp:posOffset>
                </wp:positionH>
                <wp:positionV relativeFrom="paragraph">
                  <wp:posOffset>-2329815</wp:posOffset>
                </wp:positionV>
                <wp:extent cx="8028305" cy="3599815"/>
                <wp:effectExtent l="0" t="0" r="0" b="635"/>
                <wp:wrapNone/>
                <wp:docPr id="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599815"/>
                        </a:xfrm>
                        <a:custGeom>
                          <a:avLst/>
                          <a:gdLst>
                            <a:gd name="T0" fmla="*/ 2529 w 2529"/>
                            <a:gd name="T1" fmla="*/ 400 h 1247"/>
                            <a:gd name="T2" fmla="*/ 515 w 2529"/>
                            <a:gd name="T3" fmla="*/ 0 h 1247"/>
                            <a:gd name="T4" fmla="*/ 0 w 2529"/>
                            <a:gd name="T5" fmla="*/ 0 h 1247"/>
                            <a:gd name="T6" fmla="*/ 0 w 2529"/>
                            <a:gd name="T7" fmla="*/ 960 h 1247"/>
                            <a:gd name="T8" fmla="*/ 1033 w 2529"/>
                            <a:gd name="T9" fmla="*/ 991 h 1247"/>
                            <a:gd name="T10" fmla="*/ 2529 w 2529"/>
                            <a:gd name="T11" fmla="*/ 1247 h 1247"/>
                            <a:gd name="T12" fmla="*/ 2529 w 2529"/>
                            <a:gd name="T13" fmla="*/ 400 h 1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247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60"/>
                                <a:pt x="0" y="960"/>
                                <a:pt x="0" y="960"/>
                              </a:cubicBezTo>
                              <a:cubicBezTo>
                                <a:pt x="258" y="1023"/>
                                <a:pt x="604" y="1058"/>
                                <a:pt x="1033" y="991"/>
                              </a:cubicBezTo>
                              <a:cubicBezTo>
                                <a:pt x="1909" y="853"/>
                                <a:pt x="2359" y="1088"/>
                                <a:pt x="2529" y="1247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1D56" id="Freeform 10" o:spid="_x0000_s1026" style="position:absolute;margin-left:-51.4pt;margin-top:-183.45pt;width:632.15pt;height:283.45pt;z-index:-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" path="m2529,400c515,,515,,515,,,,,,,,,960,,960,,960v258,63,604,98,1033,31c1909,853,2359,1088,2529,1247r,-847xe" fillcolor="#666 [3206]" stroked="f">
                <v:path arrowok="t" o:connecttype="custom" o:connectlocs="8028305,1154712;1634866,0;0,0;0,2771309;3279256,2860799;8028305,3599815;8028305,115471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FEC829C" wp14:editId="070EC93E">
                <wp:simplePos x="0" y="0"/>
                <wp:positionH relativeFrom="column">
                  <wp:posOffset>-652780</wp:posOffset>
                </wp:positionH>
                <wp:positionV relativeFrom="paragraph">
                  <wp:posOffset>-2363470</wp:posOffset>
                </wp:positionV>
                <wp:extent cx="8028305" cy="2918460"/>
                <wp:effectExtent l="0" t="0" r="0" b="0"/>
                <wp:wrapNone/>
                <wp:docPr id="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2918460"/>
                        </a:xfrm>
                        <a:custGeom>
                          <a:avLst/>
                          <a:gdLst>
                            <a:gd name="T0" fmla="*/ 2529 w 2529"/>
                            <a:gd name="T1" fmla="*/ 400 h 1011"/>
                            <a:gd name="T2" fmla="*/ 515 w 2529"/>
                            <a:gd name="T3" fmla="*/ 0 h 1011"/>
                            <a:gd name="T4" fmla="*/ 0 w 2529"/>
                            <a:gd name="T5" fmla="*/ 0 h 1011"/>
                            <a:gd name="T6" fmla="*/ 0 w 2529"/>
                            <a:gd name="T7" fmla="*/ 907 h 1011"/>
                            <a:gd name="T8" fmla="*/ 1065 w 2529"/>
                            <a:gd name="T9" fmla="*/ 897 h 1011"/>
                            <a:gd name="T10" fmla="*/ 2529 w 2529"/>
                            <a:gd name="T11" fmla="*/ 1011 h 1011"/>
                            <a:gd name="T12" fmla="*/ 2529 w 2529"/>
                            <a:gd name="T13" fmla="*/ 400 h 10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11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07"/>
                                <a:pt x="0" y="907"/>
                                <a:pt x="0" y="907"/>
                              </a:cubicBezTo>
                              <a:cubicBezTo>
                                <a:pt x="263" y="961"/>
                                <a:pt x="621" y="983"/>
                                <a:pt x="1065" y="897"/>
                              </a:cubicBezTo>
                              <a:cubicBezTo>
                                <a:pt x="1910" y="733"/>
                                <a:pt x="2335" y="885"/>
                                <a:pt x="2529" y="1011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56B48" id="Freeform 13" o:spid="_x0000_s1026" style="position:absolute;margin-left:-51.4pt;margin-top:-186.1pt;width:632.15pt;height:229.8pt;z-index:-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" path="m2529,400c515,,515,,515,,,,,,,,,907,,907,,907v263,54,621,76,1065,-10c1910,733,2335,885,2529,1011r,-611xe" fillcolor="#333 [3205]" stroked="f">
                <v:path arrowok="t" o:connecttype="custom" o:connectlocs="8028305,1154682;1634866,0;0,0;0,2618243;3380840,2589375;8028305,2918460;8028305,115468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F589C60" wp14:editId="5D4B00C0">
                <wp:simplePos x="0" y="0"/>
                <wp:positionH relativeFrom="column">
                  <wp:posOffset>-652780</wp:posOffset>
                </wp:positionH>
                <wp:positionV relativeFrom="paragraph">
                  <wp:posOffset>-2355959</wp:posOffset>
                </wp:positionV>
                <wp:extent cx="8028305" cy="3077845"/>
                <wp:effectExtent l="0" t="0" r="0" b="8255"/>
                <wp:wrapNone/>
                <wp:docPr id="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077845"/>
                        </a:xfrm>
                        <a:custGeom>
                          <a:avLst/>
                          <a:gdLst>
                            <a:gd name="T0" fmla="*/ 2529 w 2529"/>
                            <a:gd name="T1" fmla="*/ 400 h 1066"/>
                            <a:gd name="T2" fmla="*/ 515 w 2529"/>
                            <a:gd name="T3" fmla="*/ 0 h 1066"/>
                            <a:gd name="T4" fmla="*/ 0 w 2529"/>
                            <a:gd name="T5" fmla="*/ 0 h 1066"/>
                            <a:gd name="T6" fmla="*/ 0 w 2529"/>
                            <a:gd name="T7" fmla="*/ 884 h 1066"/>
                            <a:gd name="T8" fmla="*/ 1063 w 2529"/>
                            <a:gd name="T9" fmla="*/ 903 h 1066"/>
                            <a:gd name="T10" fmla="*/ 2529 w 2529"/>
                            <a:gd name="T11" fmla="*/ 1066 h 1066"/>
                            <a:gd name="T12" fmla="*/ 2529 w 2529"/>
                            <a:gd name="T13" fmla="*/ 400 h 10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66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84"/>
                                <a:pt x="0" y="884"/>
                                <a:pt x="0" y="884"/>
                              </a:cubicBezTo>
                              <a:cubicBezTo>
                                <a:pt x="262" y="947"/>
                                <a:pt x="618" y="980"/>
                                <a:pt x="1063" y="903"/>
                              </a:cubicBezTo>
                              <a:cubicBezTo>
                                <a:pt x="1923" y="755"/>
                                <a:pt x="2345" y="933"/>
                                <a:pt x="2529" y="1066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608E" id="Freeform 11" o:spid="_x0000_s1026" style="position:absolute;margin-left:-51.4pt;margin-top:-185.5pt;width:632.15pt;height:242.35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" path="m2529,400c515,,515,,515,,,,,,,,,884,,884,,884v262,63,618,96,1063,19c1923,755,2345,933,2529,1066r,-666xe" stroked="f">
                <v:path arrowok="t" o:connecttype="custom" o:connectlocs="8028305,1154914;1634866,0;0,0;0,2552359;3374491,2607218;8028305,3077845;8028305,1154914" o:connectangles="0,0,0,0,0,0,0"/>
              </v:shape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6ACFE9" wp14:editId="275E4DF3">
                <wp:simplePos x="0" y="0"/>
                <wp:positionH relativeFrom="column">
                  <wp:posOffset>-376029</wp:posOffset>
                </wp:positionH>
                <wp:positionV relativeFrom="paragraph">
                  <wp:posOffset>-403860</wp:posOffset>
                </wp:positionV>
                <wp:extent cx="4508500" cy="582295"/>
                <wp:effectExtent l="0" t="0" r="0" b="8255"/>
                <wp:wrapNone/>
                <wp:docPr id="2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D9C67" w14:textId="3DDADF63" w:rsidR="00D2557D" w:rsidRPr="006621AA" w:rsidRDefault="00916C64" w:rsidP="00CE5C16">
                            <w:pPr>
                              <w:rPr>
                                <w:color w:val="FFFFFF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z w:val="60"/>
                              </w:rPr>
                              <w:t>Agenda and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ACFE9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-29.6pt;margin-top:-31.8pt;width:355pt;height:45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" filled="f" stroked="f">
                <v:textbox>
                  <w:txbxContent>
                    <w:p w14:paraId="63AD9C67" w14:textId="3DDADF63" w:rsidR="00D2557D" w:rsidRPr="006621AA" w:rsidRDefault="00916C64" w:rsidP="00CE5C16">
                      <w:pPr>
                        <w:rPr>
                          <w:color w:val="FFFFFF"/>
                          <w:sz w:val="60"/>
                        </w:rPr>
                      </w:pPr>
                      <w:r>
                        <w:rPr>
                          <w:color w:val="FFFFFF"/>
                          <w:sz w:val="60"/>
                        </w:rPr>
                        <w:t>Agenda and minutes</w:t>
                      </w:r>
                    </w:p>
                  </w:txbxContent>
                </v:textbox>
              </v:shape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8EBE3B" wp14:editId="67E12BBB">
                <wp:simplePos x="0" y="0"/>
                <wp:positionH relativeFrom="column">
                  <wp:posOffset>4826635</wp:posOffset>
                </wp:positionH>
                <wp:positionV relativeFrom="paragraph">
                  <wp:posOffset>7768590</wp:posOffset>
                </wp:positionV>
                <wp:extent cx="2134870" cy="971550"/>
                <wp:effectExtent l="0" t="0" r="0" b="0"/>
                <wp:wrapNone/>
                <wp:docPr id="2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87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164DB" w14:textId="77777777" w:rsidR="00D2557D" w:rsidRPr="006621AA" w:rsidRDefault="00D2557D" w:rsidP="00B7087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  <w:t>Fontys ICT</w:t>
                            </w:r>
                          </w:p>
                          <w:p w14:paraId="73871799" w14:textId="77777777" w:rsidR="00D2557D" w:rsidRPr="006621AA" w:rsidRDefault="00D2557D" w:rsidP="00B7087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  <w:t>English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EBE3B" id="Text Box 166" o:spid="_x0000_s1027" type="#_x0000_t202" style="position:absolute;margin-left:380.05pt;margin-top:611.7pt;width:168.1pt;height:7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wz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" filled="f" stroked="f">
                <v:textbox>
                  <w:txbxContent>
                    <w:p w14:paraId="7F0164DB" w14:textId="77777777" w:rsidR="00D2557D" w:rsidRPr="006621AA" w:rsidRDefault="00D2557D" w:rsidP="00B70876">
                      <w:pPr>
                        <w:jc w:val="center"/>
                        <w:rPr>
                          <w:color w:val="FFFFFF" w:themeColor="background1"/>
                          <w:sz w:val="48"/>
                          <w:szCs w:val="6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68"/>
                        </w:rPr>
                        <w:t>Fontys ICT</w:t>
                      </w:r>
                    </w:p>
                    <w:p w14:paraId="73871799" w14:textId="77777777" w:rsidR="00D2557D" w:rsidRPr="006621AA" w:rsidRDefault="00D2557D" w:rsidP="00B70876">
                      <w:pPr>
                        <w:jc w:val="center"/>
                        <w:rPr>
                          <w:color w:val="FFFFFF" w:themeColor="background1"/>
                          <w:sz w:val="28"/>
                          <w:szCs w:val="3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38"/>
                        </w:rPr>
                        <w:t>English stream</w:t>
                      </w:r>
                    </w:p>
                  </w:txbxContent>
                </v:textbox>
              </v:shape>
            </w:pict>
          </mc:Fallback>
        </mc:AlternateContent>
      </w:r>
    </w:p>
    <w:p w14:paraId="04B3F369" w14:textId="534FFBF1" w:rsidR="004A73BF" w:rsidRPr="006621AA" w:rsidRDefault="004A73BF" w:rsidP="00B70876">
      <w:pPr>
        <w:tabs>
          <w:tab w:val="left" w:pos="10260"/>
        </w:tabs>
      </w:pPr>
    </w:p>
    <w:p w14:paraId="068DA71D" w14:textId="77777777" w:rsidR="004A73BF" w:rsidRPr="006621AA" w:rsidRDefault="004A73BF" w:rsidP="00B70876">
      <w:pPr>
        <w:tabs>
          <w:tab w:val="left" w:pos="10260"/>
        </w:tabs>
      </w:pPr>
    </w:p>
    <w:p w14:paraId="0350BE35" w14:textId="77777777" w:rsidR="004A73BF" w:rsidRPr="006621AA" w:rsidRDefault="004A73BF" w:rsidP="00B70876">
      <w:pPr>
        <w:tabs>
          <w:tab w:val="left" w:pos="10260"/>
        </w:tabs>
      </w:pPr>
    </w:p>
    <w:p w14:paraId="4B9DB359" w14:textId="77777777" w:rsidR="004A73BF" w:rsidRPr="006621AA" w:rsidRDefault="004A73BF" w:rsidP="00B70876">
      <w:pPr>
        <w:tabs>
          <w:tab w:val="left" w:pos="10260"/>
        </w:tabs>
      </w:pPr>
    </w:p>
    <w:p w14:paraId="7BF62ABB" w14:textId="77777777" w:rsidR="004A73BF" w:rsidRPr="006621AA" w:rsidRDefault="004A73BF" w:rsidP="00B70876">
      <w:pPr>
        <w:tabs>
          <w:tab w:val="left" w:pos="10260"/>
        </w:tabs>
      </w:pPr>
    </w:p>
    <w:p w14:paraId="2DD25121" w14:textId="77777777" w:rsidR="004A73BF" w:rsidRPr="006621AA" w:rsidRDefault="004A73BF" w:rsidP="00B70876">
      <w:pPr>
        <w:tabs>
          <w:tab w:val="left" w:pos="10260"/>
        </w:tabs>
      </w:pPr>
    </w:p>
    <w:p w14:paraId="787F28F0" w14:textId="77777777" w:rsidR="004A73BF" w:rsidRPr="006621AA" w:rsidRDefault="004A73BF" w:rsidP="00B70876">
      <w:pPr>
        <w:tabs>
          <w:tab w:val="left" w:pos="10260"/>
        </w:tabs>
      </w:pPr>
    </w:p>
    <w:p w14:paraId="41528A1B" w14:textId="77777777" w:rsidR="004A73BF" w:rsidRPr="006621AA" w:rsidRDefault="004A73BF" w:rsidP="00B70876">
      <w:pPr>
        <w:tabs>
          <w:tab w:val="left" w:pos="10260"/>
        </w:tabs>
      </w:pPr>
    </w:p>
    <w:p w14:paraId="1688FEA9" w14:textId="77777777" w:rsidR="004A73BF" w:rsidRPr="006621AA" w:rsidRDefault="004A73BF" w:rsidP="00B70876">
      <w:pPr>
        <w:tabs>
          <w:tab w:val="left" w:pos="10260"/>
        </w:tabs>
      </w:pPr>
    </w:p>
    <w:p w14:paraId="209E4C7F" w14:textId="77777777" w:rsidR="004A73BF" w:rsidRPr="006621AA" w:rsidRDefault="004A73BF" w:rsidP="00B70876">
      <w:pPr>
        <w:tabs>
          <w:tab w:val="left" w:pos="10260"/>
        </w:tabs>
      </w:pPr>
    </w:p>
    <w:p w14:paraId="73E97954" w14:textId="77777777" w:rsidR="004A73BF" w:rsidRPr="006621AA" w:rsidRDefault="004A73BF" w:rsidP="00B70876">
      <w:pPr>
        <w:tabs>
          <w:tab w:val="left" w:pos="10260"/>
        </w:tabs>
      </w:pPr>
    </w:p>
    <w:p w14:paraId="5EE07982" w14:textId="77777777" w:rsidR="004A73BF" w:rsidRPr="006621AA" w:rsidRDefault="004A73BF" w:rsidP="00B70876">
      <w:pPr>
        <w:tabs>
          <w:tab w:val="left" w:pos="10260"/>
        </w:tabs>
      </w:pPr>
    </w:p>
    <w:p w14:paraId="64A262F1" w14:textId="77777777" w:rsidR="004A73BF" w:rsidRPr="006621AA" w:rsidRDefault="004A73BF" w:rsidP="00B70876">
      <w:pPr>
        <w:tabs>
          <w:tab w:val="left" w:pos="10260"/>
        </w:tabs>
      </w:pPr>
    </w:p>
    <w:p w14:paraId="44BA94E9" w14:textId="77777777" w:rsidR="004A73BF" w:rsidRPr="006621AA" w:rsidRDefault="004A73BF" w:rsidP="00B70876">
      <w:pPr>
        <w:tabs>
          <w:tab w:val="left" w:pos="10260"/>
        </w:tabs>
      </w:pPr>
    </w:p>
    <w:p w14:paraId="44EF94EC" w14:textId="77777777" w:rsidR="004A73BF" w:rsidRPr="006621AA" w:rsidRDefault="004A73BF" w:rsidP="00B70876">
      <w:pPr>
        <w:tabs>
          <w:tab w:val="left" w:pos="10260"/>
        </w:tabs>
      </w:pPr>
    </w:p>
    <w:p w14:paraId="3630F940" w14:textId="77777777" w:rsidR="004A73BF" w:rsidRPr="006621AA" w:rsidRDefault="004A73BF" w:rsidP="00B70876">
      <w:pPr>
        <w:tabs>
          <w:tab w:val="left" w:pos="10260"/>
        </w:tabs>
      </w:pPr>
    </w:p>
    <w:p w14:paraId="0FD6EC16" w14:textId="77777777" w:rsidR="004A73BF" w:rsidRPr="006621AA" w:rsidRDefault="004A73BF" w:rsidP="00B70876">
      <w:pPr>
        <w:tabs>
          <w:tab w:val="left" w:pos="10260"/>
        </w:tabs>
      </w:pPr>
    </w:p>
    <w:p w14:paraId="432BC7AE" w14:textId="77777777" w:rsidR="001C3E2F" w:rsidRPr="006621AA" w:rsidRDefault="001C3E2F" w:rsidP="00B70876">
      <w:pPr>
        <w:tabs>
          <w:tab w:val="left" w:pos="10260"/>
        </w:tabs>
      </w:pPr>
    </w:p>
    <w:p w14:paraId="01984731" w14:textId="77777777" w:rsidR="004A73BF" w:rsidRPr="006621AA" w:rsidRDefault="004A73BF" w:rsidP="00B70876">
      <w:pPr>
        <w:tabs>
          <w:tab w:val="left" w:pos="10260"/>
        </w:tabs>
      </w:pPr>
    </w:p>
    <w:p w14:paraId="49EFC245" w14:textId="77777777" w:rsidR="004A73BF" w:rsidRPr="006621AA" w:rsidRDefault="004A73BF" w:rsidP="00B70876">
      <w:pPr>
        <w:tabs>
          <w:tab w:val="left" w:pos="10260"/>
        </w:tabs>
      </w:pPr>
    </w:p>
    <w:p w14:paraId="0DFCB600" w14:textId="77777777" w:rsidR="004A73BF" w:rsidRPr="006621AA" w:rsidRDefault="004A73BF" w:rsidP="00B70876">
      <w:pPr>
        <w:tabs>
          <w:tab w:val="left" w:pos="10260"/>
        </w:tabs>
      </w:pPr>
    </w:p>
    <w:p w14:paraId="32DED047" w14:textId="77777777" w:rsidR="004A73BF" w:rsidRPr="006621AA" w:rsidRDefault="004A73BF" w:rsidP="00B70876">
      <w:pPr>
        <w:tabs>
          <w:tab w:val="left" w:pos="10260"/>
        </w:tabs>
      </w:pPr>
    </w:p>
    <w:p w14:paraId="28E90910" w14:textId="77777777" w:rsidR="00B70876" w:rsidRPr="006621AA" w:rsidRDefault="00B70876" w:rsidP="00B70876">
      <w:pPr>
        <w:tabs>
          <w:tab w:val="left" w:pos="10260"/>
        </w:tabs>
      </w:pPr>
    </w:p>
    <w:p w14:paraId="0F0D796A" w14:textId="77777777" w:rsidR="001351ED" w:rsidRPr="006621AA" w:rsidRDefault="001351ED" w:rsidP="001351ED">
      <w:pPr>
        <w:tabs>
          <w:tab w:val="left" w:pos="10260"/>
        </w:tabs>
      </w:pPr>
    </w:p>
    <w:p w14:paraId="12F79FBE" w14:textId="5D7BBFFD" w:rsidR="001351ED" w:rsidRPr="006621AA" w:rsidRDefault="00740CEE">
      <w:r w:rsidRPr="006621AA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30592" behindDoc="0" locked="0" layoutInCell="1" allowOverlap="1" wp14:anchorId="1764FE27" wp14:editId="29E76214">
                <wp:simplePos x="0" y="0"/>
                <wp:positionH relativeFrom="column">
                  <wp:posOffset>0</wp:posOffset>
                </wp:positionH>
                <wp:positionV relativeFrom="page">
                  <wp:posOffset>8162925</wp:posOffset>
                </wp:positionV>
                <wp:extent cx="4524375" cy="1600200"/>
                <wp:effectExtent l="0" t="0" r="9525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58BC75" w14:textId="43B4146E" w:rsidR="00D2557D" w:rsidRPr="006621AA" w:rsidRDefault="00D21799" w:rsidP="002238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ProP</w:t>
                            </w:r>
                            <w:proofErr w:type="spellEnd"/>
                          </w:p>
                          <w:p w14:paraId="5E42CDBD" w14:textId="76FDEA48" w:rsidR="00D2557D" w:rsidRDefault="00D2557D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 xml:space="preserve">: </w:t>
                            </w:r>
                            <w:r w:rsidR="003C4639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ProP-17</w:t>
                            </w:r>
                          </w:p>
                          <w:p w14:paraId="43DBA174" w14:textId="540F7C5F" w:rsidR="00D2557D" w:rsidRDefault="00D2557D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Date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 xml:space="preserve">: </w:t>
                            </w:r>
                          </w:p>
                          <w:p w14:paraId="4BA3C3CC" w14:textId="6B17AE02" w:rsidR="00D2557D" w:rsidRPr="006621AA" w:rsidRDefault="00D2557D" w:rsidP="00FD7487">
                            <w:pP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Version :</w:t>
                            </w:r>
                            <w:proofErr w:type="gramEnd"/>
                            <w: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21799"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4FE27" id="Text Box 4" o:spid="_x0000_s1028" type="#_x0000_t202" style="position:absolute;margin-left:0;margin-top:642.75pt;width:356.25pt;height:126pt;z-index:2516305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" filled="f" fillcolor="#fffffe" stroked="f" strokecolor="#212120" insetpen="t">
                <v:textbox inset="2.88pt,2.88pt,2.88pt,2.88pt">
                  <w:txbxContent>
                    <w:p w14:paraId="6358BC75" w14:textId="43B4146E" w:rsidR="00D2557D" w:rsidRPr="006621AA" w:rsidRDefault="00D21799" w:rsidP="002238EA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ProP</w:t>
                      </w:r>
                      <w:proofErr w:type="spellEnd"/>
                    </w:p>
                    <w:p w14:paraId="5E42CDBD" w14:textId="76FDEA48" w:rsidR="00D2557D" w:rsidRDefault="00D2557D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 xml:space="preserve">: </w:t>
                      </w:r>
                      <w:r w:rsidR="003C4639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ProP-17</w:t>
                      </w:r>
                    </w:p>
                    <w:p w14:paraId="43DBA174" w14:textId="540F7C5F" w:rsidR="00D2557D" w:rsidRDefault="00D2557D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Date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 xml:space="preserve">: </w:t>
                      </w:r>
                    </w:p>
                    <w:p w14:paraId="4BA3C3CC" w14:textId="6B17AE02" w:rsidR="00D2557D" w:rsidRPr="006621AA" w:rsidRDefault="00D2557D" w:rsidP="00FD7487">
                      <w:pP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>Version :</w:t>
                      </w:r>
                      <w:proofErr w:type="gramEnd"/>
                      <w: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21799"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>0.1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E5C16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32640" behindDoc="1" locked="0" layoutInCell="1" allowOverlap="1" wp14:anchorId="4FDB817A" wp14:editId="2CAA61F3">
                <wp:simplePos x="0" y="0"/>
                <wp:positionH relativeFrom="column">
                  <wp:posOffset>-798830</wp:posOffset>
                </wp:positionH>
                <wp:positionV relativeFrom="paragraph">
                  <wp:posOffset>1276985</wp:posOffset>
                </wp:positionV>
                <wp:extent cx="8028305" cy="3961130"/>
                <wp:effectExtent l="0" t="0" r="0" b="12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028305" cy="3961130"/>
                          <a:chOff x="0" y="0"/>
                          <a:chExt cx="8028305" cy="3961130"/>
                        </a:xfrm>
                      </wpg:grpSpPr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9611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247"/>
                              <a:gd name="T2" fmla="*/ 515 w 2529"/>
                              <a:gd name="T3" fmla="*/ 0 h 1247"/>
                              <a:gd name="T4" fmla="*/ 0 w 2529"/>
                              <a:gd name="T5" fmla="*/ 0 h 1247"/>
                              <a:gd name="T6" fmla="*/ 0 w 2529"/>
                              <a:gd name="T7" fmla="*/ 960 h 1247"/>
                              <a:gd name="T8" fmla="*/ 1033 w 2529"/>
                              <a:gd name="T9" fmla="*/ 991 h 1247"/>
                              <a:gd name="T10" fmla="*/ 2529 w 2529"/>
                              <a:gd name="T11" fmla="*/ 1247 h 1247"/>
                              <a:gd name="T12" fmla="*/ 2529 w 2529"/>
                              <a:gd name="T13" fmla="*/ 400 h 1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247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60"/>
                                  <a:pt x="0" y="960"/>
                                  <a:pt x="0" y="960"/>
                                </a:cubicBezTo>
                                <a:cubicBezTo>
                                  <a:pt x="258" y="1023"/>
                                  <a:pt x="604" y="1058"/>
                                  <a:pt x="1033" y="991"/>
                                </a:cubicBezTo>
                                <a:cubicBezTo>
                                  <a:pt x="1909" y="853"/>
                                  <a:pt x="2359" y="1088"/>
                                  <a:pt x="2529" y="1247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38645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66"/>
                              <a:gd name="T2" fmla="*/ 515 w 2529"/>
                              <a:gd name="T3" fmla="*/ 0 h 1066"/>
                              <a:gd name="T4" fmla="*/ 0 w 2529"/>
                              <a:gd name="T5" fmla="*/ 0 h 1066"/>
                              <a:gd name="T6" fmla="*/ 0 w 2529"/>
                              <a:gd name="T7" fmla="*/ 884 h 1066"/>
                              <a:gd name="T8" fmla="*/ 1063 w 2529"/>
                              <a:gd name="T9" fmla="*/ 903 h 1066"/>
                              <a:gd name="T10" fmla="*/ 2529 w 2529"/>
                              <a:gd name="T11" fmla="*/ 1066 h 1066"/>
                              <a:gd name="T12" fmla="*/ 2529 w 2529"/>
                              <a:gd name="T13" fmla="*/ 400 h 10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66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84"/>
                                  <a:pt x="0" y="884"/>
                                  <a:pt x="0" y="884"/>
                                </a:cubicBezTo>
                                <a:cubicBezTo>
                                  <a:pt x="262" y="947"/>
                                  <a:pt x="618" y="980"/>
                                  <a:pt x="1063" y="903"/>
                                </a:cubicBezTo>
                                <a:cubicBezTo>
                                  <a:pt x="1923" y="755"/>
                                  <a:pt x="2345" y="933"/>
                                  <a:pt x="2529" y="1066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2118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11"/>
                              <a:gd name="T2" fmla="*/ 515 w 2529"/>
                              <a:gd name="T3" fmla="*/ 0 h 1011"/>
                              <a:gd name="T4" fmla="*/ 0 w 2529"/>
                              <a:gd name="T5" fmla="*/ 0 h 1011"/>
                              <a:gd name="T6" fmla="*/ 0 w 2529"/>
                              <a:gd name="T7" fmla="*/ 907 h 1011"/>
                              <a:gd name="T8" fmla="*/ 1065 w 2529"/>
                              <a:gd name="T9" fmla="*/ 897 h 1011"/>
                              <a:gd name="T10" fmla="*/ 2529 w 2529"/>
                              <a:gd name="T11" fmla="*/ 1011 h 1011"/>
                              <a:gd name="T12" fmla="*/ 2529 w 2529"/>
                              <a:gd name="T13" fmla="*/ 400 h 10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11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07"/>
                                  <a:pt x="0" y="907"/>
                                  <a:pt x="0" y="907"/>
                                </a:cubicBezTo>
                                <a:cubicBezTo>
                                  <a:pt x="263" y="961"/>
                                  <a:pt x="621" y="983"/>
                                  <a:pt x="1065" y="897"/>
                                </a:cubicBezTo>
                                <a:cubicBezTo>
                                  <a:pt x="1910" y="733"/>
                                  <a:pt x="2335" y="885"/>
                                  <a:pt x="2529" y="1011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283019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0 h 891"/>
                              <a:gd name="T2" fmla="*/ 0 w 2529"/>
                              <a:gd name="T3" fmla="*/ 0 h 891"/>
                              <a:gd name="T4" fmla="*/ 0 w 2529"/>
                              <a:gd name="T5" fmla="*/ 824 h 891"/>
                              <a:gd name="T6" fmla="*/ 1146 w 2529"/>
                              <a:gd name="T7" fmla="*/ 789 h 891"/>
                              <a:gd name="T8" fmla="*/ 2529 w 2529"/>
                              <a:gd name="T9" fmla="*/ 833 h 891"/>
                              <a:gd name="T10" fmla="*/ 2529 w 2529"/>
                              <a:gd name="T11" fmla="*/ 0 h 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29" h="891">
                                <a:moveTo>
                                  <a:pt x="2529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24"/>
                                  <a:pt x="0" y="824"/>
                                  <a:pt x="0" y="824"/>
                                </a:cubicBezTo>
                                <a:cubicBezTo>
                                  <a:pt x="267" y="877"/>
                                  <a:pt x="631" y="891"/>
                                  <a:pt x="1146" y="789"/>
                                </a:cubicBezTo>
                                <a:cubicBezTo>
                                  <a:pt x="1904" y="640"/>
                                  <a:pt x="2321" y="731"/>
                                  <a:pt x="2529" y="833"/>
                                </a:cubicBezTo>
                                <a:lnTo>
                                  <a:pt x="2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A7C7C" id="Group 16" o:spid="_x0000_s1026" style="position:absolute;margin-left:-62.9pt;margin-top:100.55pt;width:632.15pt;height:311.9pt;rotation:180;z-index:-251683840" coordsize="80283,3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">
                <v:shape id="Freeform 10" o:spid="_x0000_s1027" style="position:absolute;width:80283;height:39611;visibility:visible;mso-wrap-style:square;v-text-anchor:top" coordsize="2529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" path="m2529,400c515,,515,,515,,,,,,,,,960,,960,,960v258,63,604,98,1033,31c1909,853,2359,1088,2529,1247r,-847xe" fillcolor="#666 [3206]" stroked="f">
                  <v:path arrowok="t" o:connecttype="custom" o:connectlocs="8028305,1270611;1634866,0;0,0;0,3049467;3279256,3147939;8028305,3961130;8028305,1270611" o:connectangles="0,0,0,0,0,0,0"/>
                </v:shape>
                <v:shape id="Freeform 11" o:spid="_x0000_s1028" style="position:absolute;width:80283;height:33864;visibility:visible;mso-wrap-style:square;v-text-anchor:top" coordsize="2529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" path="m2529,400c515,,515,,515,,,,,,,,,884,,884,,884v262,63,618,96,1063,19c1923,755,2345,933,2529,1066r,-666xe" stroked="f">
                  <v:path arrowok="t" o:connecttype="custom" o:connectlocs="8028305,1270715;1634866,0;0,0;0,2808280;3374491,2868639;8028305,3386455;8028305,1270715" o:connectangles="0,0,0,0,0,0,0"/>
                </v:shape>
                <v:shape id="Freeform 13" o:spid="_x0000_s1029" style="position:absolute;width:80283;height:32118;visibility:visible;mso-wrap-style:square;v-text-anchor:top" coordsize="2529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" path="m2529,400c515,,515,,515,,,,,,,,,907,,907,,907v263,54,621,76,1065,-10c1910,733,2335,885,2529,1011r,-611xe" fillcolor="#333 [3205]" stroked="f">
                  <v:path arrowok="t" o:connecttype="custom" o:connectlocs="8028305,1270754;1634866,0;0,0;0,2881434;3380840,2849665;8028305,3211830;8028305,1270754" o:connectangles="0,0,0,0,0,0,0"/>
                </v:shape>
                <v:shape id="Freeform 14" o:spid="_x0000_s1030" style="position:absolute;width:80283;height:28301;visibility:visible;mso-wrap-style:square;v-text-anchor:top" coordsize="2529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" path="m2529,c,,,,,,,824,,824,,824v267,53,631,67,1146,-35c1904,640,2321,731,2529,833l2529,xe" fillcolor="#216daf [3204]" stroked="f">
                  <v:path arrowok="t" o:connecttype="custom" o:connectlocs="8028305,0;0,0;0,2617375;3637975,2506200;8028305,2645962;8028305,0" o:connectangles="0,0,0,0,0,0"/>
                </v:shape>
              </v:group>
            </w:pict>
          </mc:Fallback>
        </mc:AlternateContent>
      </w:r>
      <w:r w:rsidR="001351ED" w:rsidRPr="006621AA">
        <w:br w:type="page"/>
      </w:r>
    </w:p>
    <w:p w14:paraId="40B7F365" w14:textId="39C15557" w:rsidR="00B70876" w:rsidRDefault="00B70876" w:rsidP="001351ED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  <w:r w:rsidRPr="006621AA">
        <w:rPr>
          <w:b/>
          <w:bCs/>
          <w:color w:val="333333" w:themeColor="accent2"/>
          <w:kern w:val="32"/>
          <w:sz w:val="36"/>
        </w:rPr>
        <w:lastRenderedPageBreak/>
        <w:t>TABLE OF CONTEN</w:t>
      </w:r>
      <w:bookmarkStart w:id="0" w:name="_GoBack"/>
      <w:bookmarkEnd w:id="0"/>
      <w:r w:rsidRPr="006621AA">
        <w:rPr>
          <w:b/>
          <w:bCs/>
          <w:color w:val="333333" w:themeColor="accent2"/>
          <w:kern w:val="32"/>
          <w:sz w:val="36"/>
        </w:rPr>
        <w:t>TS</w:t>
      </w:r>
    </w:p>
    <w:p w14:paraId="4BC13B99" w14:textId="0908572A" w:rsidR="00A3719C" w:rsidRDefault="00A3719C">
      <w:pPr>
        <w:pStyle w:val="TOC1"/>
        <w:tabs>
          <w:tab w:val="left" w:pos="4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b/>
          <w:bCs/>
          <w:color w:val="333333" w:themeColor="accent2"/>
          <w:kern w:val="32"/>
          <w:sz w:val="36"/>
        </w:rPr>
        <w:fldChar w:fldCharType="begin"/>
      </w:r>
      <w:r>
        <w:rPr>
          <w:b/>
          <w:bCs/>
          <w:color w:val="333333" w:themeColor="accent2"/>
          <w:kern w:val="32"/>
          <w:sz w:val="36"/>
        </w:rPr>
        <w:instrText xml:space="preserve"> TOC \h \z \t "Heading 1;2;Heading 2;3;Heading 3;4;My Head title;1;My subhead;1;Title;1" </w:instrText>
      </w:r>
      <w:r>
        <w:rPr>
          <w:b/>
          <w:bCs/>
          <w:color w:val="333333" w:themeColor="accent2"/>
          <w:kern w:val="32"/>
          <w:sz w:val="36"/>
        </w:rPr>
        <w:fldChar w:fldCharType="separate"/>
      </w:r>
      <w:hyperlink r:id="rId8" w:anchor="_Toc869466" w:history="1">
        <w:r w:rsidRPr="003F395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F3954">
          <w:rPr>
            <w:rStyle w:val="Hyperlink"/>
            <w:noProof/>
          </w:rPr>
          <w:t>Week 1 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18469B" w14:textId="48FC6C38" w:rsidR="00A3719C" w:rsidRDefault="00A3719C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69467" w:history="1">
        <w:r w:rsidRPr="003F3954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F3954">
          <w:rPr>
            <w:rStyle w:val="Hyperlink"/>
            <w:noProof/>
          </w:rPr>
          <w:t>Time and place of the 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5982F8" w14:textId="55FC17BC" w:rsidR="00A3719C" w:rsidRDefault="00A3719C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69468" w:history="1">
        <w:r w:rsidRPr="003F3954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F3954">
          <w:rPr>
            <w:rStyle w:val="Hyperlink"/>
            <w:noProof/>
          </w:rPr>
          <w:t>Topics &amp; questions of the 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025C0F" w14:textId="57222B69" w:rsidR="00A3719C" w:rsidRDefault="00A3719C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69469" w:history="1">
        <w:r w:rsidRPr="003F3954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F3954">
          <w:rPr>
            <w:rStyle w:val="Hyperlink"/>
            <w:noProof/>
          </w:rPr>
          <w:t>Minutes of the 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925794" w14:textId="134A774B" w:rsidR="00A3719C" w:rsidRDefault="00A3719C">
      <w:pPr>
        <w:pStyle w:val="TOC1"/>
        <w:tabs>
          <w:tab w:val="left" w:pos="4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r:id="rId9" w:anchor="_Toc869470" w:history="1">
        <w:r w:rsidRPr="003F395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F3954">
          <w:rPr>
            <w:rStyle w:val="Hyperlink"/>
            <w:noProof/>
          </w:rPr>
          <w:t>Week 2 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36C872" w14:textId="30F35C09" w:rsidR="00A3719C" w:rsidRDefault="00A3719C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69471" w:history="1">
        <w:r w:rsidRPr="003F395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F3954">
          <w:rPr>
            <w:rStyle w:val="Hyperlink"/>
            <w:noProof/>
          </w:rPr>
          <w:t>Time and place of the 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B484AC" w14:textId="190A316C" w:rsidR="00A3719C" w:rsidRDefault="00A3719C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69472" w:history="1">
        <w:r w:rsidRPr="003F395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F3954">
          <w:rPr>
            <w:rStyle w:val="Hyperlink"/>
            <w:noProof/>
          </w:rPr>
          <w:t>Topics &amp; questions of the 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528A5C" w14:textId="47E43A18" w:rsidR="00A3719C" w:rsidRDefault="00A3719C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69473" w:history="1">
        <w:r w:rsidRPr="003F3954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3F3954">
          <w:rPr>
            <w:rStyle w:val="Hyperlink"/>
            <w:noProof/>
          </w:rPr>
          <w:t>Minutes of the 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F3BEE6" w14:textId="4F56B8AC" w:rsidR="004E0B93" w:rsidRPr="006621AA" w:rsidRDefault="00A3719C" w:rsidP="001351ED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  <w:r>
        <w:rPr>
          <w:b/>
          <w:bCs/>
          <w:color w:val="333333" w:themeColor="accent2"/>
          <w:kern w:val="32"/>
          <w:sz w:val="36"/>
        </w:rPr>
        <w:fldChar w:fldCharType="end"/>
      </w:r>
    </w:p>
    <w:p w14:paraId="595A59A4" w14:textId="479059E9" w:rsidR="004A73BF" w:rsidRDefault="00EA0887" w:rsidP="00516817">
      <w:pPr>
        <w:rPr>
          <w:b/>
          <w:color w:val="216DAF" w:themeColor="accent1"/>
          <w:sz w:val="28"/>
        </w:rPr>
      </w:pPr>
      <w:r>
        <w:rPr>
          <w:b/>
          <w:color w:val="216DAF" w:themeColor="accent1"/>
          <w:sz w:val="28"/>
        </w:rPr>
        <w:br w:type="page"/>
      </w:r>
    </w:p>
    <w:p w14:paraId="07D60BB3" w14:textId="77777777" w:rsidR="00A3719C" w:rsidRPr="006621AA" w:rsidRDefault="00A3719C" w:rsidP="00516817"/>
    <w:p w14:paraId="50130CDF" w14:textId="752C7A9B" w:rsidR="001C3E2F" w:rsidRPr="006621AA" w:rsidRDefault="001C3E2F" w:rsidP="00B70876">
      <w:pPr>
        <w:tabs>
          <w:tab w:val="left" w:pos="10260"/>
        </w:tabs>
      </w:pPr>
    </w:p>
    <w:p w14:paraId="05E1A37A" w14:textId="77777777" w:rsidR="00BE34C5" w:rsidRPr="006621AA" w:rsidRDefault="003A78C1" w:rsidP="00B70876">
      <w:pPr>
        <w:tabs>
          <w:tab w:val="left" w:pos="10260"/>
        </w:tabs>
      </w:pP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0A8019" wp14:editId="1F7C6219">
                <wp:simplePos x="0" y="0"/>
                <wp:positionH relativeFrom="column">
                  <wp:posOffset>-326916</wp:posOffset>
                </wp:positionH>
                <wp:positionV relativeFrom="paragraph">
                  <wp:posOffset>-313055</wp:posOffset>
                </wp:positionV>
                <wp:extent cx="7644384" cy="548640"/>
                <wp:effectExtent l="0" t="0" r="0" b="381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384" cy="548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D5D22" w14:textId="11992328" w:rsidR="00D2557D" w:rsidRPr="006621AA" w:rsidRDefault="00B34DF2" w:rsidP="000A68C5">
                            <w:pPr>
                              <w:pStyle w:val="Title"/>
                              <w:numPr>
                                <w:ilvl w:val="0"/>
                                <w:numId w:val="1"/>
                              </w:numPr>
                            </w:pPr>
                            <w:bookmarkStart w:id="1" w:name="_Toc869466"/>
                            <w:r>
                              <w:t xml:space="preserve">Week </w:t>
                            </w:r>
                            <w:r w:rsidR="00345CD4">
                              <w:t>1</w:t>
                            </w:r>
                            <w:r>
                              <w:t xml:space="preserve"> meeting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A8019" id="Rectangle 199" o:spid="_x0000_s1029" style="position:absolute;margin-left:-25.75pt;margin-top:-24.65pt;width:601.9pt;height:43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" fillcolor="#216daf [3204]" stroked="f" strokeweight="2pt">
                <v:textbox>
                  <w:txbxContent>
                    <w:p w14:paraId="246D5D22" w14:textId="11992328" w:rsidR="00D2557D" w:rsidRPr="006621AA" w:rsidRDefault="00B34DF2" w:rsidP="000A68C5">
                      <w:pPr>
                        <w:pStyle w:val="Title"/>
                        <w:numPr>
                          <w:ilvl w:val="0"/>
                          <w:numId w:val="1"/>
                        </w:numPr>
                      </w:pPr>
                      <w:bookmarkStart w:id="2" w:name="_Toc869466"/>
                      <w:r>
                        <w:t xml:space="preserve">Week </w:t>
                      </w:r>
                      <w:r w:rsidR="00345CD4">
                        <w:t>1</w:t>
                      </w:r>
                      <w:r>
                        <w:t xml:space="preserve"> meeting</w:t>
                      </w:r>
                      <w:bookmarkEnd w:id="2"/>
                    </w:p>
                  </w:txbxContent>
                </v:textbox>
              </v:rect>
            </w:pict>
          </mc:Fallback>
        </mc:AlternateContent>
      </w:r>
    </w:p>
    <w:p w14:paraId="3C493857" w14:textId="77777777" w:rsidR="00F0441F" w:rsidRPr="006621AA" w:rsidRDefault="00F0441F" w:rsidP="00B70876">
      <w:pPr>
        <w:tabs>
          <w:tab w:val="left" w:pos="10260"/>
        </w:tabs>
      </w:pPr>
    </w:p>
    <w:p w14:paraId="60034436" w14:textId="547E2DAC" w:rsidR="00664743" w:rsidRPr="006621AA" w:rsidRDefault="00664743" w:rsidP="009D3274">
      <w:pPr>
        <w:tabs>
          <w:tab w:val="left" w:pos="10260"/>
        </w:tabs>
        <w:jc w:val="both"/>
      </w:pPr>
    </w:p>
    <w:p w14:paraId="24911F96" w14:textId="3098918E" w:rsidR="003A78C1" w:rsidRDefault="005B242E" w:rsidP="00B34DF2">
      <w:pPr>
        <w:pStyle w:val="Heading1"/>
        <w:numPr>
          <w:ilvl w:val="1"/>
          <w:numId w:val="3"/>
        </w:numPr>
      </w:pPr>
      <w:bookmarkStart w:id="3" w:name="_Toc869467"/>
      <w:r>
        <w:t>Time and place of the meet</w:t>
      </w:r>
      <w:r w:rsidR="00BD7542">
        <w:t>i</w:t>
      </w:r>
      <w:r>
        <w:t>ng</w:t>
      </w:r>
      <w:bookmarkEnd w:id="3"/>
    </w:p>
    <w:p w14:paraId="71DF56E3" w14:textId="2015369B" w:rsidR="00A47B13" w:rsidRDefault="00A47B13" w:rsidP="00A47B13"/>
    <w:p w14:paraId="68DCA0C3" w14:textId="0ABCB275" w:rsidR="00A47B13" w:rsidRPr="00A47B13" w:rsidRDefault="003C0C04" w:rsidP="00A47B13">
      <w:r>
        <w:t>No meeting with mentor was held in the first week.</w:t>
      </w:r>
    </w:p>
    <w:p w14:paraId="391AE477" w14:textId="7773CEC0" w:rsidR="00406346" w:rsidRDefault="00CD4759" w:rsidP="00406346">
      <w:pPr>
        <w:pStyle w:val="Heading1"/>
        <w:numPr>
          <w:ilvl w:val="1"/>
          <w:numId w:val="3"/>
        </w:numPr>
      </w:pPr>
      <w:bookmarkStart w:id="4" w:name="_Toc869468"/>
      <w:r>
        <w:t>Topics &amp; questions of the meeting</w:t>
      </w:r>
      <w:bookmarkEnd w:id="4"/>
    </w:p>
    <w:p w14:paraId="30CF8493" w14:textId="42B3B2FE" w:rsidR="00CD4759" w:rsidRDefault="00CD4759" w:rsidP="00CD4759"/>
    <w:p w14:paraId="02E683C8" w14:textId="1A210E14" w:rsidR="0028038F" w:rsidRPr="00CD4759" w:rsidRDefault="00A55428" w:rsidP="00CD4759">
      <w:r>
        <w:t>No meeting with mentor was held in the first week.</w:t>
      </w:r>
    </w:p>
    <w:p w14:paraId="7E431DE9" w14:textId="32969CC8" w:rsidR="00223E16" w:rsidRDefault="00857F82" w:rsidP="00223E16">
      <w:pPr>
        <w:pStyle w:val="Heading1"/>
        <w:numPr>
          <w:ilvl w:val="1"/>
          <w:numId w:val="3"/>
        </w:numPr>
      </w:pPr>
      <w:bookmarkStart w:id="5" w:name="_Toc869469"/>
      <w:r>
        <w:t>Minute</w:t>
      </w:r>
      <w:r w:rsidR="00C92949">
        <w:t xml:space="preserve">s </w:t>
      </w:r>
      <w:r w:rsidR="0053663C">
        <w:t>of the meeting</w:t>
      </w:r>
      <w:bookmarkEnd w:id="5"/>
    </w:p>
    <w:p w14:paraId="5709761A" w14:textId="77777777" w:rsidR="00AB0374" w:rsidRPr="00AB0374" w:rsidRDefault="00AB0374" w:rsidP="00AB0374"/>
    <w:p w14:paraId="0AA32845" w14:textId="0125E0B9" w:rsidR="008C6830" w:rsidRDefault="00A55428">
      <w:r>
        <w:t>No meeting with mentor was held in the first week.</w:t>
      </w:r>
      <w:r w:rsidR="008C6830">
        <w:br w:type="page"/>
      </w:r>
    </w:p>
    <w:p w14:paraId="1E793E25" w14:textId="77777777" w:rsidR="008C6830" w:rsidRPr="006621AA" w:rsidRDefault="008C6830" w:rsidP="008C6830">
      <w:pPr>
        <w:tabs>
          <w:tab w:val="left" w:pos="10260"/>
        </w:tabs>
      </w:pPr>
    </w:p>
    <w:p w14:paraId="2C51C42B" w14:textId="77777777" w:rsidR="008C6830" w:rsidRPr="006621AA" w:rsidRDefault="008C6830" w:rsidP="008C6830">
      <w:pPr>
        <w:tabs>
          <w:tab w:val="left" w:pos="10260"/>
        </w:tabs>
      </w:pP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9595D38" wp14:editId="0459FD85">
                <wp:simplePos x="0" y="0"/>
                <wp:positionH relativeFrom="column">
                  <wp:posOffset>-326916</wp:posOffset>
                </wp:positionH>
                <wp:positionV relativeFrom="paragraph">
                  <wp:posOffset>-313055</wp:posOffset>
                </wp:positionV>
                <wp:extent cx="7644384" cy="548640"/>
                <wp:effectExtent l="0" t="0" r="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384" cy="548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7A31D" w14:textId="638EF214" w:rsidR="008C6830" w:rsidRPr="006621AA" w:rsidRDefault="008C6830" w:rsidP="008C6830">
                            <w:pPr>
                              <w:pStyle w:val="Title"/>
                              <w:numPr>
                                <w:ilvl w:val="0"/>
                                <w:numId w:val="1"/>
                              </w:numPr>
                            </w:pPr>
                            <w:bookmarkStart w:id="6" w:name="_Toc869470"/>
                            <w:r>
                              <w:t xml:space="preserve">Week </w:t>
                            </w:r>
                            <w:r w:rsidR="00723F81">
                              <w:t>2</w:t>
                            </w:r>
                            <w:r>
                              <w:t xml:space="preserve"> meeting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95D38" id="Rectangle 4" o:spid="_x0000_s1030" style="position:absolute;margin-left:-25.75pt;margin-top:-24.65pt;width:601.9pt;height:43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" fillcolor="#216daf [3204]" stroked="f" strokeweight="2pt">
                <v:textbox>
                  <w:txbxContent>
                    <w:p w14:paraId="1137A31D" w14:textId="638EF214" w:rsidR="008C6830" w:rsidRPr="006621AA" w:rsidRDefault="008C6830" w:rsidP="008C6830">
                      <w:pPr>
                        <w:pStyle w:val="Title"/>
                        <w:numPr>
                          <w:ilvl w:val="0"/>
                          <w:numId w:val="1"/>
                        </w:numPr>
                      </w:pPr>
                      <w:bookmarkStart w:id="7" w:name="_Toc869470"/>
                      <w:r>
                        <w:t xml:space="preserve">Week </w:t>
                      </w:r>
                      <w:r w:rsidR="00723F81">
                        <w:t>2</w:t>
                      </w:r>
                      <w:r>
                        <w:t xml:space="preserve"> meeting</w:t>
                      </w:r>
                      <w:bookmarkEnd w:id="7"/>
                    </w:p>
                  </w:txbxContent>
                </v:textbox>
              </v:rect>
            </w:pict>
          </mc:Fallback>
        </mc:AlternateContent>
      </w:r>
    </w:p>
    <w:p w14:paraId="57DF7E56" w14:textId="77777777" w:rsidR="008C6830" w:rsidRPr="006621AA" w:rsidRDefault="008C6830" w:rsidP="008C6830">
      <w:pPr>
        <w:tabs>
          <w:tab w:val="left" w:pos="10260"/>
        </w:tabs>
      </w:pPr>
    </w:p>
    <w:p w14:paraId="33FE857B" w14:textId="77777777" w:rsidR="008C6830" w:rsidRPr="006621AA" w:rsidRDefault="008C6830" w:rsidP="008C6830">
      <w:pPr>
        <w:tabs>
          <w:tab w:val="left" w:pos="10260"/>
        </w:tabs>
        <w:jc w:val="both"/>
      </w:pPr>
    </w:p>
    <w:p w14:paraId="46538A2A" w14:textId="1A4AD69B" w:rsidR="008C6830" w:rsidRDefault="008C6830" w:rsidP="00723F81">
      <w:pPr>
        <w:pStyle w:val="Heading1"/>
        <w:numPr>
          <w:ilvl w:val="1"/>
          <w:numId w:val="12"/>
        </w:numPr>
      </w:pPr>
      <w:bookmarkStart w:id="8" w:name="_Toc869471"/>
      <w:r>
        <w:t>Time and place of the meeting</w:t>
      </w:r>
      <w:bookmarkEnd w:id="8"/>
    </w:p>
    <w:p w14:paraId="0DE835DE" w14:textId="77777777" w:rsidR="008C6830" w:rsidRDefault="008C6830" w:rsidP="008C6830"/>
    <w:p w14:paraId="20673980" w14:textId="3A1DC533" w:rsidR="008C6830" w:rsidRPr="00A47B13" w:rsidRDefault="000F1724" w:rsidP="008C6830">
      <w:r>
        <w:t xml:space="preserve">Meeting took place in the </w:t>
      </w:r>
      <w:r w:rsidR="00502740">
        <w:t xml:space="preserve">hall </w:t>
      </w:r>
      <w:r w:rsidR="00775580">
        <w:t xml:space="preserve">of second floor (Fontys University), </w:t>
      </w:r>
      <w:r w:rsidR="00D2211D">
        <w:t xml:space="preserve">time: </w:t>
      </w:r>
      <w:r w:rsidR="00D2211D" w:rsidRPr="00D2211D">
        <w:t>11:30-12:00​</w:t>
      </w:r>
    </w:p>
    <w:p w14:paraId="624D1873" w14:textId="7D874A91" w:rsidR="008C6830" w:rsidRDefault="008C6830" w:rsidP="008C6830">
      <w:pPr>
        <w:pStyle w:val="Heading1"/>
        <w:numPr>
          <w:ilvl w:val="1"/>
          <w:numId w:val="12"/>
        </w:numPr>
      </w:pPr>
      <w:bookmarkStart w:id="9" w:name="_Toc869472"/>
      <w:r>
        <w:t>Topics &amp; questions of the meeting</w:t>
      </w:r>
      <w:bookmarkEnd w:id="9"/>
    </w:p>
    <w:p w14:paraId="4A449F6D" w14:textId="77777777" w:rsidR="00EE4C47" w:rsidRPr="00EE4C47" w:rsidRDefault="00EE4C47" w:rsidP="00EE4C47"/>
    <w:p w14:paraId="6C4E772F" w14:textId="144156ED" w:rsidR="00843BEC" w:rsidRDefault="00843BEC" w:rsidP="00936366">
      <w:pPr>
        <w:pStyle w:val="ListParagraph"/>
        <w:numPr>
          <w:ilvl w:val="0"/>
          <w:numId w:val="13"/>
        </w:numPr>
      </w:pPr>
      <w:r>
        <w:t>Meeting client and mentor</w:t>
      </w:r>
    </w:p>
    <w:p w14:paraId="42AFEA3D" w14:textId="2418F3D2" w:rsidR="008C6830" w:rsidRDefault="00AC0D3E" w:rsidP="00936366">
      <w:pPr>
        <w:pStyle w:val="ListParagraph"/>
        <w:numPr>
          <w:ilvl w:val="0"/>
          <w:numId w:val="13"/>
        </w:numPr>
      </w:pPr>
      <w:r>
        <w:t xml:space="preserve">Discussing </w:t>
      </w:r>
      <w:r w:rsidR="00AD010F">
        <w:t>theme of event</w:t>
      </w:r>
      <w:r w:rsidR="00C15786">
        <w:t xml:space="preserve"> with mentor</w:t>
      </w:r>
    </w:p>
    <w:p w14:paraId="6626A277" w14:textId="79F9C45C" w:rsidR="008A5940" w:rsidRDefault="008A5940" w:rsidP="00936366">
      <w:pPr>
        <w:pStyle w:val="ListParagraph"/>
        <w:numPr>
          <w:ilvl w:val="0"/>
          <w:numId w:val="13"/>
        </w:numPr>
      </w:pPr>
      <w:r>
        <w:t>Discussing requirements with client</w:t>
      </w:r>
    </w:p>
    <w:p w14:paraId="7DEF0377" w14:textId="24A3343F" w:rsidR="000B209A" w:rsidRDefault="008243D1" w:rsidP="00936366">
      <w:pPr>
        <w:pStyle w:val="ListParagraph"/>
        <w:numPr>
          <w:ilvl w:val="0"/>
          <w:numId w:val="13"/>
        </w:numPr>
      </w:pPr>
      <w:r>
        <w:t xml:space="preserve">Discussing </w:t>
      </w:r>
      <w:r w:rsidR="009D1282">
        <w:t>communication aspect with client and mentor</w:t>
      </w:r>
    </w:p>
    <w:p w14:paraId="5B101F5B" w14:textId="6F18B52E" w:rsidR="00783ED9" w:rsidRPr="00CD4759" w:rsidRDefault="00AF125F" w:rsidP="00275B4E">
      <w:pPr>
        <w:pStyle w:val="ListParagraph"/>
        <w:numPr>
          <w:ilvl w:val="0"/>
          <w:numId w:val="13"/>
        </w:numPr>
      </w:pPr>
      <w:r>
        <w:t>Planning future meetings with mentor</w:t>
      </w:r>
    </w:p>
    <w:p w14:paraId="71BA06AA" w14:textId="77777777" w:rsidR="008C6830" w:rsidRDefault="008C6830" w:rsidP="0041684C">
      <w:pPr>
        <w:pStyle w:val="Heading1"/>
        <w:numPr>
          <w:ilvl w:val="1"/>
          <w:numId w:val="12"/>
        </w:numPr>
      </w:pPr>
      <w:bookmarkStart w:id="10" w:name="_Toc869473"/>
      <w:r>
        <w:t>Minutes of the meeting</w:t>
      </w:r>
      <w:bookmarkEnd w:id="10"/>
    </w:p>
    <w:p w14:paraId="089EA62A" w14:textId="77777777" w:rsidR="008C6830" w:rsidRPr="00AB0374" w:rsidRDefault="008C6830" w:rsidP="008C6830"/>
    <w:p w14:paraId="568D991C" w14:textId="77777777" w:rsidR="00151639" w:rsidRPr="00151639" w:rsidRDefault="00151639" w:rsidP="00151639"/>
    <w:sectPr w:rsidR="00151639" w:rsidRPr="00151639" w:rsidSect="00BB4362">
      <w:footerReference w:type="default" r:id="rId10"/>
      <w:type w:val="continuous"/>
      <w:pgSz w:w="12240" w:h="15840" w:code="1"/>
      <w:pgMar w:top="990" w:right="990" w:bottom="1620" w:left="990" w:header="36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2CCBB" w14:textId="77777777" w:rsidR="00DF74B7" w:rsidRDefault="00DF74B7">
      <w:r>
        <w:separator/>
      </w:r>
    </w:p>
  </w:endnote>
  <w:endnote w:type="continuationSeparator" w:id="0">
    <w:p w14:paraId="27B04E3A" w14:textId="77777777" w:rsidR="00DF74B7" w:rsidRDefault="00DF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24A3" w14:textId="77777777" w:rsidR="00D2557D" w:rsidRPr="006621AA" w:rsidRDefault="00D2557D" w:rsidP="00B70876">
    <w:pPr>
      <w:pStyle w:val="Footer"/>
      <w:tabs>
        <w:tab w:val="clear" w:pos="4677"/>
        <w:tab w:val="center" w:pos="2160"/>
      </w:tabs>
      <w:jc w:val="right"/>
      <w:rPr>
        <w:noProof/>
      </w:rPr>
    </w:pP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59D273D" wp14:editId="18F70E41">
              <wp:simplePos x="0" y="0"/>
              <wp:positionH relativeFrom="column">
                <wp:posOffset>-422801</wp:posOffset>
              </wp:positionH>
              <wp:positionV relativeFrom="paragraph">
                <wp:posOffset>-3175</wp:posOffset>
              </wp:positionV>
              <wp:extent cx="1308100" cy="630555"/>
              <wp:effectExtent l="0" t="0" r="0" b="0"/>
              <wp:wrapNone/>
              <wp:docPr id="13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7328B" w14:textId="77777777" w:rsidR="00D2557D" w:rsidRPr="006621AA" w:rsidRDefault="00D2557D" w:rsidP="001E0398">
                          <w:pPr>
                            <w:jc w:val="center"/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  <w:r>
                            <w:rPr>
                              <w:noProof/>
                              <w:color w:val="666666" w:themeColor="accent3"/>
                              <w:sz w:val="18"/>
                              <w:szCs w:val="38"/>
                              <w:lang w:eastAsia="en-US"/>
                            </w:rPr>
                            <w:drawing>
                              <wp:inline distT="0" distB="0" distL="0" distR="0" wp14:anchorId="68030DC7" wp14:editId="58346F9F">
                                <wp:extent cx="895985" cy="539115"/>
                                <wp:effectExtent l="0" t="0" r="0" b="0"/>
                                <wp:docPr id="200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-inverted@2x.png"/>
                                        <pic:cNvPicPr/>
                                      </pic:nvPicPr>
                                      <pic:blipFill>
                                        <a:blip r:embed="rId1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BEBA8EAE-BF5A-486C-A8C5-ECC9F3942E4B}">
                                              <a14:imgProps xmlns:a14="http://schemas.microsoft.com/office/drawing/2010/main">
                                                <a14:imgLayer r:embed="rId2">
                                                  <a14:imgEffect>
                                                    <a14:artisticGlowEdges/>
                                                  </a14:imgEffect>
                                                  <a14:imgEffect>
                                                    <a14:colorTemperature colorTemp="4700"/>
                                                  </a14:imgEffect>
                                                  <a14:imgEffect>
                                                    <a14:saturation sat="400000"/>
                                                  </a14:imgEffect>
                                                  <a14:imgEffect>
                                                    <a14:brightnessContrast bright="-40000" contrast="-40000"/>
                                                  </a14:imgEffect>
                                                </a14:imgLayer>
                                              </a14:imgProps>
                                            </a:ex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5985" cy="539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273D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33.3pt;margin-top:-.25pt;width:103pt;height:49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BktgIAALw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" filled="f" stroked="f">
              <v:textbox>
                <w:txbxContent>
                  <w:p w14:paraId="5067328B" w14:textId="77777777" w:rsidR="00D2557D" w:rsidRPr="006621AA" w:rsidRDefault="00D2557D" w:rsidP="001E0398">
                    <w:pPr>
                      <w:jc w:val="center"/>
                      <w:rPr>
                        <w:color w:val="666666" w:themeColor="accent3"/>
                        <w:sz w:val="18"/>
                        <w:szCs w:val="38"/>
                      </w:rPr>
                    </w:pPr>
                    <w:r>
                      <w:rPr>
                        <w:noProof/>
                        <w:color w:val="666666" w:themeColor="accent3"/>
                        <w:sz w:val="18"/>
                        <w:szCs w:val="38"/>
                        <w:lang w:eastAsia="en-US"/>
                      </w:rPr>
                      <w:drawing>
                        <wp:inline distT="0" distB="0" distL="0" distR="0" wp14:anchorId="68030DC7" wp14:editId="58346F9F">
                          <wp:extent cx="895985" cy="539115"/>
                          <wp:effectExtent l="0" t="0" r="0" b="0"/>
                          <wp:docPr id="200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-inverted@2x.png"/>
                                  <pic:cNvPicPr/>
                                </pic:nvPicPr>
                                <pic:blipFill>
                                  <a:blip r:embed="rId1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2">
                                            <a14:imgEffect>
                                              <a14:artisticGlowEdges/>
                                            </a14:imgEffect>
                                            <a14:imgEffect>
                                              <a14:colorTemperature colorTemp="4700"/>
                                            </a14:imgEffect>
                                            <a14:imgEffect>
                                              <a14:saturation sat="400000"/>
                                            </a14:imgEffect>
                                            <a14:imgEffect>
                                              <a14:brightnessContrast bright="-40000"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95985" cy="539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8EA84D7" wp14:editId="37F712E8">
              <wp:simplePos x="0" y="0"/>
              <wp:positionH relativeFrom="column">
                <wp:posOffset>872490</wp:posOffset>
              </wp:positionH>
              <wp:positionV relativeFrom="paragraph">
                <wp:posOffset>120015</wp:posOffset>
              </wp:positionV>
              <wp:extent cx="5217795" cy="488315"/>
              <wp:effectExtent l="0" t="0" r="0" b="6985"/>
              <wp:wrapNone/>
              <wp:docPr id="21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779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881DE" w14:textId="77777777" w:rsidR="00D2557D" w:rsidRPr="006621AA" w:rsidRDefault="00D2557D" w:rsidP="001E0398">
                          <w:pPr>
                            <w:pStyle w:val="Footer"/>
                            <w:tabs>
                              <w:tab w:val="clear" w:pos="4677"/>
                              <w:tab w:val="center" w:pos="2160"/>
                            </w:tabs>
                            <w:ind w:right="540"/>
                          </w:pPr>
                          <w:r>
                            <w:rPr>
                              <w:color w:val="000000"/>
                            </w:rPr>
                            <w:t xml:space="preserve">FHICT (C) Copyright </w:t>
                          </w:r>
                          <w:r w:rsidRPr="006621AA">
                            <w:rPr>
                              <w:color w:val="000000"/>
                            </w:rPr>
                            <w:t>All Rights Reserved</w:t>
                          </w:r>
                        </w:p>
                        <w:p w14:paraId="5FAAE41C" w14:textId="77777777" w:rsidR="00D2557D" w:rsidRPr="006621AA" w:rsidRDefault="00D2557D" w:rsidP="001E0398">
                          <w:pPr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A84D7" id="_x0000_s1032" type="#_x0000_t202" style="position:absolute;left:0;text-align:left;margin-left:68.7pt;margin-top:9.45pt;width:410.85pt;height:38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V/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" filled="f" stroked="f">
              <v:textbox>
                <w:txbxContent>
                  <w:p w14:paraId="134881DE" w14:textId="77777777" w:rsidR="00D2557D" w:rsidRPr="006621AA" w:rsidRDefault="00D2557D" w:rsidP="001E0398">
                    <w:pPr>
                      <w:pStyle w:val="Footer"/>
                      <w:tabs>
                        <w:tab w:val="clear" w:pos="4677"/>
                        <w:tab w:val="center" w:pos="2160"/>
                      </w:tabs>
                      <w:ind w:right="540"/>
                    </w:pPr>
                    <w:r>
                      <w:rPr>
                        <w:color w:val="000000"/>
                      </w:rPr>
                      <w:t xml:space="preserve">FHICT (C) Copyright </w:t>
                    </w:r>
                    <w:r w:rsidRPr="006621AA">
                      <w:rPr>
                        <w:color w:val="000000"/>
                      </w:rPr>
                      <w:t>All Rights Reserved</w:t>
                    </w:r>
                  </w:p>
                  <w:p w14:paraId="5FAAE41C" w14:textId="77777777" w:rsidR="00D2557D" w:rsidRPr="006621AA" w:rsidRDefault="00D2557D" w:rsidP="001E0398">
                    <w:pPr>
                      <w:rPr>
                        <w:color w:val="666666" w:themeColor="accent3"/>
                        <w:sz w:val="18"/>
                        <w:szCs w:val="38"/>
                      </w:rPr>
                    </w:pP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9D3037" wp14:editId="554F70F7">
              <wp:simplePos x="0" y="0"/>
              <wp:positionH relativeFrom="column">
                <wp:posOffset>-270510</wp:posOffset>
              </wp:positionH>
              <wp:positionV relativeFrom="paragraph">
                <wp:posOffset>-238570</wp:posOffset>
              </wp:positionV>
              <wp:extent cx="7062470" cy="45085"/>
              <wp:effectExtent l="0" t="0" r="508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7EEF39" id="Rectangle 12" o:spid="_x0000_s1026" style="position:absolute;margin-left:-21.3pt;margin-top:-18.8pt;width:556.1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" fillcolor="#216daf [3204]" stroked="f" strokeweight="2pt"/>
          </w:pict>
        </mc:Fallback>
      </mc:AlternateContent>
    </w:r>
    <w:r w:rsidRPr="006621AA">
      <w:rPr>
        <w:noProof/>
      </w:rPr>
      <w:t xml:space="preserve"> </w:t>
    </w:r>
    <w:r w:rsidRPr="006621AA">
      <w:rPr>
        <w:noProof/>
      </w:rPr>
      <w:fldChar w:fldCharType="begin"/>
    </w:r>
    <w:r w:rsidRPr="006621AA">
      <w:rPr>
        <w:noProof/>
      </w:rPr>
      <w:instrText xml:space="preserve"> PAGE </w:instrText>
    </w:r>
    <w:r w:rsidRPr="006621AA">
      <w:rPr>
        <w:noProof/>
      </w:rPr>
      <w:fldChar w:fldCharType="separate"/>
    </w:r>
    <w:r>
      <w:rPr>
        <w:noProof/>
      </w:rPr>
      <w:t>1</w:t>
    </w:r>
    <w:r w:rsidRPr="006621AA">
      <w:rPr>
        <w:noProof/>
      </w:rPr>
      <w:fldChar w:fldCharType="end"/>
    </w:r>
    <w:r w:rsidRPr="006621AA">
      <w:rPr>
        <w:noProof/>
      </w:rPr>
      <w:t xml:space="preserve"> </w:t>
    </w:r>
  </w:p>
  <w:p w14:paraId="32FC3FF8" w14:textId="77777777" w:rsidR="00D2557D" w:rsidRPr="006621AA" w:rsidRDefault="00D2557D" w:rsidP="002D2E2F">
    <w:pPr>
      <w:pStyle w:val="Footer"/>
      <w:tabs>
        <w:tab w:val="clear" w:pos="4677"/>
        <w:tab w:val="center" w:pos="2160"/>
      </w:tabs>
      <w:ind w:left="540" w:right="540"/>
    </w:pPr>
  </w:p>
  <w:p w14:paraId="122ED883" w14:textId="77777777" w:rsidR="00D2557D" w:rsidRPr="006621AA" w:rsidRDefault="00D255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8AB23" w14:textId="77777777" w:rsidR="00DF74B7" w:rsidRDefault="00DF74B7">
      <w:r>
        <w:separator/>
      </w:r>
    </w:p>
  </w:footnote>
  <w:footnote w:type="continuationSeparator" w:id="0">
    <w:p w14:paraId="25D30D04" w14:textId="77777777" w:rsidR="00DF74B7" w:rsidRDefault="00DF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383"/>
    <w:multiLevelType w:val="multilevel"/>
    <w:tmpl w:val="102252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C431F0E"/>
    <w:multiLevelType w:val="hybridMultilevel"/>
    <w:tmpl w:val="49549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59B0"/>
    <w:multiLevelType w:val="hybridMultilevel"/>
    <w:tmpl w:val="68086630"/>
    <w:lvl w:ilvl="0" w:tplc="907C708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BC929A5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1E26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7FC1"/>
    <w:multiLevelType w:val="multilevel"/>
    <w:tmpl w:val="8F3A41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4175BC6"/>
    <w:multiLevelType w:val="multilevel"/>
    <w:tmpl w:val="FB36C86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BD4198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D3649"/>
    <w:multiLevelType w:val="hybridMultilevel"/>
    <w:tmpl w:val="9162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1241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71ECF"/>
    <w:multiLevelType w:val="hybridMultilevel"/>
    <w:tmpl w:val="C9241602"/>
    <w:lvl w:ilvl="0" w:tplc="1AB844C6">
      <w:numFmt w:val="bullet"/>
      <w:lvlText w:val="•"/>
      <w:lvlJc w:val="left"/>
      <w:pPr>
        <w:ind w:left="1065" w:hanging="705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0739C"/>
    <w:multiLevelType w:val="hybridMultilevel"/>
    <w:tmpl w:val="00DC4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02791B"/>
    <w:multiLevelType w:val="multilevel"/>
    <w:tmpl w:val="ABBA7BA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2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4"/>
  </w:num>
  <w:num w:numId="10">
    <w:abstractNumId w:val="11"/>
  </w:num>
  <w:num w:numId="11">
    <w:abstractNumId w:val="10"/>
  </w:num>
  <w:num w:numId="12">
    <w:abstractNumId w:val="6"/>
  </w:num>
  <w:num w:numId="13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eaeaea,#f8f9fd,#f5c30b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A03"/>
    <w:rsid w:val="00000E96"/>
    <w:rsid w:val="00003C9F"/>
    <w:rsid w:val="0000569E"/>
    <w:rsid w:val="000058F1"/>
    <w:rsid w:val="00005F1B"/>
    <w:rsid w:val="00007A94"/>
    <w:rsid w:val="00011D79"/>
    <w:rsid w:val="00016741"/>
    <w:rsid w:val="00025C56"/>
    <w:rsid w:val="00025F25"/>
    <w:rsid w:val="00030224"/>
    <w:rsid w:val="000337B9"/>
    <w:rsid w:val="000408D1"/>
    <w:rsid w:val="000413A1"/>
    <w:rsid w:val="0004203F"/>
    <w:rsid w:val="00043B8A"/>
    <w:rsid w:val="00044CA6"/>
    <w:rsid w:val="00047AB4"/>
    <w:rsid w:val="0005275C"/>
    <w:rsid w:val="00053363"/>
    <w:rsid w:val="00053E12"/>
    <w:rsid w:val="000566C9"/>
    <w:rsid w:val="00056DF7"/>
    <w:rsid w:val="000571FA"/>
    <w:rsid w:val="00060DD4"/>
    <w:rsid w:val="00062A0B"/>
    <w:rsid w:val="000700BE"/>
    <w:rsid w:val="00070BD3"/>
    <w:rsid w:val="000722A7"/>
    <w:rsid w:val="00073BBE"/>
    <w:rsid w:val="00074B92"/>
    <w:rsid w:val="00076DCD"/>
    <w:rsid w:val="00077E41"/>
    <w:rsid w:val="00080B05"/>
    <w:rsid w:val="00085ADB"/>
    <w:rsid w:val="00086D56"/>
    <w:rsid w:val="000870AF"/>
    <w:rsid w:val="00091B56"/>
    <w:rsid w:val="00091C8C"/>
    <w:rsid w:val="00092409"/>
    <w:rsid w:val="000963EE"/>
    <w:rsid w:val="00096734"/>
    <w:rsid w:val="00096BDA"/>
    <w:rsid w:val="00097CA5"/>
    <w:rsid w:val="000A0B9C"/>
    <w:rsid w:val="000A2376"/>
    <w:rsid w:val="000A43CE"/>
    <w:rsid w:val="000A68C5"/>
    <w:rsid w:val="000A70B5"/>
    <w:rsid w:val="000B209A"/>
    <w:rsid w:val="000B2BFA"/>
    <w:rsid w:val="000C1693"/>
    <w:rsid w:val="000C199F"/>
    <w:rsid w:val="000C3FA1"/>
    <w:rsid w:val="000C6CA1"/>
    <w:rsid w:val="000C7B39"/>
    <w:rsid w:val="000D0E5E"/>
    <w:rsid w:val="000D37F5"/>
    <w:rsid w:val="000D5023"/>
    <w:rsid w:val="000E5A4E"/>
    <w:rsid w:val="000E6A6E"/>
    <w:rsid w:val="000E748B"/>
    <w:rsid w:val="000F1724"/>
    <w:rsid w:val="000F55EB"/>
    <w:rsid w:val="000F7432"/>
    <w:rsid w:val="00100648"/>
    <w:rsid w:val="00103F48"/>
    <w:rsid w:val="001050BD"/>
    <w:rsid w:val="0010514A"/>
    <w:rsid w:val="00106208"/>
    <w:rsid w:val="00107973"/>
    <w:rsid w:val="00112B87"/>
    <w:rsid w:val="00113A6F"/>
    <w:rsid w:val="0011747B"/>
    <w:rsid w:val="00122975"/>
    <w:rsid w:val="00124EB5"/>
    <w:rsid w:val="00126DBF"/>
    <w:rsid w:val="001306FB"/>
    <w:rsid w:val="0013278C"/>
    <w:rsid w:val="00132C46"/>
    <w:rsid w:val="001351ED"/>
    <w:rsid w:val="00135298"/>
    <w:rsid w:val="001402C4"/>
    <w:rsid w:val="00147992"/>
    <w:rsid w:val="00150A34"/>
    <w:rsid w:val="00151639"/>
    <w:rsid w:val="0015514D"/>
    <w:rsid w:val="00165D9E"/>
    <w:rsid w:val="00170756"/>
    <w:rsid w:val="00172BC1"/>
    <w:rsid w:val="00173EE8"/>
    <w:rsid w:val="00174AC9"/>
    <w:rsid w:val="00174B48"/>
    <w:rsid w:val="0017617C"/>
    <w:rsid w:val="001814AA"/>
    <w:rsid w:val="00183A64"/>
    <w:rsid w:val="00183AD8"/>
    <w:rsid w:val="00185F10"/>
    <w:rsid w:val="00186E60"/>
    <w:rsid w:val="00191A58"/>
    <w:rsid w:val="00191B0A"/>
    <w:rsid w:val="00192F2A"/>
    <w:rsid w:val="00193D2C"/>
    <w:rsid w:val="001944B3"/>
    <w:rsid w:val="001955E9"/>
    <w:rsid w:val="00196A10"/>
    <w:rsid w:val="001A0167"/>
    <w:rsid w:val="001A1215"/>
    <w:rsid w:val="001A152A"/>
    <w:rsid w:val="001A16D4"/>
    <w:rsid w:val="001A17BC"/>
    <w:rsid w:val="001A2389"/>
    <w:rsid w:val="001A2E3C"/>
    <w:rsid w:val="001B174F"/>
    <w:rsid w:val="001B28AA"/>
    <w:rsid w:val="001C0940"/>
    <w:rsid w:val="001C2B99"/>
    <w:rsid w:val="001C3150"/>
    <w:rsid w:val="001C3E2F"/>
    <w:rsid w:val="001C6590"/>
    <w:rsid w:val="001D20AF"/>
    <w:rsid w:val="001D230A"/>
    <w:rsid w:val="001D2E3D"/>
    <w:rsid w:val="001D401A"/>
    <w:rsid w:val="001D4728"/>
    <w:rsid w:val="001E0398"/>
    <w:rsid w:val="001E2F23"/>
    <w:rsid w:val="001E65BE"/>
    <w:rsid w:val="001F0BCD"/>
    <w:rsid w:val="001F230C"/>
    <w:rsid w:val="002052AD"/>
    <w:rsid w:val="00210DF8"/>
    <w:rsid w:val="00211C88"/>
    <w:rsid w:val="002129FD"/>
    <w:rsid w:val="002154E4"/>
    <w:rsid w:val="002208D0"/>
    <w:rsid w:val="00220A22"/>
    <w:rsid w:val="00221A69"/>
    <w:rsid w:val="002238EA"/>
    <w:rsid w:val="00223E16"/>
    <w:rsid w:val="002264B2"/>
    <w:rsid w:val="002279FD"/>
    <w:rsid w:val="00231226"/>
    <w:rsid w:val="0023246B"/>
    <w:rsid w:val="002351D5"/>
    <w:rsid w:val="002374A3"/>
    <w:rsid w:val="00243F17"/>
    <w:rsid w:val="00245F09"/>
    <w:rsid w:val="00246141"/>
    <w:rsid w:val="00251B35"/>
    <w:rsid w:val="00251FCD"/>
    <w:rsid w:val="00253233"/>
    <w:rsid w:val="0025468F"/>
    <w:rsid w:val="002548E8"/>
    <w:rsid w:val="002574B4"/>
    <w:rsid w:val="00261796"/>
    <w:rsid w:val="00261E3C"/>
    <w:rsid w:val="00262087"/>
    <w:rsid w:val="00270BC2"/>
    <w:rsid w:val="00271445"/>
    <w:rsid w:val="002746F7"/>
    <w:rsid w:val="00274BCE"/>
    <w:rsid w:val="00275B4E"/>
    <w:rsid w:val="00277ADB"/>
    <w:rsid w:val="00277C28"/>
    <w:rsid w:val="0028038F"/>
    <w:rsid w:val="002824AE"/>
    <w:rsid w:val="00284CD0"/>
    <w:rsid w:val="00286204"/>
    <w:rsid w:val="00286D85"/>
    <w:rsid w:val="00290938"/>
    <w:rsid w:val="00291527"/>
    <w:rsid w:val="00291CB3"/>
    <w:rsid w:val="002921AB"/>
    <w:rsid w:val="00297042"/>
    <w:rsid w:val="002A03B8"/>
    <w:rsid w:val="002A274A"/>
    <w:rsid w:val="002A3223"/>
    <w:rsid w:val="002A63B7"/>
    <w:rsid w:val="002A7669"/>
    <w:rsid w:val="002B4007"/>
    <w:rsid w:val="002B5979"/>
    <w:rsid w:val="002C28B4"/>
    <w:rsid w:val="002C7B01"/>
    <w:rsid w:val="002C7FAA"/>
    <w:rsid w:val="002D0B0A"/>
    <w:rsid w:val="002D2E2F"/>
    <w:rsid w:val="002D4919"/>
    <w:rsid w:val="002E0082"/>
    <w:rsid w:val="002E15FF"/>
    <w:rsid w:val="002E2361"/>
    <w:rsid w:val="002E74D7"/>
    <w:rsid w:val="002E7EE1"/>
    <w:rsid w:val="002F25E9"/>
    <w:rsid w:val="002F4F91"/>
    <w:rsid w:val="002F6B39"/>
    <w:rsid w:val="003000CC"/>
    <w:rsid w:val="00300629"/>
    <w:rsid w:val="00300CEC"/>
    <w:rsid w:val="003014BE"/>
    <w:rsid w:val="00304CCF"/>
    <w:rsid w:val="00307B14"/>
    <w:rsid w:val="00311D9B"/>
    <w:rsid w:val="003126DE"/>
    <w:rsid w:val="00313996"/>
    <w:rsid w:val="00321111"/>
    <w:rsid w:val="00321A1D"/>
    <w:rsid w:val="00326F7A"/>
    <w:rsid w:val="00327DAE"/>
    <w:rsid w:val="0033397B"/>
    <w:rsid w:val="003407DC"/>
    <w:rsid w:val="003413EF"/>
    <w:rsid w:val="0034465B"/>
    <w:rsid w:val="00345388"/>
    <w:rsid w:val="00345CD4"/>
    <w:rsid w:val="0034685B"/>
    <w:rsid w:val="00347180"/>
    <w:rsid w:val="00355C1E"/>
    <w:rsid w:val="00356506"/>
    <w:rsid w:val="003566B8"/>
    <w:rsid w:val="0036163C"/>
    <w:rsid w:val="00362BD1"/>
    <w:rsid w:val="0036347E"/>
    <w:rsid w:val="00370AB9"/>
    <w:rsid w:val="00371C82"/>
    <w:rsid w:val="00377027"/>
    <w:rsid w:val="0038057F"/>
    <w:rsid w:val="0038149F"/>
    <w:rsid w:val="003832D2"/>
    <w:rsid w:val="00386F89"/>
    <w:rsid w:val="00391A09"/>
    <w:rsid w:val="003924EC"/>
    <w:rsid w:val="0039315B"/>
    <w:rsid w:val="00395555"/>
    <w:rsid w:val="003A0643"/>
    <w:rsid w:val="003A357C"/>
    <w:rsid w:val="003A3AD7"/>
    <w:rsid w:val="003A4B25"/>
    <w:rsid w:val="003A6381"/>
    <w:rsid w:val="003A78C1"/>
    <w:rsid w:val="003A7A03"/>
    <w:rsid w:val="003B06ED"/>
    <w:rsid w:val="003B0984"/>
    <w:rsid w:val="003B31BF"/>
    <w:rsid w:val="003B47B3"/>
    <w:rsid w:val="003B5681"/>
    <w:rsid w:val="003B67BC"/>
    <w:rsid w:val="003B6CB5"/>
    <w:rsid w:val="003B7D5D"/>
    <w:rsid w:val="003C0C04"/>
    <w:rsid w:val="003C4639"/>
    <w:rsid w:val="003D153B"/>
    <w:rsid w:val="003D70A4"/>
    <w:rsid w:val="003E0F3D"/>
    <w:rsid w:val="003E2D87"/>
    <w:rsid w:val="003E46D9"/>
    <w:rsid w:val="003E7333"/>
    <w:rsid w:val="003F320B"/>
    <w:rsid w:val="003F648F"/>
    <w:rsid w:val="003F656E"/>
    <w:rsid w:val="00404DED"/>
    <w:rsid w:val="004060E8"/>
    <w:rsid w:val="00406346"/>
    <w:rsid w:val="004063D3"/>
    <w:rsid w:val="00407E4B"/>
    <w:rsid w:val="0041131D"/>
    <w:rsid w:val="00416318"/>
    <w:rsid w:val="0041684C"/>
    <w:rsid w:val="00417ED0"/>
    <w:rsid w:val="004241D1"/>
    <w:rsid w:val="004413B9"/>
    <w:rsid w:val="004415E2"/>
    <w:rsid w:val="00441E3D"/>
    <w:rsid w:val="00441FB1"/>
    <w:rsid w:val="00443140"/>
    <w:rsid w:val="004453B0"/>
    <w:rsid w:val="0044723A"/>
    <w:rsid w:val="004478A2"/>
    <w:rsid w:val="004556E3"/>
    <w:rsid w:val="004569BD"/>
    <w:rsid w:val="00456B8A"/>
    <w:rsid w:val="0046391F"/>
    <w:rsid w:val="00467B9B"/>
    <w:rsid w:val="00472B9C"/>
    <w:rsid w:val="004775D9"/>
    <w:rsid w:val="00481A3D"/>
    <w:rsid w:val="00486629"/>
    <w:rsid w:val="004874F4"/>
    <w:rsid w:val="00490C12"/>
    <w:rsid w:val="004935C4"/>
    <w:rsid w:val="00497BED"/>
    <w:rsid w:val="004A4394"/>
    <w:rsid w:val="004A5B78"/>
    <w:rsid w:val="004A61C2"/>
    <w:rsid w:val="004A6AA5"/>
    <w:rsid w:val="004A73BF"/>
    <w:rsid w:val="004B0C7E"/>
    <w:rsid w:val="004B1FDC"/>
    <w:rsid w:val="004B2393"/>
    <w:rsid w:val="004B366C"/>
    <w:rsid w:val="004B5F1D"/>
    <w:rsid w:val="004C0F90"/>
    <w:rsid w:val="004D26E9"/>
    <w:rsid w:val="004D6D17"/>
    <w:rsid w:val="004D7E67"/>
    <w:rsid w:val="004E0B93"/>
    <w:rsid w:val="004E146E"/>
    <w:rsid w:val="004E18FD"/>
    <w:rsid w:val="004E6CA3"/>
    <w:rsid w:val="004E77B2"/>
    <w:rsid w:val="004F0287"/>
    <w:rsid w:val="004F02F5"/>
    <w:rsid w:val="004F1437"/>
    <w:rsid w:val="004F2F79"/>
    <w:rsid w:val="004F35D5"/>
    <w:rsid w:val="004F57F0"/>
    <w:rsid w:val="004F6FC9"/>
    <w:rsid w:val="004F6FD5"/>
    <w:rsid w:val="00502740"/>
    <w:rsid w:val="00505826"/>
    <w:rsid w:val="005065A9"/>
    <w:rsid w:val="00507E60"/>
    <w:rsid w:val="0051033A"/>
    <w:rsid w:val="0051117A"/>
    <w:rsid w:val="00516817"/>
    <w:rsid w:val="005177BA"/>
    <w:rsid w:val="00521FB0"/>
    <w:rsid w:val="005245F8"/>
    <w:rsid w:val="00525AFD"/>
    <w:rsid w:val="00526AAE"/>
    <w:rsid w:val="00531765"/>
    <w:rsid w:val="00533396"/>
    <w:rsid w:val="0053663C"/>
    <w:rsid w:val="00536AAB"/>
    <w:rsid w:val="005372FC"/>
    <w:rsid w:val="00545168"/>
    <w:rsid w:val="005521D8"/>
    <w:rsid w:val="0055268B"/>
    <w:rsid w:val="005532EC"/>
    <w:rsid w:val="00554939"/>
    <w:rsid w:val="005555E6"/>
    <w:rsid w:val="00555B16"/>
    <w:rsid w:val="005605DE"/>
    <w:rsid w:val="0056063E"/>
    <w:rsid w:val="005659D2"/>
    <w:rsid w:val="00566590"/>
    <w:rsid w:val="00571404"/>
    <w:rsid w:val="00576679"/>
    <w:rsid w:val="00580A29"/>
    <w:rsid w:val="0058501C"/>
    <w:rsid w:val="0059122E"/>
    <w:rsid w:val="005915ED"/>
    <w:rsid w:val="00592170"/>
    <w:rsid w:val="00592749"/>
    <w:rsid w:val="00594806"/>
    <w:rsid w:val="005A1FFE"/>
    <w:rsid w:val="005B242E"/>
    <w:rsid w:val="005B3634"/>
    <w:rsid w:val="005B397D"/>
    <w:rsid w:val="005B41E5"/>
    <w:rsid w:val="005B60F3"/>
    <w:rsid w:val="005B798D"/>
    <w:rsid w:val="005C0689"/>
    <w:rsid w:val="005C0EAC"/>
    <w:rsid w:val="005C139F"/>
    <w:rsid w:val="005C2773"/>
    <w:rsid w:val="005C598D"/>
    <w:rsid w:val="005C72F9"/>
    <w:rsid w:val="005D1D3E"/>
    <w:rsid w:val="005D4644"/>
    <w:rsid w:val="005D5995"/>
    <w:rsid w:val="005D5D35"/>
    <w:rsid w:val="005E16EA"/>
    <w:rsid w:val="005E19F3"/>
    <w:rsid w:val="005E369B"/>
    <w:rsid w:val="005E3BF5"/>
    <w:rsid w:val="005F027B"/>
    <w:rsid w:val="005F1601"/>
    <w:rsid w:val="005F48EF"/>
    <w:rsid w:val="005F56D7"/>
    <w:rsid w:val="005F5AE4"/>
    <w:rsid w:val="005F5F70"/>
    <w:rsid w:val="005F6990"/>
    <w:rsid w:val="006001D2"/>
    <w:rsid w:val="00606BB5"/>
    <w:rsid w:val="006105B8"/>
    <w:rsid w:val="00612F56"/>
    <w:rsid w:val="00613870"/>
    <w:rsid w:val="00613D04"/>
    <w:rsid w:val="00616448"/>
    <w:rsid w:val="00620AD1"/>
    <w:rsid w:val="0062153D"/>
    <w:rsid w:val="006226CE"/>
    <w:rsid w:val="00622FDF"/>
    <w:rsid w:val="00634F98"/>
    <w:rsid w:val="00640D21"/>
    <w:rsid w:val="00644C73"/>
    <w:rsid w:val="00644EF0"/>
    <w:rsid w:val="006456E2"/>
    <w:rsid w:val="00645FC7"/>
    <w:rsid w:val="006479E7"/>
    <w:rsid w:val="006526C7"/>
    <w:rsid w:val="00652C74"/>
    <w:rsid w:val="0065314E"/>
    <w:rsid w:val="00660A79"/>
    <w:rsid w:val="006621AA"/>
    <w:rsid w:val="00664743"/>
    <w:rsid w:val="00665E68"/>
    <w:rsid w:val="00665E91"/>
    <w:rsid w:val="00666071"/>
    <w:rsid w:val="0066658E"/>
    <w:rsid w:val="00673964"/>
    <w:rsid w:val="00673B9B"/>
    <w:rsid w:val="00673F85"/>
    <w:rsid w:val="006748E7"/>
    <w:rsid w:val="00682648"/>
    <w:rsid w:val="00683A50"/>
    <w:rsid w:val="00684306"/>
    <w:rsid w:val="00686EBD"/>
    <w:rsid w:val="006877B6"/>
    <w:rsid w:val="00695A7E"/>
    <w:rsid w:val="006963D3"/>
    <w:rsid w:val="00696E11"/>
    <w:rsid w:val="006A0642"/>
    <w:rsid w:val="006A102E"/>
    <w:rsid w:val="006A18BC"/>
    <w:rsid w:val="006A7596"/>
    <w:rsid w:val="006B053E"/>
    <w:rsid w:val="006B0FCA"/>
    <w:rsid w:val="006B16A9"/>
    <w:rsid w:val="006B19DF"/>
    <w:rsid w:val="006B5124"/>
    <w:rsid w:val="006C1CD4"/>
    <w:rsid w:val="006C3D80"/>
    <w:rsid w:val="006C7324"/>
    <w:rsid w:val="006C7330"/>
    <w:rsid w:val="006D100E"/>
    <w:rsid w:val="006D1AD3"/>
    <w:rsid w:val="006D3317"/>
    <w:rsid w:val="006D5552"/>
    <w:rsid w:val="006D5BE7"/>
    <w:rsid w:val="006D646D"/>
    <w:rsid w:val="006D7D65"/>
    <w:rsid w:val="006E026B"/>
    <w:rsid w:val="006E5449"/>
    <w:rsid w:val="006E66DB"/>
    <w:rsid w:val="006F456A"/>
    <w:rsid w:val="0070448F"/>
    <w:rsid w:val="007045D9"/>
    <w:rsid w:val="0070554A"/>
    <w:rsid w:val="0071181A"/>
    <w:rsid w:val="00713F1E"/>
    <w:rsid w:val="0071799F"/>
    <w:rsid w:val="00720157"/>
    <w:rsid w:val="007226AD"/>
    <w:rsid w:val="00722F5B"/>
    <w:rsid w:val="00723503"/>
    <w:rsid w:val="00723F81"/>
    <w:rsid w:val="00726159"/>
    <w:rsid w:val="00730716"/>
    <w:rsid w:val="00730934"/>
    <w:rsid w:val="00733689"/>
    <w:rsid w:val="00734513"/>
    <w:rsid w:val="00735AED"/>
    <w:rsid w:val="00737242"/>
    <w:rsid w:val="007378C1"/>
    <w:rsid w:val="00740CEE"/>
    <w:rsid w:val="00742A7B"/>
    <w:rsid w:val="007433C7"/>
    <w:rsid w:val="00743DDD"/>
    <w:rsid w:val="0074608B"/>
    <w:rsid w:val="007474C8"/>
    <w:rsid w:val="0075020E"/>
    <w:rsid w:val="00751400"/>
    <w:rsid w:val="0075406F"/>
    <w:rsid w:val="007624C7"/>
    <w:rsid w:val="0076288C"/>
    <w:rsid w:val="00762D75"/>
    <w:rsid w:val="00771302"/>
    <w:rsid w:val="00771A93"/>
    <w:rsid w:val="00771F9F"/>
    <w:rsid w:val="00775580"/>
    <w:rsid w:val="0077755F"/>
    <w:rsid w:val="00783ED9"/>
    <w:rsid w:val="0078493B"/>
    <w:rsid w:val="0078550D"/>
    <w:rsid w:val="00785C23"/>
    <w:rsid w:val="00785EF6"/>
    <w:rsid w:val="0078651D"/>
    <w:rsid w:val="00786C53"/>
    <w:rsid w:val="00792A6C"/>
    <w:rsid w:val="007A11C6"/>
    <w:rsid w:val="007A1ED6"/>
    <w:rsid w:val="007B53B8"/>
    <w:rsid w:val="007B7D0C"/>
    <w:rsid w:val="007C61A8"/>
    <w:rsid w:val="007C67A8"/>
    <w:rsid w:val="007D4183"/>
    <w:rsid w:val="007D5AC1"/>
    <w:rsid w:val="007D69E5"/>
    <w:rsid w:val="007D7D9A"/>
    <w:rsid w:val="007F4F4F"/>
    <w:rsid w:val="007F7323"/>
    <w:rsid w:val="00800B06"/>
    <w:rsid w:val="008011C0"/>
    <w:rsid w:val="008159B1"/>
    <w:rsid w:val="00815DCC"/>
    <w:rsid w:val="00815DD4"/>
    <w:rsid w:val="0082128B"/>
    <w:rsid w:val="008215E8"/>
    <w:rsid w:val="00823E1E"/>
    <w:rsid w:val="008243D1"/>
    <w:rsid w:val="00824CA1"/>
    <w:rsid w:val="00824F6E"/>
    <w:rsid w:val="00827355"/>
    <w:rsid w:val="00832378"/>
    <w:rsid w:val="00832ABA"/>
    <w:rsid w:val="00842035"/>
    <w:rsid w:val="00842D17"/>
    <w:rsid w:val="00843027"/>
    <w:rsid w:val="00843BEC"/>
    <w:rsid w:val="00844A9D"/>
    <w:rsid w:val="008475B9"/>
    <w:rsid w:val="00850708"/>
    <w:rsid w:val="00850BD3"/>
    <w:rsid w:val="00854DEC"/>
    <w:rsid w:val="00857F82"/>
    <w:rsid w:val="00861F16"/>
    <w:rsid w:val="00872A58"/>
    <w:rsid w:val="00882B6B"/>
    <w:rsid w:val="00891DD3"/>
    <w:rsid w:val="0089232E"/>
    <w:rsid w:val="008944CB"/>
    <w:rsid w:val="008946D5"/>
    <w:rsid w:val="008A0635"/>
    <w:rsid w:val="008A13D9"/>
    <w:rsid w:val="008A29F7"/>
    <w:rsid w:val="008A36C9"/>
    <w:rsid w:val="008A5940"/>
    <w:rsid w:val="008B331E"/>
    <w:rsid w:val="008B43C1"/>
    <w:rsid w:val="008B5656"/>
    <w:rsid w:val="008B7990"/>
    <w:rsid w:val="008C0610"/>
    <w:rsid w:val="008C0F0C"/>
    <w:rsid w:val="008C1444"/>
    <w:rsid w:val="008C2BB7"/>
    <w:rsid w:val="008C2EDE"/>
    <w:rsid w:val="008C5666"/>
    <w:rsid w:val="008C6830"/>
    <w:rsid w:val="008D5AE9"/>
    <w:rsid w:val="008D6A04"/>
    <w:rsid w:val="008D6F51"/>
    <w:rsid w:val="008E1AED"/>
    <w:rsid w:val="008E490E"/>
    <w:rsid w:val="008F3B12"/>
    <w:rsid w:val="008F4000"/>
    <w:rsid w:val="008F63A4"/>
    <w:rsid w:val="008F6B8A"/>
    <w:rsid w:val="00902505"/>
    <w:rsid w:val="009037FA"/>
    <w:rsid w:val="009065E7"/>
    <w:rsid w:val="009070F2"/>
    <w:rsid w:val="00911927"/>
    <w:rsid w:val="009119E9"/>
    <w:rsid w:val="009146AB"/>
    <w:rsid w:val="00915368"/>
    <w:rsid w:val="00916C64"/>
    <w:rsid w:val="00916CC1"/>
    <w:rsid w:val="009179A8"/>
    <w:rsid w:val="0092709D"/>
    <w:rsid w:val="009276EB"/>
    <w:rsid w:val="0093043D"/>
    <w:rsid w:val="00933583"/>
    <w:rsid w:val="0093419A"/>
    <w:rsid w:val="0093512F"/>
    <w:rsid w:val="00936366"/>
    <w:rsid w:val="00941768"/>
    <w:rsid w:val="00942C1F"/>
    <w:rsid w:val="00943046"/>
    <w:rsid w:val="0094628A"/>
    <w:rsid w:val="00947161"/>
    <w:rsid w:val="009476AA"/>
    <w:rsid w:val="00951419"/>
    <w:rsid w:val="00951BA4"/>
    <w:rsid w:val="009531C8"/>
    <w:rsid w:val="00957114"/>
    <w:rsid w:val="009571A2"/>
    <w:rsid w:val="00960F1D"/>
    <w:rsid w:val="0096223D"/>
    <w:rsid w:val="00964ACB"/>
    <w:rsid w:val="00965807"/>
    <w:rsid w:val="00971263"/>
    <w:rsid w:val="00971CA2"/>
    <w:rsid w:val="00971FBD"/>
    <w:rsid w:val="0097289A"/>
    <w:rsid w:val="009735B0"/>
    <w:rsid w:val="00981E8C"/>
    <w:rsid w:val="00983AE3"/>
    <w:rsid w:val="009848C6"/>
    <w:rsid w:val="009851E8"/>
    <w:rsid w:val="009869D2"/>
    <w:rsid w:val="009935E6"/>
    <w:rsid w:val="0099367C"/>
    <w:rsid w:val="0099442E"/>
    <w:rsid w:val="00995016"/>
    <w:rsid w:val="00995E8E"/>
    <w:rsid w:val="009A0EA9"/>
    <w:rsid w:val="009A1901"/>
    <w:rsid w:val="009A27E3"/>
    <w:rsid w:val="009C7DFC"/>
    <w:rsid w:val="009D0CAC"/>
    <w:rsid w:val="009D1282"/>
    <w:rsid w:val="009D3274"/>
    <w:rsid w:val="009D4BF1"/>
    <w:rsid w:val="009D74C7"/>
    <w:rsid w:val="009E0FC6"/>
    <w:rsid w:val="009E3580"/>
    <w:rsid w:val="009E4B5B"/>
    <w:rsid w:val="009E6887"/>
    <w:rsid w:val="009E69AF"/>
    <w:rsid w:val="009F0670"/>
    <w:rsid w:val="009F0A18"/>
    <w:rsid w:val="009F122A"/>
    <w:rsid w:val="009F1CD1"/>
    <w:rsid w:val="009F24C0"/>
    <w:rsid w:val="009F2DC1"/>
    <w:rsid w:val="009F43BE"/>
    <w:rsid w:val="009F56BC"/>
    <w:rsid w:val="009F5B2E"/>
    <w:rsid w:val="009F5F27"/>
    <w:rsid w:val="00A01BD4"/>
    <w:rsid w:val="00A057F1"/>
    <w:rsid w:val="00A123C9"/>
    <w:rsid w:val="00A12BF8"/>
    <w:rsid w:val="00A139FA"/>
    <w:rsid w:val="00A14370"/>
    <w:rsid w:val="00A15061"/>
    <w:rsid w:val="00A15FA2"/>
    <w:rsid w:val="00A16B3A"/>
    <w:rsid w:val="00A2793C"/>
    <w:rsid w:val="00A31738"/>
    <w:rsid w:val="00A3223D"/>
    <w:rsid w:val="00A34DCA"/>
    <w:rsid w:val="00A365F0"/>
    <w:rsid w:val="00A36E0F"/>
    <w:rsid w:val="00A3719C"/>
    <w:rsid w:val="00A37E8F"/>
    <w:rsid w:val="00A412F3"/>
    <w:rsid w:val="00A416C5"/>
    <w:rsid w:val="00A420B2"/>
    <w:rsid w:val="00A47B13"/>
    <w:rsid w:val="00A50C16"/>
    <w:rsid w:val="00A52DA6"/>
    <w:rsid w:val="00A54F67"/>
    <w:rsid w:val="00A55428"/>
    <w:rsid w:val="00A56BE6"/>
    <w:rsid w:val="00A57720"/>
    <w:rsid w:val="00A6043A"/>
    <w:rsid w:val="00A61293"/>
    <w:rsid w:val="00A612DE"/>
    <w:rsid w:val="00A61A3C"/>
    <w:rsid w:val="00A700D4"/>
    <w:rsid w:val="00A7076B"/>
    <w:rsid w:val="00A70E32"/>
    <w:rsid w:val="00A75102"/>
    <w:rsid w:val="00A80198"/>
    <w:rsid w:val="00A801F8"/>
    <w:rsid w:val="00A804BA"/>
    <w:rsid w:val="00A814EB"/>
    <w:rsid w:val="00A81B48"/>
    <w:rsid w:val="00A821AA"/>
    <w:rsid w:val="00A826FE"/>
    <w:rsid w:val="00A83E95"/>
    <w:rsid w:val="00A84AD9"/>
    <w:rsid w:val="00A852BF"/>
    <w:rsid w:val="00A87BD2"/>
    <w:rsid w:val="00A87CEC"/>
    <w:rsid w:val="00A92C90"/>
    <w:rsid w:val="00A93039"/>
    <w:rsid w:val="00A97DC8"/>
    <w:rsid w:val="00AB0374"/>
    <w:rsid w:val="00AB1FB4"/>
    <w:rsid w:val="00AC008E"/>
    <w:rsid w:val="00AC0D3E"/>
    <w:rsid w:val="00AC29CB"/>
    <w:rsid w:val="00AD010F"/>
    <w:rsid w:val="00AD052B"/>
    <w:rsid w:val="00AD098E"/>
    <w:rsid w:val="00AD24B4"/>
    <w:rsid w:val="00AD56F5"/>
    <w:rsid w:val="00AD6C1D"/>
    <w:rsid w:val="00AE1976"/>
    <w:rsid w:val="00AE4AAA"/>
    <w:rsid w:val="00AE521A"/>
    <w:rsid w:val="00AF125F"/>
    <w:rsid w:val="00AF3BBF"/>
    <w:rsid w:val="00AF4730"/>
    <w:rsid w:val="00AF51E1"/>
    <w:rsid w:val="00AF66BF"/>
    <w:rsid w:val="00B00C80"/>
    <w:rsid w:val="00B0373E"/>
    <w:rsid w:val="00B05532"/>
    <w:rsid w:val="00B06ABD"/>
    <w:rsid w:val="00B1018B"/>
    <w:rsid w:val="00B11C41"/>
    <w:rsid w:val="00B12CB1"/>
    <w:rsid w:val="00B17236"/>
    <w:rsid w:val="00B20B3E"/>
    <w:rsid w:val="00B23312"/>
    <w:rsid w:val="00B24CA3"/>
    <w:rsid w:val="00B267F5"/>
    <w:rsid w:val="00B27BE9"/>
    <w:rsid w:val="00B27CAA"/>
    <w:rsid w:val="00B3059B"/>
    <w:rsid w:val="00B306A1"/>
    <w:rsid w:val="00B30707"/>
    <w:rsid w:val="00B30918"/>
    <w:rsid w:val="00B34DF2"/>
    <w:rsid w:val="00B351EC"/>
    <w:rsid w:val="00B36FF6"/>
    <w:rsid w:val="00B4127A"/>
    <w:rsid w:val="00B53779"/>
    <w:rsid w:val="00B54902"/>
    <w:rsid w:val="00B54BC8"/>
    <w:rsid w:val="00B62F80"/>
    <w:rsid w:val="00B6606E"/>
    <w:rsid w:val="00B70876"/>
    <w:rsid w:val="00B72581"/>
    <w:rsid w:val="00B73862"/>
    <w:rsid w:val="00B73E0C"/>
    <w:rsid w:val="00B74418"/>
    <w:rsid w:val="00B7474A"/>
    <w:rsid w:val="00B74A56"/>
    <w:rsid w:val="00B761B9"/>
    <w:rsid w:val="00B8466C"/>
    <w:rsid w:val="00B84804"/>
    <w:rsid w:val="00B923B3"/>
    <w:rsid w:val="00B96FFD"/>
    <w:rsid w:val="00B9764F"/>
    <w:rsid w:val="00BA018F"/>
    <w:rsid w:val="00BA503C"/>
    <w:rsid w:val="00BA7194"/>
    <w:rsid w:val="00BA7AE8"/>
    <w:rsid w:val="00BB0E37"/>
    <w:rsid w:val="00BB4362"/>
    <w:rsid w:val="00BB7100"/>
    <w:rsid w:val="00BC25CB"/>
    <w:rsid w:val="00BC43DB"/>
    <w:rsid w:val="00BC4F74"/>
    <w:rsid w:val="00BD3147"/>
    <w:rsid w:val="00BD4470"/>
    <w:rsid w:val="00BD60A2"/>
    <w:rsid w:val="00BD60F8"/>
    <w:rsid w:val="00BD6627"/>
    <w:rsid w:val="00BD7542"/>
    <w:rsid w:val="00BE34C5"/>
    <w:rsid w:val="00BE5DBF"/>
    <w:rsid w:val="00BF4996"/>
    <w:rsid w:val="00BF5444"/>
    <w:rsid w:val="00BF5BFC"/>
    <w:rsid w:val="00C03771"/>
    <w:rsid w:val="00C06F60"/>
    <w:rsid w:val="00C12471"/>
    <w:rsid w:val="00C15786"/>
    <w:rsid w:val="00C17310"/>
    <w:rsid w:val="00C25407"/>
    <w:rsid w:val="00C257EB"/>
    <w:rsid w:val="00C34F0F"/>
    <w:rsid w:val="00C36E6E"/>
    <w:rsid w:val="00C3734D"/>
    <w:rsid w:val="00C3793E"/>
    <w:rsid w:val="00C4266E"/>
    <w:rsid w:val="00C460BC"/>
    <w:rsid w:val="00C467F6"/>
    <w:rsid w:val="00C5512C"/>
    <w:rsid w:val="00C5704D"/>
    <w:rsid w:val="00C57A09"/>
    <w:rsid w:val="00C60502"/>
    <w:rsid w:val="00C636EA"/>
    <w:rsid w:val="00C7000C"/>
    <w:rsid w:val="00C751CB"/>
    <w:rsid w:val="00C81381"/>
    <w:rsid w:val="00C83CAB"/>
    <w:rsid w:val="00C875D7"/>
    <w:rsid w:val="00C91035"/>
    <w:rsid w:val="00C91E9E"/>
    <w:rsid w:val="00C92949"/>
    <w:rsid w:val="00C94CDD"/>
    <w:rsid w:val="00CA09FC"/>
    <w:rsid w:val="00CA528C"/>
    <w:rsid w:val="00CA664F"/>
    <w:rsid w:val="00CA76BA"/>
    <w:rsid w:val="00CA7B07"/>
    <w:rsid w:val="00CB0577"/>
    <w:rsid w:val="00CB5F47"/>
    <w:rsid w:val="00CC1938"/>
    <w:rsid w:val="00CC1F1A"/>
    <w:rsid w:val="00CC623A"/>
    <w:rsid w:val="00CC650D"/>
    <w:rsid w:val="00CD101A"/>
    <w:rsid w:val="00CD1157"/>
    <w:rsid w:val="00CD15E6"/>
    <w:rsid w:val="00CD30E0"/>
    <w:rsid w:val="00CD4759"/>
    <w:rsid w:val="00CD5575"/>
    <w:rsid w:val="00CE2C80"/>
    <w:rsid w:val="00CE32AE"/>
    <w:rsid w:val="00CE43DD"/>
    <w:rsid w:val="00CE5C16"/>
    <w:rsid w:val="00CE78B6"/>
    <w:rsid w:val="00CF32F1"/>
    <w:rsid w:val="00CF3BBC"/>
    <w:rsid w:val="00CF6B3F"/>
    <w:rsid w:val="00D02932"/>
    <w:rsid w:val="00D04FD9"/>
    <w:rsid w:val="00D0698C"/>
    <w:rsid w:val="00D112C7"/>
    <w:rsid w:val="00D122C3"/>
    <w:rsid w:val="00D16859"/>
    <w:rsid w:val="00D1743F"/>
    <w:rsid w:val="00D17729"/>
    <w:rsid w:val="00D17F1D"/>
    <w:rsid w:val="00D20BD9"/>
    <w:rsid w:val="00D21799"/>
    <w:rsid w:val="00D2211D"/>
    <w:rsid w:val="00D2557D"/>
    <w:rsid w:val="00D2703D"/>
    <w:rsid w:val="00D278F8"/>
    <w:rsid w:val="00D27A79"/>
    <w:rsid w:val="00D305D8"/>
    <w:rsid w:val="00D3445C"/>
    <w:rsid w:val="00D348B0"/>
    <w:rsid w:val="00D35058"/>
    <w:rsid w:val="00D35640"/>
    <w:rsid w:val="00D37B15"/>
    <w:rsid w:val="00D4004C"/>
    <w:rsid w:val="00D4313C"/>
    <w:rsid w:val="00D44D48"/>
    <w:rsid w:val="00D51A5C"/>
    <w:rsid w:val="00D56EE3"/>
    <w:rsid w:val="00D571F1"/>
    <w:rsid w:val="00D605B2"/>
    <w:rsid w:val="00D61656"/>
    <w:rsid w:val="00D62859"/>
    <w:rsid w:val="00D63BE8"/>
    <w:rsid w:val="00D65827"/>
    <w:rsid w:val="00D675BB"/>
    <w:rsid w:val="00D676C7"/>
    <w:rsid w:val="00D72677"/>
    <w:rsid w:val="00D73FBD"/>
    <w:rsid w:val="00D743D1"/>
    <w:rsid w:val="00D77F88"/>
    <w:rsid w:val="00D83470"/>
    <w:rsid w:val="00D91ECB"/>
    <w:rsid w:val="00D9387C"/>
    <w:rsid w:val="00D95413"/>
    <w:rsid w:val="00DA082D"/>
    <w:rsid w:val="00DA3488"/>
    <w:rsid w:val="00DA75C7"/>
    <w:rsid w:val="00DB014E"/>
    <w:rsid w:val="00DB30B1"/>
    <w:rsid w:val="00DB4667"/>
    <w:rsid w:val="00DB4B27"/>
    <w:rsid w:val="00DB61BA"/>
    <w:rsid w:val="00DC216E"/>
    <w:rsid w:val="00DC3053"/>
    <w:rsid w:val="00DC4A5D"/>
    <w:rsid w:val="00DC6EFB"/>
    <w:rsid w:val="00DD04C0"/>
    <w:rsid w:val="00DD059A"/>
    <w:rsid w:val="00DD4B2C"/>
    <w:rsid w:val="00DD54D7"/>
    <w:rsid w:val="00DD6337"/>
    <w:rsid w:val="00DE1645"/>
    <w:rsid w:val="00DE4E34"/>
    <w:rsid w:val="00DE5B8E"/>
    <w:rsid w:val="00DF35EC"/>
    <w:rsid w:val="00DF6E01"/>
    <w:rsid w:val="00DF74B7"/>
    <w:rsid w:val="00E013A9"/>
    <w:rsid w:val="00E05396"/>
    <w:rsid w:val="00E053FE"/>
    <w:rsid w:val="00E05802"/>
    <w:rsid w:val="00E06F59"/>
    <w:rsid w:val="00E100DA"/>
    <w:rsid w:val="00E2261E"/>
    <w:rsid w:val="00E228D6"/>
    <w:rsid w:val="00E272A7"/>
    <w:rsid w:val="00E30306"/>
    <w:rsid w:val="00E3216E"/>
    <w:rsid w:val="00E3261E"/>
    <w:rsid w:val="00E37A78"/>
    <w:rsid w:val="00E41C09"/>
    <w:rsid w:val="00E47D9C"/>
    <w:rsid w:val="00E502A9"/>
    <w:rsid w:val="00E50A29"/>
    <w:rsid w:val="00E55666"/>
    <w:rsid w:val="00E624EA"/>
    <w:rsid w:val="00E653B8"/>
    <w:rsid w:val="00E6777B"/>
    <w:rsid w:val="00E75A12"/>
    <w:rsid w:val="00E81A4D"/>
    <w:rsid w:val="00E85B4C"/>
    <w:rsid w:val="00E9077D"/>
    <w:rsid w:val="00E9456D"/>
    <w:rsid w:val="00E94FB6"/>
    <w:rsid w:val="00E954D2"/>
    <w:rsid w:val="00EA0887"/>
    <w:rsid w:val="00EA4EF6"/>
    <w:rsid w:val="00EA50FA"/>
    <w:rsid w:val="00EA64E4"/>
    <w:rsid w:val="00EA7D13"/>
    <w:rsid w:val="00EB00D6"/>
    <w:rsid w:val="00EB1F5E"/>
    <w:rsid w:val="00EB2EF2"/>
    <w:rsid w:val="00EB495B"/>
    <w:rsid w:val="00EB51BE"/>
    <w:rsid w:val="00EB6550"/>
    <w:rsid w:val="00EC022F"/>
    <w:rsid w:val="00ED0A87"/>
    <w:rsid w:val="00ED19F0"/>
    <w:rsid w:val="00ED1F61"/>
    <w:rsid w:val="00ED244E"/>
    <w:rsid w:val="00ED2BC7"/>
    <w:rsid w:val="00ED2FAE"/>
    <w:rsid w:val="00ED3AF2"/>
    <w:rsid w:val="00ED723A"/>
    <w:rsid w:val="00EE04E7"/>
    <w:rsid w:val="00EE1996"/>
    <w:rsid w:val="00EE2AF7"/>
    <w:rsid w:val="00EE4346"/>
    <w:rsid w:val="00EE4C47"/>
    <w:rsid w:val="00EE5FBD"/>
    <w:rsid w:val="00EE6504"/>
    <w:rsid w:val="00EE6A70"/>
    <w:rsid w:val="00EE6C78"/>
    <w:rsid w:val="00EF2709"/>
    <w:rsid w:val="00EF688E"/>
    <w:rsid w:val="00EF6C7A"/>
    <w:rsid w:val="00F0441F"/>
    <w:rsid w:val="00F0489D"/>
    <w:rsid w:val="00F05132"/>
    <w:rsid w:val="00F066A9"/>
    <w:rsid w:val="00F13F18"/>
    <w:rsid w:val="00F14C85"/>
    <w:rsid w:val="00F33635"/>
    <w:rsid w:val="00F360ED"/>
    <w:rsid w:val="00F364D6"/>
    <w:rsid w:val="00F36C55"/>
    <w:rsid w:val="00F406CE"/>
    <w:rsid w:val="00F47223"/>
    <w:rsid w:val="00F5455F"/>
    <w:rsid w:val="00F562E2"/>
    <w:rsid w:val="00F56394"/>
    <w:rsid w:val="00F635DA"/>
    <w:rsid w:val="00F73D03"/>
    <w:rsid w:val="00F74402"/>
    <w:rsid w:val="00F75346"/>
    <w:rsid w:val="00F76E90"/>
    <w:rsid w:val="00F77AF7"/>
    <w:rsid w:val="00F821A3"/>
    <w:rsid w:val="00F850D8"/>
    <w:rsid w:val="00F90B46"/>
    <w:rsid w:val="00F90FA0"/>
    <w:rsid w:val="00F91C0D"/>
    <w:rsid w:val="00F9296A"/>
    <w:rsid w:val="00F93168"/>
    <w:rsid w:val="00F94C4F"/>
    <w:rsid w:val="00F95AE8"/>
    <w:rsid w:val="00FA0D29"/>
    <w:rsid w:val="00FA0FB0"/>
    <w:rsid w:val="00FA1A44"/>
    <w:rsid w:val="00FA42E4"/>
    <w:rsid w:val="00FA6032"/>
    <w:rsid w:val="00FB22EA"/>
    <w:rsid w:val="00FB30CF"/>
    <w:rsid w:val="00FB40E4"/>
    <w:rsid w:val="00FB435D"/>
    <w:rsid w:val="00FB5A2A"/>
    <w:rsid w:val="00FB6EA9"/>
    <w:rsid w:val="00FB712A"/>
    <w:rsid w:val="00FC125A"/>
    <w:rsid w:val="00FC2BE9"/>
    <w:rsid w:val="00FC681F"/>
    <w:rsid w:val="00FC6C37"/>
    <w:rsid w:val="00FD2639"/>
    <w:rsid w:val="00FD4AA8"/>
    <w:rsid w:val="00FD5515"/>
    <w:rsid w:val="00FD7487"/>
    <w:rsid w:val="00FD7F51"/>
    <w:rsid w:val="00FE0B72"/>
    <w:rsid w:val="00FE1F67"/>
    <w:rsid w:val="00FE3553"/>
    <w:rsid w:val="00FE45F6"/>
    <w:rsid w:val="00FE4CB2"/>
    <w:rsid w:val="00FE506B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,#f8f9fd,#f5c30b,#efa82c,#cd9b17,#f7e8c7,#ff8001,#fad431"/>
    </o:shapedefaults>
    <o:shapelayout v:ext="edit">
      <o:idmap v:ext="edit" data="1"/>
    </o:shapelayout>
  </w:shapeDefaults>
  <w:decimalSymbol w:val=","/>
  <w:listSeparator w:val=";"/>
  <w14:docId w14:val="3281F743"/>
  <w15:docId w15:val="{C090200E-2DC4-428A-BD50-41C3D9C6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53B0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14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6DA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0C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036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customStyle="1" w:styleId="Level1">
    <w:name w:val="Level 1"/>
    <w:basedOn w:val="TOC1"/>
    <w:qFormat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customStyle="1" w:styleId="Level3">
    <w:name w:val="Level 3"/>
    <w:basedOn w:val="TOC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B7087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708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70876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B70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876"/>
    <w:rPr>
      <w:rFonts w:ascii="Tahoma" w:hAnsi="Tahoma" w:cs="Tahoma"/>
      <w:sz w:val="16"/>
      <w:szCs w:val="16"/>
      <w:lang w:val="uk-UA" w:eastAsia="ko-KR"/>
    </w:rPr>
  </w:style>
  <w:style w:type="paragraph" w:styleId="ListParagraph">
    <w:name w:val="List Paragraph"/>
    <w:basedOn w:val="Normal"/>
    <w:uiPriority w:val="34"/>
    <w:qFormat/>
    <w:rsid w:val="00A826F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C6CA1"/>
    <w:rPr>
      <w:sz w:val="24"/>
      <w:szCs w:val="24"/>
      <w:lang w:val="uk-UA" w:eastAsia="ko-KR"/>
    </w:rPr>
  </w:style>
  <w:style w:type="table" w:styleId="TableGrid">
    <w:name w:val="Table Grid"/>
    <w:basedOn w:val="TableNormal"/>
    <w:rsid w:val="0038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86F89"/>
    <w:rPr>
      <w:color w:val="185182" w:themeColor="accent1" w:themeShade="BF"/>
    </w:rPr>
    <w:tblPr>
      <w:tblStyleRowBandSize w:val="1"/>
      <w:tblStyleColBandSize w:val="1"/>
      <w:tblBorders>
        <w:top w:val="single" w:sz="8" w:space="0" w:color="216DAF" w:themeColor="accent1"/>
        <w:bottom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6DA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6DA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16DA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6DA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6DA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B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cPr>
      <w:shd w:val="clear" w:color="auto" w:fill="C0DB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F0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2F5" w:themeFill="accent1" w:themeFillTint="33"/>
      </w:tcPr>
    </w:tblStylePr>
    <w:tblStylePr w:type="band1Vert">
      <w:tblPr/>
      <w:tcPr>
        <w:shd w:val="clear" w:color="auto" w:fill="80B7E7" w:themeFill="accent1" w:themeFillTint="7F"/>
      </w:tcPr>
    </w:tblStylePr>
    <w:tblStylePr w:type="band1Horz">
      <w:tblPr/>
      <w:tcPr>
        <w:tcBorders>
          <w:insideH w:val="single" w:sz="6" w:space="0" w:color="216DAF" w:themeColor="accent1"/>
          <w:insideV w:val="single" w:sz="6" w:space="0" w:color="216DAF" w:themeColor="accent1"/>
        </w:tcBorders>
        <w:shd w:val="clear" w:color="auto" w:fill="80B7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1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  <w:shd w:val="clear" w:color="auto" w:fill="C0DBF3" w:themeFill="accent1" w:themeFillTint="3F"/>
      </w:tcPr>
    </w:tblStylePr>
    <w:tblStylePr w:type="band2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9037FA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8">
    <w:name w:val="Table Grid 8"/>
    <w:basedOn w:val="TableNormal"/>
    <w:rsid w:val="0036163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B23312"/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FollowedHyperlink">
    <w:name w:val="FollowedHyperlink"/>
    <w:basedOn w:val="DefaultParagraphFont"/>
    <w:rsid w:val="005177B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4F1437"/>
    <w:rPr>
      <w:rFonts w:asciiTheme="majorHAnsi" w:eastAsiaTheme="majorEastAsia" w:hAnsiTheme="majorHAnsi" w:cstheme="majorBidi"/>
      <w:b/>
      <w:bCs/>
      <w:color w:val="216DAF" w:themeColor="accent1"/>
      <w:sz w:val="26"/>
      <w:szCs w:val="26"/>
      <w:lang w:eastAsia="ko-KR"/>
    </w:rPr>
  </w:style>
  <w:style w:type="character" w:styleId="CommentReference">
    <w:name w:val="annotation reference"/>
    <w:basedOn w:val="DefaultParagraphFont"/>
    <w:rsid w:val="00E013A9"/>
    <w:rPr>
      <w:sz w:val="18"/>
      <w:szCs w:val="18"/>
    </w:rPr>
  </w:style>
  <w:style w:type="paragraph" w:styleId="CommentText">
    <w:name w:val="annotation text"/>
    <w:basedOn w:val="Normal"/>
    <w:link w:val="CommentTextChar"/>
    <w:rsid w:val="00E013A9"/>
  </w:style>
  <w:style w:type="character" w:customStyle="1" w:styleId="CommentTextChar">
    <w:name w:val="Comment Text Char"/>
    <w:basedOn w:val="DefaultParagraphFont"/>
    <w:link w:val="CommentText"/>
    <w:rsid w:val="00E013A9"/>
    <w:rPr>
      <w:sz w:val="24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013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013A9"/>
    <w:rPr>
      <w:b/>
      <w:bCs/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qFormat/>
    <w:rsid w:val="00DC6EFB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DC6EFB"/>
    <w:rPr>
      <w:rFonts w:eastAsiaTheme="majorEastAsia" w:cstheme="majorBidi"/>
      <w:spacing w:val="-10"/>
      <w:kern w:val="28"/>
      <w:sz w:val="48"/>
      <w:szCs w:val="56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E47D9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85182" w:themeColor="accent1" w:themeShade="BF"/>
      <w:kern w:val="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4B0C7E"/>
    <w:rPr>
      <w:rFonts w:asciiTheme="majorHAnsi" w:eastAsiaTheme="majorEastAsia" w:hAnsiTheme="majorHAnsi" w:cstheme="majorBidi"/>
      <w:color w:val="103656" w:themeColor="accent1" w:themeShade="7F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27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50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Desktop\&#1091;&#1095;&#1077;&#1073;&#1072;%20&#1074;%20&#1043;&#1086;&#1083;&#1083;&#1072;&#1085;&#1076;&#1080;&#1080;\ProP\Agenda's%20and%20minutes%20of%20every%20meeting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Administrator\Desktop\&#1091;&#1095;&#1077;&#1073;&#1072;%20&#1074;%20&#1043;&#1086;&#1083;&#1083;&#1072;&#1085;&#1076;&#1080;&#1080;\ProP\Agenda's%20and%20minutes%20of%20every%20meeting.docx" TargetMode="Externa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New%20folder\00914\word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16DAF"/>
      </a:accent1>
      <a:accent2>
        <a:srgbClr val="333333"/>
      </a:accent2>
      <a:accent3>
        <a:srgbClr val="666666"/>
      </a:accent3>
      <a:accent4>
        <a:srgbClr val="C0C0C0"/>
      </a:accent4>
      <a:accent5>
        <a:srgbClr val="999999"/>
      </a:accent5>
      <a:accent6>
        <a:srgbClr val="80808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CA1C3-B1DC-4BFA-A6AD-1B6F6681A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</Template>
  <TotalTime>240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Imagine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reno picus</dc:creator>
  <cp:lastModifiedBy>Khovanskaya,Maria M.</cp:lastModifiedBy>
  <cp:revision>697</cp:revision>
  <cp:lastPrinted>2013-10-25T13:55:00Z</cp:lastPrinted>
  <dcterms:created xsi:type="dcterms:W3CDTF">2019-01-22T20:42:00Z</dcterms:created>
  <dcterms:modified xsi:type="dcterms:W3CDTF">2019-02-12T12:10:00Z</dcterms:modified>
</cp:coreProperties>
</file>