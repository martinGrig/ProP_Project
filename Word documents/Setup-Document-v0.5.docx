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06949" w14:textId="77777777" w:rsidR="004A73BF" w:rsidRPr="006621AA" w:rsidRDefault="00CE5C16" w:rsidP="00B70876">
      <w:pPr>
        <w:tabs>
          <w:tab w:val="left" w:pos="10260"/>
        </w:tabs>
      </w:pPr>
      <w:r w:rsidRPr="00CE5C16">
        <w:rPr>
          <w:noProof/>
          <w:lang w:eastAsia="en-US"/>
        </w:rPr>
        <mc:AlternateContent>
          <mc:Choice Requires="wps">
            <w:drawing>
              <wp:anchor distT="0" distB="0" distL="114300" distR="114300" simplePos="0" relativeHeight="251658752" behindDoc="1" locked="0" layoutInCell="1" allowOverlap="1" wp14:anchorId="6E7593F5" wp14:editId="5E1C845D">
                <wp:simplePos x="0" y="0"/>
                <wp:positionH relativeFrom="column">
                  <wp:posOffset>-652780</wp:posOffset>
                </wp:positionH>
                <wp:positionV relativeFrom="paragraph">
                  <wp:posOffset>-2329815</wp:posOffset>
                </wp:positionV>
                <wp:extent cx="8028305" cy="3599815"/>
                <wp:effectExtent l="0" t="0" r="0" b="635"/>
                <wp:wrapNone/>
                <wp:docPr id="1"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599815"/>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4AEB898" id="Freeform 10" o:spid="_x0000_s1026" style="position:absolute;margin-left:-51.4pt;margin-top:-183.45pt;width:632.15pt;height:283.4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" path="m2529,400c515,,515,,515,,,,,,,,,960,,960,,960v258,63,604,98,1033,31c1909,853,2359,1088,2529,1247r,-847xe" fillcolor="#666 [3206]" stroked="f">
                <v:path arrowok="t" o:connecttype="custom" o:connectlocs="8028305,1154712;1634866,0;0,0;0,2771309;3279256,2860799;8028305,3599815;8028305,1154712" o:connectangles="0,0,0,0,0,0,0"/>
              </v:shape>
            </w:pict>
          </mc:Fallback>
        </mc:AlternateContent>
      </w:r>
      <w:r w:rsidRPr="00CE5C16">
        <w:rPr>
          <w:noProof/>
          <w:lang w:eastAsia="en-US"/>
        </w:rPr>
        <mc:AlternateContent>
          <mc:Choice Requires="wps">
            <w:drawing>
              <wp:anchor distT="0" distB="0" distL="114300" distR="114300" simplePos="0" relativeHeight="251660800" behindDoc="1" locked="0" layoutInCell="1" allowOverlap="1" wp14:anchorId="0FEC829C" wp14:editId="070EC93E">
                <wp:simplePos x="0" y="0"/>
                <wp:positionH relativeFrom="column">
                  <wp:posOffset>-652780</wp:posOffset>
                </wp:positionH>
                <wp:positionV relativeFrom="paragraph">
                  <wp:posOffset>-2363470</wp:posOffset>
                </wp:positionV>
                <wp:extent cx="8028305" cy="2918460"/>
                <wp:effectExtent l="0" t="0" r="0" b="0"/>
                <wp:wrapNone/>
                <wp:docPr id="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291846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31B23E3" id="Freeform 13" o:spid="_x0000_s1026" style="position:absolute;margin-left:-51.4pt;margin-top:-186.1pt;width:632.15pt;height:229.8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" path="m2529,400c515,,515,,515,,,,,,,,,907,,907,,907v263,54,621,76,1065,-10c1910,733,2335,885,2529,1011r,-611xe" fillcolor="#333 [3205]" stroked="f">
                <v:path arrowok="t" o:connecttype="custom" o:connectlocs="8028305,1154682;1634866,0;0,0;0,2618243;3380840,2589375;8028305,2918460;8028305,1154682" o:connectangles="0,0,0,0,0,0,0"/>
              </v:shape>
            </w:pict>
          </mc:Fallback>
        </mc:AlternateContent>
      </w:r>
      <w:r w:rsidRPr="00CE5C16">
        <w:rPr>
          <w:noProof/>
          <w:lang w:eastAsia="en-US"/>
        </w:rPr>
        <mc:AlternateContent>
          <mc:Choice Requires="wps">
            <w:drawing>
              <wp:anchor distT="0" distB="0" distL="114300" distR="114300" simplePos="0" relativeHeight="251659776" behindDoc="1" locked="0" layoutInCell="1" allowOverlap="1" wp14:anchorId="6F589C60" wp14:editId="5D4B00C0">
                <wp:simplePos x="0" y="0"/>
                <wp:positionH relativeFrom="column">
                  <wp:posOffset>-652780</wp:posOffset>
                </wp:positionH>
                <wp:positionV relativeFrom="paragraph">
                  <wp:posOffset>-2355959</wp:posOffset>
                </wp:positionV>
                <wp:extent cx="8028305" cy="3077845"/>
                <wp:effectExtent l="0" t="0" r="0" b="8255"/>
                <wp:wrapNone/>
                <wp:docPr id="3"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028305" cy="307784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41824403" id="Freeform 11" o:spid="_x0000_s1026" style="position:absolute;margin-left:-51.4pt;margin-top:-185.5pt;width:632.15pt;height:242.3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2529,1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" path="m2529,400c515,,515,,515,,,,,,,,,884,,884,,884v262,63,618,96,1063,19c1923,755,2345,933,2529,1066r,-666xe" stroked="f">
                <v:path arrowok="t" o:connecttype="custom" o:connectlocs="8028305,1154914;1634866,0;0,0;0,2552359;3374491,2607218;8028305,3077845;8028305,1154914" o:connectangles="0,0,0,0,0,0,0"/>
              </v:shape>
            </w:pict>
          </mc:Fallback>
        </mc:AlternateContent>
      </w:r>
      <w:r w:rsidRPr="006621AA">
        <w:rPr>
          <w:noProof/>
          <w:lang w:eastAsia="en-US"/>
        </w:rPr>
        <mc:AlternateContent>
          <mc:Choice Requires="wps">
            <w:drawing>
              <wp:anchor distT="0" distB="0" distL="114300" distR="114300" simplePos="0" relativeHeight="251656704" behindDoc="0" locked="0" layoutInCell="1" allowOverlap="1" wp14:anchorId="3F6ACFE9" wp14:editId="275E4DF3">
                <wp:simplePos x="0" y="0"/>
                <wp:positionH relativeFrom="column">
                  <wp:posOffset>-376029</wp:posOffset>
                </wp:positionH>
                <wp:positionV relativeFrom="paragraph">
                  <wp:posOffset>-403860</wp:posOffset>
                </wp:positionV>
                <wp:extent cx="4508500" cy="582295"/>
                <wp:effectExtent l="0" t="0" r="0" b="8255"/>
                <wp:wrapNone/>
                <wp:docPr id="27" name="Text 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8500" cy="582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AD9C67" w14:textId="37E5E9B2" w:rsidR="00E22333" w:rsidRPr="006621AA" w:rsidRDefault="00E22333" w:rsidP="00CE5C16">
                            <w:pPr>
                              <w:rPr>
                                <w:color w:val="FFFFFF"/>
                                <w:sz w:val="60"/>
                              </w:rPr>
                            </w:pPr>
                            <w:r>
                              <w:rPr>
                                <w:color w:val="FFFFFF"/>
                                <w:sz w:val="60"/>
                              </w:rPr>
                              <w:t>Setup Document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3F6ACFE9" id="_x0000_t202" coordsize="21600,21600" o:spt="202" path="m,l,21600r21600,l21600,xe">
                <v:stroke joinstyle="miter"/>
                <v:path gradientshapeok="t" o:connecttype="rect"/>
              </v:shapetype>
              <v:shape id="Text Box 172" o:spid="_x0000_s1026" type="#_x0000_t202" style="position:absolute;margin-left:-29.6pt;margin-top:-31.8pt;width:355pt;height:4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" filled="f" stroked="f">
                <v:textbox>
                  <w:txbxContent>
                    <w:p w14:paraId="63AD9C67" w14:textId="37E5E9B2" w:rsidR="00E22333" w:rsidRPr="006621AA" w:rsidRDefault="00E22333" w:rsidP="00CE5C16">
                      <w:pPr>
                        <w:rPr>
                          <w:color w:val="FFFFFF"/>
                          <w:sz w:val="60"/>
                        </w:rPr>
                      </w:pPr>
                      <w:r>
                        <w:rPr>
                          <w:color w:val="FFFFFF"/>
                          <w:sz w:val="60"/>
                        </w:rPr>
                        <w:t>Setup Document</w:t>
                      </w:r>
                    </w:p>
                  </w:txbxContent>
                </v:textbox>
              </v:shape>
            </w:pict>
          </mc:Fallback>
        </mc:AlternateContent>
      </w:r>
      <w:r w:rsidR="00A87BD2" w:rsidRPr="006621AA">
        <w:rPr>
          <w:noProof/>
          <w:lang w:eastAsia="en-US"/>
        </w:rPr>
        <mc:AlternateContent>
          <mc:Choice Requires="wps">
            <w:drawing>
              <wp:anchor distT="0" distB="0" distL="114300" distR="114300" simplePos="0" relativeHeight="251655680" behindDoc="0" locked="0" layoutInCell="1" allowOverlap="1" wp14:anchorId="298EBE3B" wp14:editId="67E12BBB">
                <wp:simplePos x="0" y="0"/>
                <wp:positionH relativeFrom="column">
                  <wp:posOffset>4826635</wp:posOffset>
                </wp:positionH>
                <wp:positionV relativeFrom="paragraph">
                  <wp:posOffset>7768590</wp:posOffset>
                </wp:positionV>
                <wp:extent cx="2134870" cy="971550"/>
                <wp:effectExtent l="0" t="0" r="0" b="0"/>
                <wp:wrapNone/>
                <wp:docPr id="22"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4870" cy="97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164DB" w14:textId="77777777" w:rsidR="00E22333" w:rsidRPr="006621AA" w:rsidRDefault="00E22333" w:rsidP="00B70876">
                            <w:pPr>
                              <w:jc w:val="center"/>
                              <w:rPr>
                                <w:color w:val="FFFFFF" w:themeColor="background1"/>
                                <w:sz w:val="48"/>
                                <w:szCs w:val="68"/>
                              </w:rPr>
                            </w:pPr>
                            <w:r>
                              <w:rPr>
                                <w:color w:val="FFFFFF" w:themeColor="background1"/>
                                <w:sz w:val="48"/>
                                <w:szCs w:val="68"/>
                              </w:rPr>
                              <w:t>Fontys ICT</w:t>
                            </w:r>
                          </w:p>
                          <w:p w14:paraId="73871799" w14:textId="77777777" w:rsidR="00E22333" w:rsidRPr="006621AA" w:rsidRDefault="00E22333" w:rsidP="00B70876">
                            <w:pPr>
                              <w:jc w:val="center"/>
                              <w:rPr>
                                <w:color w:val="FFFFFF" w:themeColor="background1"/>
                                <w:sz w:val="28"/>
                                <w:szCs w:val="38"/>
                              </w:rPr>
                            </w:pPr>
                            <w:r>
                              <w:rPr>
                                <w:color w:val="FFFFFF" w:themeColor="background1"/>
                                <w:sz w:val="28"/>
                                <w:szCs w:val="38"/>
                              </w:rPr>
                              <w:t>English stream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EBE3B" id="Text Box 166" o:spid="_x0000_s1027" type="#_x0000_t202" style="position:absolute;margin-left:380.05pt;margin-top:611.7pt;width:168.1pt;height:76.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wzuwIAAMM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" filled="f" stroked="f">
                <v:textbox>
                  <w:txbxContent>
                    <w:p w14:paraId="7F0164DB" w14:textId="77777777" w:rsidR="00E22333" w:rsidRPr="006621AA" w:rsidRDefault="00E22333" w:rsidP="00B70876">
                      <w:pPr>
                        <w:jc w:val="center"/>
                        <w:rPr>
                          <w:color w:val="FFFFFF" w:themeColor="background1"/>
                          <w:sz w:val="48"/>
                          <w:szCs w:val="68"/>
                        </w:rPr>
                      </w:pPr>
                      <w:r>
                        <w:rPr>
                          <w:color w:val="FFFFFF" w:themeColor="background1"/>
                          <w:sz w:val="48"/>
                          <w:szCs w:val="68"/>
                        </w:rPr>
                        <w:t>Fontys ICT</w:t>
                      </w:r>
                    </w:p>
                    <w:p w14:paraId="73871799" w14:textId="77777777" w:rsidR="00E22333" w:rsidRPr="006621AA" w:rsidRDefault="00E22333" w:rsidP="00B70876">
                      <w:pPr>
                        <w:jc w:val="center"/>
                        <w:rPr>
                          <w:color w:val="FFFFFF" w:themeColor="background1"/>
                          <w:sz w:val="28"/>
                          <w:szCs w:val="38"/>
                        </w:rPr>
                      </w:pPr>
                      <w:r>
                        <w:rPr>
                          <w:color w:val="FFFFFF" w:themeColor="background1"/>
                          <w:sz w:val="28"/>
                          <w:szCs w:val="38"/>
                        </w:rPr>
                        <w:t>English stream</w:t>
                      </w:r>
                    </w:p>
                  </w:txbxContent>
                </v:textbox>
              </v:shape>
            </w:pict>
          </mc:Fallback>
        </mc:AlternateContent>
      </w:r>
    </w:p>
    <w:p w14:paraId="04B3F369" w14:textId="534FFBF1" w:rsidR="004A73BF" w:rsidRPr="006621AA" w:rsidRDefault="004A73BF" w:rsidP="00B70876">
      <w:pPr>
        <w:tabs>
          <w:tab w:val="left" w:pos="10260"/>
        </w:tabs>
      </w:pPr>
    </w:p>
    <w:p w14:paraId="068DA71D" w14:textId="77777777" w:rsidR="004A73BF" w:rsidRPr="006621AA" w:rsidRDefault="004A73BF" w:rsidP="00B70876">
      <w:pPr>
        <w:tabs>
          <w:tab w:val="left" w:pos="10260"/>
        </w:tabs>
      </w:pPr>
    </w:p>
    <w:p w14:paraId="0350BE35" w14:textId="77777777" w:rsidR="004A73BF" w:rsidRPr="006621AA" w:rsidRDefault="004A73BF" w:rsidP="00B70876">
      <w:pPr>
        <w:tabs>
          <w:tab w:val="left" w:pos="10260"/>
        </w:tabs>
      </w:pPr>
    </w:p>
    <w:p w14:paraId="4B9DB359" w14:textId="77777777" w:rsidR="004A73BF" w:rsidRPr="006621AA" w:rsidRDefault="004A73BF" w:rsidP="00B70876">
      <w:pPr>
        <w:tabs>
          <w:tab w:val="left" w:pos="10260"/>
        </w:tabs>
      </w:pPr>
    </w:p>
    <w:p w14:paraId="7BF62ABB" w14:textId="77777777" w:rsidR="004A73BF" w:rsidRPr="006621AA" w:rsidRDefault="004A73BF" w:rsidP="00B70876">
      <w:pPr>
        <w:tabs>
          <w:tab w:val="left" w:pos="10260"/>
        </w:tabs>
      </w:pPr>
    </w:p>
    <w:p w14:paraId="2DD25121" w14:textId="77777777" w:rsidR="004A73BF" w:rsidRPr="006621AA" w:rsidRDefault="004A73BF" w:rsidP="00B70876">
      <w:pPr>
        <w:tabs>
          <w:tab w:val="left" w:pos="10260"/>
        </w:tabs>
      </w:pPr>
    </w:p>
    <w:p w14:paraId="787F28F0" w14:textId="77777777" w:rsidR="004A73BF" w:rsidRPr="006621AA" w:rsidRDefault="004A73BF" w:rsidP="00B70876">
      <w:pPr>
        <w:tabs>
          <w:tab w:val="left" w:pos="10260"/>
        </w:tabs>
      </w:pPr>
    </w:p>
    <w:p w14:paraId="41528A1B" w14:textId="77777777" w:rsidR="004A73BF" w:rsidRPr="006621AA" w:rsidRDefault="004A73BF" w:rsidP="00B70876">
      <w:pPr>
        <w:tabs>
          <w:tab w:val="left" w:pos="10260"/>
        </w:tabs>
      </w:pPr>
    </w:p>
    <w:p w14:paraId="1688FEA9" w14:textId="77777777" w:rsidR="004A73BF" w:rsidRPr="006621AA" w:rsidRDefault="004A73BF" w:rsidP="00B70876">
      <w:pPr>
        <w:tabs>
          <w:tab w:val="left" w:pos="10260"/>
        </w:tabs>
      </w:pPr>
    </w:p>
    <w:p w14:paraId="209E4C7F" w14:textId="77777777" w:rsidR="004A73BF" w:rsidRPr="006621AA" w:rsidRDefault="004A73BF" w:rsidP="00B70876">
      <w:pPr>
        <w:tabs>
          <w:tab w:val="left" w:pos="10260"/>
        </w:tabs>
      </w:pPr>
    </w:p>
    <w:p w14:paraId="73E97954" w14:textId="77777777" w:rsidR="004A73BF" w:rsidRPr="006621AA" w:rsidRDefault="004A73BF" w:rsidP="00B70876">
      <w:pPr>
        <w:tabs>
          <w:tab w:val="left" w:pos="10260"/>
        </w:tabs>
      </w:pPr>
    </w:p>
    <w:p w14:paraId="5EE07982" w14:textId="77777777" w:rsidR="004A73BF" w:rsidRPr="006621AA" w:rsidRDefault="004A73BF" w:rsidP="00B70876">
      <w:pPr>
        <w:tabs>
          <w:tab w:val="left" w:pos="10260"/>
        </w:tabs>
      </w:pPr>
    </w:p>
    <w:p w14:paraId="64A262F1" w14:textId="77777777" w:rsidR="004A73BF" w:rsidRPr="006621AA" w:rsidRDefault="004A73BF" w:rsidP="00B70876">
      <w:pPr>
        <w:tabs>
          <w:tab w:val="left" w:pos="10260"/>
        </w:tabs>
      </w:pPr>
    </w:p>
    <w:p w14:paraId="44BA94E9" w14:textId="77777777" w:rsidR="004A73BF" w:rsidRPr="006621AA" w:rsidRDefault="004A73BF" w:rsidP="00B70876">
      <w:pPr>
        <w:tabs>
          <w:tab w:val="left" w:pos="10260"/>
        </w:tabs>
      </w:pPr>
    </w:p>
    <w:p w14:paraId="44EF94EC" w14:textId="77777777" w:rsidR="004A73BF" w:rsidRPr="006621AA" w:rsidRDefault="004A73BF" w:rsidP="00B70876">
      <w:pPr>
        <w:tabs>
          <w:tab w:val="left" w:pos="10260"/>
        </w:tabs>
      </w:pPr>
    </w:p>
    <w:p w14:paraId="3630F940" w14:textId="77777777" w:rsidR="004A73BF" w:rsidRPr="006621AA" w:rsidRDefault="004A73BF" w:rsidP="00B70876">
      <w:pPr>
        <w:tabs>
          <w:tab w:val="left" w:pos="10260"/>
        </w:tabs>
      </w:pPr>
    </w:p>
    <w:p w14:paraId="0FD6EC16" w14:textId="77777777" w:rsidR="004A73BF" w:rsidRPr="006621AA" w:rsidRDefault="004A73BF" w:rsidP="00B70876">
      <w:pPr>
        <w:tabs>
          <w:tab w:val="left" w:pos="10260"/>
        </w:tabs>
      </w:pPr>
    </w:p>
    <w:p w14:paraId="432BC7AE" w14:textId="77777777" w:rsidR="001C3E2F" w:rsidRPr="006621AA" w:rsidRDefault="001C3E2F" w:rsidP="00B70876">
      <w:pPr>
        <w:tabs>
          <w:tab w:val="left" w:pos="10260"/>
        </w:tabs>
      </w:pPr>
    </w:p>
    <w:p w14:paraId="01984731" w14:textId="77777777" w:rsidR="004A73BF" w:rsidRPr="006621AA" w:rsidRDefault="004A73BF" w:rsidP="00B70876">
      <w:pPr>
        <w:tabs>
          <w:tab w:val="left" w:pos="10260"/>
        </w:tabs>
      </w:pPr>
    </w:p>
    <w:p w14:paraId="49EFC245" w14:textId="77777777" w:rsidR="004A73BF" w:rsidRPr="006621AA" w:rsidRDefault="004A73BF" w:rsidP="00B70876">
      <w:pPr>
        <w:tabs>
          <w:tab w:val="left" w:pos="10260"/>
        </w:tabs>
      </w:pPr>
    </w:p>
    <w:p w14:paraId="0DFCB600" w14:textId="77777777" w:rsidR="004A73BF" w:rsidRPr="006621AA" w:rsidRDefault="004A73BF" w:rsidP="00B70876">
      <w:pPr>
        <w:tabs>
          <w:tab w:val="left" w:pos="10260"/>
        </w:tabs>
      </w:pPr>
    </w:p>
    <w:p w14:paraId="32DED047" w14:textId="77777777" w:rsidR="004A73BF" w:rsidRPr="006621AA" w:rsidRDefault="004A73BF" w:rsidP="00B70876">
      <w:pPr>
        <w:tabs>
          <w:tab w:val="left" w:pos="10260"/>
        </w:tabs>
      </w:pPr>
    </w:p>
    <w:p w14:paraId="28E90910" w14:textId="77777777" w:rsidR="00B70876" w:rsidRPr="006621AA" w:rsidRDefault="00B70876" w:rsidP="00B70876">
      <w:pPr>
        <w:tabs>
          <w:tab w:val="left" w:pos="10260"/>
        </w:tabs>
      </w:pPr>
    </w:p>
    <w:p w14:paraId="0F0D796A" w14:textId="77777777" w:rsidR="001351ED" w:rsidRPr="006621AA" w:rsidRDefault="001351ED" w:rsidP="001351ED">
      <w:pPr>
        <w:tabs>
          <w:tab w:val="left" w:pos="10260"/>
        </w:tabs>
      </w:pPr>
    </w:p>
    <w:p w14:paraId="12F79FBE" w14:textId="5D7BBFFD" w:rsidR="001351ED" w:rsidRPr="006621AA" w:rsidRDefault="00740CEE">
      <w:r w:rsidRPr="006621AA">
        <w:rPr>
          <w:noProof/>
          <w:lang w:eastAsia="en-US"/>
        </w:rPr>
        <mc:AlternateContent>
          <mc:Choice Requires="wps">
            <w:drawing>
              <wp:anchor distT="36576" distB="36576" distL="36576" distR="36576" simplePos="0" relativeHeight="251630592" behindDoc="0" locked="0" layoutInCell="1" allowOverlap="1" wp14:anchorId="1764FE27" wp14:editId="29E76214">
                <wp:simplePos x="0" y="0"/>
                <wp:positionH relativeFrom="column">
                  <wp:posOffset>0</wp:posOffset>
                </wp:positionH>
                <wp:positionV relativeFrom="page">
                  <wp:posOffset>8162925</wp:posOffset>
                </wp:positionV>
                <wp:extent cx="4524375" cy="1600200"/>
                <wp:effectExtent l="0" t="0" r="952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4375"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358BC75" w14:textId="43B4146E" w:rsidR="00E22333" w:rsidRPr="006621AA" w:rsidRDefault="00E22333" w:rsidP="002238EA">
                            <w:pPr>
                              <w:rPr>
                                <w:b/>
                                <w:bCs/>
                                <w:color w:val="FFFFFF" w:themeColor="background1"/>
                                <w:sz w:val="72"/>
                                <w:szCs w:val="72"/>
                              </w:rPr>
                            </w:pPr>
                            <w:r>
                              <w:rPr>
                                <w:b/>
                                <w:bCs/>
                                <w:color w:val="FFFFFF" w:themeColor="background1"/>
                                <w:sz w:val="72"/>
                                <w:szCs w:val="72"/>
                              </w:rPr>
                              <w:t>ProP</w:t>
                            </w:r>
                          </w:p>
                          <w:p w14:paraId="5E42CDBD" w14:textId="76FDEA48" w:rsidR="00E22333" w:rsidRDefault="00E22333"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E22333" w:rsidRDefault="00E22333"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E22333" w:rsidRPr="006621AA" w:rsidRDefault="00E22333" w:rsidP="00FD7487">
                            <w:pPr>
                              <w:rPr>
                                <w:rStyle w:val="sowc"/>
                                <w:b/>
                                <w:color w:val="FFFFFF" w:themeColor="background1"/>
                                <w:sz w:val="40"/>
                                <w:szCs w:val="40"/>
                              </w:rPr>
                            </w:pPr>
                            <w:r>
                              <w:rPr>
                                <w:rStyle w:val="sowc"/>
                                <w:b/>
                                <w:color w:val="FFFFFF" w:themeColor="background1"/>
                                <w:sz w:val="40"/>
                                <w:szCs w:val="40"/>
                              </w:rPr>
                              <w:t>Version : 0.1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64FE27" id="Text Box 4" o:spid="_x0000_s1028" type="#_x0000_t202" style="position:absolute;margin-left:0;margin-top:642.75pt;width:356.25pt;height:126pt;z-index:2516305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" filled="f" fillcolor="#fffffe" stroked="f" strokecolor="#212120" insetpen="t">
                <v:textbox inset="2.88pt,2.88pt,2.88pt,2.88pt">
                  <w:txbxContent>
                    <w:p w14:paraId="6358BC75" w14:textId="43B4146E" w:rsidR="00E22333" w:rsidRPr="006621AA" w:rsidRDefault="00E22333" w:rsidP="002238EA">
                      <w:pPr>
                        <w:rPr>
                          <w:b/>
                          <w:bCs/>
                          <w:color w:val="FFFFFF" w:themeColor="background1"/>
                          <w:sz w:val="72"/>
                          <w:szCs w:val="72"/>
                        </w:rPr>
                      </w:pPr>
                      <w:r>
                        <w:rPr>
                          <w:b/>
                          <w:bCs/>
                          <w:color w:val="FFFFFF" w:themeColor="background1"/>
                          <w:sz w:val="72"/>
                          <w:szCs w:val="72"/>
                        </w:rPr>
                        <w:t>ProP</w:t>
                      </w:r>
                    </w:p>
                    <w:p w14:paraId="5E42CDBD" w14:textId="76FDEA48" w:rsidR="00E22333" w:rsidRDefault="00E22333" w:rsidP="00FD7487">
                      <w:pPr>
                        <w:rPr>
                          <w:b/>
                          <w:bCs/>
                          <w:color w:val="FFFFFF" w:themeColor="background1"/>
                          <w:sz w:val="40"/>
                          <w:szCs w:val="40"/>
                        </w:rPr>
                      </w:pPr>
                      <w:r>
                        <w:rPr>
                          <w:b/>
                          <w:bCs/>
                          <w:color w:val="FFFFFF" w:themeColor="background1"/>
                          <w:sz w:val="40"/>
                          <w:szCs w:val="40"/>
                        </w:rPr>
                        <w:t>Group</w:t>
                      </w:r>
                      <w:r>
                        <w:rPr>
                          <w:b/>
                          <w:bCs/>
                          <w:color w:val="FFFFFF" w:themeColor="background1"/>
                          <w:sz w:val="40"/>
                          <w:szCs w:val="40"/>
                        </w:rPr>
                        <w:tab/>
                        <w:t>: ProP-17</w:t>
                      </w:r>
                    </w:p>
                    <w:p w14:paraId="43DBA174" w14:textId="540F7C5F" w:rsidR="00E22333" w:rsidRDefault="00E22333" w:rsidP="00FD7487">
                      <w:pPr>
                        <w:rPr>
                          <w:b/>
                          <w:bCs/>
                          <w:color w:val="FFFFFF" w:themeColor="background1"/>
                          <w:sz w:val="40"/>
                          <w:szCs w:val="40"/>
                        </w:rPr>
                      </w:pPr>
                      <w:r>
                        <w:rPr>
                          <w:b/>
                          <w:bCs/>
                          <w:color w:val="FFFFFF" w:themeColor="background1"/>
                          <w:sz w:val="40"/>
                          <w:szCs w:val="40"/>
                        </w:rPr>
                        <w:t>Date</w:t>
                      </w:r>
                      <w:r>
                        <w:rPr>
                          <w:b/>
                          <w:bCs/>
                          <w:color w:val="FFFFFF" w:themeColor="background1"/>
                          <w:sz w:val="40"/>
                          <w:szCs w:val="40"/>
                        </w:rPr>
                        <w:tab/>
                        <w:t xml:space="preserve">: </w:t>
                      </w:r>
                    </w:p>
                    <w:p w14:paraId="4BA3C3CC" w14:textId="6B17AE02" w:rsidR="00E22333" w:rsidRPr="006621AA" w:rsidRDefault="00E22333" w:rsidP="00FD7487">
                      <w:pPr>
                        <w:rPr>
                          <w:rStyle w:val="sowc"/>
                          <w:b/>
                          <w:color w:val="FFFFFF" w:themeColor="background1"/>
                          <w:sz w:val="40"/>
                          <w:szCs w:val="40"/>
                        </w:rPr>
                      </w:pPr>
                      <w:r>
                        <w:rPr>
                          <w:rStyle w:val="sowc"/>
                          <w:b/>
                          <w:color w:val="FFFFFF" w:themeColor="background1"/>
                          <w:sz w:val="40"/>
                          <w:szCs w:val="40"/>
                        </w:rPr>
                        <w:t>Version : 0.1</w:t>
                      </w:r>
                    </w:p>
                  </w:txbxContent>
                </v:textbox>
                <w10:wrap anchory="page"/>
              </v:shape>
            </w:pict>
          </mc:Fallback>
        </mc:AlternateContent>
      </w:r>
      <w:r w:rsidR="00CE5C16">
        <w:rPr>
          <w:noProof/>
          <w:lang w:eastAsia="en-US"/>
        </w:rPr>
        <mc:AlternateContent>
          <mc:Choice Requires="wpg">
            <w:drawing>
              <wp:anchor distT="0" distB="0" distL="114300" distR="114300" simplePos="0" relativeHeight="251632640" behindDoc="1" locked="0" layoutInCell="1" allowOverlap="1" wp14:anchorId="4FDB817A" wp14:editId="2CAA61F3">
                <wp:simplePos x="0" y="0"/>
                <wp:positionH relativeFrom="column">
                  <wp:posOffset>-798830</wp:posOffset>
                </wp:positionH>
                <wp:positionV relativeFrom="paragraph">
                  <wp:posOffset>1276985</wp:posOffset>
                </wp:positionV>
                <wp:extent cx="8028305" cy="3961130"/>
                <wp:effectExtent l="0" t="0" r="0" b="1270"/>
                <wp:wrapNone/>
                <wp:docPr id="16" name="Group 16"/>
                <wp:cNvGraphicFramePr/>
                <a:graphic xmlns:a="http://schemas.openxmlformats.org/drawingml/2006/main">
                  <a:graphicData uri="http://schemas.microsoft.com/office/word/2010/wordprocessingGroup">
                    <wpg:wgp>
                      <wpg:cNvGrpSpPr/>
                      <wpg:grpSpPr>
                        <a:xfrm rot="10800000">
                          <a:off x="0" y="0"/>
                          <a:ext cx="8028305" cy="3961130"/>
                          <a:chOff x="0" y="0"/>
                          <a:chExt cx="8028305" cy="3961130"/>
                        </a:xfrm>
                      </wpg:grpSpPr>
                      <wps:wsp>
                        <wps:cNvPr id="14" name="Freeform 10"/>
                        <wps:cNvSpPr>
                          <a:spLocks/>
                        </wps:cNvSpPr>
                        <wps:spPr bwMode="auto">
                          <a:xfrm>
                            <a:off x="0" y="0"/>
                            <a:ext cx="8028305" cy="3961130"/>
                          </a:xfrm>
                          <a:custGeom>
                            <a:avLst/>
                            <a:gdLst>
                              <a:gd name="T0" fmla="*/ 2529 w 2529"/>
                              <a:gd name="T1" fmla="*/ 400 h 1247"/>
                              <a:gd name="T2" fmla="*/ 515 w 2529"/>
                              <a:gd name="T3" fmla="*/ 0 h 1247"/>
                              <a:gd name="T4" fmla="*/ 0 w 2529"/>
                              <a:gd name="T5" fmla="*/ 0 h 1247"/>
                              <a:gd name="T6" fmla="*/ 0 w 2529"/>
                              <a:gd name="T7" fmla="*/ 960 h 1247"/>
                              <a:gd name="T8" fmla="*/ 1033 w 2529"/>
                              <a:gd name="T9" fmla="*/ 991 h 1247"/>
                              <a:gd name="T10" fmla="*/ 2529 w 2529"/>
                              <a:gd name="T11" fmla="*/ 1247 h 1247"/>
                              <a:gd name="T12" fmla="*/ 2529 w 2529"/>
                              <a:gd name="T13" fmla="*/ 400 h 1247"/>
                            </a:gdLst>
                            <a:ahLst/>
                            <a:cxnLst>
                              <a:cxn ang="0">
                                <a:pos x="T0" y="T1"/>
                              </a:cxn>
                              <a:cxn ang="0">
                                <a:pos x="T2" y="T3"/>
                              </a:cxn>
                              <a:cxn ang="0">
                                <a:pos x="T4" y="T5"/>
                              </a:cxn>
                              <a:cxn ang="0">
                                <a:pos x="T6" y="T7"/>
                              </a:cxn>
                              <a:cxn ang="0">
                                <a:pos x="T8" y="T9"/>
                              </a:cxn>
                              <a:cxn ang="0">
                                <a:pos x="T10" y="T11"/>
                              </a:cxn>
                              <a:cxn ang="0">
                                <a:pos x="T12" y="T13"/>
                              </a:cxn>
                            </a:cxnLst>
                            <a:rect l="0" t="0" r="r" b="b"/>
                            <a:pathLst>
                              <a:path w="2529" h="1247">
                                <a:moveTo>
                                  <a:pt x="2529" y="400"/>
                                </a:moveTo>
                                <a:cubicBezTo>
                                  <a:pt x="515" y="0"/>
                                  <a:pt x="515" y="0"/>
                                  <a:pt x="515" y="0"/>
                                </a:cubicBezTo>
                                <a:cubicBezTo>
                                  <a:pt x="0" y="0"/>
                                  <a:pt x="0" y="0"/>
                                  <a:pt x="0" y="0"/>
                                </a:cubicBezTo>
                                <a:cubicBezTo>
                                  <a:pt x="0" y="960"/>
                                  <a:pt x="0" y="960"/>
                                  <a:pt x="0" y="960"/>
                                </a:cubicBezTo>
                                <a:cubicBezTo>
                                  <a:pt x="258" y="1023"/>
                                  <a:pt x="604" y="1058"/>
                                  <a:pt x="1033" y="991"/>
                                </a:cubicBezTo>
                                <a:cubicBezTo>
                                  <a:pt x="1909" y="853"/>
                                  <a:pt x="2359" y="1088"/>
                                  <a:pt x="2529" y="1247"/>
                                </a:cubicBezTo>
                                <a:lnTo>
                                  <a:pt x="2529" y="400"/>
                                </a:lnTo>
                                <a:close/>
                              </a:path>
                            </a:pathLst>
                          </a:custGeom>
                          <a:solidFill>
                            <a:schemeClr val="accent3"/>
                          </a:solidFill>
                          <a:ln>
                            <a:noFill/>
                          </a:ln>
                        </wps:spPr>
                        <wps:bodyPr rot="0" vert="horz" wrap="square" lIns="91440" tIns="45720" rIns="91440" bIns="45720" anchor="t" anchorCtr="0" upright="1">
                          <a:noAutofit/>
                        </wps:bodyPr>
                      </wps:wsp>
                      <wps:wsp>
                        <wps:cNvPr id="15" name="Freeform 11"/>
                        <wps:cNvSpPr>
                          <a:spLocks/>
                        </wps:cNvSpPr>
                        <wps:spPr bwMode="auto">
                          <a:xfrm>
                            <a:off x="0" y="0"/>
                            <a:ext cx="8028305" cy="3386455"/>
                          </a:xfrm>
                          <a:custGeom>
                            <a:avLst/>
                            <a:gdLst>
                              <a:gd name="T0" fmla="*/ 2529 w 2529"/>
                              <a:gd name="T1" fmla="*/ 400 h 1066"/>
                              <a:gd name="T2" fmla="*/ 515 w 2529"/>
                              <a:gd name="T3" fmla="*/ 0 h 1066"/>
                              <a:gd name="T4" fmla="*/ 0 w 2529"/>
                              <a:gd name="T5" fmla="*/ 0 h 1066"/>
                              <a:gd name="T6" fmla="*/ 0 w 2529"/>
                              <a:gd name="T7" fmla="*/ 884 h 1066"/>
                              <a:gd name="T8" fmla="*/ 1063 w 2529"/>
                              <a:gd name="T9" fmla="*/ 903 h 1066"/>
                              <a:gd name="T10" fmla="*/ 2529 w 2529"/>
                              <a:gd name="T11" fmla="*/ 1066 h 1066"/>
                              <a:gd name="T12" fmla="*/ 2529 w 2529"/>
                              <a:gd name="T13" fmla="*/ 400 h 1066"/>
                            </a:gdLst>
                            <a:ahLst/>
                            <a:cxnLst>
                              <a:cxn ang="0">
                                <a:pos x="T0" y="T1"/>
                              </a:cxn>
                              <a:cxn ang="0">
                                <a:pos x="T2" y="T3"/>
                              </a:cxn>
                              <a:cxn ang="0">
                                <a:pos x="T4" y="T5"/>
                              </a:cxn>
                              <a:cxn ang="0">
                                <a:pos x="T6" y="T7"/>
                              </a:cxn>
                              <a:cxn ang="0">
                                <a:pos x="T8" y="T9"/>
                              </a:cxn>
                              <a:cxn ang="0">
                                <a:pos x="T10" y="T11"/>
                              </a:cxn>
                              <a:cxn ang="0">
                                <a:pos x="T12" y="T13"/>
                              </a:cxn>
                            </a:cxnLst>
                            <a:rect l="0" t="0" r="r" b="b"/>
                            <a:pathLst>
                              <a:path w="2529" h="1066">
                                <a:moveTo>
                                  <a:pt x="2529" y="400"/>
                                </a:moveTo>
                                <a:cubicBezTo>
                                  <a:pt x="515" y="0"/>
                                  <a:pt x="515" y="0"/>
                                  <a:pt x="515" y="0"/>
                                </a:cubicBezTo>
                                <a:cubicBezTo>
                                  <a:pt x="0" y="0"/>
                                  <a:pt x="0" y="0"/>
                                  <a:pt x="0" y="0"/>
                                </a:cubicBezTo>
                                <a:cubicBezTo>
                                  <a:pt x="0" y="884"/>
                                  <a:pt x="0" y="884"/>
                                  <a:pt x="0" y="884"/>
                                </a:cubicBezTo>
                                <a:cubicBezTo>
                                  <a:pt x="262" y="947"/>
                                  <a:pt x="618" y="980"/>
                                  <a:pt x="1063" y="903"/>
                                </a:cubicBezTo>
                                <a:cubicBezTo>
                                  <a:pt x="1923" y="755"/>
                                  <a:pt x="2345" y="933"/>
                                  <a:pt x="2529" y="1066"/>
                                </a:cubicBezTo>
                                <a:lnTo>
                                  <a:pt x="2529" y="40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0" y="0"/>
                            <a:ext cx="8028305" cy="3211830"/>
                          </a:xfrm>
                          <a:custGeom>
                            <a:avLst/>
                            <a:gdLst>
                              <a:gd name="T0" fmla="*/ 2529 w 2529"/>
                              <a:gd name="T1" fmla="*/ 400 h 1011"/>
                              <a:gd name="T2" fmla="*/ 515 w 2529"/>
                              <a:gd name="T3" fmla="*/ 0 h 1011"/>
                              <a:gd name="T4" fmla="*/ 0 w 2529"/>
                              <a:gd name="T5" fmla="*/ 0 h 1011"/>
                              <a:gd name="T6" fmla="*/ 0 w 2529"/>
                              <a:gd name="T7" fmla="*/ 907 h 1011"/>
                              <a:gd name="T8" fmla="*/ 1065 w 2529"/>
                              <a:gd name="T9" fmla="*/ 897 h 1011"/>
                              <a:gd name="T10" fmla="*/ 2529 w 2529"/>
                              <a:gd name="T11" fmla="*/ 1011 h 1011"/>
                              <a:gd name="T12" fmla="*/ 2529 w 2529"/>
                              <a:gd name="T13" fmla="*/ 400 h 1011"/>
                            </a:gdLst>
                            <a:ahLst/>
                            <a:cxnLst>
                              <a:cxn ang="0">
                                <a:pos x="T0" y="T1"/>
                              </a:cxn>
                              <a:cxn ang="0">
                                <a:pos x="T2" y="T3"/>
                              </a:cxn>
                              <a:cxn ang="0">
                                <a:pos x="T4" y="T5"/>
                              </a:cxn>
                              <a:cxn ang="0">
                                <a:pos x="T6" y="T7"/>
                              </a:cxn>
                              <a:cxn ang="0">
                                <a:pos x="T8" y="T9"/>
                              </a:cxn>
                              <a:cxn ang="0">
                                <a:pos x="T10" y="T11"/>
                              </a:cxn>
                              <a:cxn ang="0">
                                <a:pos x="T12" y="T13"/>
                              </a:cxn>
                            </a:cxnLst>
                            <a:rect l="0" t="0" r="r" b="b"/>
                            <a:pathLst>
                              <a:path w="2529" h="1011">
                                <a:moveTo>
                                  <a:pt x="2529" y="400"/>
                                </a:moveTo>
                                <a:cubicBezTo>
                                  <a:pt x="515" y="0"/>
                                  <a:pt x="515" y="0"/>
                                  <a:pt x="515" y="0"/>
                                </a:cubicBezTo>
                                <a:cubicBezTo>
                                  <a:pt x="0" y="0"/>
                                  <a:pt x="0" y="0"/>
                                  <a:pt x="0" y="0"/>
                                </a:cubicBezTo>
                                <a:cubicBezTo>
                                  <a:pt x="0" y="907"/>
                                  <a:pt x="0" y="907"/>
                                  <a:pt x="0" y="907"/>
                                </a:cubicBezTo>
                                <a:cubicBezTo>
                                  <a:pt x="263" y="961"/>
                                  <a:pt x="621" y="983"/>
                                  <a:pt x="1065" y="897"/>
                                </a:cubicBezTo>
                                <a:cubicBezTo>
                                  <a:pt x="1910" y="733"/>
                                  <a:pt x="2335" y="885"/>
                                  <a:pt x="2529" y="1011"/>
                                </a:cubicBezTo>
                                <a:lnTo>
                                  <a:pt x="2529" y="400"/>
                                </a:lnTo>
                                <a:close/>
                              </a:path>
                            </a:pathLst>
                          </a:custGeom>
                          <a:solidFill>
                            <a:schemeClr val="accent2"/>
                          </a:solidFill>
                          <a:ln>
                            <a:noFill/>
                          </a:ln>
                        </wps:spPr>
                        <wps:bodyPr rot="0" vert="horz" wrap="square" lIns="91440" tIns="45720" rIns="91440" bIns="45720" anchor="t" anchorCtr="0" upright="1">
                          <a:noAutofit/>
                        </wps:bodyPr>
                      </wps:wsp>
                      <wps:wsp>
                        <wps:cNvPr id="30" name="Freeform 14"/>
                        <wps:cNvSpPr>
                          <a:spLocks/>
                        </wps:cNvSpPr>
                        <wps:spPr bwMode="auto">
                          <a:xfrm>
                            <a:off x="0" y="0"/>
                            <a:ext cx="8028305" cy="2830195"/>
                          </a:xfrm>
                          <a:custGeom>
                            <a:avLst/>
                            <a:gdLst>
                              <a:gd name="T0" fmla="*/ 2529 w 2529"/>
                              <a:gd name="T1" fmla="*/ 0 h 891"/>
                              <a:gd name="T2" fmla="*/ 0 w 2529"/>
                              <a:gd name="T3" fmla="*/ 0 h 891"/>
                              <a:gd name="T4" fmla="*/ 0 w 2529"/>
                              <a:gd name="T5" fmla="*/ 824 h 891"/>
                              <a:gd name="T6" fmla="*/ 1146 w 2529"/>
                              <a:gd name="T7" fmla="*/ 789 h 891"/>
                              <a:gd name="T8" fmla="*/ 2529 w 2529"/>
                              <a:gd name="T9" fmla="*/ 833 h 891"/>
                              <a:gd name="T10" fmla="*/ 2529 w 2529"/>
                              <a:gd name="T11" fmla="*/ 0 h 891"/>
                            </a:gdLst>
                            <a:ahLst/>
                            <a:cxnLst>
                              <a:cxn ang="0">
                                <a:pos x="T0" y="T1"/>
                              </a:cxn>
                              <a:cxn ang="0">
                                <a:pos x="T2" y="T3"/>
                              </a:cxn>
                              <a:cxn ang="0">
                                <a:pos x="T4" y="T5"/>
                              </a:cxn>
                              <a:cxn ang="0">
                                <a:pos x="T6" y="T7"/>
                              </a:cxn>
                              <a:cxn ang="0">
                                <a:pos x="T8" y="T9"/>
                              </a:cxn>
                              <a:cxn ang="0">
                                <a:pos x="T10" y="T11"/>
                              </a:cxn>
                            </a:cxnLst>
                            <a:rect l="0" t="0" r="r" b="b"/>
                            <a:pathLst>
                              <a:path w="2529" h="891">
                                <a:moveTo>
                                  <a:pt x="2529" y="0"/>
                                </a:moveTo>
                                <a:cubicBezTo>
                                  <a:pt x="0" y="0"/>
                                  <a:pt x="0" y="0"/>
                                  <a:pt x="0" y="0"/>
                                </a:cubicBezTo>
                                <a:cubicBezTo>
                                  <a:pt x="0" y="824"/>
                                  <a:pt x="0" y="824"/>
                                  <a:pt x="0" y="824"/>
                                </a:cubicBezTo>
                                <a:cubicBezTo>
                                  <a:pt x="267" y="877"/>
                                  <a:pt x="631" y="891"/>
                                  <a:pt x="1146" y="789"/>
                                </a:cubicBezTo>
                                <a:cubicBezTo>
                                  <a:pt x="1904" y="640"/>
                                  <a:pt x="2321" y="731"/>
                                  <a:pt x="2529" y="833"/>
                                </a:cubicBezTo>
                                <a:lnTo>
                                  <a:pt x="2529" y="0"/>
                                </a:lnTo>
                                <a:close/>
                              </a:path>
                            </a:pathLst>
                          </a:custGeom>
                          <a:solidFill>
                            <a:schemeClr val="accent1"/>
                          </a:solidFill>
                          <a:ln>
                            <a:noFill/>
                          </a:ln>
                        </wps:spPr>
                        <wps:bodyPr rot="0" vert="horz" wrap="square" lIns="91440" tIns="45720" rIns="91440" bIns="45720" anchor="t" anchorCtr="0" upright="1">
                          <a:noAutofit/>
                        </wps:bodyPr>
                      </wps:wsp>
                    </wpg:wgp>
                  </a:graphicData>
                </a:graphic>
              </wp:anchor>
            </w:drawing>
          </mc:Choice>
          <mc:Fallback>
            <w:pict>
              <v:group w14:anchorId="2AF66704" id="Group 16" o:spid="_x0000_s1026" style="position:absolute;margin-left:-62.9pt;margin-top:100.55pt;width:632.15pt;height:311.9pt;rotation:180;z-index:-251683840" coordsize="80283,39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">
                <v:shape id="Freeform 10" o:spid="_x0000_s1027" style="position:absolute;width:80283;height:39611;visibility:visible;mso-wrap-style:square;v-text-anchor:top" coordsize="2529,1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" path="m2529,400c515,,515,,515,,,,,,,,,960,,960,,960v258,63,604,98,1033,31c1909,853,2359,1088,2529,1247r,-847xe" fillcolor="#666 [3206]" stroked="f">
                  <v:path arrowok="t" o:connecttype="custom" o:connectlocs="8028305,1270611;1634866,0;0,0;0,3049467;3279256,3147939;8028305,3961130;8028305,1270611" o:connectangles="0,0,0,0,0,0,0"/>
                </v:shape>
                <v:shape id="Freeform 11" o:spid="_x0000_s1028" style="position:absolute;width:80283;height:33864;visibility:visible;mso-wrap-style:square;v-text-anchor:top" coordsize="2529,1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" path="m2529,400c515,,515,,515,,,,,,,,,884,,884,,884v262,63,618,96,1063,19c1923,755,2345,933,2529,1066r,-666xe" stroked="f">
                  <v:path arrowok="t" o:connecttype="custom" o:connectlocs="8028305,1270715;1634866,0;0,0;0,2808280;3374491,2868639;8028305,3386455;8028305,1270715" o:connectangles="0,0,0,0,0,0,0"/>
                </v:shape>
                <v:shape id="Freeform 13" o:spid="_x0000_s1029" style="position:absolute;width:80283;height:32118;visibility:visible;mso-wrap-style:square;v-text-anchor:top" coordsize="2529,1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" path="m2529,400c515,,515,,515,,,,,,,,,907,,907,,907v263,54,621,76,1065,-10c1910,733,2335,885,2529,1011r,-611xe" fillcolor="#333 [3205]" stroked="f">
                  <v:path arrowok="t" o:connecttype="custom" o:connectlocs="8028305,1270754;1634866,0;0,0;0,2881434;3380840,2849665;8028305,3211830;8028305,1270754" o:connectangles="0,0,0,0,0,0,0"/>
                </v:shape>
                <v:shape id="Freeform 14" o:spid="_x0000_s1030" style="position:absolute;width:80283;height:28301;visibility:visible;mso-wrap-style:square;v-text-anchor:top" coordsize="252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" path="m2529,c,,,,,,,824,,824,,824v267,53,631,67,1146,-35c1904,640,2321,731,2529,833l2529,xe" fillcolor="#216daf [3204]" stroked="f">
                  <v:path arrowok="t" o:connecttype="custom" o:connectlocs="8028305,0;0,0;0,2617375;3637975,2506200;8028305,2645962;8028305,0" o:connectangles="0,0,0,0,0,0"/>
                </v:shape>
              </v:group>
            </w:pict>
          </mc:Fallback>
        </mc:AlternateContent>
      </w:r>
      <w:r w:rsidR="001351ED" w:rsidRPr="006621AA">
        <w:br w:type="page"/>
      </w:r>
    </w:p>
    <w:p w14:paraId="40B7F365" w14:textId="39C15557" w:rsidR="00B70876" w:rsidRDefault="00B70876" w:rsidP="001351ED">
      <w:pPr>
        <w:tabs>
          <w:tab w:val="left" w:pos="10260"/>
        </w:tabs>
        <w:jc w:val="center"/>
        <w:rPr>
          <w:b/>
          <w:bCs/>
          <w:color w:val="333333" w:themeColor="accent2"/>
          <w:kern w:val="32"/>
          <w:sz w:val="36"/>
        </w:rPr>
      </w:pPr>
      <w:r w:rsidRPr="006621AA">
        <w:rPr>
          <w:b/>
          <w:bCs/>
          <w:color w:val="333333" w:themeColor="accent2"/>
          <w:kern w:val="32"/>
          <w:sz w:val="36"/>
        </w:rPr>
        <w:lastRenderedPageBreak/>
        <w:t>TABLE OF CONTENTS</w:t>
      </w:r>
      <w:bookmarkStart w:id="0" w:name="_GoBack"/>
      <w:bookmarkEnd w:id="0"/>
    </w:p>
    <w:sdt>
      <w:sdtPr>
        <w:rPr>
          <w:rFonts w:ascii="Arial" w:eastAsia="Batang" w:hAnsi="Arial" w:cs="Arial"/>
          <w:color w:val="auto"/>
          <w:sz w:val="24"/>
          <w:szCs w:val="24"/>
          <w:lang w:eastAsia="ko-KR"/>
        </w:rPr>
        <w:id w:val="374900681"/>
        <w:docPartObj>
          <w:docPartGallery w:val="Table of Contents"/>
          <w:docPartUnique/>
        </w:docPartObj>
      </w:sdtPr>
      <w:sdtEndPr>
        <w:rPr>
          <w:b/>
          <w:bCs/>
          <w:noProof/>
        </w:rPr>
      </w:sdtEndPr>
      <w:sdtContent>
        <w:p w14:paraId="45DD8E79" w14:textId="15E7BC98" w:rsidR="00DB6618" w:rsidRPr="002654C2" w:rsidRDefault="00DB6618">
          <w:pPr>
            <w:pStyle w:val="TOCHeading"/>
            <w:rPr>
              <w:rFonts w:ascii="Arial" w:hAnsi="Arial" w:cs="Arial"/>
            </w:rPr>
          </w:pPr>
        </w:p>
        <w:p w14:paraId="7497FB23" w14:textId="1BAD8D19" w:rsidR="00BA1417" w:rsidRPr="00BA1417" w:rsidRDefault="00DB6618">
          <w:pPr>
            <w:pStyle w:val="TOC1"/>
            <w:tabs>
              <w:tab w:val="right" w:leader="dot" w:pos="10250"/>
            </w:tabs>
            <w:rPr>
              <w:rFonts w:ascii="Arial" w:eastAsiaTheme="minorEastAsia" w:hAnsi="Arial" w:cs="Arial"/>
              <w:noProof/>
              <w:sz w:val="22"/>
              <w:szCs w:val="22"/>
              <w:lang w:val="en-NL" w:eastAsia="en-NL"/>
            </w:rPr>
          </w:pPr>
          <w:r w:rsidRPr="002654C2">
            <w:rPr>
              <w:rFonts w:ascii="Arial" w:hAnsi="Arial" w:cs="Arial"/>
            </w:rPr>
            <w:fldChar w:fldCharType="begin"/>
          </w:r>
          <w:r w:rsidRPr="002654C2">
            <w:rPr>
              <w:rFonts w:ascii="Arial" w:hAnsi="Arial" w:cs="Arial"/>
            </w:rPr>
            <w:instrText xml:space="preserve"> TOC \o "1-3" \h \z \u </w:instrText>
          </w:r>
          <w:r w:rsidRPr="002654C2">
            <w:rPr>
              <w:rFonts w:ascii="Arial" w:hAnsi="Arial" w:cs="Arial"/>
            </w:rPr>
            <w:fldChar w:fldCharType="separate"/>
          </w:r>
          <w:hyperlink w:anchor="_Toc4187247" w:history="1">
            <w:r w:rsidR="00BA1417" w:rsidRPr="00BA1417">
              <w:rPr>
                <w:rStyle w:val="Hyperlink"/>
                <w:rFonts w:ascii="Arial" w:hAnsi="Arial" w:cs="Arial"/>
                <w:noProof/>
              </w:rPr>
              <w:t>Agreements - made with the client</w:t>
            </w:r>
            <w:r w:rsidR="00BA1417" w:rsidRPr="00BA1417">
              <w:rPr>
                <w:rFonts w:ascii="Arial" w:hAnsi="Arial" w:cs="Arial"/>
                <w:noProof/>
                <w:webHidden/>
              </w:rPr>
              <w:tab/>
            </w:r>
            <w:r w:rsidR="00BA1417" w:rsidRPr="00BA1417">
              <w:rPr>
                <w:rFonts w:ascii="Arial" w:hAnsi="Arial" w:cs="Arial"/>
                <w:noProof/>
                <w:webHidden/>
              </w:rPr>
              <w:fldChar w:fldCharType="begin"/>
            </w:r>
            <w:r w:rsidR="00BA1417" w:rsidRPr="00BA1417">
              <w:rPr>
                <w:rFonts w:ascii="Arial" w:hAnsi="Arial" w:cs="Arial"/>
                <w:noProof/>
                <w:webHidden/>
              </w:rPr>
              <w:instrText xml:space="preserve"> PAGEREF _Toc4187247 \h </w:instrText>
            </w:r>
            <w:r w:rsidR="00BA1417" w:rsidRPr="00BA1417">
              <w:rPr>
                <w:rFonts w:ascii="Arial" w:hAnsi="Arial" w:cs="Arial"/>
                <w:noProof/>
                <w:webHidden/>
              </w:rPr>
            </w:r>
            <w:r w:rsidR="00BA1417" w:rsidRPr="00BA1417">
              <w:rPr>
                <w:rFonts w:ascii="Arial" w:hAnsi="Arial" w:cs="Arial"/>
                <w:noProof/>
                <w:webHidden/>
              </w:rPr>
              <w:fldChar w:fldCharType="separate"/>
            </w:r>
            <w:r w:rsidR="00BA1417" w:rsidRPr="00BA1417">
              <w:rPr>
                <w:rFonts w:ascii="Arial" w:hAnsi="Arial" w:cs="Arial"/>
                <w:noProof/>
                <w:webHidden/>
              </w:rPr>
              <w:t>3</w:t>
            </w:r>
            <w:r w:rsidR="00BA1417" w:rsidRPr="00BA1417">
              <w:rPr>
                <w:rFonts w:ascii="Arial" w:hAnsi="Arial" w:cs="Arial"/>
                <w:noProof/>
                <w:webHidden/>
              </w:rPr>
              <w:fldChar w:fldCharType="end"/>
            </w:r>
          </w:hyperlink>
        </w:p>
        <w:p w14:paraId="058A6022" w14:textId="511B4714" w:rsidR="00BA1417" w:rsidRPr="00BA1417" w:rsidRDefault="00BA1417">
          <w:pPr>
            <w:pStyle w:val="TOC1"/>
            <w:tabs>
              <w:tab w:val="right" w:leader="dot" w:pos="10250"/>
            </w:tabs>
            <w:rPr>
              <w:rFonts w:ascii="Arial" w:eastAsiaTheme="minorEastAsia" w:hAnsi="Arial" w:cs="Arial"/>
              <w:noProof/>
              <w:sz w:val="22"/>
              <w:szCs w:val="22"/>
              <w:lang w:val="en-NL" w:eastAsia="en-NL"/>
            </w:rPr>
          </w:pPr>
          <w:hyperlink w:anchor="_Toc4187248" w:history="1">
            <w:r w:rsidRPr="00BA1417">
              <w:rPr>
                <w:rStyle w:val="Hyperlink"/>
                <w:rFonts w:ascii="Arial" w:hAnsi="Arial" w:cs="Arial"/>
                <w:noProof/>
              </w:rPr>
              <w:t>Processes</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_Toc4187248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4</w:t>
            </w:r>
            <w:r w:rsidRPr="00BA1417">
              <w:rPr>
                <w:rFonts w:ascii="Arial" w:hAnsi="Arial" w:cs="Arial"/>
                <w:noProof/>
                <w:webHidden/>
              </w:rPr>
              <w:fldChar w:fldCharType="end"/>
            </w:r>
          </w:hyperlink>
        </w:p>
        <w:p w14:paraId="2896B9EA" w14:textId="48467B3D"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49" w:history="1">
            <w:r w:rsidRPr="00BA1417">
              <w:rPr>
                <w:rStyle w:val="Hyperlink"/>
                <w:rFonts w:ascii="Arial" w:hAnsi="Arial" w:cs="Arial"/>
                <w:noProof/>
                <w:lang w:val="en-GB"/>
              </w:rPr>
              <w:t>Use cases website</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_Toc4187249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4</w:t>
            </w:r>
            <w:r w:rsidRPr="00BA1417">
              <w:rPr>
                <w:rFonts w:ascii="Arial" w:hAnsi="Arial" w:cs="Arial"/>
                <w:noProof/>
                <w:webHidden/>
              </w:rPr>
              <w:fldChar w:fldCharType="end"/>
            </w:r>
          </w:hyperlink>
        </w:p>
        <w:p w14:paraId="39671D60" w14:textId="2BD109D4"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0" w:history="1">
            <w:r w:rsidRPr="00BA1417">
              <w:rPr>
                <w:rStyle w:val="Hyperlink"/>
                <w:rFonts w:ascii="Arial" w:hAnsi="Arial" w:cs="Arial"/>
                <w:noProof/>
                <w:lang w:val="en-GB"/>
              </w:rPr>
              <w:t>Use cases for applications</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_Toc4187250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7</w:t>
            </w:r>
            <w:r w:rsidRPr="00BA1417">
              <w:rPr>
                <w:rFonts w:ascii="Arial" w:hAnsi="Arial" w:cs="Arial"/>
                <w:noProof/>
                <w:webHidden/>
              </w:rPr>
              <w:fldChar w:fldCharType="end"/>
            </w:r>
          </w:hyperlink>
        </w:p>
        <w:p w14:paraId="43DEBDC6" w14:textId="32888D2B" w:rsidR="00BA1417" w:rsidRPr="00BA1417" w:rsidRDefault="00BA1417">
          <w:pPr>
            <w:pStyle w:val="TOC1"/>
            <w:tabs>
              <w:tab w:val="right" w:leader="dot" w:pos="10250"/>
            </w:tabs>
            <w:rPr>
              <w:rFonts w:ascii="Arial" w:eastAsiaTheme="minorEastAsia" w:hAnsi="Arial" w:cs="Arial"/>
              <w:noProof/>
              <w:sz w:val="22"/>
              <w:szCs w:val="22"/>
              <w:lang w:val="en-NL" w:eastAsia="en-NL"/>
            </w:rPr>
          </w:pPr>
          <w:hyperlink w:anchor="_Toc4187251" w:history="1">
            <w:r w:rsidRPr="00BA1417">
              <w:rPr>
                <w:rStyle w:val="Hyperlink"/>
                <w:rFonts w:ascii="Arial" w:hAnsi="Arial" w:cs="Arial"/>
                <w:noProof/>
              </w:rPr>
              <w:t>Functional requirements</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_Toc4187251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13</w:t>
            </w:r>
            <w:r w:rsidRPr="00BA1417">
              <w:rPr>
                <w:rFonts w:ascii="Arial" w:hAnsi="Arial" w:cs="Arial"/>
                <w:noProof/>
                <w:webHidden/>
              </w:rPr>
              <w:fldChar w:fldCharType="end"/>
            </w:r>
          </w:hyperlink>
        </w:p>
        <w:p w14:paraId="53231CDC" w14:textId="73E21180"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2" w:history="1">
            <w:r w:rsidRPr="00BA1417">
              <w:rPr>
                <w:rStyle w:val="Hyperlink"/>
                <w:rFonts w:ascii="Arial" w:hAnsi="Arial" w:cs="Arial"/>
                <w:noProof/>
                <w:lang w:val="en-GB"/>
              </w:rPr>
              <w:t>Website</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_Toc4187252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13</w:t>
            </w:r>
            <w:r w:rsidRPr="00BA1417">
              <w:rPr>
                <w:rFonts w:ascii="Arial" w:hAnsi="Arial" w:cs="Arial"/>
                <w:noProof/>
                <w:webHidden/>
              </w:rPr>
              <w:fldChar w:fldCharType="end"/>
            </w:r>
          </w:hyperlink>
        </w:p>
        <w:p w14:paraId="05170C27" w14:textId="091F044A"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3" w:history="1">
            <w:r w:rsidRPr="00BA1417">
              <w:rPr>
                <w:rStyle w:val="Hyperlink"/>
                <w:rFonts w:ascii="Arial" w:hAnsi="Arial" w:cs="Arial"/>
                <w:noProof/>
              </w:rPr>
              <w:t>Applications</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_Toc4187253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13</w:t>
            </w:r>
            <w:r w:rsidRPr="00BA1417">
              <w:rPr>
                <w:rFonts w:ascii="Arial" w:hAnsi="Arial" w:cs="Arial"/>
                <w:noProof/>
                <w:webHidden/>
              </w:rPr>
              <w:fldChar w:fldCharType="end"/>
            </w:r>
          </w:hyperlink>
        </w:p>
        <w:p w14:paraId="6039DAAE" w14:textId="279DE310" w:rsidR="00BA1417" w:rsidRPr="00BA1417" w:rsidRDefault="00BA1417">
          <w:pPr>
            <w:pStyle w:val="TOC1"/>
            <w:tabs>
              <w:tab w:val="right" w:leader="dot" w:pos="10250"/>
            </w:tabs>
            <w:rPr>
              <w:rFonts w:ascii="Arial" w:eastAsiaTheme="minorEastAsia" w:hAnsi="Arial" w:cs="Arial"/>
              <w:noProof/>
              <w:sz w:val="22"/>
              <w:szCs w:val="22"/>
              <w:lang w:val="en-NL" w:eastAsia="en-NL"/>
            </w:rPr>
          </w:pPr>
          <w:hyperlink w:anchor="_Toc4187254" w:history="1">
            <w:r w:rsidRPr="00BA1417">
              <w:rPr>
                <w:rStyle w:val="Hyperlink"/>
                <w:rFonts w:ascii="Arial" w:hAnsi="Arial" w:cs="Arial"/>
                <w:noProof/>
              </w:rPr>
              <w:t>Graphical user interface</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_Toc4187254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15</w:t>
            </w:r>
            <w:r w:rsidRPr="00BA1417">
              <w:rPr>
                <w:rFonts w:ascii="Arial" w:hAnsi="Arial" w:cs="Arial"/>
                <w:noProof/>
                <w:webHidden/>
              </w:rPr>
              <w:fldChar w:fldCharType="end"/>
            </w:r>
          </w:hyperlink>
        </w:p>
        <w:p w14:paraId="26872CFD" w14:textId="39286868"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5" w:history="1">
            <w:r w:rsidRPr="00BA1417">
              <w:rPr>
                <w:rStyle w:val="Hyperlink"/>
                <w:rFonts w:ascii="Arial" w:hAnsi="Arial" w:cs="Arial"/>
                <w:noProof/>
                <w:lang w:val="en-GB"/>
              </w:rPr>
              <w:t>Entrance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_Toc4187255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15</w:t>
            </w:r>
            <w:r w:rsidRPr="00BA1417">
              <w:rPr>
                <w:rFonts w:ascii="Arial" w:hAnsi="Arial" w:cs="Arial"/>
                <w:noProof/>
                <w:webHidden/>
              </w:rPr>
              <w:fldChar w:fldCharType="end"/>
            </w:r>
          </w:hyperlink>
        </w:p>
        <w:p w14:paraId="2AD5AF57" w14:textId="65DAD5F2"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6" w:history="1">
            <w:r w:rsidRPr="00BA1417">
              <w:rPr>
                <w:rStyle w:val="Hyperlink"/>
                <w:rFonts w:ascii="Arial" w:hAnsi="Arial" w:cs="Arial"/>
                <w:noProof/>
                <w:lang w:val="en-GB"/>
              </w:rPr>
              <w:t>Camping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_Toc4187256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16</w:t>
            </w:r>
            <w:r w:rsidRPr="00BA1417">
              <w:rPr>
                <w:rFonts w:ascii="Arial" w:hAnsi="Arial" w:cs="Arial"/>
                <w:noProof/>
                <w:webHidden/>
              </w:rPr>
              <w:fldChar w:fldCharType="end"/>
            </w:r>
          </w:hyperlink>
        </w:p>
        <w:p w14:paraId="62B476BE" w14:textId="49B68F68"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7" w:history="1">
            <w:r w:rsidRPr="00BA1417">
              <w:rPr>
                <w:rStyle w:val="Hyperlink"/>
                <w:rFonts w:ascii="Arial" w:hAnsi="Arial" w:cs="Arial"/>
                <w:noProof/>
                <w:lang w:val="en-GB"/>
              </w:rPr>
              <w:t>Shop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_Toc4187257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17</w:t>
            </w:r>
            <w:r w:rsidRPr="00BA1417">
              <w:rPr>
                <w:rFonts w:ascii="Arial" w:hAnsi="Arial" w:cs="Arial"/>
                <w:noProof/>
                <w:webHidden/>
              </w:rPr>
              <w:fldChar w:fldCharType="end"/>
            </w:r>
          </w:hyperlink>
        </w:p>
        <w:p w14:paraId="403C4492" w14:textId="5FA6E122"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8" w:history="1">
            <w:r w:rsidRPr="00BA1417">
              <w:rPr>
                <w:rStyle w:val="Hyperlink"/>
                <w:rFonts w:ascii="Arial" w:hAnsi="Arial" w:cs="Arial"/>
                <w:noProof/>
                <w:lang w:val="en-GB"/>
              </w:rPr>
              <w:t>Loan stand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_Toc4187258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18</w:t>
            </w:r>
            <w:r w:rsidRPr="00BA1417">
              <w:rPr>
                <w:rFonts w:ascii="Arial" w:hAnsi="Arial" w:cs="Arial"/>
                <w:noProof/>
                <w:webHidden/>
              </w:rPr>
              <w:fldChar w:fldCharType="end"/>
            </w:r>
          </w:hyperlink>
        </w:p>
        <w:p w14:paraId="631F5DF1" w14:textId="2D6E9F06"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59" w:history="1">
            <w:r w:rsidRPr="00BA1417">
              <w:rPr>
                <w:rStyle w:val="Hyperlink"/>
                <w:rFonts w:ascii="Arial" w:hAnsi="Arial" w:cs="Arial"/>
                <w:noProof/>
                <w:lang w:val="en-GB"/>
              </w:rPr>
              <w:t>Exit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_Toc4187259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19</w:t>
            </w:r>
            <w:r w:rsidRPr="00BA1417">
              <w:rPr>
                <w:rFonts w:ascii="Arial" w:hAnsi="Arial" w:cs="Arial"/>
                <w:noProof/>
                <w:webHidden/>
              </w:rPr>
              <w:fldChar w:fldCharType="end"/>
            </w:r>
          </w:hyperlink>
        </w:p>
        <w:p w14:paraId="4563DCA3" w14:textId="014C07C1"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60" w:history="1">
            <w:r w:rsidRPr="00BA1417">
              <w:rPr>
                <w:rStyle w:val="Hyperlink"/>
                <w:rFonts w:ascii="Arial" w:hAnsi="Arial" w:cs="Arial"/>
                <w:noProof/>
                <w:lang w:val="en-GB"/>
              </w:rPr>
              <w:t>Status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_Toc4187260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20</w:t>
            </w:r>
            <w:r w:rsidRPr="00BA1417">
              <w:rPr>
                <w:rFonts w:ascii="Arial" w:hAnsi="Arial" w:cs="Arial"/>
                <w:noProof/>
                <w:webHidden/>
              </w:rPr>
              <w:fldChar w:fldCharType="end"/>
            </w:r>
          </w:hyperlink>
        </w:p>
        <w:p w14:paraId="23143D3F" w14:textId="5B697000" w:rsidR="00BA1417" w:rsidRPr="00BA1417" w:rsidRDefault="00BA1417">
          <w:pPr>
            <w:pStyle w:val="TOC2"/>
            <w:tabs>
              <w:tab w:val="right" w:leader="dot" w:pos="10250"/>
            </w:tabs>
            <w:rPr>
              <w:rFonts w:ascii="Arial" w:eastAsiaTheme="minorEastAsia" w:hAnsi="Arial" w:cs="Arial"/>
              <w:noProof/>
              <w:sz w:val="22"/>
              <w:szCs w:val="22"/>
              <w:lang w:val="en-NL" w:eastAsia="en-NL"/>
            </w:rPr>
          </w:pPr>
          <w:hyperlink w:anchor="_Toc4187261" w:history="1">
            <w:r w:rsidRPr="00BA1417">
              <w:rPr>
                <w:rStyle w:val="Hyperlink"/>
                <w:rFonts w:ascii="Arial" w:hAnsi="Arial" w:cs="Arial"/>
                <w:noProof/>
                <w:lang w:val="en-GB"/>
              </w:rPr>
              <w:t>Convert application</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_Toc4187261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20</w:t>
            </w:r>
            <w:r w:rsidRPr="00BA1417">
              <w:rPr>
                <w:rFonts w:ascii="Arial" w:hAnsi="Arial" w:cs="Arial"/>
                <w:noProof/>
                <w:webHidden/>
              </w:rPr>
              <w:fldChar w:fldCharType="end"/>
            </w:r>
          </w:hyperlink>
        </w:p>
        <w:p w14:paraId="5A7E602B" w14:textId="46260086" w:rsidR="00BA1417" w:rsidRPr="00BA1417" w:rsidRDefault="00BA1417">
          <w:pPr>
            <w:pStyle w:val="TOC1"/>
            <w:tabs>
              <w:tab w:val="right" w:leader="dot" w:pos="10250"/>
            </w:tabs>
            <w:rPr>
              <w:rFonts w:ascii="Arial" w:eastAsiaTheme="minorEastAsia" w:hAnsi="Arial" w:cs="Arial"/>
              <w:noProof/>
              <w:sz w:val="22"/>
              <w:szCs w:val="22"/>
              <w:lang w:val="en-NL" w:eastAsia="en-NL"/>
            </w:rPr>
          </w:pPr>
          <w:hyperlink w:anchor="_Toc4187262" w:history="1">
            <w:r w:rsidRPr="00BA1417">
              <w:rPr>
                <w:rStyle w:val="Hyperlink"/>
                <w:rFonts w:ascii="Arial" w:hAnsi="Arial" w:cs="Arial"/>
                <w:noProof/>
              </w:rPr>
              <w:t>Website wireframe</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_Toc4187262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21</w:t>
            </w:r>
            <w:r w:rsidRPr="00BA1417">
              <w:rPr>
                <w:rFonts w:ascii="Arial" w:hAnsi="Arial" w:cs="Arial"/>
                <w:noProof/>
                <w:webHidden/>
              </w:rPr>
              <w:fldChar w:fldCharType="end"/>
            </w:r>
          </w:hyperlink>
        </w:p>
        <w:p w14:paraId="3D3C39FF" w14:textId="753D6BA0" w:rsidR="00BA1417" w:rsidRPr="00BA1417" w:rsidRDefault="00BA1417">
          <w:pPr>
            <w:pStyle w:val="TOC1"/>
            <w:tabs>
              <w:tab w:val="right" w:leader="dot" w:pos="10250"/>
            </w:tabs>
            <w:rPr>
              <w:rFonts w:ascii="Arial" w:eastAsiaTheme="minorEastAsia" w:hAnsi="Arial" w:cs="Arial"/>
              <w:noProof/>
              <w:sz w:val="22"/>
              <w:szCs w:val="22"/>
              <w:lang w:val="en-NL" w:eastAsia="en-NL"/>
            </w:rPr>
          </w:pPr>
          <w:hyperlink w:anchor="_Toc4187263" w:history="1">
            <w:r w:rsidRPr="00BA1417">
              <w:rPr>
                <w:rStyle w:val="Hyperlink"/>
                <w:rFonts w:ascii="Arial" w:hAnsi="Arial" w:cs="Arial"/>
                <w:noProof/>
              </w:rPr>
              <w:t>Entity relationship diagram</w:t>
            </w:r>
            <w:r w:rsidRPr="00BA1417">
              <w:rPr>
                <w:rFonts w:ascii="Arial" w:hAnsi="Arial" w:cs="Arial"/>
                <w:noProof/>
                <w:webHidden/>
              </w:rPr>
              <w:tab/>
            </w:r>
            <w:r w:rsidRPr="00BA1417">
              <w:rPr>
                <w:rFonts w:ascii="Arial" w:hAnsi="Arial" w:cs="Arial"/>
                <w:noProof/>
                <w:webHidden/>
              </w:rPr>
              <w:fldChar w:fldCharType="begin"/>
            </w:r>
            <w:r w:rsidRPr="00BA1417">
              <w:rPr>
                <w:rFonts w:ascii="Arial" w:hAnsi="Arial" w:cs="Arial"/>
                <w:noProof/>
                <w:webHidden/>
              </w:rPr>
              <w:instrText xml:space="preserve"> PAGEREF _Toc4187263 \h </w:instrText>
            </w:r>
            <w:r w:rsidRPr="00BA1417">
              <w:rPr>
                <w:rFonts w:ascii="Arial" w:hAnsi="Arial" w:cs="Arial"/>
                <w:noProof/>
                <w:webHidden/>
              </w:rPr>
            </w:r>
            <w:r w:rsidRPr="00BA1417">
              <w:rPr>
                <w:rFonts w:ascii="Arial" w:hAnsi="Arial" w:cs="Arial"/>
                <w:noProof/>
                <w:webHidden/>
              </w:rPr>
              <w:fldChar w:fldCharType="separate"/>
            </w:r>
            <w:r w:rsidRPr="00BA1417">
              <w:rPr>
                <w:rFonts w:ascii="Arial" w:hAnsi="Arial" w:cs="Arial"/>
                <w:noProof/>
                <w:webHidden/>
              </w:rPr>
              <w:t>28</w:t>
            </w:r>
            <w:r w:rsidRPr="00BA1417">
              <w:rPr>
                <w:rFonts w:ascii="Arial" w:hAnsi="Arial" w:cs="Arial"/>
                <w:noProof/>
                <w:webHidden/>
              </w:rPr>
              <w:fldChar w:fldCharType="end"/>
            </w:r>
          </w:hyperlink>
        </w:p>
        <w:p w14:paraId="48F3BEE6" w14:textId="75F5DFCF" w:rsidR="004E0B93" w:rsidRPr="002654C2" w:rsidRDefault="00DB6618" w:rsidP="00DB6618">
          <w:pPr>
            <w:rPr>
              <w:rFonts w:ascii="Arial" w:hAnsi="Arial" w:cs="Arial"/>
              <w:b/>
              <w:bCs/>
              <w:noProof/>
            </w:rPr>
          </w:pPr>
          <w:r w:rsidRPr="002654C2">
            <w:rPr>
              <w:rFonts w:ascii="Arial" w:hAnsi="Arial" w:cs="Arial"/>
              <w:b/>
              <w:bCs/>
              <w:noProof/>
            </w:rPr>
            <w:fldChar w:fldCharType="end"/>
          </w:r>
        </w:p>
      </w:sdtContent>
    </w:sdt>
    <w:p w14:paraId="595A59A4" w14:textId="13039455" w:rsidR="00DB6618" w:rsidRDefault="00EA0887" w:rsidP="00516817">
      <w:pPr>
        <w:rPr>
          <w:b/>
          <w:color w:val="216DAF" w:themeColor="accent1"/>
          <w:sz w:val="28"/>
        </w:rPr>
      </w:pPr>
      <w:r>
        <w:rPr>
          <w:b/>
          <w:color w:val="216DAF" w:themeColor="accent1"/>
          <w:sz w:val="28"/>
        </w:rPr>
        <w:br w:type="page"/>
      </w:r>
    </w:p>
    <w:p w14:paraId="0B5E436B" w14:textId="3B404D93" w:rsidR="00DB6618" w:rsidRPr="002654C2" w:rsidRDefault="00DB6618" w:rsidP="00680450">
      <w:pPr>
        <w:pStyle w:val="Heading1"/>
        <w:rPr>
          <w:color w:val="216DAF" w:themeColor="accent1"/>
        </w:rPr>
      </w:pPr>
      <w:bookmarkStart w:id="1" w:name="_Toc4187247"/>
      <w:r w:rsidRPr="002654C2">
        <w:lastRenderedPageBreak/>
        <w:t>Agreements - made with the client</w:t>
      </w:r>
      <w:bookmarkEnd w:id="1"/>
    </w:p>
    <w:p w14:paraId="1B5D53B7" w14:textId="66615C3C" w:rsidR="00DB6618" w:rsidRPr="002654C2" w:rsidRDefault="00DB6618">
      <w:pPr>
        <w:rPr>
          <w:rFonts w:ascii="Arial" w:hAnsi="Arial" w:cs="Arial"/>
          <w:b/>
          <w:color w:val="216DAF" w:themeColor="accent1"/>
          <w:sz w:val="28"/>
        </w:rPr>
      </w:pPr>
    </w:p>
    <w:p w14:paraId="401C51F3" w14:textId="19809D30" w:rsidR="00DB6618" w:rsidRPr="002654C2" w:rsidRDefault="00DB6618">
      <w:pPr>
        <w:rPr>
          <w:rFonts w:ascii="Arial" w:hAnsi="Arial" w:cs="Arial"/>
        </w:rPr>
      </w:pPr>
    </w:p>
    <w:p w14:paraId="761AFFF8" w14:textId="4129008D" w:rsidR="00DB6618" w:rsidRPr="002654C2" w:rsidRDefault="000470B8">
      <w:pPr>
        <w:rPr>
          <w:rFonts w:ascii="Arial" w:hAnsi="Arial" w:cs="Arial"/>
        </w:rPr>
      </w:pPr>
      <w:r w:rsidRPr="002654C2">
        <w:rPr>
          <w:rFonts w:ascii="Arial" w:hAnsi="Arial" w:cs="Arial"/>
        </w:rPr>
        <w:t xml:space="preserve">The team agreed to create a software solution to manage a event. This solution must use a database, a website and applications to manage the event. </w:t>
      </w:r>
    </w:p>
    <w:p w14:paraId="567ECB53" w14:textId="594B11E8" w:rsidR="00DB6618" w:rsidRPr="002654C2" w:rsidRDefault="00DB6618">
      <w:pPr>
        <w:rPr>
          <w:rFonts w:ascii="Arial" w:hAnsi="Arial" w:cs="Arial"/>
          <w:color w:val="216DAF" w:themeColor="accent1"/>
        </w:rPr>
      </w:pPr>
    </w:p>
    <w:p w14:paraId="2FFADA8F" w14:textId="459F5B4B" w:rsidR="00DB6618" w:rsidRPr="002654C2" w:rsidRDefault="00DB6618">
      <w:pPr>
        <w:rPr>
          <w:rFonts w:ascii="Arial" w:hAnsi="Arial" w:cs="Arial"/>
          <w:b/>
          <w:color w:val="216DAF" w:themeColor="accent1"/>
          <w:sz w:val="28"/>
        </w:rPr>
      </w:pPr>
    </w:p>
    <w:p w14:paraId="0D7E20B2" w14:textId="3AB8F4FA" w:rsidR="00DB6618" w:rsidRPr="002654C2" w:rsidRDefault="00DB6618">
      <w:pPr>
        <w:rPr>
          <w:rFonts w:ascii="Arial" w:hAnsi="Arial" w:cs="Arial"/>
          <w:b/>
          <w:color w:val="216DAF" w:themeColor="accent1"/>
          <w:sz w:val="28"/>
        </w:rPr>
      </w:pPr>
    </w:p>
    <w:p w14:paraId="649AEA05" w14:textId="26109B6F" w:rsidR="00DB6618" w:rsidRPr="002654C2" w:rsidRDefault="00DB6618">
      <w:pPr>
        <w:rPr>
          <w:rFonts w:ascii="Arial" w:hAnsi="Arial" w:cs="Arial"/>
          <w:b/>
          <w:color w:val="216DAF" w:themeColor="accent1"/>
          <w:sz w:val="28"/>
        </w:rPr>
      </w:pPr>
    </w:p>
    <w:p w14:paraId="6627AE17" w14:textId="1B4E8E1C" w:rsidR="00DB6618" w:rsidRPr="002654C2" w:rsidRDefault="00DB6618">
      <w:pPr>
        <w:rPr>
          <w:rFonts w:ascii="Arial" w:hAnsi="Arial" w:cs="Arial"/>
          <w:b/>
          <w:color w:val="216DAF" w:themeColor="accent1"/>
          <w:sz w:val="28"/>
        </w:rPr>
      </w:pPr>
    </w:p>
    <w:p w14:paraId="2FAE9546" w14:textId="57A174BF" w:rsidR="00DB6618" w:rsidRPr="002654C2" w:rsidRDefault="00DB6618">
      <w:pPr>
        <w:rPr>
          <w:rFonts w:ascii="Arial" w:hAnsi="Arial" w:cs="Arial"/>
          <w:b/>
          <w:color w:val="216DAF" w:themeColor="accent1"/>
          <w:sz w:val="28"/>
        </w:rPr>
      </w:pPr>
    </w:p>
    <w:p w14:paraId="6808A6D0" w14:textId="2EF47B31" w:rsidR="00DB6618" w:rsidRPr="002654C2" w:rsidRDefault="00DB6618">
      <w:pPr>
        <w:rPr>
          <w:rFonts w:ascii="Arial" w:hAnsi="Arial" w:cs="Arial"/>
          <w:b/>
          <w:color w:val="216DAF" w:themeColor="accent1"/>
          <w:sz w:val="28"/>
        </w:rPr>
      </w:pPr>
    </w:p>
    <w:p w14:paraId="7426C36A" w14:textId="0E23B7B1" w:rsidR="00DB6618" w:rsidRPr="002654C2" w:rsidRDefault="00DB6618">
      <w:pPr>
        <w:rPr>
          <w:rFonts w:ascii="Arial" w:hAnsi="Arial" w:cs="Arial"/>
          <w:b/>
          <w:color w:val="216DAF" w:themeColor="accent1"/>
          <w:sz w:val="28"/>
        </w:rPr>
      </w:pPr>
    </w:p>
    <w:p w14:paraId="0B4AB049" w14:textId="4B598FB9" w:rsidR="00DB6618" w:rsidRPr="002654C2" w:rsidRDefault="00DB6618">
      <w:pPr>
        <w:rPr>
          <w:rFonts w:ascii="Arial" w:hAnsi="Arial" w:cs="Arial"/>
          <w:b/>
          <w:color w:val="216DAF" w:themeColor="accent1"/>
          <w:sz w:val="28"/>
        </w:rPr>
      </w:pPr>
    </w:p>
    <w:p w14:paraId="45EB96AE" w14:textId="7A006F51" w:rsidR="00DB6618" w:rsidRPr="002654C2" w:rsidRDefault="00DB6618">
      <w:pPr>
        <w:rPr>
          <w:rFonts w:ascii="Arial" w:hAnsi="Arial" w:cs="Arial"/>
          <w:b/>
          <w:color w:val="216DAF" w:themeColor="accent1"/>
          <w:sz w:val="28"/>
        </w:rPr>
      </w:pPr>
    </w:p>
    <w:p w14:paraId="7DBB7C05" w14:textId="1C91C6ED" w:rsidR="00DB6618" w:rsidRPr="002654C2" w:rsidRDefault="00DB6618">
      <w:pPr>
        <w:rPr>
          <w:rFonts w:ascii="Arial" w:hAnsi="Arial" w:cs="Arial"/>
          <w:b/>
          <w:color w:val="216DAF" w:themeColor="accent1"/>
          <w:sz w:val="28"/>
        </w:rPr>
      </w:pPr>
    </w:p>
    <w:p w14:paraId="1F89365C" w14:textId="6DF72D1A" w:rsidR="00DB6618" w:rsidRPr="002654C2" w:rsidRDefault="00DB6618">
      <w:pPr>
        <w:rPr>
          <w:rFonts w:ascii="Arial" w:hAnsi="Arial" w:cs="Arial"/>
          <w:b/>
          <w:color w:val="216DAF" w:themeColor="accent1"/>
          <w:sz w:val="28"/>
        </w:rPr>
      </w:pPr>
    </w:p>
    <w:p w14:paraId="3E8A3BCD" w14:textId="5824FCF7" w:rsidR="00DB6618" w:rsidRPr="002654C2" w:rsidRDefault="00DB6618">
      <w:pPr>
        <w:rPr>
          <w:rFonts w:ascii="Arial" w:hAnsi="Arial" w:cs="Arial"/>
          <w:b/>
          <w:color w:val="216DAF" w:themeColor="accent1"/>
          <w:sz w:val="28"/>
        </w:rPr>
      </w:pPr>
    </w:p>
    <w:p w14:paraId="1E09733D" w14:textId="6B96A707" w:rsidR="00DB6618" w:rsidRPr="002654C2" w:rsidRDefault="00DB6618">
      <w:pPr>
        <w:rPr>
          <w:rFonts w:ascii="Arial" w:hAnsi="Arial" w:cs="Arial"/>
          <w:b/>
          <w:color w:val="216DAF" w:themeColor="accent1"/>
          <w:sz w:val="28"/>
        </w:rPr>
      </w:pPr>
    </w:p>
    <w:p w14:paraId="0D929668" w14:textId="4BA0C5C2" w:rsidR="00DB6618" w:rsidRPr="002654C2" w:rsidRDefault="00DB6618">
      <w:pPr>
        <w:rPr>
          <w:rFonts w:ascii="Arial" w:hAnsi="Arial" w:cs="Arial"/>
          <w:b/>
          <w:color w:val="216DAF" w:themeColor="accent1"/>
          <w:sz w:val="28"/>
        </w:rPr>
      </w:pPr>
    </w:p>
    <w:p w14:paraId="71CF833B" w14:textId="40EA73E2" w:rsidR="00DB6618" w:rsidRPr="002654C2" w:rsidRDefault="00DB6618">
      <w:pPr>
        <w:rPr>
          <w:rFonts w:ascii="Arial" w:hAnsi="Arial" w:cs="Arial"/>
          <w:b/>
          <w:color w:val="216DAF" w:themeColor="accent1"/>
          <w:sz w:val="28"/>
        </w:rPr>
      </w:pPr>
    </w:p>
    <w:p w14:paraId="7D6C6BE8" w14:textId="43749612" w:rsidR="00DB6618" w:rsidRPr="002654C2" w:rsidRDefault="00DB6618">
      <w:pPr>
        <w:rPr>
          <w:rFonts w:ascii="Arial" w:hAnsi="Arial" w:cs="Arial"/>
          <w:b/>
          <w:color w:val="216DAF" w:themeColor="accent1"/>
          <w:sz w:val="28"/>
        </w:rPr>
      </w:pPr>
    </w:p>
    <w:p w14:paraId="6AAE14DE" w14:textId="33636ACE" w:rsidR="00DB6618" w:rsidRPr="002654C2" w:rsidRDefault="00DB6618">
      <w:pPr>
        <w:rPr>
          <w:rFonts w:ascii="Arial" w:hAnsi="Arial" w:cs="Arial"/>
          <w:b/>
          <w:color w:val="216DAF" w:themeColor="accent1"/>
          <w:sz w:val="28"/>
        </w:rPr>
      </w:pPr>
    </w:p>
    <w:p w14:paraId="080538BB" w14:textId="4B5E13E2" w:rsidR="00DB6618" w:rsidRPr="002654C2" w:rsidRDefault="00DB6618">
      <w:pPr>
        <w:rPr>
          <w:rFonts w:ascii="Arial" w:hAnsi="Arial" w:cs="Arial"/>
          <w:b/>
          <w:color w:val="216DAF" w:themeColor="accent1"/>
          <w:sz w:val="28"/>
        </w:rPr>
      </w:pPr>
    </w:p>
    <w:p w14:paraId="732D968C" w14:textId="36F563B5" w:rsidR="00DB6618" w:rsidRPr="002654C2" w:rsidRDefault="00DB6618">
      <w:pPr>
        <w:rPr>
          <w:rFonts w:ascii="Arial" w:hAnsi="Arial" w:cs="Arial"/>
          <w:b/>
          <w:color w:val="216DAF" w:themeColor="accent1"/>
          <w:sz w:val="28"/>
        </w:rPr>
      </w:pPr>
    </w:p>
    <w:p w14:paraId="7EFEF17D" w14:textId="15834757" w:rsidR="00DB6618" w:rsidRPr="002654C2" w:rsidRDefault="00DB6618">
      <w:pPr>
        <w:rPr>
          <w:rFonts w:ascii="Arial" w:hAnsi="Arial" w:cs="Arial"/>
          <w:b/>
          <w:color w:val="216DAF" w:themeColor="accent1"/>
          <w:sz w:val="28"/>
        </w:rPr>
      </w:pPr>
    </w:p>
    <w:p w14:paraId="6854A30E" w14:textId="120030BF" w:rsidR="00DB6618" w:rsidRPr="002654C2" w:rsidRDefault="00DB6618">
      <w:pPr>
        <w:rPr>
          <w:rFonts w:ascii="Arial" w:hAnsi="Arial" w:cs="Arial"/>
          <w:b/>
          <w:color w:val="216DAF" w:themeColor="accent1"/>
          <w:sz w:val="28"/>
        </w:rPr>
      </w:pPr>
    </w:p>
    <w:p w14:paraId="2C5ACF01" w14:textId="32C41502" w:rsidR="00DB6618" w:rsidRPr="002654C2" w:rsidRDefault="00DB6618">
      <w:pPr>
        <w:rPr>
          <w:rFonts w:ascii="Arial" w:hAnsi="Arial" w:cs="Arial"/>
          <w:b/>
          <w:color w:val="216DAF" w:themeColor="accent1"/>
          <w:sz w:val="28"/>
        </w:rPr>
      </w:pPr>
    </w:p>
    <w:p w14:paraId="2766B7AF" w14:textId="2AA172C4" w:rsidR="00DB6618" w:rsidRPr="002654C2" w:rsidRDefault="00DB6618">
      <w:pPr>
        <w:rPr>
          <w:rFonts w:ascii="Arial" w:hAnsi="Arial" w:cs="Arial"/>
          <w:b/>
          <w:color w:val="216DAF" w:themeColor="accent1"/>
          <w:sz w:val="28"/>
        </w:rPr>
      </w:pPr>
    </w:p>
    <w:p w14:paraId="0EBC99E7" w14:textId="7468FE71" w:rsidR="00DB6618" w:rsidRPr="002654C2" w:rsidRDefault="00DB6618">
      <w:pPr>
        <w:rPr>
          <w:rFonts w:ascii="Arial" w:hAnsi="Arial" w:cs="Arial"/>
          <w:b/>
          <w:color w:val="216DAF" w:themeColor="accent1"/>
          <w:sz w:val="28"/>
        </w:rPr>
      </w:pPr>
    </w:p>
    <w:p w14:paraId="7AF638D9" w14:textId="52EFCA27" w:rsidR="00DB6618" w:rsidRPr="002654C2" w:rsidRDefault="00DB6618">
      <w:pPr>
        <w:rPr>
          <w:rFonts w:ascii="Arial" w:hAnsi="Arial" w:cs="Arial"/>
          <w:b/>
          <w:color w:val="216DAF" w:themeColor="accent1"/>
          <w:sz w:val="28"/>
        </w:rPr>
      </w:pPr>
    </w:p>
    <w:p w14:paraId="542B149B" w14:textId="13C2615E" w:rsidR="00DB6618" w:rsidRPr="002654C2" w:rsidRDefault="00DB6618">
      <w:pPr>
        <w:rPr>
          <w:rFonts w:ascii="Arial" w:hAnsi="Arial" w:cs="Arial"/>
          <w:b/>
          <w:color w:val="216DAF" w:themeColor="accent1"/>
          <w:sz w:val="28"/>
        </w:rPr>
      </w:pPr>
    </w:p>
    <w:p w14:paraId="231E0B92" w14:textId="52AEB143" w:rsidR="00DB6618" w:rsidRPr="002654C2" w:rsidRDefault="00DB6618">
      <w:pPr>
        <w:rPr>
          <w:rFonts w:ascii="Arial" w:hAnsi="Arial" w:cs="Arial"/>
          <w:b/>
          <w:color w:val="216DAF" w:themeColor="accent1"/>
          <w:sz w:val="28"/>
        </w:rPr>
      </w:pPr>
    </w:p>
    <w:p w14:paraId="12D32D49" w14:textId="4A7D0A1B" w:rsidR="00DB6618" w:rsidRPr="002654C2" w:rsidRDefault="00DB6618">
      <w:pPr>
        <w:rPr>
          <w:rFonts w:ascii="Arial" w:hAnsi="Arial" w:cs="Arial"/>
          <w:b/>
          <w:color w:val="216DAF" w:themeColor="accent1"/>
          <w:sz w:val="28"/>
        </w:rPr>
      </w:pPr>
    </w:p>
    <w:p w14:paraId="39F99DAD" w14:textId="3822D6F5" w:rsidR="00DB6618" w:rsidRPr="002654C2" w:rsidRDefault="00DB6618">
      <w:pPr>
        <w:rPr>
          <w:rFonts w:ascii="Arial" w:hAnsi="Arial" w:cs="Arial"/>
          <w:b/>
          <w:color w:val="216DAF" w:themeColor="accent1"/>
          <w:sz w:val="28"/>
        </w:rPr>
      </w:pPr>
    </w:p>
    <w:p w14:paraId="2B9D3811" w14:textId="497CAD75" w:rsidR="00DB6618" w:rsidRPr="002654C2" w:rsidRDefault="00DB6618">
      <w:pPr>
        <w:rPr>
          <w:rFonts w:ascii="Arial" w:hAnsi="Arial" w:cs="Arial"/>
          <w:b/>
          <w:color w:val="216DAF" w:themeColor="accent1"/>
          <w:sz w:val="28"/>
        </w:rPr>
      </w:pPr>
    </w:p>
    <w:p w14:paraId="4F172DB5" w14:textId="4741482E" w:rsidR="00DB6618" w:rsidRPr="002654C2" w:rsidRDefault="00DB6618">
      <w:pPr>
        <w:rPr>
          <w:rFonts w:ascii="Arial" w:hAnsi="Arial" w:cs="Arial"/>
          <w:b/>
          <w:color w:val="216DAF" w:themeColor="accent1"/>
          <w:sz w:val="28"/>
        </w:rPr>
      </w:pPr>
    </w:p>
    <w:p w14:paraId="2E7AD4DE" w14:textId="39451F6B" w:rsidR="00DB6618" w:rsidRPr="002654C2" w:rsidRDefault="00DB6618">
      <w:pPr>
        <w:rPr>
          <w:rFonts w:ascii="Arial" w:hAnsi="Arial" w:cs="Arial"/>
          <w:b/>
          <w:color w:val="216DAF" w:themeColor="accent1"/>
          <w:sz w:val="28"/>
        </w:rPr>
      </w:pPr>
    </w:p>
    <w:p w14:paraId="2BD30C63" w14:textId="5A8EF480" w:rsidR="00DB6618" w:rsidRPr="002654C2" w:rsidRDefault="00DB6618">
      <w:pPr>
        <w:rPr>
          <w:rFonts w:ascii="Arial" w:hAnsi="Arial" w:cs="Arial"/>
          <w:b/>
          <w:color w:val="216DAF" w:themeColor="accent1"/>
          <w:sz w:val="28"/>
        </w:rPr>
      </w:pPr>
    </w:p>
    <w:p w14:paraId="3946B7BB" w14:textId="6903439E" w:rsidR="00DB6618" w:rsidRPr="002654C2" w:rsidRDefault="00DB6618">
      <w:pPr>
        <w:rPr>
          <w:rFonts w:ascii="Arial" w:hAnsi="Arial" w:cs="Arial"/>
          <w:b/>
          <w:color w:val="216DAF" w:themeColor="accent1"/>
          <w:sz w:val="28"/>
        </w:rPr>
      </w:pPr>
    </w:p>
    <w:p w14:paraId="51C52404" w14:textId="77777777" w:rsidR="004A73BF" w:rsidRPr="002654C2" w:rsidRDefault="004A73BF" w:rsidP="00516817">
      <w:pPr>
        <w:rPr>
          <w:rFonts w:ascii="Arial" w:hAnsi="Arial" w:cs="Arial"/>
          <w:b/>
          <w:color w:val="216DAF" w:themeColor="accent1"/>
          <w:sz w:val="28"/>
        </w:rPr>
      </w:pPr>
    </w:p>
    <w:p w14:paraId="568D991C" w14:textId="49A59460" w:rsidR="00151639" w:rsidRPr="002654C2" w:rsidRDefault="00DB6618" w:rsidP="00680450">
      <w:pPr>
        <w:pStyle w:val="Heading1"/>
      </w:pPr>
      <w:bookmarkStart w:id="2" w:name="_Toc4187248"/>
      <w:r w:rsidRPr="002654C2">
        <w:lastRenderedPageBreak/>
        <w:t>Processes</w:t>
      </w:r>
      <w:bookmarkEnd w:id="2"/>
    </w:p>
    <w:p w14:paraId="286CCEEE" w14:textId="77777777" w:rsidR="00E22333" w:rsidRPr="00E22333" w:rsidRDefault="00E22333" w:rsidP="00E22333">
      <w:pPr>
        <w:rPr>
          <w:lang w:val="en-GB"/>
        </w:rPr>
      </w:pPr>
    </w:p>
    <w:p w14:paraId="5E1E957C" w14:textId="0555A1E3" w:rsidR="00C11D1F" w:rsidRDefault="00C11D1F" w:rsidP="00E601BE">
      <w:pPr>
        <w:pStyle w:val="Heading2"/>
        <w:rPr>
          <w:rFonts w:ascii="Arial" w:hAnsi="Arial" w:cs="Arial"/>
          <w:color w:val="auto"/>
          <w:lang w:val="en-GB"/>
        </w:rPr>
      </w:pPr>
      <w:bookmarkStart w:id="3" w:name="_Toc4187249"/>
      <w:r w:rsidRPr="002654C2">
        <w:rPr>
          <w:rFonts w:ascii="Arial" w:hAnsi="Arial" w:cs="Arial"/>
          <w:color w:val="auto"/>
          <w:lang w:val="en-GB"/>
        </w:rPr>
        <w:t>Use cases website</w:t>
      </w:r>
      <w:bookmarkEnd w:id="3"/>
    </w:p>
    <w:p w14:paraId="413026EE" w14:textId="6F524B67" w:rsidR="00E22333" w:rsidRDefault="00E22333" w:rsidP="00E22333">
      <w:pPr>
        <w:rPr>
          <w:lang w:val="en-GB"/>
        </w:rPr>
      </w:pPr>
    </w:p>
    <w:p w14:paraId="4B5EF68A" w14:textId="77777777" w:rsidR="00E22333" w:rsidRPr="00AE0F71" w:rsidRDefault="00E22333" w:rsidP="00E22333">
      <w:pPr>
        <w:rPr>
          <w:rFonts w:ascii="Arial" w:hAnsi="Arial" w:cs="Arial"/>
          <w:bCs/>
          <w:kern w:val="32"/>
          <w:lang w:val="en-GB"/>
        </w:rPr>
      </w:pPr>
    </w:p>
    <w:p w14:paraId="1524EC32" w14:textId="6E4B7231" w:rsidR="00E22333" w:rsidRPr="00AE0F71" w:rsidRDefault="00E22333" w:rsidP="00E22333">
      <w:pPr>
        <w:rPr>
          <w:rFonts w:ascii="Arial" w:hAnsi="Arial" w:cs="Arial"/>
          <w:bCs/>
          <w:kern w:val="32"/>
          <w:lang w:val="en-GB"/>
        </w:rPr>
      </w:pPr>
      <w:r w:rsidRPr="00AE0F71">
        <w:rPr>
          <w:rFonts w:ascii="Arial" w:hAnsi="Arial" w:cs="Arial"/>
          <w:b/>
          <w:bCs/>
          <w:kern w:val="32"/>
          <w:lang w:val="en-GB"/>
        </w:rPr>
        <w:t>Name:</w:t>
      </w:r>
      <w:r w:rsidRPr="00AE0F71">
        <w:rPr>
          <w:rFonts w:ascii="Arial" w:hAnsi="Arial" w:cs="Arial"/>
          <w:bCs/>
          <w:kern w:val="32"/>
          <w:lang w:val="en-GB"/>
        </w:rPr>
        <w:t xml:space="preserve"> Create</w:t>
      </w:r>
      <w:r w:rsidR="009947DA" w:rsidRPr="00AE0F71">
        <w:rPr>
          <w:rFonts w:ascii="Arial" w:hAnsi="Arial" w:cs="Arial"/>
          <w:bCs/>
          <w:kern w:val="32"/>
          <w:lang w:val="en-GB"/>
        </w:rPr>
        <w:t xml:space="preserve"> </w:t>
      </w:r>
      <w:r w:rsidRPr="00AE0F71">
        <w:rPr>
          <w:rFonts w:ascii="Arial" w:hAnsi="Arial" w:cs="Arial"/>
          <w:bCs/>
          <w:kern w:val="32"/>
          <w:lang w:val="en-GB"/>
        </w:rPr>
        <w:t>account</w:t>
      </w:r>
    </w:p>
    <w:p w14:paraId="4485E865" w14:textId="5F68BDE1" w:rsidR="00E22333" w:rsidRPr="00AE0F71" w:rsidRDefault="00E22333" w:rsidP="00E22333">
      <w:pPr>
        <w:rPr>
          <w:rFonts w:ascii="Arial" w:hAnsi="Arial" w:cs="Arial"/>
          <w:bCs/>
          <w:kern w:val="32"/>
        </w:rPr>
      </w:pPr>
      <w:r w:rsidRPr="00AE0F71">
        <w:rPr>
          <w:rFonts w:ascii="Arial" w:hAnsi="Arial" w:cs="Arial"/>
          <w:b/>
          <w:bCs/>
          <w:kern w:val="32"/>
        </w:rPr>
        <w:t xml:space="preserve">Brief Description: </w:t>
      </w:r>
      <w:r w:rsidR="00631961" w:rsidRPr="00AE0F71">
        <w:rPr>
          <w:rFonts w:ascii="Arial" w:hAnsi="Arial" w:cs="Arial"/>
          <w:bCs/>
          <w:kern w:val="32"/>
        </w:rPr>
        <w:t xml:space="preserve">The user creates a account by opening the website and going to the register page then providing their </w:t>
      </w:r>
      <w:r w:rsidR="00631961" w:rsidRPr="00AE0F71">
        <w:rPr>
          <w:rFonts w:ascii="Arial" w:hAnsi="Arial" w:cs="Arial"/>
          <w:bCs/>
          <w:kern w:val="32"/>
          <w:lang w:val="en-GB"/>
        </w:rPr>
        <w:t>name, surname, email, password and bank account number. The user is then sent a confirmation email. When the user confirms this email their account will be officially created.</w:t>
      </w:r>
    </w:p>
    <w:p w14:paraId="6031474D" w14:textId="77777777" w:rsidR="00E22333" w:rsidRPr="00AE0F71" w:rsidRDefault="00E22333" w:rsidP="00E22333">
      <w:pPr>
        <w:rPr>
          <w:rFonts w:ascii="Arial" w:hAnsi="Arial" w:cs="Arial"/>
          <w:b/>
          <w:bCs/>
          <w:kern w:val="32"/>
          <w:lang w:val="en-GB"/>
        </w:rPr>
      </w:pPr>
      <w:r w:rsidRPr="00AE0F71">
        <w:rPr>
          <w:rFonts w:ascii="Arial" w:hAnsi="Arial" w:cs="Arial"/>
          <w:b/>
          <w:bCs/>
          <w:kern w:val="32"/>
          <w:lang w:val="en-GB"/>
        </w:rPr>
        <w:t>Actors:</w:t>
      </w:r>
    </w:p>
    <w:p w14:paraId="5D89424B" w14:textId="77777777" w:rsidR="00E22333" w:rsidRPr="00AE0F71" w:rsidRDefault="00E22333" w:rsidP="00E22333">
      <w:pPr>
        <w:rPr>
          <w:rFonts w:ascii="Arial" w:hAnsi="Arial" w:cs="Arial"/>
          <w:bCs/>
          <w:kern w:val="32"/>
          <w:lang w:val="en-GB"/>
        </w:rPr>
      </w:pPr>
      <w:r w:rsidRPr="00AE0F71">
        <w:rPr>
          <w:rFonts w:ascii="Arial" w:hAnsi="Arial" w:cs="Arial"/>
          <w:bCs/>
          <w:kern w:val="32"/>
          <w:lang w:val="en-GB"/>
        </w:rPr>
        <w:t>The user is the visitor of the website.</w:t>
      </w:r>
    </w:p>
    <w:p w14:paraId="75C1119B" w14:textId="77777777" w:rsidR="00E22333" w:rsidRPr="00AE0F71" w:rsidRDefault="00E22333" w:rsidP="00E22333">
      <w:pPr>
        <w:rPr>
          <w:rFonts w:ascii="Arial" w:hAnsi="Arial" w:cs="Arial"/>
          <w:bCs/>
          <w:kern w:val="32"/>
          <w:lang w:val="en-GB"/>
        </w:rPr>
      </w:pPr>
      <w:r w:rsidRPr="00AE0F71">
        <w:rPr>
          <w:rFonts w:ascii="Arial" w:hAnsi="Arial" w:cs="Arial"/>
          <w:bCs/>
          <w:kern w:val="32"/>
          <w:lang w:val="en-GB"/>
        </w:rPr>
        <w:t>The system is a website.</w:t>
      </w:r>
    </w:p>
    <w:p w14:paraId="0ACD69C3" w14:textId="77777777" w:rsidR="00E22333" w:rsidRPr="00AE0F71" w:rsidRDefault="00E22333" w:rsidP="00E22333">
      <w:pPr>
        <w:rPr>
          <w:rFonts w:ascii="Arial" w:hAnsi="Arial" w:cs="Arial"/>
          <w:b/>
          <w:bCs/>
          <w:kern w:val="32"/>
          <w:lang w:val="en-GB"/>
        </w:rPr>
      </w:pPr>
      <w:r w:rsidRPr="00AE0F71">
        <w:rPr>
          <w:rFonts w:ascii="Arial" w:hAnsi="Arial" w:cs="Arial"/>
          <w:b/>
          <w:bCs/>
          <w:kern w:val="32"/>
        </w:rPr>
        <w:t>Basic Flow:</w:t>
      </w:r>
    </w:p>
    <w:p w14:paraId="055F1A76"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User opens website</w:t>
      </w:r>
    </w:p>
    <w:p w14:paraId="2C86D252" w14:textId="7F777F1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 xml:space="preserve">User goes to the register page </w:t>
      </w:r>
    </w:p>
    <w:p w14:paraId="4B3F6922"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System asks for name, surname, email, password and bank account number</w:t>
      </w:r>
    </w:p>
    <w:p w14:paraId="5AB112EB"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The user provides their name, surname, email, password and bank account number</w:t>
      </w:r>
    </w:p>
    <w:p w14:paraId="562FABD8"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System requires confirmation</w:t>
      </w:r>
    </w:p>
    <w:p w14:paraId="7DE05B93" w14:textId="7777777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User provides confirmation</w:t>
      </w:r>
    </w:p>
    <w:p w14:paraId="080D00BF" w14:textId="786E937D" w:rsidR="00E22333" w:rsidRPr="00AE0F71" w:rsidRDefault="00E22333" w:rsidP="00631961">
      <w:pPr>
        <w:numPr>
          <w:ilvl w:val="0"/>
          <w:numId w:val="14"/>
        </w:numPr>
        <w:rPr>
          <w:rFonts w:ascii="Arial" w:hAnsi="Arial" w:cs="Arial"/>
          <w:bCs/>
          <w:kern w:val="32"/>
          <w:lang w:val="en-GB"/>
        </w:rPr>
      </w:pPr>
      <w:r w:rsidRPr="00AE0F71">
        <w:rPr>
          <w:rFonts w:ascii="Arial" w:hAnsi="Arial" w:cs="Arial"/>
          <w:bCs/>
          <w:kern w:val="32"/>
          <w:lang w:val="en-GB"/>
        </w:rPr>
        <w:t>The system verifies that the user’s email, password, and bank account number are valid</w:t>
      </w:r>
    </w:p>
    <w:p w14:paraId="75E26392" w14:textId="11CD37D8"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The system sends an confirmation email to the user’s email</w:t>
      </w:r>
    </w:p>
    <w:p w14:paraId="08E4071B" w14:textId="6FBF84BA"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 xml:space="preserve">User </w:t>
      </w:r>
      <w:r w:rsidR="00720722" w:rsidRPr="00AE0F71">
        <w:rPr>
          <w:rFonts w:ascii="Arial" w:hAnsi="Arial" w:cs="Arial"/>
          <w:bCs/>
          <w:kern w:val="32"/>
          <w:lang w:val="en-GB"/>
        </w:rPr>
        <w:t>confirms</w:t>
      </w:r>
      <w:r w:rsidRPr="00AE0F71">
        <w:rPr>
          <w:rFonts w:ascii="Arial" w:hAnsi="Arial" w:cs="Arial"/>
          <w:bCs/>
          <w:kern w:val="32"/>
          <w:lang w:val="en-GB"/>
        </w:rPr>
        <w:t xml:space="preserve"> the email</w:t>
      </w:r>
    </w:p>
    <w:p w14:paraId="4B8716E0" w14:textId="677EC1A7" w:rsidR="00E22333" w:rsidRPr="00AE0F71" w:rsidRDefault="00E22333" w:rsidP="00E22333">
      <w:pPr>
        <w:numPr>
          <w:ilvl w:val="0"/>
          <w:numId w:val="14"/>
        </w:numPr>
        <w:rPr>
          <w:rFonts w:ascii="Arial" w:hAnsi="Arial" w:cs="Arial"/>
          <w:bCs/>
          <w:kern w:val="32"/>
          <w:lang w:val="en-GB"/>
        </w:rPr>
      </w:pPr>
      <w:r w:rsidRPr="00AE0F71">
        <w:rPr>
          <w:rFonts w:ascii="Arial" w:hAnsi="Arial" w:cs="Arial"/>
          <w:bCs/>
          <w:kern w:val="32"/>
          <w:lang w:val="en-GB"/>
        </w:rPr>
        <w:t>The system creates the users account</w:t>
      </w:r>
    </w:p>
    <w:p w14:paraId="0912BD1F" w14:textId="77777777" w:rsidR="00E22333" w:rsidRPr="002654C2" w:rsidRDefault="00E22333" w:rsidP="00E22333">
      <w:pPr>
        <w:rPr>
          <w:rFonts w:ascii="Arial" w:hAnsi="Arial" w:cs="Arial"/>
          <w:b/>
          <w:bCs/>
          <w:kern w:val="32"/>
          <w:lang w:val="en-GB"/>
        </w:rPr>
      </w:pPr>
      <w:r w:rsidRPr="002654C2">
        <w:rPr>
          <w:rFonts w:ascii="Arial" w:hAnsi="Arial" w:cs="Arial"/>
          <w:b/>
          <w:bCs/>
          <w:kern w:val="32"/>
          <w:lang w:val="en-GB"/>
        </w:rPr>
        <w:t>Exceptions:</w:t>
      </w:r>
    </w:p>
    <w:p w14:paraId="2EEE0316" w14:textId="04D820E1" w:rsidR="00E22333" w:rsidRDefault="00E22333" w:rsidP="00E22333">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One or more of the following items that the user provide is not valid: email password and bank account. The use case end.</w:t>
      </w:r>
    </w:p>
    <w:p w14:paraId="7271F8DB" w14:textId="0E64F47E" w:rsidR="00E22333" w:rsidRPr="002654C2" w:rsidRDefault="00E22333" w:rsidP="00E22333">
      <w:pPr>
        <w:rPr>
          <w:rFonts w:ascii="Arial" w:hAnsi="Arial" w:cs="Arial"/>
          <w:bCs/>
          <w:kern w:val="32"/>
          <w:lang w:val="en-GB"/>
        </w:rPr>
      </w:pPr>
      <w:r>
        <w:rPr>
          <w:rFonts w:ascii="Arial" w:hAnsi="Arial" w:cs="Arial"/>
          <w:bCs/>
          <w:kern w:val="32"/>
          <w:lang w:val="en-GB"/>
        </w:rPr>
        <w:t>10.a   User doesn’t confirm email. The account is not created</w:t>
      </w:r>
      <w:r w:rsidR="009947DA">
        <w:rPr>
          <w:rFonts w:ascii="Arial" w:hAnsi="Arial" w:cs="Arial"/>
          <w:bCs/>
          <w:kern w:val="32"/>
          <w:lang w:val="en-GB"/>
        </w:rPr>
        <w:t>. The use case ends</w:t>
      </w:r>
    </w:p>
    <w:p w14:paraId="4323B18B" w14:textId="77777777" w:rsidR="00E22333" w:rsidRPr="00E22333" w:rsidRDefault="00E22333" w:rsidP="00E22333">
      <w:pPr>
        <w:rPr>
          <w:lang w:val="en-GB"/>
        </w:rPr>
      </w:pPr>
    </w:p>
    <w:p w14:paraId="43F9BE7E" w14:textId="77777777" w:rsidR="00C11D1F" w:rsidRPr="002654C2" w:rsidRDefault="00C11D1F" w:rsidP="00C11D1F">
      <w:pPr>
        <w:rPr>
          <w:rFonts w:ascii="Arial" w:hAnsi="Arial" w:cs="Arial"/>
          <w:bCs/>
          <w:kern w:val="32"/>
          <w:lang w:val="en-GB"/>
        </w:rPr>
      </w:pPr>
    </w:p>
    <w:p w14:paraId="5F0DAE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 </w:t>
      </w:r>
    </w:p>
    <w:p w14:paraId="2AE3D713" w14:textId="6CD47DEF"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A user with an account logs in to </w:t>
      </w:r>
      <w:r w:rsidR="009947DA" w:rsidRPr="002654C2">
        <w:rPr>
          <w:rFonts w:ascii="Arial" w:hAnsi="Arial" w:cs="Arial"/>
          <w:bCs/>
          <w:kern w:val="32"/>
        </w:rPr>
        <w:t>their</w:t>
      </w:r>
      <w:r w:rsidRPr="002654C2">
        <w:rPr>
          <w:rFonts w:ascii="Arial" w:hAnsi="Arial" w:cs="Arial"/>
          <w:bCs/>
          <w:kern w:val="32"/>
        </w:rPr>
        <w:t xml:space="preserve"> account on the website by providing their password and </w:t>
      </w:r>
      <w:r w:rsidR="00112309">
        <w:rPr>
          <w:rFonts w:ascii="Arial" w:hAnsi="Arial" w:cs="Arial"/>
          <w:bCs/>
          <w:kern w:val="32"/>
        </w:rPr>
        <w:t>email</w:t>
      </w:r>
      <w:r w:rsidRPr="002654C2">
        <w:rPr>
          <w:rFonts w:ascii="Arial" w:hAnsi="Arial" w:cs="Arial"/>
          <w:bCs/>
          <w:kern w:val="32"/>
        </w:rPr>
        <w:t xml:space="preserve"> these are verified by the website. If the password and </w:t>
      </w:r>
      <w:r w:rsidR="00112309">
        <w:rPr>
          <w:rFonts w:ascii="Arial" w:hAnsi="Arial" w:cs="Arial"/>
          <w:bCs/>
          <w:kern w:val="32"/>
        </w:rPr>
        <w:t>email</w:t>
      </w:r>
      <w:r w:rsidRPr="002654C2">
        <w:rPr>
          <w:rFonts w:ascii="Arial" w:hAnsi="Arial" w:cs="Arial"/>
          <w:bCs/>
          <w:kern w:val="32"/>
        </w:rPr>
        <w:t xml:space="preserve"> are valid the user gains access to their account</w:t>
      </w:r>
    </w:p>
    <w:p w14:paraId="01BEC25B"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E32D75B" w14:textId="2EF02C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account owner.</w:t>
      </w:r>
    </w:p>
    <w:p w14:paraId="4F7C7DAD"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75EE287E" w14:textId="4EE6A7C6"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w:t>
      </w:r>
      <w:r w:rsidR="00112309">
        <w:rPr>
          <w:rFonts w:ascii="Arial" w:hAnsi="Arial" w:cs="Arial"/>
          <w:bCs/>
          <w:kern w:val="32"/>
          <w:lang w:val="en-GB"/>
        </w:rPr>
        <w:t>User Created a account</w:t>
      </w:r>
      <w:r w:rsidR="00B1534D">
        <w:rPr>
          <w:rFonts w:ascii="Arial" w:hAnsi="Arial" w:cs="Arial"/>
          <w:bCs/>
          <w:kern w:val="32"/>
          <w:lang w:val="en-GB"/>
        </w:rPr>
        <w:t xml:space="preserve"> or has a temporary account</w:t>
      </w:r>
    </w:p>
    <w:p w14:paraId="4C945106" w14:textId="77777777" w:rsidR="00C11D1F" w:rsidRPr="002654C2" w:rsidRDefault="00C11D1F" w:rsidP="00C11D1F">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70F538B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Opens the system</w:t>
      </w:r>
    </w:p>
    <w:p w14:paraId="0A8D5651"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goes to login page</w:t>
      </w:r>
    </w:p>
    <w:p w14:paraId="6B351DE4" w14:textId="1224701B"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 xml:space="preserve">The system asks for the password and </w:t>
      </w:r>
      <w:r w:rsidR="00112309">
        <w:rPr>
          <w:rFonts w:ascii="Arial" w:hAnsi="Arial" w:cs="Arial"/>
          <w:bCs/>
          <w:kern w:val="32"/>
          <w:lang w:val="en-GB"/>
        </w:rPr>
        <w:t>email</w:t>
      </w:r>
    </w:p>
    <w:p w14:paraId="6FC8A411" w14:textId="33D0CB8C"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 xml:space="preserve">The user provides their </w:t>
      </w:r>
      <w:r w:rsidR="00112309">
        <w:rPr>
          <w:rFonts w:ascii="Arial" w:hAnsi="Arial" w:cs="Arial"/>
          <w:bCs/>
          <w:kern w:val="32"/>
          <w:lang w:val="en-GB"/>
        </w:rPr>
        <w:t>email</w:t>
      </w:r>
      <w:r w:rsidR="00112309" w:rsidRPr="002654C2">
        <w:rPr>
          <w:rFonts w:ascii="Arial" w:hAnsi="Arial" w:cs="Arial"/>
          <w:bCs/>
          <w:kern w:val="32"/>
          <w:lang w:val="en-GB"/>
        </w:rPr>
        <w:t xml:space="preserve"> </w:t>
      </w:r>
      <w:r w:rsidRPr="002654C2">
        <w:rPr>
          <w:rFonts w:ascii="Arial" w:hAnsi="Arial" w:cs="Arial"/>
          <w:bCs/>
          <w:kern w:val="32"/>
          <w:lang w:val="en-GB"/>
        </w:rPr>
        <w:t>and password</w:t>
      </w:r>
    </w:p>
    <w:p w14:paraId="7F4B2445"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System requires confirmation</w:t>
      </w:r>
    </w:p>
    <w:p w14:paraId="00BB7444"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User provides confirmation</w:t>
      </w:r>
    </w:p>
    <w:p w14:paraId="3267F84C" w14:textId="252B66DA"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t xml:space="preserve">The system verifies that the user's </w:t>
      </w:r>
      <w:r w:rsidR="00112309">
        <w:rPr>
          <w:rFonts w:ascii="Arial" w:hAnsi="Arial" w:cs="Arial"/>
          <w:bCs/>
          <w:kern w:val="32"/>
          <w:lang w:val="en-GB"/>
        </w:rPr>
        <w:t>email</w:t>
      </w:r>
      <w:r w:rsidR="00112309" w:rsidRPr="002654C2">
        <w:rPr>
          <w:rFonts w:ascii="Arial" w:hAnsi="Arial" w:cs="Arial"/>
          <w:bCs/>
          <w:kern w:val="32"/>
          <w:lang w:val="en-GB"/>
        </w:rPr>
        <w:t xml:space="preserve"> </w:t>
      </w:r>
      <w:r w:rsidRPr="002654C2">
        <w:rPr>
          <w:rFonts w:ascii="Arial" w:hAnsi="Arial" w:cs="Arial"/>
          <w:bCs/>
          <w:kern w:val="32"/>
          <w:lang w:val="en-GB"/>
        </w:rPr>
        <w:t>and password is valid</w:t>
      </w:r>
    </w:p>
    <w:p w14:paraId="59AD39CD" w14:textId="77777777" w:rsidR="00C11D1F" w:rsidRPr="002654C2" w:rsidRDefault="00C11D1F" w:rsidP="00C11D1F">
      <w:pPr>
        <w:numPr>
          <w:ilvl w:val="0"/>
          <w:numId w:val="15"/>
        </w:numPr>
        <w:rPr>
          <w:rFonts w:ascii="Arial" w:hAnsi="Arial" w:cs="Arial"/>
          <w:bCs/>
          <w:kern w:val="32"/>
          <w:lang w:val="en-GB"/>
        </w:rPr>
      </w:pPr>
      <w:r w:rsidRPr="002654C2">
        <w:rPr>
          <w:rFonts w:ascii="Arial" w:hAnsi="Arial" w:cs="Arial"/>
          <w:bCs/>
          <w:kern w:val="32"/>
          <w:lang w:val="en-GB"/>
        </w:rPr>
        <w:lastRenderedPageBreak/>
        <w:t>The system gives the user access to their account</w:t>
      </w:r>
    </w:p>
    <w:p w14:paraId="658F49AC"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450A25B3" w14:textId="38CB740F" w:rsidR="00C11D1F" w:rsidRPr="002654C2" w:rsidRDefault="00C11D1F" w:rsidP="00C11D1F">
      <w:pPr>
        <w:rPr>
          <w:rFonts w:ascii="Arial" w:hAnsi="Arial" w:cs="Arial"/>
          <w:bCs/>
          <w:kern w:val="32"/>
          <w:lang w:val="en-GB"/>
        </w:rPr>
      </w:pPr>
      <w:r w:rsidRPr="002654C2">
        <w:rPr>
          <w:rFonts w:ascii="Arial" w:hAnsi="Arial" w:cs="Arial"/>
          <w:bCs/>
          <w:kern w:val="32"/>
          <w:lang w:val="en-GB"/>
        </w:rPr>
        <w:t>7.a</w:t>
      </w:r>
      <w:r w:rsidRPr="002654C2">
        <w:rPr>
          <w:rFonts w:ascii="Arial" w:hAnsi="Arial" w:cs="Arial"/>
          <w:bCs/>
          <w:kern w:val="32"/>
          <w:lang w:val="en-GB"/>
        </w:rPr>
        <w:tab/>
        <w:t xml:space="preserve">The </w:t>
      </w:r>
      <w:r w:rsidR="00112309">
        <w:rPr>
          <w:rFonts w:ascii="Arial" w:hAnsi="Arial" w:cs="Arial"/>
          <w:bCs/>
          <w:kern w:val="32"/>
          <w:lang w:val="en-GB"/>
        </w:rPr>
        <w:t>email</w:t>
      </w:r>
      <w:r w:rsidR="00112309" w:rsidRPr="002654C2">
        <w:rPr>
          <w:rFonts w:ascii="Arial" w:hAnsi="Arial" w:cs="Arial"/>
          <w:bCs/>
          <w:kern w:val="32"/>
          <w:lang w:val="en-GB"/>
        </w:rPr>
        <w:t xml:space="preserve"> </w:t>
      </w:r>
      <w:r w:rsidRPr="002654C2">
        <w:rPr>
          <w:rFonts w:ascii="Arial" w:hAnsi="Arial" w:cs="Arial"/>
          <w:bCs/>
          <w:kern w:val="32"/>
          <w:lang w:val="en-GB"/>
        </w:rPr>
        <w:t>and or password that the user provided is not valid. The use case ends.</w:t>
      </w:r>
    </w:p>
    <w:p w14:paraId="3155122E" w14:textId="77777777" w:rsidR="00C11D1F" w:rsidRPr="002654C2" w:rsidRDefault="00C11D1F" w:rsidP="00C11D1F">
      <w:pPr>
        <w:rPr>
          <w:rFonts w:ascii="Arial" w:hAnsi="Arial" w:cs="Arial"/>
          <w:bCs/>
          <w:kern w:val="32"/>
          <w:lang w:val="en-GB"/>
        </w:rPr>
      </w:pPr>
    </w:p>
    <w:p w14:paraId="5752AE47" w14:textId="06A1EF11" w:rsidR="00662692" w:rsidRPr="002654C2" w:rsidRDefault="00662692" w:rsidP="00662692">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w:t>
      </w:r>
    </w:p>
    <w:p w14:paraId="19F4BE6D" w14:textId="7F4B46DC" w:rsidR="00662692" w:rsidRPr="002654C2" w:rsidRDefault="00662692" w:rsidP="00662692">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Logs the user out of the system</w:t>
      </w:r>
    </w:p>
    <w:p w14:paraId="5D3A0CE6" w14:textId="77777777" w:rsidR="00662692" w:rsidRPr="002654C2" w:rsidRDefault="00662692" w:rsidP="00662692">
      <w:pPr>
        <w:rPr>
          <w:rFonts w:ascii="Arial" w:hAnsi="Arial" w:cs="Arial"/>
          <w:b/>
          <w:bCs/>
          <w:kern w:val="32"/>
          <w:lang w:val="en-GB"/>
        </w:rPr>
      </w:pPr>
      <w:r w:rsidRPr="002654C2">
        <w:rPr>
          <w:rFonts w:ascii="Arial" w:hAnsi="Arial" w:cs="Arial"/>
          <w:b/>
          <w:bCs/>
          <w:kern w:val="32"/>
          <w:lang w:val="en-GB"/>
        </w:rPr>
        <w:t>Actors:</w:t>
      </w:r>
    </w:p>
    <w:p w14:paraId="170DC154" w14:textId="01BF28E8" w:rsidR="00662692" w:rsidRPr="002654C2" w:rsidRDefault="00662692" w:rsidP="00662692">
      <w:pPr>
        <w:rPr>
          <w:rFonts w:ascii="Arial" w:hAnsi="Arial" w:cs="Arial"/>
          <w:bCs/>
          <w:kern w:val="32"/>
          <w:lang w:val="en-GB"/>
        </w:rPr>
      </w:pPr>
      <w:r w:rsidRPr="002654C2">
        <w:rPr>
          <w:rFonts w:ascii="Arial" w:hAnsi="Arial" w:cs="Arial"/>
          <w:bCs/>
          <w:kern w:val="32"/>
          <w:lang w:val="en-GB"/>
        </w:rPr>
        <w:t>The user is an account owner.</w:t>
      </w:r>
    </w:p>
    <w:p w14:paraId="05BE6AF7" w14:textId="77777777" w:rsidR="00662692" w:rsidRPr="002654C2" w:rsidRDefault="00662692" w:rsidP="00662692">
      <w:pPr>
        <w:rPr>
          <w:rFonts w:ascii="Arial" w:hAnsi="Arial" w:cs="Arial"/>
          <w:bCs/>
          <w:kern w:val="32"/>
          <w:lang w:val="en-GB"/>
        </w:rPr>
      </w:pPr>
      <w:r w:rsidRPr="002654C2">
        <w:rPr>
          <w:rFonts w:ascii="Arial" w:hAnsi="Arial" w:cs="Arial"/>
          <w:bCs/>
          <w:kern w:val="32"/>
          <w:lang w:val="en-GB"/>
        </w:rPr>
        <w:t>The system is a website.</w:t>
      </w:r>
    </w:p>
    <w:p w14:paraId="751A4917" w14:textId="43F20AA6" w:rsidR="00662692" w:rsidRPr="002654C2" w:rsidRDefault="00662692" w:rsidP="00662692">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p>
    <w:p w14:paraId="3076193D" w14:textId="399F14E8" w:rsidR="00D41CC6" w:rsidRPr="002654C2" w:rsidRDefault="00662692" w:rsidP="00662692">
      <w:pPr>
        <w:rPr>
          <w:rFonts w:ascii="Arial" w:hAnsi="Arial" w:cs="Arial"/>
          <w:bCs/>
          <w:kern w:val="32"/>
        </w:rPr>
      </w:pPr>
      <w:r w:rsidRPr="002654C2">
        <w:rPr>
          <w:rFonts w:ascii="Arial" w:hAnsi="Arial" w:cs="Arial"/>
          <w:b/>
          <w:bCs/>
          <w:kern w:val="32"/>
        </w:rPr>
        <w:t>Basic Flow</w:t>
      </w:r>
      <w:r w:rsidRPr="002654C2">
        <w:rPr>
          <w:rFonts w:ascii="Arial" w:hAnsi="Arial" w:cs="Arial"/>
          <w:bCs/>
          <w:kern w:val="32"/>
        </w:rPr>
        <w:t>:</w:t>
      </w:r>
    </w:p>
    <w:p w14:paraId="255A9504" w14:textId="11415262"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 xml:space="preserve">The user selects Log out or closes the system </w:t>
      </w:r>
    </w:p>
    <w:p w14:paraId="26F1CD38" w14:textId="49F6E42A"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1F9C0982" w14:textId="75BE3E7E" w:rsidR="00D41CC6" w:rsidRPr="002654C2" w:rsidRDefault="00D41CC6" w:rsidP="00662692">
      <w:pPr>
        <w:pStyle w:val="ListParagraph"/>
        <w:numPr>
          <w:ilvl w:val="0"/>
          <w:numId w:val="41"/>
        </w:numPr>
        <w:rPr>
          <w:rFonts w:ascii="Arial" w:hAnsi="Arial" w:cs="Arial"/>
          <w:bCs/>
          <w:kern w:val="32"/>
          <w:lang w:val="en-GB"/>
        </w:rPr>
      </w:pPr>
      <w:r w:rsidRPr="002654C2">
        <w:rPr>
          <w:rFonts w:ascii="Arial" w:hAnsi="Arial" w:cs="Arial"/>
          <w:bCs/>
          <w:kern w:val="32"/>
          <w:lang w:val="en-GB"/>
        </w:rPr>
        <w:t>The system shows the Home page</w:t>
      </w:r>
    </w:p>
    <w:p w14:paraId="53611D54" w14:textId="77777777" w:rsidR="00AE0F71" w:rsidRPr="002654C2" w:rsidRDefault="00AE0F71" w:rsidP="00AE0F71">
      <w:pPr>
        <w:rPr>
          <w:rFonts w:ascii="Arial" w:hAnsi="Arial" w:cs="Arial"/>
          <w:bCs/>
          <w:kern w:val="32"/>
          <w:lang w:val="en-GB"/>
        </w:rPr>
      </w:pPr>
    </w:p>
    <w:p w14:paraId="4FAEFF80" w14:textId="77777777" w:rsidR="00AE0F71" w:rsidRPr="002654C2" w:rsidRDefault="00AE0F71" w:rsidP="00AE0F71">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w:t>
      </w:r>
      <w:r>
        <w:rPr>
          <w:rFonts w:ascii="Arial" w:hAnsi="Arial" w:cs="Arial"/>
          <w:bCs/>
          <w:kern w:val="32"/>
          <w:lang w:val="en-GB"/>
        </w:rPr>
        <w:t>Buy</w:t>
      </w:r>
      <w:r w:rsidRPr="002654C2">
        <w:rPr>
          <w:rFonts w:ascii="Arial" w:hAnsi="Arial" w:cs="Arial"/>
          <w:bCs/>
          <w:kern w:val="32"/>
          <w:lang w:val="en-GB"/>
        </w:rPr>
        <w:t xml:space="preserve"> a ticket</w:t>
      </w:r>
    </w:p>
    <w:p w14:paraId="078C9F21" w14:textId="77777777" w:rsidR="00AE0F71" w:rsidRPr="002654C2" w:rsidRDefault="00AE0F71" w:rsidP="00AE0F71">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purchases a ticket on the website by</w:t>
      </w:r>
      <w:r>
        <w:rPr>
          <w:rFonts w:ascii="Arial" w:hAnsi="Arial" w:cs="Arial"/>
          <w:bCs/>
          <w:kern w:val="32"/>
        </w:rPr>
        <w:t xml:space="preserve"> logging into their account and selecting buy ticket .</w:t>
      </w:r>
      <w:r w:rsidRPr="002654C2">
        <w:rPr>
          <w:rFonts w:ascii="Arial" w:hAnsi="Arial" w:cs="Arial"/>
          <w:bCs/>
          <w:kern w:val="32"/>
        </w:rPr>
        <w:t xml:space="preserve"> </w:t>
      </w:r>
      <w:r>
        <w:rPr>
          <w:rFonts w:ascii="Arial" w:hAnsi="Arial" w:cs="Arial"/>
          <w:bCs/>
          <w:kern w:val="32"/>
        </w:rPr>
        <w:t>T</w:t>
      </w:r>
      <w:r w:rsidRPr="002654C2">
        <w:rPr>
          <w:rFonts w:ascii="Arial" w:hAnsi="Arial" w:cs="Arial"/>
          <w:bCs/>
          <w:kern w:val="32"/>
        </w:rPr>
        <w:t>he user receives an email with the ticket and its information.</w:t>
      </w:r>
    </w:p>
    <w:p w14:paraId="38C16F5C" w14:textId="77777777" w:rsidR="00AE0F71" w:rsidRPr="002654C2" w:rsidRDefault="00AE0F71" w:rsidP="00AE0F71">
      <w:pPr>
        <w:rPr>
          <w:rFonts w:ascii="Arial" w:hAnsi="Arial" w:cs="Arial"/>
          <w:b/>
          <w:bCs/>
          <w:kern w:val="32"/>
          <w:lang w:val="en-GB"/>
        </w:rPr>
      </w:pPr>
      <w:r w:rsidRPr="002654C2">
        <w:rPr>
          <w:rFonts w:ascii="Arial" w:hAnsi="Arial" w:cs="Arial"/>
          <w:b/>
          <w:bCs/>
          <w:kern w:val="32"/>
          <w:lang w:val="en-GB"/>
        </w:rPr>
        <w:t>Actors:</w:t>
      </w:r>
    </w:p>
    <w:p w14:paraId="6FD9E300" w14:textId="77777777" w:rsidR="00AE0F71" w:rsidRPr="002654C2" w:rsidRDefault="00AE0F71" w:rsidP="00AE0F71">
      <w:pPr>
        <w:rPr>
          <w:rFonts w:ascii="Arial" w:hAnsi="Arial" w:cs="Arial"/>
          <w:bCs/>
          <w:kern w:val="32"/>
          <w:lang w:val="en-GB"/>
        </w:rPr>
      </w:pPr>
      <w:r w:rsidRPr="002654C2">
        <w:rPr>
          <w:rFonts w:ascii="Arial" w:hAnsi="Arial" w:cs="Arial"/>
          <w:bCs/>
          <w:kern w:val="32"/>
          <w:lang w:val="en-GB"/>
        </w:rPr>
        <w:t>The user is the visitor of the website.</w:t>
      </w:r>
    </w:p>
    <w:p w14:paraId="14E67B40" w14:textId="77777777" w:rsidR="00AE0F71" w:rsidRDefault="00AE0F71" w:rsidP="00AE0F71">
      <w:pPr>
        <w:rPr>
          <w:rFonts w:ascii="Arial" w:hAnsi="Arial" w:cs="Arial"/>
          <w:bCs/>
          <w:kern w:val="32"/>
          <w:lang w:val="en-GB"/>
        </w:rPr>
      </w:pPr>
      <w:r w:rsidRPr="002654C2">
        <w:rPr>
          <w:rFonts w:ascii="Arial" w:hAnsi="Arial" w:cs="Arial"/>
          <w:bCs/>
          <w:kern w:val="32"/>
          <w:lang w:val="en-GB"/>
        </w:rPr>
        <w:t>The system is a website.</w:t>
      </w:r>
    </w:p>
    <w:p w14:paraId="691310A7" w14:textId="77777777" w:rsidR="00AE0F71" w:rsidRPr="002654C2" w:rsidRDefault="00AE0F71" w:rsidP="00AE0F71">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p>
    <w:p w14:paraId="1B72BEAC" w14:textId="77777777" w:rsidR="00AE0F71" w:rsidRDefault="00AE0F71" w:rsidP="00AE0F71">
      <w:pPr>
        <w:rPr>
          <w:rFonts w:ascii="Arial" w:hAnsi="Arial" w:cs="Arial"/>
          <w:bCs/>
          <w:kern w:val="32"/>
          <w:lang w:val="en-GB"/>
        </w:rPr>
      </w:pPr>
      <w:r w:rsidRPr="002654C2">
        <w:rPr>
          <w:rFonts w:ascii="Arial" w:hAnsi="Arial" w:cs="Arial"/>
          <w:b/>
          <w:bCs/>
          <w:kern w:val="32"/>
        </w:rPr>
        <w:t>Basic Flow:</w:t>
      </w:r>
    </w:p>
    <w:p w14:paraId="1C098475" w14:textId="77777777" w:rsidR="00AE0F71"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 xml:space="preserve">User goes to the buy ticket page </w:t>
      </w:r>
    </w:p>
    <w:p w14:paraId="342B4A48" w14:textId="77777777" w:rsidR="00AE0F71" w:rsidRPr="009947DA" w:rsidRDefault="00AE0F71" w:rsidP="00AE0F71">
      <w:pPr>
        <w:pStyle w:val="ListParagraph"/>
        <w:numPr>
          <w:ilvl w:val="0"/>
          <w:numId w:val="42"/>
        </w:numPr>
        <w:rPr>
          <w:rFonts w:ascii="Arial" w:hAnsi="Arial" w:cs="Arial"/>
          <w:bCs/>
          <w:kern w:val="32"/>
          <w:lang w:val="en-GB"/>
        </w:rPr>
      </w:pPr>
      <w:r>
        <w:rPr>
          <w:rFonts w:ascii="Arial" w:hAnsi="Arial" w:cs="Arial"/>
          <w:bCs/>
          <w:kern w:val="32"/>
          <w:lang w:val="en-GB"/>
        </w:rPr>
        <w:t>User selects buy ticket</w:t>
      </w:r>
    </w:p>
    <w:p w14:paraId="7BCD7475"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System requires confirmation</w:t>
      </w:r>
    </w:p>
    <w:p w14:paraId="13F9B793"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User provides confirmation</w:t>
      </w:r>
    </w:p>
    <w:p w14:paraId="6E043AAC"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System complete the transaction</w:t>
      </w:r>
    </w:p>
    <w:p w14:paraId="334BC222" w14:textId="77777777" w:rsidR="00AE0F71" w:rsidRPr="009947DA" w:rsidRDefault="00AE0F71" w:rsidP="00AE0F71">
      <w:pPr>
        <w:pStyle w:val="ListParagraph"/>
        <w:numPr>
          <w:ilvl w:val="0"/>
          <w:numId w:val="42"/>
        </w:numPr>
        <w:rPr>
          <w:rFonts w:ascii="Arial" w:hAnsi="Arial" w:cs="Arial"/>
          <w:bCs/>
          <w:kern w:val="32"/>
          <w:lang w:val="en-GB"/>
        </w:rPr>
      </w:pPr>
      <w:r w:rsidRPr="009947DA">
        <w:rPr>
          <w:rFonts w:ascii="Arial" w:hAnsi="Arial" w:cs="Arial"/>
          <w:bCs/>
          <w:kern w:val="32"/>
          <w:lang w:val="en-GB"/>
        </w:rPr>
        <w:t>The system sends an email to the user’s email with the ticket</w:t>
      </w:r>
    </w:p>
    <w:p w14:paraId="7C6370AF" w14:textId="77777777" w:rsidR="00AE0F71" w:rsidRPr="002654C2" w:rsidRDefault="00AE0F71" w:rsidP="00AE0F71">
      <w:pPr>
        <w:rPr>
          <w:rFonts w:ascii="Arial" w:hAnsi="Arial" w:cs="Arial"/>
          <w:b/>
          <w:bCs/>
          <w:kern w:val="32"/>
          <w:lang w:val="en-GB"/>
        </w:rPr>
      </w:pPr>
      <w:r w:rsidRPr="002654C2">
        <w:rPr>
          <w:rFonts w:ascii="Arial" w:hAnsi="Arial" w:cs="Arial"/>
          <w:b/>
          <w:bCs/>
          <w:kern w:val="32"/>
          <w:lang w:val="en-GB"/>
        </w:rPr>
        <w:t>Exceptions:</w:t>
      </w:r>
    </w:p>
    <w:p w14:paraId="0DE6DDB7" w14:textId="77777777" w:rsidR="00AE0F71" w:rsidRPr="002654C2" w:rsidRDefault="00AE0F71" w:rsidP="00AE0F71">
      <w:pPr>
        <w:rPr>
          <w:rFonts w:ascii="Arial" w:hAnsi="Arial" w:cs="Arial"/>
          <w:bCs/>
          <w:kern w:val="32"/>
          <w:lang w:val="en-GB"/>
        </w:rPr>
      </w:pPr>
      <w:r>
        <w:rPr>
          <w:rFonts w:ascii="Arial" w:hAnsi="Arial" w:cs="Arial"/>
          <w:bCs/>
          <w:kern w:val="32"/>
          <w:lang w:val="en-GB"/>
        </w:rPr>
        <w:t xml:space="preserve">5.a     </w:t>
      </w:r>
      <w:r w:rsidRPr="002654C2">
        <w:rPr>
          <w:rFonts w:ascii="Arial" w:hAnsi="Arial" w:cs="Arial"/>
          <w:bCs/>
          <w:kern w:val="32"/>
          <w:lang w:val="en-GB"/>
        </w:rPr>
        <w:t>There was not enough funds to complete the transaction. The use case ends.</w:t>
      </w:r>
    </w:p>
    <w:p w14:paraId="77C8397F" w14:textId="77777777" w:rsidR="00662692" w:rsidRPr="002654C2" w:rsidRDefault="00662692" w:rsidP="00C11D1F">
      <w:pPr>
        <w:rPr>
          <w:rFonts w:ascii="Arial" w:hAnsi="Arial" w:cs="Arial"/>
          <w:bCs/>
          <w:kern w:val="32"/>
          <w:lang w:val="en-GB"/>
        </w:rPr>
      </w:pPr>
    </w:p>
    <w:p w14:paraId="546F5F3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credits to account</w:t>
      </w:r>
    </w:p>
    <w:p w14:paraId="4FA5614E" w14:textId="64B17491"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User logs in to account and adds credits to their account by </w:t>
      </w:r>
      <w:r w:rsidR="00112309">
        <w:rPr>
          <w:rFonts w:ascii="Arial" w:hAnsi="Arial" w:cs="Arial"/>
          <w:bCs/>
          <w:kern w:val="32"/>
        </w:rPr>
        <w:t xml:space="preserve">providing the amount of credits wanted. The system </w:t>
      </w:r>
      <w:r w:rsidRPr="002654C2">
        <w:rPr>
          <w:rFonts w:ascii="Arial" w:hAnsi="Arial" w:cs="Arial"/>
          <w:bCs/>
          <w:kern w:val="32"/>
        </w:rPr>
        <w:t>collect</w:t>
      </w:r>
      <w:r w:rsidR="00112309">
        <w:rPr>
          <w:rFonts w:ascii="Arial" w:hAnsi="Arial" w:cs="Arial"/>
          <w:bCs/>
          <w:kern w:val="32"/>
        </w:rPr>
        <w:t xml:space="preserve">s </w:t>
      </w:r>
      <w:r w:rsidR="00112309" w:rsidRPr="002654C2">
        <w:rPr>
          <w:rFonts w:ascii="Arial" w:hAnsi="Arial" w:cs="Arial"/>
          <w:bCs/>
          <w:kern w:val="32"/>
        </w:rPr>
        <w:t>the selected amount</w:t>
      </w:r>
      <w:r w:rsidR="00112309">
        <w:rPr>
          <w:rFonts w:ascii="Arial" w:hAnsi="Arial" w:cs="Arial"/>
          <w:bCs/>
          <w:kern w:val="32"/>
        </w:rPr>
        <w:t xml:space="preserve"> from the users bank account</w:t>
      </w:r>
      <w:r w:rsidRPr="002654C2">
        <w:rPr>
          <w:rFonts w:ascii="Arial" w:hAnsi="Arial" w:cs="Arial"/>
          <w:bCs/>
          <w:kern w:val="32"/>
        </w:rPr>
        <w:t>. The credits are then added to the user's account.</w:t>
      </w:r>
    </w:p>
    <w:p w14:paraId="1692C56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17AADE20" w14:textId="1D90F4D2"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account owner. </w:t>
      </w:r>
    </w:p>
    <w:p w14:paraId="11183AD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6995C29C" w14:textId="697F1BAD"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User is logged in</w:t>
      </w:r>
      <w:r w:rsidR="00112309">
        <w:rPr>
          <w:rFonts w:ascii="Arial" w:hAnsi="Arial" w:cs="Arial"/>
          <w:bCs/>
          <w:kern w:val="32"/>
          <w:lang w:val="en-GB"/>
        </w:rPr>
        <w:t xml:space="preserve"> and User bought ticket for upcoming event</w:t>
      </w:r>
    </w:p>
    <w:p w14:paraId="3157D495"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11831FEA"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User goes to the profile page</w:t>
      </w:r>
    </w:p>
    <w:p w14:paraId="6E6C07EE"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selects add credits</w:t>
      </w:r>
    </w:p>
    <w:p w14:paraId="417930F1" w14:textId="4C55BA40"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 xml:space="preserve">System ask for an amount </w:t>
      </w:r>
    </w:p>
    <w:p w14:paraId="61577493" w14:textId="0B845FD6"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user provides</w:t>
      </w:r>
      <w:r w:rsidR="00112309">
        <w:rPr>
          <w:rFonts w:ascii="Arial" w:hAnsi="Arial" w:cs="Arial"/>
          <w:bCs/>
          <w:kern w:val="32"/>
          <w:lang w:val="en-GB"/>
        </w:rPr>
        <w:t xml:space="preserve"> a</w:t>
      </w:r>
      <w:r w:rsidRPr="002654C2">
        <w:rPr>
          <w:rFonts w:ascii="Arial" w:hAnsi="Arial" w:cs="Arial"/>
          <w:bCs/>
          <w:kern w:val="32"/>
          <w:lang w:val="en-GB"/>
        </w:rPr>
        <w:t xml:space="preserve"> amount </w:t>
      </w:r>
    </w:p>
    <w:p w14:paraId="32CE5B26"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The system waits to receive the correct amount from the user's bank account</w:t>
      </w:r>
    </w:p>
    <w:p w14:paraId="318B8451" w14:textId="77777777" w:rsidR="00C11D1F" w:rsidRPr="002654C2" w:rsidRDefault="00C11D1F" w:rsidP="00C11D1F">
      <w:pPr>
        <w:numPr>
          <w:ilvl w:val="0"/>
          <w:numId w:val="16"/>
        </w:numPr>
        <w:rPr>
          <w:rFonts w:ascii="Arial" w:hAnsi="Arial" w:cs="Arial"/>
          <w:bCs/>
          <w:kern w:val="32"/>
          <w:lang w:val="en-GB"/>
        </w:rPr>
      </w:pPr>
      <w:r w:rsidRPr="002654C2">
        <w:rPr>
          <w:rFonts w:ascii="Arial" w:hAnsi="Arial" w:cs="Arial"/>
          <w:bCs/>
          <w:kern w:val="32"/>
          <w:lang w:val="en-GB"/>
        </w:rPr>
        <w:t xml:space="preserve">The system adds credits to the user's account </w:t>
      </w:r>
    </w:p>
    <w:p w14:paraId="505FE42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lastRenderedPageBreak/>
        <w:t>Exceptions:</w:t>
      </w:r>
    </w:p>
    <w:p w14:paraId="09C08603" w14:textId="62A72EC4" w:rsidR="00C11D1F" w:rsidRPr="002654C2" w:rsidRDefault="00C11D1F" w:rsidP="00C11D1F">
      <w:pPr>
        <w:rPr>
          <w:rFonts w:ascii="Arial" w:hAnsi="Arial" w:cs="Arial"/>
          <w:bCs/>
          <w:kern w:val="32"/>
          <w:lang w:val="en-GB"/>
        </w:rPr>
      </w:pPr>
      <w:r w:rsidRPr="002654C2">
        <w:rPr>
          <w:rFonts w:ascii="Arial" w:hAnsi="Arial" w:cs="Arial"/>
          <w:bCs/>
          <w:kern w:val="32"/>
          <w:lang w:val="en-GB"/>
        </w:rPr>
        <w:t>.</w:t>
      </w:r>
    </w:p>
    <w:p w14:paraId="39E1CC6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6.a  There was not enough funds to complete the transaction. The use case ends.</w:t>
      </w:r>
    </w:p>
    <w:p w14:paraId="266B3E72" w14:textId="77777777" w:rsidR="00C11D1F" w:rsidRPr="002654C2" w:rsidRDefault="00C11D1F" w:rsidP="00C11D1F">
      <w:pPr>
        <w:rPr>
          <w:rFonts w:ascii="Arial" w:hAnsi="Arial" w:cs="Arial"/>
          <w:bCs/>
          <w:kern w:val="32"/>
          <w:lang w:val="en-GB"/>
        </w:rPr>
      </w:pPr>
    </w:p>
    <w:p w14:paraId="7B4769A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Reserve camping </w:t>
      </w:r>
    </w:p>
    <w:p w14:paraId="7DAC8454"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reserves a camping spot by selecting the spot and specifying the other participants. The user has the option to pay immediately or later.</w:t>
      </w:r>
    </w:p>
    <w:p w14:paraId="5E5D7CEE"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38E9E63" w14:textId="5D0CDA08"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account owner. </w:t>
      </w:r>
    </w:p>
    <w:p w14:paraId="515F13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477575C7" w14:textId="7B48764E"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w:t>
      </w:r>
      <w:r w:rsidR="00AE0F71">
        <w:rPr>
          <w:rFonts w:ascii="Arial" w:hAnsi="Arial" w:cs="Arial"/>
          <w:bCs/>
          <w:kern w:val="32"/>
          <w:lang w:val="en-GB"/>
        </w:rPr>
        <w:t>, the users account is not temporary</w:t>
      </w:r>
      <w:r w:rsidRPr="002654C2">
        <w:rPr>
          <w:rFonts w:ascii="Arial" w:hAnsi="Arial" w:cs="Arial"/>
          <w:bCs/>
          <w:kern w:val="32"/>
          <w:lang w:val="en-GB"/>
        </w:rPr>
        <w:t xml:space="preserve"> </w:t>
      </w:r>
      <w:r w:rsidR="00720722">
        <w:rPr>
          <w:rFonts w:ascii="Arial" w:hAnsi="Arial" w:cs="Arial"/>
          <w:bCs/>
          <w:kern w:val="32"/>
          <w:lang w:val="en-GB"/>
        </w:rPr>
        <w:t>and User bought ticket for upcoming event</w:t>
      </w:r>
    </w:p>
    <w:p w14:paraId="00341B3A"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6A0541EE"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goes to the profile page</w:t>
      </w:r>
    </w:p>
    <w:p w14:paraId="66BF3AB3"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reserve camping spot</w:t>
      </w:r>
    </w:p>
    <w:p w14:paraId="513BDB3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asks the user to select a camping spot and amount of participants</w:t>
      </w:r>
    </w:p>
    <w:p w14:paraId="0054AB70"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user selects a camping spot and provides the number of participants</w:t>
      </w:r>
    </w:p>
    <w:p w14:paraId="4B41A9D9" w14:textId="77777777" w:rsidR="00C11D1F" w:rsidRPr="002654C2" w:rsidRDefault="00C11D1F" w:rsidP="00C11D1F">
      <w:pPr>
        <w:numPr>
          <w:ilvl w:val="0"/>
          <w:numId w:val="17"/>
        </w:numPr>
        <w:rPr>
          <w:rFonts w:ascii="Arial" w:hAnsi="Arial" w:cs="Arial"/>
          <w:bCs/>
          <w:kern w:val="32"/>
          <w:lang w:val="en-GB"/>
        </w:rPr>
      </w:pPr>
      <w:r w:rsidRPr="002654C2">
        <w:rPr>
          <w:rFonts w:ascii="Arial" w:hAnsi="Arial" w:cs="Arial"/>
          <w:bCs/>
          <w:kern w:val="32"/>
          <w:lang w:val="en-GB"/>
        </w:rPr>
        <w:t>The system provides the options to pay now or later</w:t>
      </w:r>
    </w:p>
    <w:p w14:paraId="311DD296" w14:textId="66114FFA" w:rsidR="00C11D1F" w:rsidRDefault="00C11D1F" w:rsidP="00C11D1F">
      <w:pPr>
        <w:numPr>
          <w:ilvl w:val="0"/>
          <w:numId w:val="17"/>
        </w:numPr>
        <w:rPr>
          <w:rFonts w:ascii="Arial" w:hAnsi="Arial" w:cs="Arial"/>
          <w:bCs/>
          <w:kern w:val="32"/>
          <w:lang w:val="en-GB"/>
        </w:rPr>
      </w:pPr>
      <w:r w:rsidRPr="002654C2">
        <w:rPr>
          <w:rFonts w:ascii="Arial" w:hAnsi="Arial" w:cs="Arial"/>
          <w:bCs/>
          <w:kern w:val="32"/>
          <w:lang w:val="en-GB"/>
        </w:rPr>
        <w:t>User selects pay now</w:t>
      </w:r>
    </w:p>
    <w:p w14:paraId="41360588" w14:textId="73441F6D" w:rsidR="00720722" w:rsidRPr="00720722" w:rsidRDefault="00720722" w:rsidP="00720722">
      <w:pPr>
        <w:numPr>
          <w:ilvl w:val="0"/>
          <w:numId w:val="17"/>
        </w:numPr>
        <w:rPr>
          <w:rFonts w:ascii="Arial" w:hAnsi="Arial" w:cs="Arial"/>
          <w:bCs/>
          <w:kern w:val="32"/>
          <w:lang w:val="en-GB"/>
        </w:rPr>
      </w:pPr>
      <w:r w:rsidRPr="002654C2">
        <w:rPr>
          <w:rFonts w:ascii="Arial" w:hAnsi="Arial" w:cs="Arial"/>
          <w:bCs/>
          <w:kern w:val="32"/>
          <w:lang w:val="en-GB"/>
        </w:rPr>
        <w:t>The system waits to receive the correct amount from the user's bank account</w:t>
      </w:r>
    </w:p>
    <w:p w14:paraId="602483CE" w14:textId="42B9FF87" w:rsidR="00C11D1F" w:rsidRDefault="00C11D1F" w:rsidP="00C11D1F">
      <w:pPr>
        <w:numPr>
          <w:ilvl w:val="0"/>
          <w:numId w:val="17"/>
        </w:numPr>
        <w:rPr>
          <w:rFonts w:ascii="Arial" w:hAnsi="Arial" w:cs="Arial"/>
          <w:bCs/>
          <w:kern w:val="32"/>
          <w:lang w:val="en-GB"/>
        </w:rPr>
      </w:pPr>
      <w:r w:rsidRPr="002654C2">
        <w:rPr>
          <w:rFonts w:ascii="Arial" w:hAnsi="Arial" w:cs="Arial"/>
          <w:bCs/>
          <w:kern w:val="32"/>
          <w:lang w:val="en-GB"/>
        </w:rPr>
        <w:t>System reserves camping spot</w:t>
      </w:r>
    </w:p>
    <w:p w14:paraId="46356B80" w14:textId="77777777" w:rsidR="00720722" w:rsidRPr="00720722" w:rsidRDefault="00720722" w:rsidP="00720722">
      <w:pPr>
        <w:rPr>
          <w:rFonts w:ascii="Arial" w:hAnsi="Arial" w:cs="Arial"/>
          <w:b/>
          <w:bCs/>
          <w:kern w:val="32"/>
          <w:lang w:val="en-GB"/>
        </w:rPr>
      </w:pPr>
      <w:r w:rsidRPr="00720722">
        <w:rPr>
          <w:rFonts w:ascii="Arial" w:hAnsi="Arial" w:cs="Arial"/>
          <w:b/>
          <w:bCs/>
          <w:kern w:val="32"/>
          <w:lang w:val="en-GB"/>
        </w:rPr>
        <w:t>Exceptions:</w:t>
      </w:r>
    </w:p>
    <w:p w14:paraId="748CAE37" w14:textId="716DAE8A" w:rsidR="00720722" w:rsidRPr="002654C2" w:rsidRDefault="00720722" w:rsidP="00720722">
      <w:pPr>
        <w:rPr>
          <w:rFonts w:ascii="Arial" w:hAnsi="Arial" w:cs="Arial"/>
          <w:bCs/>
          <w:kern w:val="32"/>
          <w:lang w:val="en-GB"/>
        </w:rPr>
      </w:pPr>
      <w:r>
        <w:rPr>
          <w:rFonts w:ascii="Arial" w:hAnsi="Arial" w:cs="Arial"/>
          <w:bCs/>
          <w:kern w:val="32"/>
          <w:lang w:val="en-GB"/>
        </w:rPr>
        <w:t>7</w:t>
      </w:r>
      <w:r w:rsidRPr="002654C2">
        <w:rPr>
          <w:rFonts w:ascii="Arial" w:hAnsi="Arial" w:cs="Arial"/>
          <w:bCs/>
          <w:kern w:val="32"/>
          <w:lang w:val="en-GB"/>
        </w:rPr>
        <w:t>.a  There was not enough funds to complete the transaction. The use case ends.</w:t>
      </w:r>
    </w:p>
    <w:p w14:paraId="73E1625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28863152" w14:textId="434263FA" w:rsidR="00C11D1F" w:rsidRDefault="00C11D1F" w:rsidP="00C11D1F">
      <w:pPr>
        <w:rPr>
          <w:rFonts w:ascii="Arial" w:hAnsi="Arial" w:cs="Arial"/>
          <w:bCs/>
          <w:kern w:val="32"/>
          <w:lang w:val="en-GB"/>
        </w:rPr>
      </w:pPr>
      <w:r w:rsidRPr="002654C2">
        <w:rPr>
          <w:rFonts w:ascii="Arial" w:hAnsi="Arial" w:cs="Arial"/>
          <w:bCs/>
          <w:kern w:val="32"/>
          <w:lang w:val="en-GB"/>
        </w:rPr>
        <w:t>6.a User selects pay later</w:t>
      </w:r>
    </w:p>
    <w:p w14:paraId="65024975" w14:textId="77777777" w:rsidR="00720722" w:rsidRPr="002654C2" w:rsidRDefault="00720722" w:rsidP="00C11D1F">
      <w:pPr>
        <w:rPr>
          <w:rFonts w:ascii="Arial" w:hAnsi="Arial" w:cs="Arial"/>
          <w:bCs/>
          <w:kern w:val="32"/>
          <w:lang w:val="en-GB"/>
        </w:rPr>
      </w:pPr>
    </w:p>
    <w:p w14:paraId="3F1ED38E" w14:textId="77777777" w:rsidR="00C11D1F" w:rsidRPr="002654C2" w:rsidRDefault="00C11D1F" w:rsidP="00C11D1F">
      <w:pPr>
        <w:rPr>
          <w:rFonts w:ascii="Arial" w:hAnsi="Arial" w:cs="Arial"/>
          <w:bCs/>
          <w:kern w:val="32"/>
          <w:lang w:val="en-GB"/>
        </w:rPr>
      </w:pPr>
    </w:p>
    <w:p w14:paraId="1CA6D45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a review</w:t>
      </w:r>
    </w:p>
    <w:p w14:paraId="472CDAB5"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logs in to account and leaves a review of the event.</w:t>
      </w:r>
    </w:p>
    <w:p w14:paraId="1ECF281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C411DF9" w14:textId="51154929"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account owner. </w:t>
      </w:r>
    </w:p>
    <w:p w14:paraId="39278E5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a website.</w:t>
      </w:r>
    </w:p>
    <w:p w14:paraId="3D8D1C0A" w14:textId="5924985F" w:rsidR="00C11D1F" w:rsidRPr="002654C2" w:rsidRDefault="00C11D1F" w:rsidP="00C11D1F">
      <w:pPr>
        <w:rPr>
          <w:rFonts w:ascii="Arial" w:hAnsi="Arial" w:cs="Arial"/>
          <w:bCs/>
          <w:kern w:val="32"/>
          <w:lang w:val="en-GB"/>
        </w:rPr>
      </w:pPr>
      <w:r w:rsidRPr="002654C2">
        <w:rPr>
          <w:rFonts w:ascii="Arial" w:hAnsi="Arial" w:cs="Arial"/>
          <w:b/>
          <w:bCs/>
          <w:kern w:val="32"/>
          <w:lang w:val="en-GB"/>
        </w:rPr>
        <w:t>Preconditions:</w:t>
      </w:r>
      <w:r w:rsidRPr="002654C2">
        <w:rPr>
          <w:rFonts w:ascii="Arial" w:hAnsi="Arial" w:cs="Arial"/>
          <w:bCs/>
          <w:kern w:val="32"/>
          <w:lang w:val="en-GB"/>
        </w:rPr>
        <w:t xml:space="preserve"> User is logged in </w:t>
      </w:r>
      <w:r w:rsidR="00720722">
        <w:rPr>
          <w:rFonts w:ascii="Arial" w:hAnsi="Arial" w:cs="Arial"/>
          <w:bCs/>
          <w:kern w:val="32"/>
          <w:lang w:val="en-GB"/>
        </w:rPr>
        <w:t>and User bought ticket for upcoming event</w:t>
      </w:r>
    </w:p>
    <w:p w14:paraId="69798372"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75B4A81E"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User goes to review page</w:t>
      </w:r>
    </w:p>
    <w:p w14:paraId="2EA282D5"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selects to add a review</w:t>
      </w:r>
    </w:p>
    <w:p w14:paraId="2B81E9A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ask for the review</w:t>
      </w:r>
    </w:p>
    <w:p w14:paraId="31ECFE43"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The user provides their review</w:t>
      </w:r>
    </w:p>
    <w:p w14:paraId="6BE32754" w14:textId="77777777" w:rsidR="00C11D1F" w:rsidRPr="002654C2" w:rsidRDefault="00C11D1F" w:rsidP="00C11D1F">
      <w:pPr>
        <w:numPr>
          <w:ilvl w:val="0"/>
          <w:numId w:val="18"/>
        </w:numPr>
        <w:rPr>
          <w:rFonts w:ascii="Arial" w:hAnsi="Arial" w:cs="Arial"/>
          <w:bCs/>
          <w:kern w:val="32"/>
          <w:lang w:val="en-GB"/>
        </w:rPr>
      </w:pPr>
      <w:r w:rsidRPr="002654C2">
        <w:rPr>
          <w:rFonts w:ascii="Arial" w:hAnsi="Arial" w:cs="Arial"/>
          <w:bCs/>
          <w:kern w:val="32"/>
          <w:lang w:val="en-GB"/>
        </w:rPr>
        <w:t>System submits the user's review</w:t>
      </w:r>
    </w:p>
    <w:p w14:paraId="0468BD4D" w14:textId="77777777" w:rsidR="00C11D1F" w:rsidRPr="002654C2" w:rsidRDefault="00C11D1F" w:rsidP="00C11D1F">
      <w:pPr>
        <w:rPr>
          <w:rFonts w:ascii="Arial" w:hAnsi="Arial" w:cs="Arial"/>
          <w:bCs/>
          <w:kern w:val="32"/>
          <w:lang w:val="en-GB"/>
        </w:rPr>
      </w:pPr>
    </w:p>
    <w:p w14:paraId="4132E925" w14:textId="77777777" w:rsidR="00C11D1F" w:rsidRPr="002654C2" w:rsidRDefault="00C11D1F" w:rsidP="00C11D1F">
      <w:pPr>
        <w:rPr>
          <w:rFonts w:ascii="Arial" w:hAnsi="Arial" w:cs="Arial"/>
          <w:bCs/>
          <w:kern w:val="32"/>
          <w:lang w:val="en-GB"/>
        </w:rPr>
      </w:pPr>
    </w:p>
    <w:p w14:paraId="592716CB" w14:textId="77777777" w:rsidR="00C11D1F" w:rsidRPr="002654C2" w:rsidRDefault="00C11D1F" w:rsidP="00C11D1F">
      <w:pPr>
        <w:rPr>
          <w:rFonts w:ascii="Arial" w:hAnsi="Arial" w:cs="Arial"/>
          <w:bCs/>
          <w:kern w:val="32"/>
          <w:lang w:val="en-GB"/>
        </w:rPr>
      </w:pPr>
    </w:p>
    <w:p w14:paraId="4BA2483B" w14:textId="77777777" w:rsidR="00C11D1F" w:rsidRPr="002654C2" w:rsidRDefault="00C11D1F" w:rsidP="00C11D1F">
      <w:pPr>
        <w:rPr>
          <w:rFonts w:ascii="Arial" w:hAnsi="Arial" w:cs="Arial"/>
          <w:bCs/>
          <w:kern w:val="32"/>
          <w:lang w:val="en-GB"/>
        </w:rPr>
      </w:pPr>
    </w:p>
    <w:p w14:paraId="2BB9DB26" w14:textId="77777777" w:rsidR="00C11D1F" w:rsidRPr="002654C2" w:rsidRDefault="00C11D1F" w:rsidP="00C11D1F">
      <w:pPr>
        <w:rPr>
          <w:rFonts w:ascii="Arial" w:hAnsi="Arial" w:cs="Arial"/>
          <w:bCs/>
          <w:kern w:val="32"/>
          <w:lang w:val="en-GB"/>
        </w:rPr>
      </w:pPr>
    </w:p>
    <w:p w14:paraId="141900DF" w14:textId="77777777" w:rsidR="00C11D1F" w:rsidRPr="002654C2" w:rsidRDefault="00C11D1F" w:rsidP="00C11D1F">
      <w:pPr>
        <w:rPr>
          <w:rFonts w:ascii="Arial" w:hAnsi="Arial" w:cs="Arial"/>
          <w:bCs/>
          <w:kern w:val="32"/>
          <w:lang w:val="en-GB"/>
        </w:rPr>
      </w:pPr>
    </w:p>
    <w:p w14:paraId="598A0B78" w14:textId="77777777" w:rsidR="00C11D1F" w:rsidRPr="002654C2" w:rsidRDefault="00C11D1F" w:rsidP="00C11D1F">
      <w:pPr>
        <w:rPr>
          <w:rFonts w:ascii="Arial" w:hAnsi="Arial" w:cs="Arial"/>
          <w:bCs/>
          <w:kern w:val="32"/>
          <w:lang w:val="en-GB"/>
        </w:rPr>
      </w:pPr>
    </w:p>
    <w:p w14:paraId="71107358" w14:textId="1F25DADA" w:rsidR="00C11D1F" w:rsidRPr="002654C2" w:rsidRDefault="00C11D1F" w:rsidP="00C11D1F">
      <w:pPr>
        <w:rPr>
          <w:rFonts w:ascii="Arial" w:hAnsi="Arial" w:cs="Arial"/>
          <w:bCs/>
          <w:kern w:val="32"/>
          <w:lang w:val="en-GB"/>
        </w:rPr>
      </w:pPr>
    </w:p>
    <w:p w14:paraId="7874989C" w14:textId="77777777" w:rsidR="00C11D1F" w:rsidRPr="002654C2" w:rsidRDefault="00C11D1F" w:rsidP="00C11D1F">
      <w:pPr>
        <w:rPr>
          <w:rFonts w:ascii="Arial" w:hAnsi="Arial" w:cs="Arial"/>
          <w:bCs/>
          <w:kern w:val="32"/>
          <w:lang w:val="en-GB"/>
        </w:rPr>
      </w:pPr>
    </w:p>
    <w:p w14:paraId="07323D67" w14:textId="77777777" w:rsidR="00C11D1F" w:rsidRPr="002654C2" w:rsidRDefault="00C11D1F" w:rsidP="00E601BE">
      <w:pPr>
        <w:pStyle w:val="Heading2"/>
        <w:rPr>
          <w:rFonts w:ascii="Arial" w:hAnsi="Arial" w:cs="Arial"/>
          <w:color w:val="auto"/>
          <w:lang w:val="en-GB"/>
        </w:rPr>
      </w:pPr>
      <w:bookmarkStart w:id="4" w:name="_Toc4187250"/>
      <w:r w:rsidRPr="002654C2">
        <w:rPr>
          <w:rFonts w:ascii="Arial" w:hAnsi="Arial" w:cs="Arial"/>
          <w:color w:val="auto"/>
          <w:lang w:val="en-GB"/>
        </w:rPr>
        <w:t>Use cases for applications</w:t>
      </w:r>
      <w:bookmarkEnd w:id="4"/>
    </w:p>
    <w:p w14:paraId="2D6A570F" w14:textId="77777777" w:rsidR="00C11D1F" w:rsidRPr="002654C2" w:rsidRDefault="00C11D1F" w:rsidP="00C11D1F">
      <w:pPr>
        <w:rPr>
          <w:rFonts w:ascii="Arial" w:hAnsi="Arial" w:cs="Arial"/>
          <w:bCs/>
          <w:kern w:val="32"/>
          <w:lang w:val="en-GB"/>
        </w:rPr>
      </w:pPr>
    </w:p>
    <w:p w14:paraId="7F49A2C9" w14:textId="31901B7E" w:rsidR="004D1349" w:rsidRPr="002654C2" w:rsidRDefault="004D1349" w:rsidP="004D1349">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Log in application</w:t>
      </w:r>
    </w:p>
    <w:p w14:paraId="287BCB06" w14:textId="444963EB" w:rsidR="00E601BE" w:rsidRPr="002654C2" w:rsidRDefault="00E601BE" w:rsidP="00C11D1F">
      <w:pPr>
        <w:rPr>
          <w:rFonts w:ascii="Arial" w:hAnsi="Arial" w:cs="Arial"/>
          <w:bCs/>
          <w:kern w:val="32"/>
          <w:lang w:val="en-GB"/>
        </w:rPr>
      </w:pPr>
    </w:p>
    <w:p w14:paraId="46C3F16B" w14:textId="3DDBA4DC" w:rsidR="004D1349" w:rsidRPr="002654C2" w:rsidRDefault="004D1349" w:rsidP="004D1349">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into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 xml:space="preserve"> </w:t>
      </w:r>
    </w:p>
    <w:p w14:paraId="66117361" w14:textId="5AE1838E" w:rsidR="004D1349" w:rsidRPr="002654C2" w:rsidRDefault="004D1349" w:rsidP="004D1349">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Logs the user into their employee </w:t>
      </w:r>
      <w:r w:rsidR="00D41CC6" w:rsidRPr="002654C2">
        <w:rPr>
          <w:rFonts w:ascii="Arial" w:hAnsi="Arial" w:cs="Arial"/>
          <w:bCs/>
          <w:noProof/>
          <w:kern w:val="32"/>
        </w:rPr>
        <w:t>a</w:t>
      </w:r>
      <w:r w:rsidR="00B61489" w:rsidRPr="002654C2">
        <w:rPr>
          <w:rFonts w:ascii="Arial" w:hAnsi="Arial" w:cs="Arial"/>
          <w:bCs/>
          <w:noProof/>
          <w:kern w:val="32"/>
        </w:rPr>
        <w:t>c</w:t>
      </w:r>
      <w:r w:rsidR="00D41CC6" w:rsidRPr="002654C2">
        <w:rPr>
          <w:rFonts w:ascii="Arial" w:hAnsi="Arial" w:cs="Arial"/>
          <w:bCs/>
          <w:noProof/>
          <w:kern w:val="32"/>
        </w:rPr>
        <w:t>count</w:t>
      </w:r>
    </w:p>
    <w:p w14:paraId="46844474" w14:textId="77777777" w:rsidR="004D1349" w:rsidRPr="002654C2" w:rsidRDefault="004D1349" w:rsidP="004D1349">
      <w:pPr>
        <w:rPr>
          <w:rFonts w:ascii="Arial" w:hAnsi="Arial" w:cs="Arial"/>
          <w:b/>
          <w:bCs/>
          <w:kern w:val="32"/>
          <w:lang w:val="en-GB"/>
        </w:rPr>
      </w:pPr>
      <w:r w:rsidRPr="002654C2">
        <w:rPr>
          <w:rFonts w:ascii="Arial" w:hAnsi="Arial" w:cs="Arial"/>
          <w:b/>
          <w:bCs/>
          <w:kern w:val="32"/>
          <w:lang w:val="en-GB"/>
        </w:rPr>
        <w:t>Actors:</w:t>
      </w:r>
    </w:p>
    <w:p w14:paraId="5B42E56A" w14:textId="39FD41A5"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067F417" w14:textId="6BE853AA" w:rsidR="004D1349" w:rsidRPr="002654C2" w:rsidRDefault="004D1349" w:rsidP="004D1349">
      <w:pPr>
        <w:rPr>
          <w:rFonts w:ascii="Arial" w:hAnsi="Arial" w:cs="Arial"/>
          <w:bCs/>
          <w:kern w:val="32"/>
          <w:lang w:val="en-GB"/>
        </w:rPr>
      </w:pPr>
      <w:r w:rsidRPr="002654C2">
        <w:rPr>
          <w:rFonts w:ascii="Arial" w:hAnsi="Arial" w:cs="Arial"/>
          <w:bCs/>
          <w:kern w:val="32"/>
          <w:lang w:val="en-GB"/>
        </w:rPr>
        <w:t xml:space="preserve">The system is the </w:t>
      </w:r>
      <w:r w:rsidR="00D80EEA" w:rsidRPr="002654C2">
        <w:rPr>
          <w:rFonts w:ascii="Arial" w:hAnsi="Arial" w:cs="Arial"/>
          <w:bCs/>
          <w:noProof/>
          <w:kern w:val="32"/>
          <w:lang w:val="en-GB"/>
        </w:rPr>
        <w:t>L</w:t>
      </w:r>
      <w:r w:rsidRPr="002654C2">
        <w:rPr>
          <w:rFonts w:ascii="Arial" w:hAnsi="Arial" w:cs="Arial"/>
          <w:bCs/>
          <w:noProof/>
          <w:kern w:val="32"/>
          <w:lang w:val="en-GB"/>
        </w:rPr>
        <w:t>ogin</w:t>
      </w:r>
      <w:r w:rsidRPr="002654C2">
        <w:rPr>
          <w:rFonts w:ascii="Arial" w:hAnsi="Arial" w:cs="Arial"/>
          <w:bCs/>
          <w:kern w:val="32"/>
          <w:lang w:val="en-GB"/>
        </w:rPr>
        <w:t xml:space="preserve">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r w:rsidRPr="002654C2">
        <w:rPr>
          <w:rFonts w:ascii="Arial" w:hAnsi="Arial" w:cs="Arial"/>
          <w:bCs/>
          <w:kern w:val="32"/>
          <w:lang w:val="en-GB"/>
        </w:rPr>
        <w:t>.</w:t>
      </w:r>
    </w:p>
    <w:p w14:paraId="1F0BF55E" w14:textId="77777777" w:rsidR="004D1349" w:rsidRPr="002654C2" w:rsidRDefault="004D1349" w:rsidP="004D1349">
      <w:pPr>
        <w:rPr>
          <w:rFonts w:ascii="Arial" w:hAnsi="Arial" w:cs="Arial"/>
          <w:b/>
          <w:bCs/>
          <w:kern w:val="32"/>
          <w:lang w:val="en-GB"/>
        </w:rPr>
      </w:pPr>
      <w:r w:rsidRPr="002654C2">
        <w:rPr>
          <w:rFonts w:ascii="Arial" w:hAnsi="Arial" w:cs="Arial"/>
          <w:b/>
          <w:bCs/>
          <w:kern w:val="32"/>
        </w:rPr>
        <w:t>Basic Flow:</w:t>
      </w:r>
    </w:p>
    <w:p w14:paraId="28D0D6EA" w14:textId="554E431A"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system waits for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number and password</w:t>
      </w:r>
    </w:p>
    <w:p w14:paraId="115FC65C" w14:textId="1752CF67" w:rsidR="004D1349" w:rsidRPr="002654C2" w:rsidRDefault="00B61489" w:rsidP="004D1349">
      <w:pPr>
        <w:numPr>
          <w:ilvl w:val="0"/>
          <w:numId w:val="19"/>
        </w:numPr>
        <w:rPr>
          <w:rFonts w:ascii="Arial" w:hAnsi="Arial" w:cs="Arial"/>
          <w:bCs/>
          <w:kern w:val="32"/>
          <w:lang w:val="en-GB"/>
        </w:rPr>
      </w:pPr>
      <w:r w:rsidRPr="002654C2">
        <w:rPr>
          <w:rFonts w:ascii="Arial" w:hAnsi="Arial" w:cs="Arial"/>
          <w:bCs/>
          <w:noProof/>
          <w:kern w:val="32"/>
          <w:lang w:val="en-GB"/>
        </w:rPr>
        <w:t>The u</w:t>
      </w:r>
      <w:r w:rsidR="004D1349" w:rsidRPr="002654C2">
        <w:rPr>
          <w:rFonts w:ascii="Arial" w:hAnsi="Arial" w:cs="Arial"/>
          <w:bCs/>
          <w:noProof/>
          <w:kern w:val="32"/>
          <w:lang w:val="en-GB"/>
        </w:rPr>
        <w:t>ser</w:t>
      </w:r>
      <w:r w:rsidR="004D1349" w:rsidRPr="002654C2">
        <w:rPr>
          <w:rFonts w:ascii="Arial" w:hAnsi="Arial" w:cs="Arial"/>
          <w:bCs/>
          <w:kern w:val="32"/>
          <w:lang w:val="en-GB"/>
        </w:rPr>
        <w:t xml:space="preserve"> provides employee number and password</w:t>
      </w:r>
    </w:p>
    <w:p w14:paraId="79D79A90" w14:textId="1A6CB6D1"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verifies the employee number and password</w:t>
      </w:r>
    </w:p>
    <w:p w14:paraId="5F51920D" w14:textId="10D8F763"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The system displays the different applications that the user can choose from</w:t>
      </w:r>
    </w:p>
    <w:p w14:paraId="6E973DD8" w14:textId="07F72516" w:rsidR="004D1349" w:rsidRPr="002654C2" w:rsidRDefault="004D1349" w:rsidP="004D1349">
      <w:pPr>
        <w:numPr>
          <w:ilvl w:val="0"/>
          <w:numId w:val="19"/>
        </w:numPr>
        <w:rPr>
          <w:rFonts w:ascii="Arial" w:hAnsi="Arial" w:cs="Arial"/>
          <w:bCs/>
          <w:kern w:val="32"/>
          <w:lang w:val="en-GB"/>
        </w:rPr>
      </w:pPr>
      <w:r w:rsidRPr="002654C2">
        <w:rPr>
          <w:rFonts w:ascii="Arial" w:hAnsi="Arial" w:cs="Arial"/>
          <w:bCs/>
          <w:kern w:val="32"/>
          <w:lang w:val="en-GB"/>
        </w:rPr>
        <w:t xml:space="preserve">The user chooses </w:t>
      </w:r>
      <w:r w:rsidR="00B61489" w:rsidRPr="002654C2">
        <w:rPr>
          <w:rFonts w:ascii="Arial" w:hAnsi="Arial" w:cs="Arial"/>
          <w:bCs/>
          <w:kern w:val="32"/>
          <w:lang w:val="en-GB"/>
        </w:rPr>
        <w:t xml:space="preserve">the </w:t>
      </w:r>
      <w:r w:rsidRPr="002654C2">
        <w:rPr>
          <w:rFonts w:ascii="Arial" w:hAnsi="Arial" w:cs="Arial"/>
          <w:bCs/>
          <w:noProof/>
          <w:kern w:val="32"/>
          <w:lang w:val="en-GB"/>
        </w:rPr>
        <w:t>application</w:t>
      </w:r>
    </w:p>
    <w:p w14:paraId="575CF3C8" w14:textId="77777777" w:rsidR="004D1349" w:rsidRPr="002654C2" w:rsidRDefault="004D1349" w:rsidP="004D1349">
      <w:pPr>
        <w:rPr>
          <w:rFonts w:ascii="Arial" w:hAnsi="Arial" w:cs="Arial"/>
          <w:bCs/>
          <w:kern w:val="32"/>
          <w:lang w:val="en-GB"/>
        </w:rPr>
      </w:pPr>
      <w:r w:rsidRPr="002654C2">
        <w:rPr>
          <w:rFonts w:ascii="Arial" w:hAnsi="Arial" w:cs="Arial"/>
          <w:b/>
          <w:bCs/>
          <w:kern w:val="32"/>
          <w:lang w:val="en-GB"/>
        </w:rPr>
        <w:t>Exceptions:</w:t>
      </w:r>
    </w:p>
    <w:p w14:paraId="2401318D" w14:textId="1115381D" w:rsidR="004D1349" w:rsidRPr="002654C2" w:rsidRDefault="004D1349" w:rsidP="004D1349">
      <w:pPr>
        <w:rPr>
          <w:rFonts w:ascii="Arial" w:hAnsi="Arial" w:cs="Arial"/>
          <w:bCs/>
          <w:kern w:val="32"/>
          <w:lang w:val="en-GB"/>
        </w:rPr>
      </w:pPr>
      <w:r w:rsidRPr="002654C2">
        <w:rPr>
          <w:rFonts w:ascii="Arial" w:hAnsi="Arial" w:cs="Arial"/>
          <w:bCs/>
          <w:kern w:val="32"/>
          <w:lang w:val="en-GB"/>
        </w:rPr>
        <w:t>3.a The employee number or password that the user provided is not valid. The system displays that they are not valid. The use case ends</w:t>
      </w:r>
    </w:p>
    <w:p w14:paraId="7616638F" w14:textId="3FE2FEE5" w:rsidR="00D80EEA" w:rsidRPr="002654C2" w:rsidRDefault="00D80EEA" w:rsidP="004D1349">
      <w:pPr>
        <w:rPr>
          <w:rFonts w:ascii="Arial" w:hAnsi="Arial" w:cs="Arial"/>
          <w:bCs/>
          <w:kern w:val="32"/>
          <w:lang w:val="en-GB"/>
        </w:rPr>
      </w:pPr>
    </w:p>
    <w:p w14:paraId="025965A5" w14:textId="77777777" w:rsidR="00D41CC6" w:rsidRPr="002654C2" w:rsidRDefault="00D41CC6" w:rsidP="004D1349">
      <w:pPr>
        <w:rPr>
          <w:rFonts w:ascii="Arial" w:hAnsi="Arial" w:cs="Arial"/>
          <w:bCs/>
          <w:kern w:val="32"/>
          <w:lang w:val="en-GB"/>
        </w:rPr>
      </w:pPr>
    </w:p>
    <w:p w14:paraId="707E1204" w14:textId="6606D9BD" w:rsidR="00662692" w:rsidRPr="002654C2" w:rsidRDefault="00662692" w:rsidP="004D1349">
      <w:pPr>
        <w:rPr>
          <w:rFonts w:ascii="Arial" w:hAnsi="Arial" w:cs="Arial"/>
          <w:b/>
          <w:bCs/>
          <w:kern w:val="32"/>
          <w:sz w:val="28"/>
          <w:szCs w:val="28"/>
          <w:lang w:val="en-GB"/>
        </w:rPr>
      </w:pPr>
      <w:r w:rsidRPr="002654C2">
        <w:rPr>
          <w:rFonts w:ascii="Arial" w:hAnsi="Arial" w:cs="Arial"/>
          <w:b/>
          <w:bCs/>
          <w:kern w:val="32"/>
          <w:sz w:val="28"/>
          <w:szCs w:val="28"/>
          <w:lang w:val="en-GB"/>
        </w:rPr>
        <w:t xml:space="preserve">For all other  use cases for </w:t>
      </w:r>
      <w:r w:rsidRPr="002654C2">
        <w:rPr>
          <w:rFonts w:ascii="Arial" w:hAnsi="Arial" w:cs="Arial"/>
          <w:b/>
          <w:bCs/>
          <w:noProof/>
          <w:kern w:val="32"/>
          <w:sz w:val="28"/>
          <w:szCs w:val="28"/>
          <w:lang w:val="en-GB"/>
        </w:rPr>
        <w:t>applications</w:t>
      </w:r>
      <w:r w:rsidR="00B61489" w:rsidRPr="002654C2">
        <w:rPr>
          <w:rFonts w:ascii="Arial" w:hAnsi="Arial" w:cs="Arial"/>
          <w:b/>
          <w:bCs/>
          <w:noProof/>
          <w:kern w:val="32"/>
          <w:sz w:val="28"/>
          <w:szCs w:val="28"/>
          <w:lang w:val="en-GB"/>
        </w:rPr>
        <w:t>,</w:t>
      </w:r>
      <w:r w:rsidRPr="002654C2">
        <w:rPr>
          <w:rFonts w:ascii="Arial" w:hAnsi="Arial" w:cs="Arial"/>
          <w:b/>
          <w:bCs/>
          <w:kern w:val="32"/>
          <w:sz w:val="28"/>
          <w:szCs w:val="28"/>
          <w:lang w:val="en-GB"/>
        </w:rPr>
        <w:t xml:space="preserve"> the user must Log into </w:t>
      </w:r>
      <w:r w:rsidR="00B61489" w:rsidRPr="002654C2">
        <w:rPr>
          <w:rFonts w:ascii="Arial" w:hAnsi="Arial" w:cs="Arial"/>
          <w:b/>
          <w:bCs/>
          <w:kern w:val="32"/>
          <w:sz w:val="28"/>
          <w:szCs w:val="28"/>
          <w:lang w:val="en-GB"/>
        </w:rPr>
        <w:t xml:space="preserve">the </w:t>
      </w:r>
      <w:r w:rsidRPr="002654C2">
        <w:rPr>
          <w:rFonts w:ascii="Arial" w:hAnsi="Arial" w:cs="Arial"/>
          <w:b/>
          <w:bCs/>
          <w:noProof/>
          <w:kern w:val="32"/>
          <w:sz w:val="28"/>
          <w:szCs w:val="28"/>
          <w:lang w:val="en-GB"/>
        </w:rPr>
        <w:t>application</w:t>
      </w:r>
    </w:p>
    <w:p w14:paraId="3214BE4A" w14:textId="77777777" w:rsidR="00D41CC6" w:rsidRPr="002654C2" w:rsidRDefault="00D41CC6" w:rsidP="00D41CC6">
      <w:pPr>
        <w:rPr>
          <w:rFonts w:ascii="Arial" w:hAnsi="Arial" w:cs="Arial"/>
          <w:b/>
          <w:bCs/>
          <w:kern w:val="32"/>
          <w:lang w:val="en-GB"/>
        </w:rPr>
      </w:pPr>
    </w:p>
    <w:p w14:paraId="20369D95" w14:textId="5EE9A706" w:rsidR="00D41CC6" w:rsidRPr="002654C2" w:rsidRDefault="00D41CC6" w:rsidP="00D41CC6">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Log out of employee account </w:t>
      </w:r>
    </w:p>
    <w:p w14:paraId="6A481998" w14:textId="52311442" w:rsidR="00D41CC6" w:rsidRPr="002654C2" w:rsidRDefault="00D41CC6" w:rsidP="00D41CC6">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Logs the user out of the system</w:t>
      </w:r>
    </w:p>
    <w:p w14:paraId="6B0ACC76" w14:textId="77777777" w:rsidR="00D41CC6" w:rsidRPr="002654C2" w:rsidRDefault="00D41CC6" w:rsidP="00D41CC6">
      <w:pPr>
        <w:rPr>
          <w:rFonts w:ascii="Arial" w:hAnsi="Arial" w:cs="Arial"/>
          <w:b/>
          <w:bCs/>
          <w:kern w:val="32"/>
          <w:lang w:val="en-GB"/>
        </w:rPr>
      </w:pPr>
      <w:r w:rsidRPr="002654C2">
        <w:rPr>
          <w:rFonts w:ascii="Arial" w:hAnsi="Arial" w:cs="Arial"/>
          <w:b/>
          <w:bCs/>
          <w:kern w:val="32"/>
          <w:lang w:val="en-GB"/>
        </w:rPr>
        <w:t>Actors:</w:t>
      </w:r>
    </w:p>
    <w:p w14:paraId="1852A875" w14:textId="77777777" w:rsidR="00D41CC6" w:rsidRPr="002654C2" w:rsidRDefault="00D41CC6" w:rsidP="00D41CC6">
      <w:pPr>
        <w:rPr>
          <w:rFonts w:ascii="Arial" w:hAnsi="Arial" w:cs="Arial"/>
          <w:bCs/>
          <w:kern w:val="32"/>
          <w:lang w:val="en-GB"/>
        </w:rPr>
      </w:pPr>
      <w:r w:rsidRPr="002654C2">
        <w:rPr>
          <w:rFonts w:ascii="Arial" w:hAnsi="Arial" w:cs="Arial"/>
          <w:bCs/>
          <w:kern w:val="32"/>
          <w:lang w:val="en-GB"/>
        </w:rPr>
        <w:t xml:space="preserve">The user is an event worker that works at the event </w:t>
      </w:r>
    </w:p>
    <w:p w14:paraId="36153F09" w14:textId="40CEC6A3" w:rsidR="00D41CC6" w:rsidRPr="002654C2" w:rsidRDefault="00D41CC6" w:rsidP="00D41CC6">
      <w:pPr>
        <w:rPr>
          <w:rFonts w:ascii="Arial" w:hAnsi="Arial" w:cs="Arial"/>
          <w:bCs/>
          <w:kern w:val="32"/>
          <w:lang w:val="en-GB"/>
        </w:rPr>
      </w:pPr>
      <w:r w:rsidRPr="002654C2">
        <w:rPr>
          <w:rFonts w:ascii="Arial" w:hAnsi="Arial" w:cs="Arial"/>
          <w:bCs/>
          <w:kern w:val="32"/>
          <w:lang w:val="en-GB"/>
        </w:rPr>
        <w:t>The system entire application.</w:t>
      </w:r>
    </w:p>
    <w:p w14:paraId="68200E64" w14:textId="77777777" w:rsidR="00D41CC6" w:rsidRPr="002654C2" w:rsidRDefault="00D41CC6" w:rsidP="00D41CC6">
      <w:pPr>
        <w:rPr>
          <w:rFonts w:ascii="Arial" w:hAnsi="Arial" w:cs="Arial"/>
          <w:b/>
          <w:bCs/>
          <w:kern w:val="32"/>
          <w:lang w:val="en-GB"/>
        </w:rPr>
      </w:pPr>
      <w:r w:rsidRPr="002654C2">
        <w:rPr>
          <w:rFonts w:ascii="Arial" w:hAnsi="Arial" w:cs="Arial"/>
          <w:b/>
          <w:bCs/>
          <w:kern w:val="32"/>
        </w:rPr>
        <w:t>Basic Flow:</w:t>
      </w:r>
    </w:p>
    <w:p w14:paraId="14AD0914" w14:textId="69004228"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user selects Log out or closes the system</w:t>
      </w:r>
    </w:p>
    <w:p w14:paraId="781A5597" w14:textId="62DD9A20" w:rsidR="00D41CC6" w:rsidRPr="002654C2" w:rsidRDefault="00D41CC6" w:rsidP="00D41CC6">
      <w:pPr>
        <w:pStyle w:val="ListParagraph"/>
        <w:numPr>
          <w:ilvl w:val="0"/>
          <w:numId w:val="41"/>
        </w:numPr>
        <w:rPr>
          <w:rFonts w:ascii="Arial" w:hAnsi="Arial" w:cs="Arial"/>
          <w:bCs/>
          <w:kern w:val="32"/>
          <w:lang w:val="en-GB"/>
        </w:rPr>
      </w:pPr>
      <w:r w:rsidRPr="002654C2">
        <w:rPr>
          <w:rFonts w:ascii="Arial" w:hAnsi="Arial" w:cs="Arial"/>
          <w:bCs/>
          <w:kern w:val="32"/>
          <w:lang w:val="en-GB"/>
        </w:rPr>
        <w:t>The system logs out of the account</w:t>
      </w:r>
    </w:p>
    <w:p w14:paraId="2F4CA4B2" w14:textId="77777777" w:rsidR="00D41CC6" w:rsidRPr="002654C2" w:rsidRDefault="00D41CC6" w:rsidP="004D1349">
      <w:pPr>
        <w:rPr>
          <w:rFonts w:ascii="Arial" w:hAnsi="Arial" w:cs="Arial"/>
          <w:bCs/>
          <w:kern w:val="32"/>
          <w:lang w:val="en-GB"/>
        </w:rPr>
      </w:pPr>
    </w:p>
    <w:p w14:paraId="2C2D2E58" w14:textId="591DDA9A" w:rsidR="00D80EEA" w:rsidRPr="002654C2" w:rsidRDefault="00D80EEA" w:rsidP="00D80EEA">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Administration application</w:t>
      </w:r>
    </w:p>
    <w:p w14:paraId="5C57BB9C" w14:textId="77777777" w:rsidR="00D80EEA" w:rsidRPr="002654C2" w:rsidRDefault="00D80EEA" w:rsidP="00D80EEA">
      <w:pPr>
        <w:rPr>
          <w:rFonts w:ascii="Arial" w:hAnsi="Arial" w:cs="Arial"/>
          <w:bCs/>
          <w:kern w:val="32"/>
          <w:lang w:val="en-GB"/>
        </w:rPr>
      </w:pPr>
    </w:p>
    <w:p w14:paraId="2CC5411D" w14:textId="7B9F4D11" w:rsidR="00D80EEA" w:rsidRPr="002654C2" w:rsidRDefault="00D80EEA" w:rsidP="00D80EEA">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Add employee account</w:t>
      </w:r>
    </w:p>
    <w:p w14:paraId="265FCF87" w14:textId="5450C058" w:rsidR="00D80EEA" w:rsidRPr="002654C2" w:rsidRDefault="00D80EEA" w:rsidP="00D80EEA">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Creates a new employee account with the position and employee number provided by the user</w:t>
      </w:r>
    </w:p>
    <w:p w14:paraId="44A9274A" w14:textId="77777777" w:rsidR="00D80EEA" w:rsidRPr="002654C2" w:rsidRDefault="00D80EEA" w:rsidP="00D80EEA">
      <w:pPr>
        <w:rPr>
          <w:rFonts w:ascii="Arial" w:hAnsi="Arial" w:cs="Arial"/>
          <w:b/>
          <w:bCs/>
          <w:kern w:val="32"/>
          <w:lang w:val="en-GB"/>
        </w:rPr>
      </w:pPr>
      <w:r w:rsidRPr="002654C2">
        <w:rPr>
          <w:rFonts w:ascii="Arial" w:hAnsi="Arial" w:cs="Arial"/>
          <w:b/>
          <w:bCs/>
          <w:kern w:val="32"/>
          <w:lang w:val="en-GB"/>
        </w:rPr>
        <w:t>Actors:</w:t>
      </w:r>
    </w:p>
    <w:p w14:paraId="28551308" w14:textId="31F656A4" w:rsidR="00D80EEA" w:rsidRPr="002654C2" w:rsidRDefault="00D80EEA" w:rsidP="00D80EEA">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62C7E8E1" w14:textId="411FB629" w:rsidR="00D80EEA" w:rsidRPr="002654C2" w:rsidRDefault="00D80EEA" w:rsidP="00D80EEA">
      <w:pPr>
        <w:rPr>
          <w:rFonts w:ascii="Arial" w:hAnsi="Arial" w:cs="Arial"/>
          <w:bCs/>
          <w:kern w:val="32"/>
          <w:lang w:val="en-GB"/>
        </w:rPr>
      </w:pPr>
      <w:r w:rsidRPr="002654C2">
        <w:rPr>
          <w:rFonts w:ascii="Arial" w:hAnsi="Arial" w:cs="Arial"/>
          <w:bCs/>
          <w:kern w:val="32"/>
          <w:lang w:val="en-GB"/>
        </w:rPr>
        <w:t>The system is the Administration application.</w:t>
      </w:r>
    </w:p>
    <w:p w14:paraId="66E4EF3E" w14:textId="6A4AF784" w:rsidR="00D80EEA" w:rsidRPr="002654C2" w:rsidRDefault="00D80EEA" w:rsidP="00662692">
      <w:pPr>
        <w:rPr>
          <w:rFonts w:ascii="Arial" w:hAnsi="Arial" w:cs="Arial"/>
          <w:bCs/>
          <w:kern w:val="32"/>
          <w:lang w:val="en-GB"/>
        </w:rPr>
      </w:pPr>
      <w:r w:rsidRPr="002654C2">
        <w:rPr>
          <w:rFonts w:ascii="Arial" w:hAnsi="Arial" w:cs="Arial"/>
          <w:b/>
          <w:bCs/>
          <w:kern w:val="32"/>
        </w:rPr>
        <w:t>Basic Flow:</w:t>
      </w:r>
    </w:p>
    <w:p w14:paraId="59066183" w14:textId="064EDECD" w:rsidR="00662692" w:rsidRPr="002654C2" w:rsidRDefault="00211887"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selects add</w:t>
      </w:r>
      <w:r w:rsidR="00734460" w:rsidRPr="002654C2">
        <w:rPr>
          <w:rFonts w:ascii="Arial" w:hAnsi="Arial" w:cs="Arial"/>
          <w:bCs/>
          <w:kern w:val="32"/>
          <w:lang w:val="en-GB"/>
        </w:rPr>
        <w:t xml:space="preserve"> employee</w:t>
      </w:r>
    </w:p>
    <w:p w14:paraId="1AC61E2A" w14:textId="46B705F5" w:rsidR="00734460" w:rsidRPr="002654C2" w:rsidRDefault="00734460"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 xml:space="preserve">The system </w:t>
      </w:r>
      <w:r w:rsidR="006B2C7D" w:rsidRPr="002654C2">
        <w:rPr>
          <w:rFonts w:ascii="Arial" w:hAnsi="Arial" w:cs="Arial"/>
          <w:bCs/>
          <w:kern w:val="32"/>
          <w:lang w:val="en-GB"/>
        </w:rPr>
        <w:t xml:space="preserve">waits for </w:t>
      </w:r>
      <w:r w:rsidR="00B61489" w:rsidRPr="002654C2">
        <w:rPr>
          <w:rFonts w:ascii="Arial" w:hAnsi="Arial" w:cs="Arial"/>
          <w:bCs/>
          <w:kern w:val="32"/>
          <w:lang w:val="en-GB"/>
        </w:rPr>
        <w:t xml:space="preserve">the </w:t>
      </w:r>
      <w:r w:rsidR="006B2C7D" w:rsidRPr="002654C2">
        <w:rPr>
          <w:rFonts w:ascii="Arial" w:hAnsi="Arial" w:cs="Arial"/>
          <w:bCs/>
          <w:noProof/>
          <w:kern w:val="32"/>
          <w:lang w:val="en-GB"/>
        </w:rPr>
        <w:t>user</w:t>
      </w:r>
      <w:r w:rsidR="006B2C7D" w:rsidRPr="002654C2">
        <w:rPr>
          <w:rFonts w:ascii="Arial" w:hAnsi="Arial" w:cs="Arial"/>
          <w:bCs/>
          <w:kern w:val="32"/>
          <w:lang w:val="en-GB"/>
        </w:rPr>
        <w:t xml:space="preserve"> to provide an employee number and position</w:t>
      </w:r>
    </w:p>
    <w:p w14:paraId="4D90870F" w14:textId="149FB4A7"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user provides employee number and position</w:t>
      </w:r>
    </w:p>
    <w:p w14:paraId="4DE21946" w14:textId="65E82041"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t>The system verifies that the employee number is unique</w:t>
      </w:r>
    </w:p>
    <w:p w14:paraId="16DE1194" w14:textId="3DB7E520" w:rsidR="006B2C7D" w:rsidRPr="002654C2" w:rsidRDefault="006B2C7D" w:rsidP="00662692">
      <w:pPr>
        <w:pStyle w:val="ListParagraph"/>
        <w:numPr>
          <w:ilvl w:val="0"/>
          <w:numId w:val="36"/>
        </w:numPr>
        <w:rPr>
          <w:rFonts w:ascii="Arial" w:hAnsi="Arial" w:cs="Arial"/>
          <w:bCs/>
          <w:kern w:val="32"/>
          <w:lang w:val="en-GB"/>
        </w:rPr>
      </w:pPr>
      <w:r w:rsidRPr="002654C2">
        <w:rPr>
          <w:rFonts w:ascii="Arial" w:hAnsi="Arial" w:cs="Arial"/>
          <w:bCs/>
          <w:kern w:val="32"/>
          <w:lang w:val="en-GB"/>
        </w:rPr>
        <w:lastRenderedPageBreak/>
        <w:t>The system creates the account</w:t>
      </w:r>
    </w:p>
    <w:p w14:paraId="77BAFF01" w14:textId="77777777" w:rsidR="00D80EEA" w:rsidRPr="002654C2" w:rsidRDefault="00D80EEA" w:rsidP="00D80EEA">
      <w:pPr>
        <w:rPr>
          <w:rFonts w:ascii="Arial" w:hAnsi="Arial" w:cs="Arial"/>
          <w:bCs/>
          <w:kern w:val="32"/>
          <w:lang w:val="en-GB"/>
        </w:rPr>
      </w:pPr>
      <w:r w:rsidRPr="002654C2">
        <w:rPr>
          <w:rFonts w:ascii="Arial" w:hAnsi="Arial" w:cs="Arial"/>
          <w:b/>
          <w:bCs/>
          <w:kern w:val="32"/>
          <w:lang w:val="en-GB"/>
        </w:rPr>
        <w:t>Exceptions:</w:t>
      </w:r>
    </w:p>
    <w:p w14:paraId="5BD5AF44" w14:textId="5DBD51EB" w:rsidR="00D80EEA" w:rsidRPr="002654C2" w:rsidRDefault="006B2C7D" w:rsidP="00D80EEA">
      <w:pPr>
        <w:rPr>
          <w:rFonts w:ascii="Arial" w:hAnsi="Arial" w:cs="Arial"/>
          <w:bCs/>
          <w:kern w:val="32"/>
          <w:lang w:val="en-GB"/>
        </w:rPr>
      </w:pPr>
      <w:r w:rsidRPr="002654C2">
        <w:rPr>
          <w:rFonts w:ascii="Arial" w:hAnsi="Arial" w:cs="Arial"/>
          <w:bCs/>
          <w:kern w:val="32"/>
          <w:lang w:val="en-GB"/>
        </w:rPr>
        <w:t>4.a The employee number provided by the user is not unique. The use case ends.</w:t>
      </w:r>
    </w:p>
    <w:p w14:paraId="42FC9331" w14:textId="6EA78B13" w:rsidR="006B2C7D" w:rsidRPr="002654C2" w:rsidRDefault="006B2C7D" w:rsidP="00D80EEA">
      <w:pPr>
        <w:rPr>
          <w:rFonts w:ascii="Arial" w:hAnsi="Arial" w:cs="Arial"/>
          <w:bCs/>
          <w:kern w:val="32"/>
          <w:lang w:val="en-GB"/>
        </w:rPr>
      </w:pPr>
    </w:p>
    <w:p w14:paraId="11AF9B82" w14:textId="624165F4"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Remove employee account</w:t>
      </w:r>
    </w:p>
    <w:p w14:paraId="18ED81FA" w14:textId="2A2CF8D4"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Deletes the selected employee account </w:t>
      </w:r>
    </w:p>
    <w:p w14:paraId="6AA00CB0"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1913B6F9" w14:textId="13AC240C"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245F2BAD"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721B4EAE"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1CA66A51" w14:textId="3A9B9DA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selects remove employee account</w:t>
      </w:r>
    </w:p>
    <w:p w14:paraId="374957B4" w14:textId="7DE16990"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13B669A9" w14:textId="2DB5AC27"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provides employee number</w:t>
      </w:r>
    </w:p>
    <w:p w14:paraId="580046FE" w14:textId="2E73E25C"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1DB06CDF" w14:textId="09E9C641"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 xml:space="preserve">The system </w:t>
      </w:r>
      <w:r w:rsidRPr="002654C2">
        <w:rPr>
          <w:rFonts w:ascii="Arial" w:hAnsi="Arial" w:cs="Arial"/>
          <w:bCs/>
          <w:noProof/>
          <w:kern w:val="32"/>
          <w:lang w:val="en-GB"/>
        </w:rPr>
        <w:t>ask</w:t>
      </w:r>
      <w:r w:rsidR="00B61489" w:rsidRPr="002654C2">
        <w:rPr>
          <w:rFonts w:ascii="Arial" w:hAnsi="Arial" w:cs="Arial"/>
          <w:bCs/>
          <w:noProof/>
          <w:kern w:val="32"/>
          <w:lang w:val="en-GB"/>
        </w:rPr>
        <w:t>s</w:t>
      </w:r>
      <w:r w:rsidRPr="002654C2">
        <w:rPr>
          <w:rFonts w:ascii="Arial" w:hAnsi="Arial" w:cs="Arial"/>
          <w:bCs/>
          <w:kern w:val="32"/>
          <w:lang w:val="en-GB"/>
        </w:rPr>
        <w:t xml:space="preserve"> for confirmation to remove the account</w:t>
      </w:r>
    </w:p>
    <w:p w14:paraId="128A9EE1" w14:textId="40BC50DB" w:rsidR="006B2C7D" w:rsidRPr="002654C2" w:rsidRDefault="006B2C7D" w:rsidP="006B2C7D">
      <w:pPr>
        <w:pStyle w:val="ListParagraph"/>
        <w:numPr>
          <w:ilvl w:val="0"/>
          <w:numId w:val="38"/>
        </w:numPr>
        <w:rPr>
          <w:rFonts w:ascii="Arial" w:hAnsi="Arial" w:cs="Arial"/>
          <w:bCs/>
          <w:kern w:val="32"/>
          <w:lang w:val="en-GB"/>
        </w:rPr>
      </w:pPr>
      <w:r w:rsidRPr="002654C2">
        <w:rPr>
          <w:rFonts w:ascii="Arial" w:hAnsi="Arial" w:cs="Arial"/>
          <w:bCs/>
          <w:kern w:val="32"/>
          <w:lang w:val="en-GB"/>
        </w:rPr>
        <w:t>The user gives confirmation</w:t>
      </w:r>
    </w:p>
    <w:p w14:paraId="144D5E63"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2C8F54A9" w14:textId="5E64C1CC" w:rsidR="006B2C7D" w:rsidRPr="002654C2" w:rsidRDefault="006B2C7D" w:rsidP="00D80EEA">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51131DBF"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Alternate flow:</w:t>
      </w:r>
    </w:p>
    <w:p w14:paraId="65690D77" w14:textId="50B482F8" w:rsidR="006B2C7D" w:rsidRPr="002654C2" w:rsidRDefault="006B2C7D" w:rsidP="006B2C7D">
      <w:pPr>
        <w:rPr>
          <w:rFonts w:ascii="Arial" w:hAnsi="Arial" w:cs="Arial"/>
          <w:bCs/>
          <w:kern w:val="32"/>
          <w:lang w:val="en-GB"/>
        </w:rPr>
      </w:pPr>
      <w:r w:rsidRPr="002654C2">
        <w:rPr>
          <w:rFonts w:ascii="Arial" w:hAnsi="Arial" w:cs="Arial"/>
          <w:bCs/>
          <w:kern w:val="32"/>
          <w:lang w:val="en-GB"/>
        </w:rPr>
        <w:t>6.a The user does not give confirmation. The use case ends</w:t>
      </w:r>
    </w:p>
    <w:p w14:paraId="4026BE0F" w14:textId="6706D68C" w:rsidR="006B2C7D" w:rsidRPr="002654C2" w:rsidRDefault="006B2C7D" w:rsidP="00D80EEA">
      <w:pPr>
        <w:rPr>
          <w:rFonts w:ascii="Arial" w:hAnsi="Arial" w:cs="Arial"/>
          <w:bCs/>
          <w:kern w:val="32"/>
          <w:lang w:val="en-GB"/>
        </w:rPr>
      </w:pPr>
    </w:p>
    <w:p w14:paraId="09B75040" w14:textId="76FF103B" w:rsidR="006B2C7D" w:rsidRPr="002654C2" w:rsidRDefault="006B2C7D" w:rsidP="006B2C7D">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Edit employee account</w:t>
      </w:r>
    </w:p>
    <w:p w14:paraId="588E618B" w14:textId="59964035" w:rsidR="006B2C7D" w:rsidRPr="002654C2" w:rsidRDefault="006B2C7D" w:rsidP="006B2C7D">
      <w:pPr>
        <w:rPr>
          <w:rFonts w:ascii="Arial" w:hAnsi="Arial" w:cs="Arial"/>
          <w:bCs/>
          <w:kern w:val="32"/>
        </w:rPr>
      </w:pPr>
      <w:r w:rsidRPr="002654C2">
        <w:rPr>
          <w:rFonts w:ascii="Arial" w:hAnsi="Arial" w:cs="Arial"/>
          <w:b/>
          <w:bCs/>
          <w:kern w:val="32"/>
        </w:rPr>
        <w:t xml:space="preserve">Brief Description: </w:t>
      </w:r>
      <w:r w:rsidR="00D41CC6" w:rsidRPr="002654C2">
        <w:rPr>
          <w:rFonts w:ascii="Arial" w:hAnsi="Arial" w:cs="Arial"/>
          <w:bCs/>
          <w:kern w:val="32"/>
        </w:rPr>
        <w:t xml:space="preserve">Allows </w:t>
      </w:r>
      <w:r w:rsidR="00B61489" w:rsidRPr="002654C2">
        <w:rPr>
          <w:rFonts w:ascii="Arial" w:hAnsi="Arial" w:cs="Arial"/>
          <w:bCs/>
          <w:kern w:val="32"/>
        </w:rPr>
        <w:t xml:space="preserve">the </w:t>
      </w:r>
      <w:r w:rsidR="00D41CC6" w:rsidRPr="002654C2">
        <w:rPr>
          <w:rFonts w:ascii="Arial" w:hAnsi="Arial" w:cs="Arial"/>
          <w:bCs/>
          <w:noProof/>
          <w:kern w:val="32"/>
        </w:rPr>
        <w:t>user</w:t>
      </w:r>
      <w:r w:rsidR="00D41CC6" w:rsidRPr="002654C2">
        <w:rPr>
          <w:rFonts w:ascii="Arial" w:hAnsi="Arial" w:cs="Arial"/>
          <w:bCs/>
          <w:kern w:val="32"/>
        </w:rPr>
        <w:t xml:space="preserve"> to select </w:t>
      </w:r>
      <w:r w:rsidR="00D41CC6" w:rsidRPr="002654C2">
        <w:rPr>
          <w:rFonts w:ascii="Arial" w:hAnsi="Arial" w:cs="Arial"/>
          <w:bCs/>
          <w:noProof/>
          <w:kern w:val="32"/>
        </w:rPr>
        <w:t>a</w:t>
      </w:r>
      <w:r w:rsidR="00B61489" w:rsidRPr="002654C2">
        <w:rPr>
          <w:rFonts w:ascii="Arial" w:hAnsi="Arial" w:cs="Arial"/>
          <w:bCs/>
          <w:noProof/>
          <w:kern w:val="32"/>
        </w:rPr>
        <w:t>n</w:t>
      </w:r>
      <w:r w:rsidR="00D41CC6" w:rsidRPr="002654C2">
        <w:rPr>
          <w:rFonts w:ascii="Arial" w:hAnsi="Arial" w:cs="Arial"/>
          <w:bCs/>
          <w:noProof/>
          <w:kern w:val="32"/>
        </w:rPr>
        <w:t xml:space="preserve"> employee</w:t>
      </w:r>
      <w:r w:rsidR="00D41CC6" w:rsidRPr="002654C2">
        <w:rPr>
          <w:rFonts w:ascii="Arial" w:hAnsi="Arial" w:cs="Arial"/>
          <w:bCs/>
          <w:kern w:val="32"/>
        </w:rPr>
        <w:t xml:space="preserve"> account and change its settings</w:t>
      </w:r>
    </w:p>
    <w:p w14:paraId="6940F779" w14:textId="77777777" w:rsidR="006B2C7D" w:rsidRPr="002654C2" w:rsidRDefault="006B2C7D" w:rsidP="006B2C7D">
      <w:pPr>
        <w:rPr>
          <w:rFonts w:ascii="Arial" w:hAnsi="Arial" w:cs="Arial"/>
          <w:b/>
          <w:bCs/>
          <w:kern w:val="32"/>
          <w:lang w:val="en-GB"/>
        </w:rPr>
      </w:pPr>
      <w:r w:rsidRPr="002654C2">
        <w:rPr>
          <w:rFonts w:ascii="Arial" w:hAnsi="Arial" w:cs="Arial"/>
          <w:b/>
          <w:bCs/>
          <w:kern w:val="32"/>
          <w:lang w:val="en-GB"/>
        </w:rPr>
        <w:t>Actors:</w:t>
      </w:r>
    </w:p>
    <w:p w14:paraId="7C62BEF6" w14:textId="10901480"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The user is an event worker that has </w:t>
      </w:r>
      <w:r w:rsidR="00B61489" w:rsidRPr="002654C2">
        <w:rPr>
          <w:rFonts w:ascii="Arial" w:hAnsi="Arial" w:cs="Arial"/>
          <w:bCs/>
          <w:kern w:val="32"/>
          <w:lang w:val="en-GB"/>
        </w:rPr>
        <w:t xml:space="preserve">an </w:t>
      </w:r>
      <w:r w:rsidRPr="002654C2">
        <w:rPr>
          <w:rFonts w:ascii="Arial" w:hAnsi="Arial" w:cs="Arial"/>
          <w:bCs/>
          <w:noProof/>
          <w:kern w:val="32"/>
          <w:lang w:val="en-GB"/>
        </w:rPr>
        <w:t>administrative</w:t>
      </w:r>
      <w:r w:rsidRPr="002654C2">
        <w:rPr>
          <w:rFonts w:ascii="Arial" w:hAnsi="Arial" w:cs="Arial"/>
          <w:bCs/>
          <w:kern w:val="32"/>
          <w:lang w:val="en-GB"/>
        </w:rPr>
        <w:t xml:space="preserve"> account</w:t>
      </w:r>
    </w:p>
    <w:p w14:paraId="7344D3AF" w14:textId="77777777" w:rsidR="006B2C7D" w:rsidRPr="002654C2" w:rsidRDefault="006B2C7D" w:rsidP="006B2C7D">
      <w:pPr>
        <w:rPr>
          <w:rFonts w:ascii="Arial" w:hAnsi="Arial" w:cs="Arial"/>
          <w:bCs/>
          <w:kern w:val="32"/>
          <w:lang w:val="en-GB"/>
        </w:rPr>
      </w:pPr>
      <w:r w:rsidRPr="002654C2">
        <w:rPr>
          <w:rFonts w:ascii="Arial" w:hAnsi="Arial" w:cs="Arial"/>
          <w:bCs/>
          <w:kern w:val="32"/>
          <w:lang w:val="en-GB"/>
        </w:rPr>
        <w:t>The system is the Administration application.</w:t>
      </w:r>
    </w:p>
    <w:p w14:paraId="3279C534" w14:textId="77777777" w:rsidR="006B2C7D" w:rsidRPr="002654C2" w:rsidRDefault="006B2C7D" w:rsidP="006B2C7D">
      <w:pPr>
        <w:rPr>
          <w:rFonts w:ascii="Arial" w:hAnsi="Arial" w:cs="Arial"/>
          <w:bCs/>
          <w:kern w:val="32"/>
          <w:lang w:val="en-GB"/>
        </w:rPr>
      </w:pPr>
      <w:r w:rsidRPr="002654C2">
        <w:rPr>
          <w:rFonts w:ascii="Arial" w:hAnsi="Arial" w:cs="Arial"/>
          <w:b/>
          <w:bCs/>
          <w:kern w:val="32"/>
        </w:rPr>
        <w:t>Basic Flow:</w:t>
      </w:r>
    </w:p>
    <w:p w14:paraId="048F33A3" w14:textId="021CC735"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selects edit</w:t>
      </w:r>
      <w:r w:rsidR="00D41CC6" w:rsidRPr="002654C2">
        <w:rPr>
          <w:rFonts w:ascii="Arial" w:hAnsi="Arial" w:cs="Arial"/>
          <w:bCs/>
          <w:kern w:val="32"/>
          <w:lang w:val="en-GB"/>
        </w:rPr>
        <w:t xml:space="preserve"> </w:t>
      </w:r>
      <w:r w:rsidRPr="002654C2">
        <w:rPr>
          <w:rFonts w:ascii="Arial" w:hAnsi="Arial" w:cs="Arial"/>
          <w:bCs/>
          <w:kern w:val="32"/>
          <w:lang w:val="en-GB"/>
        </w:rPr>
        <w:t>employee account</w:t>
      </w:r>
    </w:p>
    <w:p w14:paraId="04BC9C3B" w14:textId="7D6135DE"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waits for </w:t>
      </w:r>
      <w:r w:rsidR="00B61489" w:rsidRPr="002654C2">
        <w:rPr>
          <w:rFonts w:ascii="Arial" w:hAnsi="Arial" w:cs="Arial"/>
          <w:bCs/>
          <w:kern w:val="32"/>
          <w:lang w:val="en-GB"/>
        </w:rPr>
        <w:t xml:space="preserve">the </w:t>
      </w:r>
      <w:r w:rsidRPr="002654C2">
        <w:rPr>
          <w:rFonts w:ascii="Arial" w:hAnsi="Arial" w:cs="Arial"/>
          <w:bCs/>
          <w:noProof/>
          <w:kern w:val="32"/>
          <w:lang w:val="en-GB"/>
        </w:rPr>
        <w:t>user</w:t>
      </w:r>
      <w:r w:rsidRPr="002654C2">
        <w:rPr>
          <w:rFonts w:ascii="Arial" w:hAnsi="Arial" w:cs="Arial"/>
          <w:bCs/>
          <w:kern w:val="32"/>
          <w:lang w:val="en-GB"/>
        </w:rPr>
        <w:t xml:space="preserve"> to provide the employee number of the employee </w:t>
      </w:r>
    </w:p>
    <w:p w14:paraId="52C236C2" w14:textId="77777777"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provides employee number</w:t>
      </w:r>
    </w:p>
    <w:p w14:paraId="7FBB9A92" w14:textId="196B262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 xml:space="preserve">The system verifies that the employee number belongs to an employee and displays the </w:t>
      </w:r>
      <w:r w:rsidRPr="002654C2">
        <w:rPr>
          <w:rFonts w:ascii="Arial" w:hAnsi="Arial" w:cs="Arial"/>
          <w:bCs/>
          <w:noProof/>
          <w:kern w:val="32"/>
          <w:lang w:val="en-GB"/>
        </w:rPr>
        <w:t>employee</w:t>
      </w:r>
      <w:r w:rsidR="00B61489" w:rsidRPr="002654C2">
        <w:rPr>
          <w:rFonts w:ascii="Arial" w:hAnsi="Arial" w:cs="Arial"/>
          <w:bCs/>
          <w:noProof/>
          <w:kern w:val="32"/>
          <w:lang w:val="en-GB"/>
        </w:rPr>
        <w:t>'</w:t>
      </w:r>
      <w:r w:rsidRPr="002654C2">
        <w:rPr>
          <w:rFonts w:ascii="Arial" w:hAnsi="Arial" w:cs="Arial"/>
          <w:bCs/>
          <w:noProof/>
          <w:kern w:val="32"/>
          <w:lang w:val="en-GB"/>
        </w:rPr>
        <w:t>s</w:t>
      </w:r>
      <w:r w:rsidRPr="002654C2">
        <w:rPr>
          <w:rFonts w:ascii="Arial" w:hAnsi="Arial" w:cs="Arial"/>
          <w:bCs/>
          <w:kern w:val="32"/>
          <w:lang w:val="en-GB"/>
        </w:rPr>
        <w:t xml:space="preserve"> information</w:t>
      </w:r>
    </w:p>
    <w:p w14:paraId="5B25DB08" w14:textId="6E1EE2CC"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displays the employee’s current settings</w:t>
      </w:r>
    </w:p>
    <w:p w14:paraId="5650B5D2" w14:textId="704254FD"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user edits the settings</w:t>
      </w:r>
    </w:p>
    <w:p w14:paraId="3BC36C2B" w14:textId="697EFD0B" w:rsidR="006B2C7D" w:rsidRPr="002654C2" w:rsidRDefault="006B2C7D" w:rsidP="006B2C7D">
      <w:pPr>
        <w:pStyle w:val="ListParagraph"/>
        <w:numPr>
          <w:ilvl w:val="0"/>
          <w:numId w:val="39"/>
        </w:numPr>
        <w:rPr>
          <w:rFonts w:ascii="Arial" w:hAnsi="Arial" w:cs="Arial"/>
          <w:bCs/>
          <w:kern w:val="32"/>
          <w:lang w:val="en-GB"/>
        </w:rPr>
      </w:pPr>
      <w:r w:rsidRPr="002654C2">
        <w:rPr>
          <w:rFonts w:ascii="Arial" w:hAnsi="Arial" w:cs="Arial"/>
          <w:bCs/>
          <w:kern w:val="32"/>
          <w:lang w:val="en-GB"/>
        </w:rPr>
        <w:t>The system saves the changes to the settings</w:t>
      </w:r>
    </w:p>
    <w:p w14:paraId="715C130D" w14:textId="77777777" w:rsidR="006B2C7D" w:rsidRPr="002654C2" w:rsidRDefault="006B2C7D" w:rsidP="006B2C7D">
      <w:pPr>
        <w:rPr>
          <w:rFonts w:ascii="Arial" w:hAnsi="Arial" w:cs="Arial"/>
          <w:bCs/>
          <w:kern w:val="32"/>
          <w:lang w:val="en-GB"/>
        </w:rPr>
      </w:pPr>
      <w:r w:rsidRPr="002654C2">
        <w:rPr>
          <w:rFonts w:ascii="Arial" w:hAnsi="Arial" w:cs="Arial"/>
          <w:b/>
          <w:bCs/>
          <w:kern w:val="32"/>
          <w:lang w:val="en-GB"/>
        </w:rPr>
        <w:t>Exceptions:</w:t>
      </w:r>
    </w:p>
    <w:p w14:paraId="7453CAC9" w14:textId="31B20344" w:rsidR="006B2C7D" w:rsidRPr="002654C2" w:rsidRDefault="006B2C7D" w:rsidP="006B2C7D">
      <w:pPr>
        <w:rPr>
          <w:rFonts w:ascii="Arial" w:hAnsi="Arial" w:cs="Arial"/>
          <w:bCs/>
          <w:kern w:val="32"/>
          <w:lang w:val="en-GB"/>
        </w:rPr>
      </w:pPr>
      <w:r w:rsidRPr="002654C2">
        <w:rPr>
          <w:rFonts w:ascii="Arial" w:hAnsi="Arial" w:cs="Arial"/>
          <w:bCs/>
          <w:kern w:val="32"/>
          <w:lang w:val="en-GB"/>
        </w:rPr>
        <w:t xml:space="preserve">4.a The provided employee number doesn’t belong to </w:t>
      </w:r>
      <w:r w:rsidRPr="002654C2">
        <w:rPr>
          <w:rFonts w:ascii="Arial" w:hAnsi="Arial" w:cs="Arial"/>
          <w:bCs/>
          <w:noProof/>
          <w:kern w:val="32"/>
          <w:lang w:val="en-GB"/>
        </w:rPr>
        <w:t>a</w:t>
      </w:r>
      <w:r w:rsidR="00B61489" w:rsidRPr="002654C2">
        <w:rPr>
          <w:rFonts w:ascii="Arial" w:hAnsi="Arial" w:cs="Arial"/>
          <w:bCs/>
          <w:noProof/>
          <w:kern w:val="32"/>
          <w:lang w:val="en-GB"/>
        </w:rPr>
        <w:t>n</w:t>
      </w:r>
      <w:r w:rsidRPr="002654C2">
        <w:rPr>
          <w:rFonts w:ascii="Arial" w:hAnsi="Arial" w:cs="Arial"/>
          <w:bCs/>
          <w:noProof/>
          <w:kern w:val="32"/>
          <w:lang w:val="en-GB"/>
        </w:rPr>
        <w:t xml:space="preserve"> employee</w:t>
      </w:r>
      <w:r w:rsidRPr="002654C2">
        <w:rPr>
          <w:rFonts w:ascii="Arial" w:hAnsi="Arial" w:cs="Arial"/>
          <w:bCs/>
          <w:kern w:val="32"/>
          <w:lang w:val="en-GB"/>
        </w:rPr>
        <w:t xml:space="preserve"> account. The use case ends</w:t>
      </w:r>
    </w:p>
    <w:p w14:paraId="2CF41DEF" w14:textId="77777777" w:rsidR="00D80EEA" w:rsidRPr="002654C2" w:rsidRDefault="00D80EEA" w:rsidP="004D1349">
      <w:pPr>
        <w:rPr>
          <w:rFonts w:ascii="Arial" w:hAnsi="Arial" w:cs="Arial"/>
          <w:bCs/>
          <w:kern w:val="32"/>
          <w:lang w:val="en-GB"/>
        </w:rPr>
      </w:pPr>
    </w:p>
    <w:p w14:paraId="4E8B0822" w14:textId="77777777" w:rsidR="004D1349" w:rsidRPr="002654C2" w:rsidRDefault="004D1349" w:rsidP="00C11D1F">
      <w:pPr>
        <w:rPr>
          <w:rFonts w:ascii="Arial" w:hAnsi="Arial" w:cs="Arial"/>
          <w:bCs/>
          <w:kern w:val="32"/>
          <w:lang w:val="en-GB"/>
        </w:rPr>
      </w:pPr>
    </w:p>
    <w:p w14:paraId="639AAE98" w14:textId="57851B79"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application</w:t>
      </w:r>
    </w:p>
    <w:p w14:paraId="4028D662" w14:textId="77777777" w:rsidR="00C11D1F" w:rsidRPr="002654C2" w:rsidRDefault="00C11D1F" w:rsidP="00C11D1F">
      <w:pPr>
        <w:rPr>
          <w:rFonts w:ascii="Arial" w:hAnsi="Arial" w:cs="Arial"/>
          <w:bCs/>
          <w:kern w:val="32"/>
          <w:lang w:val="en-GB"/>
        </w:rPr>
      </w:pPr>
    </w:p>
    <w:p w14:paraId="79B54D4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Scan ticket </w:t>
      </w:r>
    </w:p>
    <w:p w14:paraId="3B62C1A3" w14:textId="00A87B81"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scans the </w:t>
      </w:r>
      <w:bookmarkStart w:id="5" w:name="_Hlk4185777"/>
      <w:r w:rsidR="00631961">
        <w:rPr>
          <w:rFonts w:ascii="Arial" w:hAnsi="Arial" w:cs="Arial"/>
          <w:bCs/>
          <w:kern w:val="32"/>
        </w:rPr>
        <w:t>QR code</w:t>
      </w:r>
      <w:r w:rsidRPr="002654C2">
        <w:rPr>
          <w:rFonts w:ascii="Arial" w:hAnsi="Arial" w:cs="Arial"/>
          <w:bCs/>
          <w:kern w:val="32"/>
        </w:rPr>
        <w:t xml:space="preserve"> </w:t>
      </w:r>
      <w:bookmarkEnd w:id="5"/>
      <w:r w:rsidRPr="002654C2">
        <w:rPr>
          <w:rFonts w:ascii="Arial" w:hAnsi="Arial" w:cs="Arial"/>
          <w:bCs/>
          <w:kern w:val="32"/>
        </w:rPr>
        <w:t xml:space="preserve">and the system determines if the </w:t>
      </w:r>
      <w:r w:rsidR="00631961" w:rsidRPr="00631961">
        <w:rPr>
          <w:rFonts w:ascii="Arial" w:hAnsi="Arial" w:cs="Arial"/>
          <w:bCs/>
          <w:kern w:val="32"/>
        </w:rPr>
        <w:t>QR code</w:t>
      </w:r>
      <w:r w:rsidRPr="002654C2">
        <w:rPr>
          <w:rFonts w:ascii="Arial" w:hAnsi="Arial" w:cs="Arial"/>
          <w:bCs/>
          <w:kern w:val="32"/>
        </w:rPr>
        <w:t xml:space="preserve"> is valid. The system displays whether the </w:t>
      </w:r>
      <w:r w:rsidR="00631961" w:rsidRPr="00631961">
        <w:rPr>
          <w:rFonts w:ascii="Arial" w:hAnsi="Arial" w:cs="Arial"/>
          <w:bCs/>
          <w:kern w:val="32"/>
        </w:rPr>
        <w:t>QR code</w:t>
      </w:r>
      <w:r w:rsidRPr="002654C2">
        <w:rPr>
          <w:rFonts w:ascii="Arial" w:hAnsi="Arial" w:cs="Arial"/>
          <w:bCs/>
          <w:kern w:val="32"/>
        </w:rPr>
        <w:t xml:space="preserve"> is valid or not</w:t>
      </w:r>
    </w:p>
    <w:p w14:paraId="56AB5511"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5EB58A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that works at the entrance of the event </w:t>
      </w:r>
    </w:p>
    <w:p w14:paraId="30B3B7B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lastRenderedPageBreak/>
        <w:t>The system is the entrance application.</w:t>
      </w:r>
    </w:p>
    <w:p w14:paraId="799C7751" w14:textId="77777777" w:rsidR="00C11D1F" w:rsidRPr="002654C2" w:rsidRDefault="00C11D1F" w:rsidP="00C11D1F">
      <w:pPr>
        <w:rPr>
          <w:rFonts w:ascii="Arial" w:hAnsi="Arial" w:cs="Arial"/>
          <w:b/>
          <w:bCs/>
          <w:kern w:val="32"/>
          <w:lang w:val="en-GB"/>
        </w:rPr>
      </w:pPr>
      <w:r w:rsidRPr="002654C2">
        <w:rPr>
          <w:rFonts w:ascii="Arial" w:hAnsi="Arial" w:cs="Arial"/>
          <w:b/>
          <w:bCs/>
          <w:kern w:val="32"/>
        </w:rPr>
        <w:t>Basic Flow:</w:t>
      </w:r>
    </w:p>
    <w:p w14:paraId="029A5E55" w14:textId="62663D64"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 xml:space="preserve">The system waits for a </w:t>
      </w:r>
      <w:r w:rsidR="00631961">
        <w:rPr>
          <w:rFonts w:ascii="Arial" w:hAnsi="Arial" w:cs="Arial"/>
          <w:bCs/>
          <w:kern w:val="32"/>
        </w:rPr>
        <w:t>QR code</w:t>
      </w:r>
      <w:r w:rsidRPr="002654C2">
        <w:rPr>
          <w:rFonts w:ascii="Arial" w:hAnsi="Arial" w:cs="Arial"/>
          <w:bCs/>
          <w:kern w:val="32"/>
          <w:lang w:val="en-GB"/>
        </w:rPr>
        <w:t xml:space="preserve"> to be scanned</w:t>
      </w:r>
    </w:p>
    <w:p w14:paraId="772198C0" w14:textId="084D23B8"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 xml:space="preserve">User scans </w:t>
      </w:r>
      <w:r w:rsidR="00631961">
        <w:rPr>
          <w:rFonts w:ascii="Arial" w:hAnsi="Arial" w:cs="Arial"/>
          <w:bCs/>
          <w:kern w:val="32"/>
        </w:rPr>
        <w:t>QR code</w:t>
      </w:r>
    </w:p>
    <w:p w14:paraId="5EEDEE98" w14:textId="1C739EF9"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 xml:space="preserve">The system verifies </w:t>
      </w:r>
      <w:r w:rsidR="00631961">
        <w:rPr>
          <w:rFonts w:ascii="Arial" w:hAnsi="Arial" w:cs="Arial"/>
          <w:bCs/>
          <w:kern w:val="32"/>
          <w:lang w:val="en-GB"/>
        </w:rPr>
        <w:t xml:space="preserve">that the </w:t>
      </w:r>
      <w:r w:rsidR="00631961">
        <w:rPr>
          <w:rFonts w:ascii="Arial" w:hAnsi="Arial" w:cs="Arial"/>
          <w:bCs/>
          <w:kern w:val="32"/>
        </w:rPr>
        <w:t>QR code</w:t>
      </w:r>
      <w:r w:rsidRPr="002654C2">
        <w:rPr>
          <w:rFonts w:ascii="Arial" w:hAnsi="Arial" w:cs="Arial"/>
          <w:bCs/>
          <w:kern w:val="32"/>
          <w:lang w:val="en-GB"/>
        </w:rPr>
        <w:t xml:space="preserve"> belongs to a valid ticket that has not already scanned</w:t>
      </w:r>
    </w:p>
    <w:p w14:paraId="68E71CE6" w14:textId="77777777" w:rsidR="00C11D1F" w:rsidRPr="002654C2" w:rsidRDefault="00C11D1F" w:rsidP="00D80EEA">
      <w:pPr>
        <w:numPr>
          <w:ilvl w:val="0"/>
          <w:numId w:val="35"/>
        </w:numPr>
        <w:rPr>
          <w:rFonts w:ascii="Arial" w:hAnsi="Arial" w:cs="Arial"/>
          <w:bCs/>
          <w:kern w:val="32"/>
          <w:lang w:val="en-GB"/>
        </w:rPr>
      </w:pPr>
      <w:r w:rsidRPr="002654C2">
        <w:rPr>
          <w:rFonts w:ascii="Arial" w:hAnsi="Arial" w:cs="Arial"/>
          <w:bCs/>
          <w:kern w:val="32"/>
          <w:lang w:val="en-GB"/>
        </w:rPr>
        <w:t>System displays that the ticket is valid</w:t>
      </w:r>
    </w:p>
    <w:p w14:paraId="054CA20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67F0FE1F" w14:textId="490F3F61"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3.a The </w:t>
      </w:r>
      <w:r w:rsidR="00631961">
        <w:rPr>
          <w:rFonts w:ascii="Arial" w:hAnsi="Arial" w:cs="Arial"/>
          <w:bCs/>
          <w:kern w:val="32"/>
        </w:rPr>
        <w:t>QR code</w:t>
      </w:r>
      <w:r w:rsidRPr="002654C2">
        <w:rPr>
          <w:rFonts w:ascii="Arial" w:hAnsi="Arial" w:cs="Arial"/>
          <w:bCs/>
          <w:kern w:val="32"/>
          <w:lang w:val="en-GB"/>
        </w:rPr>
        <w:t xml:space="preserve"> does not belong to a valid ticket or the ticket has already been scanned. The System displays that the ticket is not valid. The use case ends.</w:t>
      </w:r>
    </w:p>
    <w:p w14:paraId="2351D6B6" w14:textId="77777777" w:rsidR="00C11D1F" w:rsidRPr="002654C2" w:rsidRDefault="00C11D1F" w:rsidP="00C11D1F">
      <w:pPr>
        <w:rPr>
          <w:rFonts w:ascii="Arial" w:hAnsi="Arial" w:cs="Arial"/>
          <w:bCs/>
          <w:kern w:val="32"/>
          <w:lang w:val="en-GB"/>
        </w:rPr>
      </w:pPr>
    </w:p>
    <w:p w14:paraId="15A6C9BA" w14:textId="77777777" w:rsidR="00C11D1F" w:rsidRPr="002654C2" w:rsidRDefault="00C11D1F" w:rsidP="00C11D1F">
      <w:pPr>
        <w:rPr>
          <w:rFonts w:ascii="Arial" w:hAnsi="Arial" w:cs="Arial"/>
          <w:bCs/>
          <w:kern w:val="32"/>
          <w:lang w:val="en-GB"/>
        </w:rPr>
      </w:pPr>
    </w:p>
    <w:p w14:paraId="3A95B49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a ticket</w:t>
      </w:r>
    </w:p>
    <w:p w14:paraId="1C3E04C3" w14:textId="38A48515"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User provides email to the system. The system then generates a secure password and send</w:t>
      </w:r>
      <w:r w:rsidR="00631961">
        <w:rPr>
          <w:rFonts w:ascii="Arial" w:hAnsi="Arial" w:cs="Arial"/>
          <w:bCs/>
          <w:kern w:val="32"/>
        </w:rPr>
        <w:t>s</w:t>
      </w:r>
      <w:r w:rsidRPr="002654C2">
        <w:rPr>
          <w:rFonts w:ascii="Arial" w:hAnsi="Arial" w:cs="Arial"/>
          <w:bCs/>
          <w:kern w:val="32"/>
        </w:rPr>
        <w:t xml:space="preserve"> the password to the provided email.</w:t>
      </w:r>
      <w:r w:rsidR="00631961">
        <w:rPr>
          <w:rFonts w:ascii="Arial" w:hAnsi="Arial" w:cs="Arial"/>
          <w:bCs/>
          <w:kern w:val="32"/>
        </w:rPr>
        <w:t xml:space="preserve"> This is a temporary account it expires a couple days after the event.</w:t>
      </w:r>
    </w:p>
    <w:p w14:paraId="124962A4"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459F11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82CC1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19DC1B7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169C44"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user provides the email of the person buying a ticket</w:t>
      </w:r>
    </w:p>
    <w:p w14:paraId="7A75B617"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verifies that the provided email is valid</w:t>
      </w:r>
    </w:p>
    <w:p w14:paraId="10D784F2" w14:textId="1D31EFAF"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 xml:space="preserve">The system generates a secure password and sends the password </w:t>
      </w:r>
    </w:p>
    <w:p w14:paraId="371403AB" w14:textId="77777777" w:rsidR="00C11D1F" w:rsidRPr="002654C2" w:rsidRDefault="00C11D1F" w:rsidP="00C11D1F">
      <w:pPr>
        <w:numPr>
          <w:ilvl w:val="0"/>
          <w:numId w:val="20"/>
        </w:numPr>
        <w:rPr>
          <w:rFonts w:ascii="Arial" w:hAnsi="Arial" w:cs="Arial"/>
          <w:bCs/>
          <w:kern w:val="32"/>
          <w:lang w:val="en-GB"/>
        </w:rPr>
      </w:pPr>
      <w:r w:rsidRPr="002654C2">
        <w:rPr>
          <w:rFonts w:ascii="Arial" w:hAnsi="Arial" w:cs="Arial"/>
          <w:bCs/>
          <w:kern w:val="32"/>
          <w:lang w:val="en-GB"/>
        </w:rPr>
        <w:t>The system provides confirmation that purchasing the ticket was a success</w:t>
      </w:r>
    </w:p>
    <w:p w14:paraId="15DD831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Exceptions:</w:t>
      </w:r>
    </w:p>
    <w:p w14:paraId="6DFB36F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2.a The email that was provided by the user was not a valid email address. The use case ends.</w:t>
      </w:r>
    </w:p>
    <w:p w14:paraId="59787640" w14:textId="77777777" w:rsidR="00C11D1F" w:rsidRPr="002654C2" w:rsidRDefault="00C11D1F" w:rsidP="00C11D1F">
      <w:pPr>
        <w:rPr>
          <w:rFonts w:ascii="Arial" w:hAnsi="Arial" w:cs="Arial"/>
          <w:bCs/>
          <w:kern w:val="32"/>
          <w:lang w:val="en-GB"/>
        </w:rPr>
      </w:pPr>
    </w:p>
    <w:p w14:paraId="7D5D4AE4" w14:textId="77777777" w:rsidR="00C11D1F" w:rsidRPr="002654C2" w:rsidRDefault="00C11D1F" w:rsidP="00C11D1F">
      <w:pPr>
        <w:rPr>
          <w:rFonts w:ascii="Arial" w:hAnsi="Arial" w:cs="Arial"/>
          <w:bCs/>
          <w:kern w:val="32"/>
          <w:lang w:val="en-GB"/>
        </w:rPr>
      </w:pPr>
    </w:p>
    <w:p w14:paraId="7F0EFE44" w14:textId="3BACCA83"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w:t>
      </w:r>
      <w:r w:rsidR="00B1534D">
        <w:rPr>
          <w:rFonts w:ascii="Arial" w:hAnsi="Arial" w:cs="Arial"/>
          <w:bCs/>
          <w:kern w:val="32"/>
          <w:lang w:val="en-GB"/>
        </w:rPr>
        <w:t>Link</w:t>
      </w:r>
      <w:r w:rsidRPr="002654C2">
        <w:rPr>
          <w:rFonts w:ascii="Arial" w:hAnsi="Arial" w:cs="Arial"/>
          <w:bCs/>
          <w:kern w:val="32"/>
          <w:lang w:val="en-GB"/>
        </w:rPr>
        <w:t xml:space="preserve"> RFID chip</w:t>
      </w:r>
    </w:p>
    <w:p w14:paraId="7D3D7734" w14:textId="1A9252A5"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system </w:t>
      </w:r>
      <w:r w:rsidR="00B1534D">
        <w:rPr>
          <w:rFonts w:ascii="Arial" w:hAnsi="Arial" w:cs="Arial"/>
          <w:bCs/>
          <w:kern w:val="32"/>
        </w:rPr>
        <w:t>links the unique value of the RFID chip to the account of the selected ticket number</w:t>
      </w:r>
    </w:p>
    <w:p w14:paraId="3A12F383"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414B88B"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event</w:t>
      </w:r>
    </w:p>
    <w:p w14:paraId="29F858B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entrance application.</w:t>
      </w:r>
    </w:p>
    <w:p w14:paraId="376FD1AD"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A ticket has been scanned or a ticket was just bought</w:t>
      </w:r>
    </w:p>
    <w:p w14:paraId="57CB9CFB"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39523FCC" w14:textId="1B294942"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 xml:space="preserve">The user selects </w:t>
      </w:r>
      <w:r w:rsidR="00B1534D">
        <w:rPr>
          <w:rFonts w:ascii="Arial" w:hAnsi="Arial" w:cs="Arial"/>
          <w:bCs/>
          <w:kern w:val="32"/>
          <w:lang w:val="en-GB"/>
        </w:rPr>
        <w:t xml:space="preserve">link </w:t>
      </w:r>
      <w:r w:rsidRPr="002654C2">
        <w:rPr>
          <w:rFonts w:ascii="Arial" w:hAnsi="Arial" w:cs="Arial"/>
          <w:bCs/>
          <w:kern w:val="32"/>
          <w:lang w:val="en-GB"/>
        </w:rPr>
        <w:t>chip</w:t>
      </w:r>
    </w:p>
    <w:p w14:paraId="23663D31" w14:textId="7A793983"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 xml:space="preserve">System </w:t>
      </w:r>
      <w:r w:rsidR="00B1534D">
        <w:rPr>
          <w:rFonts w:ascii="Arial" w:hAnsi="Arial" w:cs="Arial"/>
          <w:bCs/>
          <w:kern w:val="32"/>
        </w:rPr>
        <w:t xml:space="preserve">links the unique value of the RFID chip to the account of the </w:t>
      </w:r>
      <w:r w:rsidRPr="002654C2">
        <w:rPr>
          <w:rFonts w:ascii="Arial" w:hAnsi="Arial" w:cs="Arial"/>
          <w:bCs/>
          <w:kern w:val="32"/>
          <w:lang w:val="en-GB"/>
        </w:rPr>
        <w:t>ticket that was scanned or bought</w:t>
      </w:r>
    </w:p>
    <w:p w14:paraId="2446509A" w14:textId="77777777" w:rsidR="00C11D1F" w:rsidRPr="002654C2" w:rsidRDefault="00C11D1F" w:rsidP="00C11D1F">
      <w:pPr>
        <w:numPr>
          <w:ilvl w:val="0"/>
          <w:numId w:val="21"/>
        </w:numPr>
        <w:rPr>
          <w:rFonts w:ascii="Arial" w:hAnsi="Arial" w:cs="Arial"/>
          <w:bCs/>
          <w:kern w:val="32"/>
          <w:lang w:val="en-GB"/>
        </w:rPr>
      </w:pPr>
      <w:r w:rsidRPr="002654C2">
        <w:rPr>
          <w:rFonts w:ascii="Arial" w:hAnsi="Arial" w:cs="Arial"/>
          <w:bCs/>
          <w:kern w:val="32"/>
          <w:lang w:val="en-GB"/>
        </w:rPr>
        <w:t>The system gives confirmation that the chip was programmed successfully</w:t>
      </w:r>
    </w:p>
    <w:p w14:paraId="388EE895"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Alternate flow:</w:t>
      </w:r>
    </w:p>
    <w:p w14:paraId="5D7D5E4A"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3.a The system says that the chip programming was unsuccessful.</w:t>
      </w:r>
    </w:p>
    <w:p w14:paraId="2D9725A2" w14:textId="77777777" w:rsidR="00C11D1F" w:rsidRPr="002654C2" w:rsidRDefault="00C11D1F" w:rsidP="00C11D1F">
      <w:pPr>
        <w:rPr>
          <w:rFonts w:ascii="Arial" w:hAnsi="Arial" w:cs="Arial"/>
          <w:bCs/>
          <w:kern w:val="32"/>
          <w:lang w:val="en-GB"/>
        </w:rPr>
      </w:pPr>
    </w:p>
    <w:p w14:paraId="1A8B8F2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Entrance at camping application</w:t>
      </w:r>
    </w:p>
    <w:p w14:paraId="76FF495E" w14:textId="77777777" w:rsidR="00C11D1F" w:rsidRPr="002654C2" w:rsidRDefault="00C11D1F" w:rsidP="00C11D1F">
      <w:pPr>
        <w:rPr>
          <w:rFonts w:ascii="Arial" w:hAnsi="Arial" w:cs="Arial"/>
          <w:bCs/>
          <w:kern w:val="32"/>
          <w:lang w:val="en-GB"/>
        </w:rPr>
      </w:pPr>
    </w:p>
    <w:p w14:paraId="3AAE8D9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Check if group paid</w:t>
      </w:r>
    </w:p>
    <w:p w14:paraId="5579B53D" w14:textId="5D8C726E" w:rsidR="00C11D1F" w:rsidRPr="002654C2" w:rsidRDefault="00C11D1F" w:rsidP="00C11D1F">
      <w:pPr>
        <w:rPr>
          <w:rFonts w:ascii="Arial" w:hAnsi="Arial" w:cs="Arial"/>
          <w:bCs/>
          <w:kern w:val="32"/>
        </w:rPr>
      </w:pPr>
      <w:r w:rsidRPr="002654C2">
        <w:rPr>
          <w:rFonts w:ascii="Arial" w:hAnsi="Arial" w:cs="Arial"/>
          <w:b/>
          <w:bCs/>
          <w:kern w:val="32"/>
        </w:rPr>
        <w:lastRenderedPageBreak/>
        <w:t xml:space="preserve">Brief Description: </w:t>
      </w:r>
      <w:r w:rsidRPr="002654C2">
        <w:rPr>
          <w:rFonts w:ascii="Arial" w:hAnsi="Arial" w:cs="Arial"/>
          <w:bCs/>
          <w:kern w:val="32"/>
        </w:rPr>
        <w:t xml:space="preserve">The user provides the </w:t>
      </w:r>
      <w:r w:rsidR="00B1534D" w:rsidRPr="002654C2">
        <w:rPr>
          <w:rFonts w:ascii="Arial" w:hAnsi="Arial" w:cs="Arial"/>
          <w:bCs/>
          <w:kern w:val="32"/>
        </w:rPr>
        <w:t xml:space="preserve">account </w:t>
      </w:r>
      <w:r w:rsidR="00B1534D">
        <w:rPr>
          <w:rFonts w:ascii="Arial" w:hAnsi="Arial" w:cs="Arial"/>
          <w:bCs/>
          <w:kern w:val="32"/>
        </w:rPr>
        <w:t>by scanning the RFID chip.</w:t>
      </w:r>
      <w:r w:rsidR="00B1534D" w:rsidRPr="002654C2">
        <w:rPr>
          <w:rFonts w:ascii="Arial" w:hAnsi="Arial" w:cs="Arial"/>
          <w:bCs/>
          <w:kern w:val="32"/>
        </w:rPr>
        <w:t xml:space="preserve"> </w:t>
      </w:r>
      <w:r w:rsidR="00B1534D">
        <w:rPr>
          <w:rFonts w:ascii="Arial" w:hAnsi="Arial" w:cs="Arial"/>
          <w:bCs/>
          <w:kern w:val="32"/>
        </w:rPr>
        <w:t>T</w:t>
      </w:r>
      <w:r w:rsidRPr="002654C2">
        <w:rPr>
          <w:rFonts w:ascii="Arial" w:hAnsi="Arial" w:cs="Arial"/>
          <w:bCs/>
          <w:kern w:val="32"/>
        </w:rPr>
        <w:t xml:space="preserve">he system then checks if the camping spot still needs to be paid for and if so calculate and display </w:t>
      </w:r>
      <w:r w:rsidRPr="002654C2">
        <w:rPr>
          <w:rFonts w:ascii="Arial" w:hAnsi="Arial" w:cs="Arial"/>
          <w:bCs/>
          <w:noProof/>
          <w:kern w:val="32"/>
        </w:rPr>
        <w:t>the</w:t>
      </w:r>
      <w:r w:rsidRPr="002654C2">
        <w:rPr>
          <w:rFonts w:ascii="Arial" w:hAnsi="Arial" w:cs="Arial"/>
          <w:bCs/>
          <w:kern w:val="32"/>
        </w:rPr>
        <w:t xml:space="preserve"> to be paid amount.</w:t>
      </w:r>
    </w:p>
    <w:p w14:paraId="392ABC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378F58F1"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entrance of the camping spots</w:t>
      </w:r>
    </w:p>
    <w:p w14:paraId="1153DD7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camping application.</w:t>
      </w:r>
    </w:p>
    <w:p w14:paraId="59649FE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04577A86"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user provides the visitors RFID chip</w:t>
      </w:r>
    </w:p>
    <w:p w14:paraId="2B042818"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reads the provided RFID chip</w:t>
      </w:r>
    </w:p>
    <w:p w14:paraId="5982EA26" w14:textId="17A051ED"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provided account has reserved a camping spot</w:t>
      </w:r>
    </w:p>
    <w:p w14:paraId="0E5D8DF2"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verifies that the camping spot still needs to be paid for</w:t>
      </w:r>
    </w:p>
    <w:p w14:paraId="361B4419"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calculates the amount needed to be paid</w:t>
      </w:r>
    </w:p>
    <w:p w14:paraId="4F103BFD" w14:textId="77777777" w:rsidR="00C11D1F" w:rsidRPr="002654C2" w:rsidRDefault="00C11D1F" w:rsidP="00C11D1F">
      <w:pPr>
        <w:numPr>
          <w:ilvl w:val="0"/>
          <w:numId w:val="22"/>
        </w:numPr>
        <w:rPr>
          <w:rFonts w:ascii="Arial" w:hAnsi="Arial" w:cs="Arial"/>
          <w:bCs/>
          <w:kern w:val="32"/>
          <w:lang w:val="en-GB"/>
        </w:rPr>
      </w:pPr>
      <w:r w:rsidRPr="002654C2">
        <w:rPr>
          <w:rFonts w:ascii="Arial" w:hAnsi="Arial" w:cs="Arial"/>
          <w:bCs/>
          <w:kern w:val="32"/>
          <w:lang w:val="en-GB"/>
        </w:rPr>
        <w:t>The system displays the amount that needs to be paid</w:t>
      </w:r>
    </w:p>
    <w:p w14:paraId="3CDA28A2"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1855B2E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camping spot has already been paid for. The system displays that it has already been paid for. The use case ends.</w:t>
      </w:r>
    </w:p>
    <w:p w14:paraId="2ABC4E63" w14:textId="77777777" w:rsidR="00C11D1F" w:rsidRPr="002654C2" w:rsidRDefault="00C11D1F" w:rsidP="00C11D1F">
      <w:pPr>
        <w:rPr>
          <w:rFonts w:ascii="Arial" w:hAnsi="Arial" w:cs="Arial"/>
          <w:bCs/>
          <w:kern w:val="32"/>
          <w:lang w:val="en-GB"/>
        </w:rPr>
      </w:pPr>
    </w:p>
    <w:p w14:paraId="1517EDFB"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Shop application</w:t>
      </w:r>
    </w:p>
    <w:p w14:paraId="52116AA2" w14:textId="77777777" w:rsidR="00C11D1F" w:rsidRPr="002654C2" w:rsidRDefault="00C11D1F" w:rsidP="00C11D1F">
      <w:pPr>
        <w:rPr>
          <w:rFonts w:ascii="Arial" w:hAnsi="Arial" w:cs="Arial"/>
          <w:bCs/>
          <w:kern w:val="32"/>
          <w:lang w:val="en-GB"/>
        </w:rPr>
      </w:pPr>
    </w:p>
    <w:p w14:paraId="0134A864"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Buy item</w:t>
      </w:r>
    </w:p>
    <w:p w14:paraId="5C2CA824" w14:textId="37476356"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selects </w:t>
      </w:r>
      <w:r w:rsidRPr="002654C2">
        <w:rPr>
          <w:rFonts w:ascii="Arial" w:hAnsi="Arial" w:cs="Arial"/>
          <w:bCs/>
          <w:noProof/>
          <w:kern w:val="32"/>
        </w:rPr>
        <w:t>item</w:t>
      </w:r>
      <w:r w:rsidRPr="002654C2">
        <w:rPr>
          <w:rFonts w:ascii="Arial" w:hAnsi="Arial" w:cs="Arial"/>
          <w:bCs/>
          <w:kern w:val="32"/>
        </w:rPr>
        <w:t xml:space="preserve">(s) the system then calculates the total price. The user then provides an account </w:t>
      </w:r>
      <w:r w:rsidR="00B1534D">
        <w:rPr>
          <w:rFonts w:ascii="Arial" w:hAnsi="Arial" w:cs="Arial"/>
          <w:bCs/>
          <w:kern w:val="32"/>
        </w:rPr>
        <w:t>by scanning the RFID chip. T</w:t>
      </w:r>
      <w:r w:rsidRPr="002654C2">
        <w:rPr>
          <w:rFonts w:ascii="Arial" w:hAnsi="Arial" w:cs="Arial"/>
          <w:bCs/>
          <w:kern w:val="32"/>
        </w:rPr>
        <w:t xml:space="preserve">he system then checks if there </w:t>
      </w:r>
      <w:r w:rsidRPr="002654C2">
        <w:rPr>
          <w:rFonts w:ascii="Arial" w:hAnsi="Arial" w:cs="Arial"/>
          <w:bCs/>
          <w:noProof/>
          <w:kern w:val="32"/>
        </w:rPr>
        <w:t>is</w:t>
      </w:r>
      <w:r w:rsidRPr="002654C2">
        <w:rPr>
          <w:rFonts w:ascii="Arial" w:hAnsi="Arial" w:cs="Arial"/>
          <w:bCs/>
          <w:kern w:val="32"/>
        </w:rPr>
        <w:t xml:space="preserve"> enough funds to purchase the selected items and if so lower the credits by that amount.</w:t>
      </w:r>
    </w:p>
    <w:p w14:paraId="383B668A"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59D98BE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the shops at the event</w:t>
      </w:r>
    </w:p>
    <w:p w14:paraId="09DA147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shop application.</w:t>
      </w:r>
    </w:p>
    <w:p w14:paraId="0E4FB508"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2E0B64B"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selects the item(s) that the visitor requested</w:t>
      </w:r>
    </w:p>
    <w:p w14:paraId="21BE328A"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calculates and displays the total price of the item(s) </w:t>
      </w:r>
    </w:p>
    <w:p w14:paraId="18A5A31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user provides the visitors RFID chip</w:t>
      </w:r>
    </w:p>
    <w:p w14:paraId="256D68DE"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reads the provided RFID chip</w:t>
      </w:r>
    </w:p>
    <w:p w14:paraId="715CCE22" w14:textId="700EC51E"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verifies that the provided account has enough event credits to purchase the item(s)</w:t>
      </w:r>
    </w:p>
    <w:p w14:paraId="105CE51E" w14:textId="01AD03F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The system lowers the credits of the provided account by the total price of the items</w:t>
      </w:r>
    </w:p>
    <w:p w14:paraId="56CE5FA0" w14:textId="77777777" w:rsidR="00C11D1F" w:rsidRPr="002654C2" w:rsidRDefault="00C11D1F" w:rsidP="00C11D1F">
      <w:pPr>
        <w:numPr>
          <w:ilvl w:val="0"/>
          <w:numId w:val="23"/>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463772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581DC4B7" w14:textId="0FF268E3"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5.a The </w:t>
      </w:r>
      <w:r w:rsidR="00B1534D">
        <w:rPr>
          <w:rFonts w:ascii="Arial" w:hAnsi="Arial" w:cs="Arial"/>
          <w:bCs/>
          <w:kern w:val="32"/>
          <w:lang w:val="en-GB"/>
        </w:rPr>
        <w:t xml:space="preserve">provided </w:t>
      </w:r>
      <w:r w:rsidRPr="002654C2">
        <w:rPr>
          <w:rFonts w:ascii="Arial" w:hAnsi="Arial" w:cs="Arial"/>
          <w:bCs/>
          <w:kern w:val="32"/>
          <w:lang w:val="en-GB"/>
        </w:rPr>
        <w:t>account does not have enough credits to pay for items. The system displays that there are not enough funds to complete the transaction. The use case ends.</w:t>
      </w:r>
    </w:p>
    <w:p w14:paraId="09108257" w14:textId="77777777" w:rsidR="00C11D1F" w:rsidRPr="002654C2" w:rsidRDefault="00C11D1F" w:rsidP="00C11D1F">
      <w:pPr>
        <w:rPr>
          <w:rFonts w:ascii="Arial" w:hAnsi="Arial" w:cs="Arial"/>
          <w:bCs/>
          <w:kern w:val="32"/>
          <w:lang w:val="en-GB"/>
        </w:rPr>
      </w:pPr>
    </w:p>
    <w:p w14:paraId="11E9D6B5" w14:textId="77777777" w:rsidR="00E601BE" w:rsidRPr="002654C2" w:rsidRDefault="00E601BE" w:rsidP="00C11D1F">
      <w:pPr>
        <w:rPr>
          <w:rFonts w:ascii="Arial" w:hAnsi="Arial" w:cs="Arial"/>
          <w:bCs/>
          <w:kern w:val="32"/>
          <w:lang w:val="en-GB"/>
        </w:rPr>
      </w:pPr>
    </w:p>
    <w:p w14:paraId="5964FF9F" w14:textId="3CBF4C95"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Loan stand application</w:t>
      </w:r>
    </w:p>
    <w:p w14:paraId="12AF6390" w14:textId="77777777" w:rsidR="00C11D1F" w:rsidRPr="002654C2" w:rsidRDefault="00C11D1F" w:rsidP="00C11D1F">
      <w:pPr>
        <w:rPr>
          <w:rFonts w:ascii="Arial" w:hAnsi="Arial" w:cs="Arial"/>
          <w:bCs/>
          <w:kern w:val="32"/>
          <w:lang w:val="en-GB"/>
        </w:rPr>
      </w:pPr>
    </w:p>
    <w:p w14:paraId="6D8B34E5"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Loan items</w:t>
      </w:r>
    </w:p>
    <w:p w14:paraId="10792E21" w14:textId="609A77B6"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selects an item(s) the system then calculates the total price. The user then provides an </w:t>
      </w:r>
      <w:r w:rsidR="00B1534D" w:rsidRPr="002654C2">
        <w:rPr>
          <w:rFonts w:ascii="Arial" w:hAnsi="Arial" w:cs="Arial"/>
          <w:bCs/>
          <w:kern w:val="32"/>
        </w:rPr>
        <w:t xml:space="preserve">account </w:t>
      </w:r>
      <w:r w:rsidR="00B1534D">
        <w:rPr>
          <w:rFonts w:ascii="Arial" w:hAnsi="Arial" w:cs="Arial"/>
          <w:bCs/>
          <w:kern w:val="32"/>
        </w:rPr>
        <w:t>by scanning the RFID chip</w:t>
      </w:r>
      <w:r w:rsidRPr="002654C2">
        <w:rPr>
          <w:rFonts w:ascii="Arial" w:hAnsi="Arial" w:cs="Arial"/>
          <w:bCs/>
          <w:kern w:val="32"/>
        </w:rPr>
        <w:t>. The system then checks if there are enough funds to loan the selected items and if so lower the credits by that amount and put the loaned items on the provided account.</w:t>
      </w:r>
    </w:p>
    <w:p w14:paraId="13EB6210"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lastRenderedPageBreak/>
        <w:t>Actors:</w:t>
      </w:r>
    </w:p>
    <w:p w14:paraId="481DAA8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5239EB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328B8EC5"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EF0E453"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selects the item(s) that the visitor requested</w:t>
      </w:r>
    </w:p>
    <w:p w14:paraId="6A7405F0"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calculates and displays the total price of the item(s) </w:t>
      </w:r>
    </w:p>
    <w:p w14:paraId="0014B47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user provides the visitors RFID chip</w:t>
      </w:r>
    </w:p>
    <w:p w14:paraId="355BD867"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reads the provided RFID chip</w:t>
      </w:r>
    </w:p>
    <w:p w14:paraId="1F89B07A" w14:textId="20EF6FA3"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verifies that the provided account has enough event credits to loan item(s)</w:t>
      </w:r>
    </w:p>
    <w:p w14:paraId="0043FD42" w14:textId="1C9A96FC"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The system lowers the credits of the provided account by the total price of the loaned item(s)</w:t>
      </w:r>
    </w:p>
    <w:p w14:paraId="4B5784A6" w14:textId="0673437C"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adds loaned items to </w:t>
      </w:r>
      <w:r w:rsidR="00AE0F71">
        <w:rPr>
          <w:rFonts w:ascii="Arial" w:hAnsi="Arial" w:cs="Arial"/>
          <w:bCs/>
          <w:noProof/>
          <w:kern w:val="32"/>
          <w:lang w:val="en-GB"/>
        </w:rPr>
        <w:t xml:space="preserve">provided </w:t>
      </w:r>
      <w:r w:rsidRPr="002654C2">
        <w:rPr>
          <w:rFonts w:ascii="Arial" w:hAnsi="Arial" w:cs="Arial"/>
          <w:bCs/>
          <w:kern w:val="32"/>
          <w:lang w:val="en-GB"/>
        </w:rPr>
        <w:t>account</w:t>
      </w:r>
    </w:p>
    <w:p w14:paraId="7788AC92" w14:textId="77777777" w:rsidR="00C11D1F" w:rsidRPr="002654C2" w:rsidRDefault="00C11D1F" w:rsidP="00C11D1F">
      <w:pPr>
        <w:numPr>
          <w:ilvl w:val="0"/>
          <w:numId w:val="24"/>
        </w:numPr>
        <w:rPr>
          <w:rFonts w:ascii="Arial" w:hAnsi="Arial" w:cs="Arial"/>
          <w:bCs/>
          <w:kern w:val="32"/>
          <w:lang w:val="en-GB"/>
        </w:rPr>
      </w:pPr>
      <w:r w:rsidRPr="002654C2">
        <w:rPr>
          <w:rFonts w:ascii="Arial" w:hAnsi="Arial" w:cs="Arial"/>
          <w:bCs/>
          <w:kern w:val="32"/>
          <w:lang w:val="en-GB"/>
        </w:rPr>
        <w:t xml:space="preserve">The system generates and  provides a receipt </w:t>
      </w:r>
    </w:p>
    <w:p w14:paraId="51514437"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Exceptions:</w:t>
      </w:r>
    </w:p>
    <w:p w14:paraId="35B2D077" w14:textId="0677A7BC"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5.a The </w:t>
      </w:r>
      <w:r w:rsidR="00AE0F71">
        <w:rPr>
          <w:rFonts w:ascii="Arial" w:hAnsi="Arial" w:cs="Arial"/>
          <w:bCs/>
          <w:kern w:val="32"/>
          <w:lang w:val="en-GB"/>
        </w:rPr>
        <w:t xml:space="preserve">provided </w:t>
      </w:r>
      <w:r w:rsidRPr="002654C2">
        <w:rPr>
          <w:rFonts w:ascii="Arial" w:hAnsi="Arial" w:cs="Arial"/>
          <w:bCs/>
          <w:kern w:val="32"/>
          <w:lang w:val="en-GB"/>
        </w:rPr>
        <w:t xml:space="preserve">account does not have enough credits to pay for items. </w:t>
      </w:r>
      <w:r w:rsidRPr="002654C2">
        <w:rPr>
          <w:rFonts w:ascii="Arial" w:hAnsi="Arial" w:cs="Arial"/>
          <w:bCs/>
          <w:noProof/>
          <w:kern w:val="32"/>
          <w:lang w:val="en-GB"/>
        </w:rPr>
        <w:t>System</w:t>
      </w:r>
      <w:r w:rsidRPr="002654C2">
        <w:rPr>
          <w:rFonts w:ascii="Arial" w:hAnsi="Arial" w:cs="Arial"/>
          <w:bCs/>
          <w:kern w:val="32"/>
          <w:lang w:val="en-GB"/>
        </w:rPr>
        <w:t xml:space="preserve"> displays that there are not enough funds to complete the transaction. The use case ends.</w:t>
      </w:r>
    </w:p>
    <w:p w14:paraId="27F440F2" w14:textId="77777777" w:rsidR="00C11D1F" w:rsidRPr="002654C2" w:rsidRDefault="00C11D1F" w:rsidP="00C11D1F">
      <w:pPr>
        <w:rPr>
          <w:rFonts w:ascii="Arial" w:hAnsi="Arial" w:cs="Arial"/>
          <w:bCs/>
          <w:kern w:val="32"/>
          <w:lang w:val="en-GB"/>
        </w:rPr>
      </w:pPr>
    </w:p>
    <w:p w14:paraId="606C43FA"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Return loaned items</w:t>
      </w:r>
    </w:p>
    <w:p w14:paraId="3478B346" w14:textId="0DF018E1"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an </w:t>
      </w:r>
      <w:r w:rsidR="00AE0F71" w:rsidRPr="002654C2">
        <w:rPr>
          <w:rFonts w:ascii="Arial" w:hAnsi="Arial" w:cs="Arial"/>
          <w:bCs/>
          <w:kern w:val="32"/>
        </w:rPr>
        <w:t xml:space="preserve">account </w:t>
      </w:r>
      <w:r w:rsidR="00AE0F71">
        <w:rPr>
          <w:rFonts w:ascii="Arial" w:hAnsi="Arial" w:cs="Arial"/>
          <w:bCs/>
          <w:kern w:val="32"/>
        </w:rPr>
        <w:t>by scanning the RFID chip</w:t>
      </w:r>
      <w:r w:rsidRPr="002654C2">
        <w:rPr>
          <w:rFonts w:ascii="Arial" w:hAnsi="Arial" w:cs="Arial"/>
          <w:bCs/>
          <w:kern w:val="32"/>
        </w:rPr>
        <w:t>. The system then checks if there are any loaned items on the account and if so displays the items</w:t>
      </w:r>
    </w:p>
    <w:p w14:paraId="15825C06"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4511129E"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loan stand at the event</w:t>
      </w:r>
    </w:p>
    <w:p w14:paraId="3B041955"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loan stand application.</w:t>
      </w:r>
    </w:p>
    <w:p w14:paraId="274C94DE"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loaned items</w:t>
      </w:r>
    </w:p>
    <w:p w14:paraId="3FF7CAF6"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0320FB1"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user provides the visitors RFID chip</w:t>
      </w:r>
    </w:p>
    <w:p w14:paraId="3B90C85A"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reads the provided RFID chip</w:t>
      </w:r>
    </w:p>
    <w:p w14:paraId="3C62F060" w14:textId="4EF732A6"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 xml:space="preserve">The system displays all of the items loaned by the provided account </w:t>
      </w:r>
    </w:p>
    <w:p w14:paraId="3AAC57E2" w14:textId="77777777"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User collects items</w:t>
      </w:r>
    </w:p>
    <w:p w14:paraId="00B45E1C" w14:textId="7C5EEC02" w:rsidR="00C11D1F" w:rsidRPr="002654C2" w:rsidRDefault="00C11D1F" w:rsidP="00C11D1F">
      <w:pPr>
        <w:numPr>
          <w:ilvl w:val="0"/>
          <w:numId w:val="25"/>
        </w:numPr>
        <w:rPr>
          <w:rFonts w:ascii="Arial" w:hAnsi="Arial" w:cs="Arial"/>
          <w:bCs/>
          <w:kern w:val="32"/>
          <w:lang w:val="en-GB"/>
        </w:rPr>
      </w:pPr>
      <w:r w:rsidRPr="002654C2">
        <w:rPr>
          <w:rFonts w:ascii="Arial" w:hAnsi="Arial" w:cs="Arial"/>
          <w:bCs/>
          <w:kern w:val="32"/>
          <w:lang w:val="en-GB"/>
        </w:rPr>
        <w:t>The system marks the items on the provided account as returned</w:t>
      </w:r>
    </w:p>
    <w:p w14:paraId="228B05F5" w14:textId="77777777" w:rsidR="00C11D1F" w:rsidRPr="002654C2" w:rsidRDefault="00C11D1F" w:rsidP="00C11D1F">
      <w:pPr>
        <w:rPr>
          <w:rFonts w:ascii="Arial" w:hAnsi="Arial" w:cs="Arial"/>
          <w:bCs/>
          <w:kern w:val="32"/>
          <w:lang w:val="en-GB"/>
        </w:rPr>
      </w:pPr>
    </w:p>
    <w:p w14:paraId="4A703AC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Exiting application</w:t>
      </w:r>
    </w:p>
    <w:p w14:paraId="4E8CDC05" w14:textId="77777777" w:rsidR="00C11D1F" w:rsidRPr="002654C2" w:rsidRDefault="00C11D1F" w:rsidP="00C11D1F">
      <w:pPr>
        <w:rPr>
          <w:rFonts w:ascii="Arial" w:hAnsi="Arial" w:cs="Arial"/>
          <w:bCs/>
          <w:kern w:val="32"/>
          <w:lang w:val="en-GB"/>
        </w:rPr>
      </w:pPr>
    </w:p>
    <w:p w14:paraId="0CE1929F"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Leave event</w:t>
      </w:r>
    </w:p>
    <w:p w14:paraId="44C29954" w14:textId="36416D85"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an </w:t>
      </w:r>
      <w:r w:rsidR="00AE0F71" w:rsidRPr="002654C2">
        <w:rPr>
          <w:rFonts w:ascii="Arial" w:hAnsi="Arial" w:cs="Arial"/>
          <w:bCs/>
          <w:kern w:val="32"/>
        </w:rPr>
        <w:t xml:space="preserve">account </w:t>
      </w:r>
      <w:r w:rsidR="00AE0F71">
        <w:rPr>
          <w:rFonts w:ascii="Arial" w:hAnsi="Arial" w:cs="Arial"/>
          <w:bCs/>
          <w:kern w:val="32"/>
        </w:rPr>
        <w:t>by scanning the RFID chip</w:t>
      </w:r>
      <w:r w:rsidRPr="002654C2">
        <w:rPr>
          <w:rFonts w:ascii="Arial" w:hAnsi="Arial" w:cs="Arial"/>
          <w:bCs/>
          <w:kern w:val="32"/>
        </w:rPr>
        <w:t>. The system then checks if there are any loaned items on the account if there are it displays the items. It also checks there is still credits on the account and if there are it displays the amount that needs to be returned. The provided account is then marked invalid.</w:t>
      </w:r>
    </w:p>
    <w:p w14:paraId="788114DD"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0B0A4AF7"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user is an event worker that works at the exit of the event</w:t>
      </w:r>
    </w:p>
    <w:p w14:paraId="24EA8FC4"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exit application.</w:t>
      </w:r>
    </w:p>
    <w:p w14:paraId="559A2838"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1605DA44"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993281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user provides the visitors RFID chip</w:t>
      </w:r>
    </w:p>
    <w:p w14:paraId="1D75B57A"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reads the provided RFID chip</w:t>
      </w:r>
    </w:p>
    <w:p w14:paraId="47BFC8EF" w14:textId="07135D7D"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checks the balance of the provided account</w:t>
      </w:r>
    </w:p>
    <w:p w14:paraId="238C5AD5" w14:textId="77777777"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displays the amount to be returned</w:t>
      </w:r>
    </w:p>
    <w:p w14:paraId="5A856755" w14:textId="0CF6338B"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lastRenderedPageBreak/>
        <w:t>The system verifies that there are no loaned items on the provided account</w:t>
      </w:r>
    </w:p>
    <w:p w14:paraId="4ADA0C6F" w14:textId="5C2418A3" w:rsidR="00C11D1F" w:rsidRPr="002654C2" w:rsidRDefault="00C11D1F" w:rsidP="00C11D1F">
      <w:pPr>
        <w:numPr>
          <w:ilvl w:val="0"/>
          <w:numId w:val="26"/>
        </w:numPr>
        <w:rPr>
          <w:rFonts w:ascii="Arial" w:hAnsi="Arial" w:cs="Arial"/>
          <w:bCs/>
          <w:kern w:val="32"/>
          <w:lang w:val="en-GB"/>
        </w:rPr>
      </w:pPr>
      <w:r w:rsidRPr="002654C2">
        <w:rPr>
          <w:rFonts w:ascii="Arial" w:hAnsi="Arial" w:cs="Arial"/>
          <w:bCs/>
          <w:kern w:val="32"/>
          <w:lang w:val="en-GB"/>
        </w:rPr>
        <w:t>The system marks the provided account as invalid</w:t>
      </w:r>
    </w:p>
    <w:p w14:paraId="2A1BCF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07E1E4B6" w14:textId="6FD20771" w:rsidR="00C11D1F" w:rsidRPr="002654C2" w:rsidRDefault="00C11D1F" w:rsidP="00C11D1F">
      <w:pPr>
        <w:rPr>
          <w:rFonts w:ascii="Arial" w:hAnsi="Arial" w:cs="Arial"/>
          <w:bCs/>
          <w:kern w:val="32"/>
          <w:lang w:val="en-GB"/>
        </w:rPr>
      </w:pPr>
      <w:r w:rsidRPr="002654C2">
        <w:rPr>
          <w:rFonts w:ascii="Arial" w:hAnsi="Arial" w:cs="Arial"/>
          <w:bCs/>
          <w:kern w:val="32"/>
          <w:lang w:val="en-GB"/>
        </w:rPr>
        <w:t>5.a There are loaned items on the provided account. The system displays the loaned items.</w:t>
      </w:r>
    </w:p>
    <w:p w14:paraId="000FD132" w14:textId="77777777" w:rsidR="00C11D1F" w:rsidRPr="002654C2" w:rsidRDefault="00C11D1F" w:rsidP="00C11D1F">
      <w:pPr>
        <w:rPr>
          <w:rFonts w:ascii="Arial" w:hAnsi="Arial" w:cs="Arial"/>
          <w:bCs/>
          <w:kern w:val="32"/>
          <w:lang w:val="en-GB"/>
        </w:rPr>
      </w:pPr>
    </w:p>
    <w:p w14:paraId="79D90BAE"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Status application</w:t>
      </w:r>
    </w:p>
    <w:p w14:paraId="16A20BF9" w14:textId="77777777" w:rsidR="00C11D1F" w:rsidRPr="002654C2" w:rsidRDefault="00C11D1F" w:rsidP="00C11D1F">
      <w:pPr>
        <w:rPr>
          <w:rFonts w:ascii="Arial" w:hAnsi="Arial" w:cs="Arial"/>
          <w:bCs/>
          <w:kern w:val="32"/>
          <w:lang w:val="en-GB"/>
        </w:rPr>
      </w:pPr>
    </w:p>
    <w:p w14:paraId="61B21703"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Update status</w:t>
      </w:r>
    </w:p>
    <w:p w14:paraId="0829B9D7"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The user request to update the status of the application. The system then retrieves the data from the database and displays the updated status.</w:t>
      </w:r>
    </w:p>
    <w:p w14:paraId="43CB2839"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63D2F89C"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2F9853B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status application.</w:t>
      </w:r>
    </w:p>
    <w:p w14:paraId="01D03B32"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2C7BAAFB"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user selects show info</w:t>
      </w:r>
    </w:p>
    <w:p w14:paraId="1F5B3368" w14:textId="77777777" w:rsidR="00C11D1F" w:rsidRPr="002654C2" w:rsidRDefault="00C11D1F" w:rsidP="00C11D1F">
      <w:pPr>
        <w:numPr>
          <w:ilvl w:val="0"/>
          <w:numId w:val="27"/>
        </w:numPr>
        <w:rPr>
          <w:rFonts w:ascii="Arial" w:hAnsi="Arial" w:cs="Arial"/>
          <w:bCs/>
          <w:kern w:val="32"/>
          <w:lang w:val="en-GB"/>
        </w:rPr>
      </w:pPr>
      <w:r w:rsidRPr="002654C2">
        <w:rPr>
          <w:rFonts w:ascii="Arial" w:hAnsi="Arial" w:cs="Arial"/>
          <w:bCs/>
          <w:kern w:val="32"/>
          <w:lang w:val="en-GB"/>
        </w:rPr>
        <w:t>The system displays the update data it retrieves from the database</w:t>
      </w:r>
    </w:p>
    <w:p w14:paraId="08CFED8F" w14:textId="77777777" w:rsidR="00C11D1F" w:rsidRPr="002654C2" w:rsidRDefault="00C11D1F" w:rsidP="00C11D1F">
      <w:pPr>
        <w:rPr>
          <w:rFonts w:ascii="Arial" w:hAnsi="Arial" w:cs="Arial"/>
          <w:bCs/>
          <w:kern w:val="32"/>
          <w:lang w:val="en-GB"/>
        </w:rPr>
      </w:pPr>
    </w:p>
    <w:p w14:paraId="2BD93315" w14:textId="77777777" w:rsidR="00C11D1F" w:rsidRPr="002654C2" w:rsidRDefault="00C11D1F" w:rsidP="00C11D1F">
      <w:pPr>
        <w:rPr>
          <w:rFonts w:ascii="Arial" w:hAnsi="Arial" w:cs="Arial"/>
          <w:b/>
          <w:bCs/>
          <w:color w:val="216DAF" w:themeColor="accent1"/>
          <w:kern w:val="32"/>
          <w:lang w:val="en-GB"/>
        </w:rPr>
      </w:pPr>
      <w:r w:rsidRPr="002654C2">
        <w:rPr>
          <w:rFonts w:ascii="Arial" w:hAnsi="Arial" w:cs="Arial"/>
          <w:b/>
          <w:bCs/>
          <w:color w:val="216DAF" w:themeColor="accent1"/>
          <w:kern w:val="32"/>
          <w:lang w:val="en-GB"/>
        </w:rPr>
        <w:t>Convert transaction-log-file application</w:t>
      </w:r>
    </w:p>
    <w:p w14:paraId="468985F1" w14:textId="77777777" w:rsidR="00C11D1F" w:rsidRPr="002654C2" w:rsidRDefault="00C11D1F" w:rsidP="00C11D1F">
      <w:pPr>
        <w:rPr>
          <w:rFonts w:ascii="Arial" w:hAnsi="Arial" w:cs="Arial"/>
          <w:bCs/>
          <w:kern w:val="32"/>
          <w:lang w:val="en-GB"/>
        </w:rPr>
      </w:pPr>
    </w:p>
    <w:p w14:paraId="24E45C2C"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Name:</w:t>
      </w:r>
      <w:r w:rsidRPr="002654C2">
        <w:rPr>
          <w:rFonts w:ascii="Arial" w:hAnsi="Arial" w:cs="Arial"/>
          <w:bCs/>
          <w:kern w:val="32"/>
          <w:lang w:val="en-GB"/>
        </w:rPr>
        <w:t xml:space="preserve"> Convert</w:t>
      </w:r>
    </w:p>
    <w:p w14:paraId="67B0D3DB" w14:textId="77777777" w:rsidR="00C11D1F" w:rsidRPr="002654C2" w:rsidRDefault="00C11D1F" w:rsidP="00C11D1F">
      <w:pPr>
        <w:rPr>
          <w:rFonts w:ascii="Arial" w:hAnsi="Arial" w:cs="Arial"/>
          <w:bCs/>
          <w:kern w:val="32"/>
        </w:rPr>
      </w:pPr>
      <w:r w:rsidRPr="002654C2">
        <w:rPr>
          <w:rFonts w:ascii="Arial" w:hAnsi="Arial" w:cs="Arial"/>
          <w:b/>
          <w:bCs/>
          <w:kern w:val="32"/>
        </w:rPr>
        <w:t xml:space="preserve">Brief Description: </w:t>
      </w:r>
      <w:r w:rsidRPr="002654C2">
        <w:rPr>
          <w:rFonts w:ascii="Arial" w:hAnsi="Arial" w:cs="Arial"/>
          <w:bCs/>
          <w:kern w:val="32"/>
        </w:rPr>
        <w:t xml:space="preserve">The user provides a </w:t>
      </w:r>
      <w:r w:rsidRPr="002654C2">
        <w:rPr>
          <w:rFonts w:ascii="Arial" w:hAnsi="Arial" w:cs="Arial"/>
          <w:bCs/>
          <w:kern w:val="32"/>
          <w:lang w:val="en-GB"/>
        </w:rPr>
        <w:t>transaction-log-file. The system then extracts the information from the file and updates the database.</w:t>
      </w:r>
    </w:p>
    <w:p w14:paraId="05BC6A87" w14:textId="77777777" w:rsidR="00C11D1F" w:rsidRPr="002654C2" w:rsidRDefault="00C11D1F" w:rsidP="00C11D1F">
      <w:pPr>
        <w:rPr>
          <w:rFonts w:ascii="Arial" w:hAnsi="Arial" w:cs="Arial"/>
          <w:b/>
          <w:bCs/>
          <w:kern w:val="32"/>
          <w:lang w:val="en-GB"/>
        </w:rPr>
      </w:pPr>
      <w:r w:rsidRPr="002654C2">
        <w:rPr>
          <w:rFonts w:ascii="Arial" w:hAnsi="Arial" w:cs="Arial"/>
          <w:b/>
          <w:bCs/>
          <w:kern w:val="32"/>
          <w:lang w:val="en-GB"/>
        </w:rPr>
        <w:t>Actors:</w:t>
      </w:r>
    </w:p>
    <w:p w14:paraId="284F7B16"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 xml:space="preserve">The user is an event worker </w:t>
      </w:r>
    </w:p>
    <w:p w14:paraId="0C31BDC2"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The system is the transaction-log-file converter application.</w:t>
      </w:r>
    </w:p>
    <w:p w14:paraId="6B4968E1"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 xml:space="preserve">Preconditions: </w:t>
      </w:r>
      <w:r w:rsidRPr="002654C2">
        <w:rPr>
          <w:rFonts w:ascii="Arial" w:hAnsi="Arial" w:cs="Arial"/>
          <w:bCs/>
          <w:kern w:val="32"/>
          <w:lang w:val="en-GB"/>
        </w:rPr>
        <w:t>Visitor has entered the event</w:t>
      </w:r>
    </w:p>
    <w:p w14:paraId="7A4982C9" w14:textId="77777777" w:rsidR="00C11D1F" w:rsidRPr="002654C2" w:rsidRDefault="00C11D1F" w:rsidP="00C11D1F">
      <w:pPr>
        <w:rPr>
          <w:rFonts w:ascii="Arial" w:hAnsi="Arial" w:cs="Arial"/>
          <w:b/>
          <w:bCs/>
          <w:kern w:val="32"/>
        </w:rPr>
      </w:pPr>
      <w:r w:rsidRPr="002654C2">
        <w:rPr>
          <w:rFonts w:ascii="Arial" w:hAnsi="Arial" w:cs="Arial"/>
          <w:b/>
          <w:bCs/>
          <w:kern w:val="32"/>
        </w:rPr>
        <w:t>Basic Flow:</w:t>
      </w:r>
    </w:p>
    <w:p w14:paraId="712B4D6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User provides transaction-log-file</w:t>
      </w:r>
    </w:p>
    <w:p w14:paraId="254485E4"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verifies the provided file is valid</w:t>
      </w:r>
    </w:p>
    <w:p w14:paraId="50D134D9"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The system transfers the information from the text file to the database</w:t>
      </w:r>
    </w:p>
    <w:p w14:paraId="04E54B71" w14:textId="77777777" w:rsidR="00C11D1F" w:rsidRPr="002654C2" w:rsidRDefault="00C11D1F" w:rsidP="00C11D1F">
      <w:pPr>
        <w:numPr>
          <w:ilvl w:val="0"/>
          <w:numId w:val="28"/>
        </w:numPr>
        <w:rPr>
          <w:rFonts w:ascii="Arial" w:hAnsi="Arial" w:cs="Arial"/>
          <w:bCs/>
          <w:kern w:val="32"/>
          <w:lang w:val="en-GB"/>
        </w:rPr>
      </w:pPr>
      <w:r w:rsidRPr="002654C2">
        <w:rPr>
          <w:rFonts w:ascii="Arial" w:hAnsi="Arial" w:cs="Arial"/>
          <w:bCs/>
          <w:kern w:val="32"/>
          <w:lang w:val="en-GB"/>
        </w:rPr>
        <w:t>System displays that the information was transferred successfully</w:t>
      </w:r>
    </w:p>
    <w:p w14:paraId="6B8BE306" w14:textId="77777777" w:rsidR="00C11D1F" w:rsidRPr="002654C2" w:rsidRDefault="00C11D1F" w:rsidP="00C11D1F">
      <w:pPr>
        <w:rPr>
          <w:rFonts w:ascii="Arial" w:hAnsi="Arial" w:cs="Arial"/>
          <w:bCs/>
          <w:kern w:val="32"/>
          <w:lang w:val="en-GB"/>
        </w:rPr>
      </w:pPr>
      <w:r w:rsidRPr="002654C2">
        <w:rPr>
          <w:rFonts w:ascii="Arial" w:hAnsi="Arial" w:cs="Arial"/>
          <w:b/>
          <w:bCs/>
          <w:kern w:val="32"/>
          <w:lang w:val="en-GB"/>
        </w:rPr>
        <w:t>Alternate flow:</w:t>
      </w:r>
    </w:p>
    <w:p w14:paraId="70914720" w14:textId="77777777" w:rsidR="00C11D1F" w:rsidRPr="002654C2" w:rsidRDefault="00C11D1F" w:rsidP="00C11D1F">
      <w:pPr>
        <w:rPr>
          <w:rFonts w:ascii="Arial" w:hAnsi="Arial" w:cs="Arial"/>
          <w:bCs/>
          <w:kern w:val="32"/>
          <w:lang w:val="en-GB"/>
        </w:rPr>
      </w:pPr>
      <w:r w:rsidRPr="002654C2">
        <w:rPr>
          <w:rFonts w:ascii="Arial" w:hAnsi="Arial" w:cs="Arial"/>
          <w:bCs/>
          <w:kern w:val="32"/>
          <w:lang w:val="en-GB"/>
        </w:rPr>
        <w:t>4.a The system displays that the information transfer was unsuccessful</w:t>
      </w:r>
    </w:p>
    <w:p w14:paraId="57AACBD2" w14:textId="4E5A14A6" w:rsidR="00DB6618" w:rsidRPr="002654C2" w:rsidRDefault="00DB6618" w:rsidP="00151639">
      <w:pPr>
        <w:rPr>
          <w:rFonts w:ascii="Arial" w:hAnsi="Arial" w:cs="Arial"/>
          <w:bCs/>
          <w:kern w:val="32"/>
        </w:rPr>
      </w:pPr>
    </w:p>
    <w:p w14:paraId="70D70A94" w14:textId="04BDCDA6" w:rsidR="00DB6618" w:rsidRPr="002654C2" w:rsidRDefault="00DB6618" w:rsidP="00151639">
      <w:pPr>
        <w:rPr>
          <w:rFonts w:ascii="Arial" w:hAnsi="Arial" w:cs="Arial"/>
          <w:b/>
          <w:bCs/>
          <w:kern w:val="32"/>
        </w:rPr>
      </w:pPr>
    </w:p>
    <w:p w14:paraId="008712C7" w14:textId="58E81BFB" w:rsidR="00DB6618" w:rsidRPr="002654C2" w:rsidRDefault="00DB6618" w:rsidP="00151639">
      <w:pPr>
        <w:rPr>
          <w:rFonts w:ascii="Arial" w:hAnsi="Arial" w:cs="Arial"/>
          <w:b/>
          <w:bCs/>
          <w:kern w:val="32"/>
        </w:rPr>
      </w:pPr>
    </w:p>
    <w:p w14:paraId="5B865528" w14:textId="4B7DD731" w:rsidR="00DB6618" w:rsidRPr="002654C2" w:rsidRDefault="00DB6618" w:rsidP="00151639">
      <w:pPr>
        <w:rPr>
          <w:rFonts w:ascii="Arial" w:hAnsi="Arial" w:cs="Arial"/>
          <w:b/>
          <w:bCs/>
          <w:kern w:val="32"/>
        </w:rPr>
      </w:pPr>
    </w:p>
    <w:p w14:paraId="55B1C81A" w14:textId="269DCAC8" w:rsidR="00DB6618" w:rsidRPr="002654C2" w:rsidRDefault="00DB6618" w:rsidP="00151639">
      <w:pPr>
        <w:rPr>
          <w:rFonts w:ascii="Arial" w:hAnsi="Arial" w:cs="Arial"/>
          <w:b/>
          <w:bCs/>
          <w:kern w:val="32"/>
        </w:rPr>
      </w:pPr>
    </w:p>
    <w:p w14:paraId="0E7920A5" w14:textId="57E60014" w:rsidR="00B61489" w:rsidRPr="002654C2" w:rsidRDefault="00B61489" w:rsidP="00151639">
      <w:pPr>
        <w:rPr>
          <w:rFonts w:ascii="Arial" w:hAnsi="Arial" w:cs="Arial"/>
          <w:b/>
          <w:bCs/>
          <w:kern w:val="32"/>
        </w:rPr>
      </w:pPr>
    </w:p>
    <w:p w14:paraId="2D9DEA90" w14:textId="4195905F" w:rsidR="00B61489" w:rsidRPr="002654C2" w:rsidRDefault="00B61489" w:rsidP="00151639">
      <w:pPr>
        <w:rPr>
          <w:rFonts w:ascii="Arial" w:hAnsi="Arial" w:cs="Arial"/>
          <w:b/>
          <w:bCs/>
          <w:kern w:val="32"/>
        </w:rPr>
      </w:pPr>
    </w:p>
    <w:p w14:paraId="21D06FB8" w14:textId="7FA6B4B3" w:rsidR="00B61489" w:rsidRPr="002654C2" w:rsidRDefault="00B61489" w:rsidP="00151639">
      <w:pPr>
        <w:rPr>
          <w:rFonts w:ascii="Arial" w:hAnsi="Arial" w:cs="Arial"/>
          <w:b/>
          <w:bCs/>
          <w:kern w:val="32"/>
        </w:rPr>
      </w:pPr>
    </w:p>
    <w:p w14:paraId="396F3D4D" w14:textId="6923077E" w:rsidR="00B61489" w:rsidRPr="002654C2" w:rsidRDefault="00B61489" w:rsidP="00151639">
      <w:pPr>
        <w:rPr>
          <w:rFonts w:ascii="Arial" w:hAnsi="Arial" w:cs="Arial"/>
          <w:b/>
          <w:bCs/>
          <w:kern w:val="32"/>
        </w:rPr>
      </w:pPr>
    </w:p>
    <w:p w14:paraId="7FE369D3" w14:textId="525FC9EC" w:rsidR="00B61489" w:rsidRPr="002654C2" w:rsidRDefault="00B61489" w:rsidP="00151639">
      <w:pPr>
        <w:rPr>
          <w:rFonts w:ascii="Arial" w:hAnsi="Arial" w:cs="Arial"/>
          <w:b/>
          <w:bCs/>
          <w:kern w:val="32"/>
        </w:rPr>
      </w:pPr>
    </w:p>
    <w:p w14:paraId="3FD24FC1" w14:textId="72147661" w:rsidR="00B61489" w:rsidRPr="002654C2" w:rsidRDefault="00B61489" w:rsidP="00151639">
      <w:pPr>
        <w:rPr>
          <w:rFonts w:ascii="Arial" w:hAnsi="Arial" w:cs="Arial"/>
          <w:b/>
          <w:bCs/>
          <w:kern w:val="32"/>
        </w:rPr>
      </w:pPr>
    </w:p>
    <w:p w14:paraId="160E5D41" w14:textId="2A2F1EF9" w:rsidR="00B61489" w:rsidRPr="002654C2" w:rsidRDefault="00B61489" w:rsidP="00151639">
      <w:pPr>
        <w:rPr>
          <w:rFonts w:ascii="Arial" w:hAnsi="Arial" w:cs="Arial"/>
          <w:b/>
          <w:bCs/>
          <w:kern w:val="32"/>
        </w:rPr>
      </w:pPr>
    </w:p>
    <w:p w14:paraId="6CC400B5" w14:textId="365C202F" w:rsidR="00B61489" w:rsidRPr="002654C2" w:rsidRDefault="00B61489" w:rsidP="00151639">
      <w:pPr>
        <w:rPr>
          <w:rFonts w:ascii="Arial" w:hAnsi="Arial" w:cs="Arial"/>
          <w:b/>
          <w:bCs/>
          <w:kern w:val="32"/>
        </w:rPr>
      </w:pPr>
    </w:p>
    <w:p w14:paraId="074B6B71" w14:textId="77777777" w:rsidR="00B61489" w:rsidRPr="002654C2" w:rsidRDefault="00B61489" w:rsidP="00151639">
      <w:pPr>
        <w:rPr>
          <w:rFonts w:ascii="Arial" w:hAnsi="Arial" w:cs="Arial"/>
          <w:b/>
          <w:bCs/>
          <w:kern w:val="32"/>
        </w:rPr>
      </w:pPr>
    </w:p>
    <w:p w14:paraId="2F5D5AD4" w14:textId="67824B9E" w:rsidR="00DB6618" w:rsidRPr="002654C2" w:rsidRDefault="00DB6618" w:rsidP="00680450">
      <w:pPr>
        <w:pStyle w:val="Heading1"/>
      </w:pPr>
      <w:bookmarkStart w:id="6" w:name="_Toc4187251"/>
      <w:r w:rsidRPr="002654C2">
        <w:lastRenderedPageBreak/>
        <w:t>Functional requirements</w:t>
      </w:r>
      <w:bookmarkEnd w:id="6"/>
    </w:p>
    <w:p w14:paraId="0C9BD437" w14:textId="5128FBAD" w:rsidR="00DB6618" w:rsidRPr="002654C2" w:rsidRDefault="00DB6618" w:rsidP="00151639">
      <w:pPr>
        <w:rPr>
          <w:rFonts w:ascii="Arial" w:hAnsi="Arial" w:cs="Arial"/>
          <w:b/>
          <w:bCs/>
          <w:kern w:val="32"/>
        </w:rPr>
      </w:pPr>
    </w:p>
    <w:p w14:paraId="0133DB08" w14:textId="77777777" w:rsidR="00C11D1F" w:rsidRPr="002654C2" w:rsidRDefault="00C11D1F" w:rsidP="00E601BE">
      <w:pPr>
        <w:pStyle w:val="Heading2"/>
        <w:rPr>
          <w:rFonts w:ascii="Arial" w:hAnsi="Arial" w:cs="Arial"/>
          <w:lang w:val="en-GB" w:eastAsia="en-US"/>
        </w:rPr>
      </w:pPr>
      <w:bookmarkStart w:id="7" w:name="_Toc4187252"/>
      <w:r w:rsidRPr="002654C2">
        <w:rPr>
          <w:rFonts w:ascii="Arial" w:hAnsi="Arial" w:cs="Arial"/>
          <w:lang w:val="en-GB"/>
        </w:rPr>
        <w:t>Website</w:t>
      </w:r>
      <w:bookmarkEnd w:id="7"/>
    </w:p>
    <w:p w14:paraId="3D667336" w14:textId="77777777" w:rsidR="00C11D1F" w:rsidRPr="002654C2" w:rsidRDefault="00C11D1F" w:rsidP="00C11D1F">
      <w:pPr>
        <w:rPr>
          <w:rFonts w:ascii="Arial" w:hAnsi="Arial" w:cs="Arial"/>
          <w:lang w:val="en-GB"/>
        </w:rPr>
      </w:pPr>
    </w:p>
    <w:p w14:paraId="1E5EA607" w14:textId="77777777" w:rsidR="00C11D1F" w:rsidRPr="002654C2" w:rsidRDefault="00C11D1F" w:rsidP="00C11D1F">
      <w:pPr>
        <w:rPr>
          <w:rFonts w:ascii="Arial" w:hAnsi="Arial" w:cs="Arial"/>
          <w:lang w:val="en-GB"/>
        </w:rPr>
      </w:pPr>
      <w:r w:rsidRPr="002654C2">
        <w:rPr>
          <w:rFonts w:ascii="Arial" w:hAnsi="Arial" w:cs="Arial"/>
          <w:lang w:val="en-GB"/>
        </w:rPr>
        <w:t>Must:</w:t>
      </w:r>
    </w:p>
    <w:p w14:paraId="30141D75" w14:textId="612635DC"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 xml:space="preserve">Allow </w:t>
      </w:r>
      <w:r w:rsidR="00662692" w:rsidRPr="002654C2">
        <w:rPr>
          <w:rFonts w:ascii="Arial" w:hAnsi="Arial" w:cs="Arial"/>
          <w:lang w:val="en-GB"/>
        </w:rPr>
        <w:t>a person</w:t>
      </w:r>
      <w:r w:rsidRPr="002654C2">
        <w:rPr>
          <w:rFonts w:ascii="Arial" w:hAnsi="Arial" w:cs="Arial"/>
          <w:lang w:val="en-GB"/>
        </w:rPr>
        <w:t xml:space="preserve"> to buy </w:t>
      </w:r>
      <w:r w:rsidR="00662692" w:rsidRPr="002654C2">
        <w:rPr>
          <w:rFonts w:ascii="Arial" w:hAnsi="Arial" w:cs="Arial"/>
          <w:lang w:val="en-GB"/>
        </w:rPr>
        <w:t xml:space="preserve">a </w:t>
      </w:r>
      <w:r w:rsidRPr="002654C2">
        <w:rPr>
          <w:rFonts w:ascii="Arial" w:hAnsi="Arial" w:cs="Arial"/>
          <w:lang w:val="en-GB"/>
        </w:rPr>
        <w:t>ticket to the event</w:t>
      </w:r>
    </w:p>
    <w:p w14:paraId="0EBACCDA" w14:textId="77777777"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reserve camping</w:t>
      </w:r>
    </w:p>
    <w:p w14:paraId="2F517547" w14:textId="026243D5" w:rsidR="00C11D1F" w:rsidRPr="002654C2" w:rsidRDefault="00C11D1F" w:rsidP="00C11D1F">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add credits to their account</w:t>
      </w:r>
    </w:p>
    <w:p w14:paraId="2C6E6267" w14:textId="2F70DF79" w:rsidR="00662692" w:rsidRPr="002654C2" w:rsidRDefault="00662692"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Display information about the event</w:t>
      </w:r>
    </w:p>
    <w:p w14:paraId="1839ED91" w14:textId="284F10EF" w:rsidR="008C1F71" w:rsidRPr="002654C2" w:rsidRDefault="008C1F71" w:rsidP="00662692">
      <w:pPr>
        <w:pStyle w:val="ListParagraph"/>
        <w:numPr>
          <w:ilvl w:val="0"/>
          <w:numId w:val="29"/>
        </w:numPr>
        <w:spacing w:after="160" w:line="256" w:lineRule="auto"/>
        <w:rPr>
          <w:rFonts w:ascii="Arial" w:hAnsi="Arial" w:cs="Arial"/>
          <w:lang w:val="en-GB"/>
        </w:rPr>
      </w:pPr>
      <w:r w:rsidRPr="002654C2">
        <w:rPr>
          <w:rFonts w:ascii="Arial" w:hAnsi="Arial" w:cs="Arial"/>
          <w:lang w:val="en-GB"/>
        </w:rPr>
        <w:t>Allow account owners to log in and out of their account</w:t>
      </w:r>
    </w:p>
    <w:p w14:paraId="0ED0FB2E" w14:textId="77777777" w:rsidR="00662692" w:rsidRPr="002654C2" w:rsidRDefault="00662692" w:rsidP="00662692">
      <w:pPr>
        <w:pStyle w:val="ListParagraph"/>
        <w:spacing w:after="160" w:line="256" w:lineRule="auto"/>
        <w:rPr>
          <w:rFonts w:ascii="Arial" w:hAnsi="Arial" w:cs="Arial"/>
          <w:lang w:val="en-GB"/>
        </w:rPr>
      </w:pPr>
    </w:p>
    <w:p w14:paraId="630CF377" w14:textId="77777777" w:rsidR="00C11D1F" w:rsidRPr="002654C2" w:rsidRDefault="00C11D1F" w:rsidP="00C11D1F">
      <w:pPr>
        <w:rPr>
          <w:rFonts w:ascii="Arial" w:hAnsi="Arial" w:cs="Arial"/>
          <w:lang w:val="en-GB"/>
        </w:rPr>
      </w:pPr>
    </w:p>
    <w:p w14:paraId="02E511CC" w14:textId="77777777" w:rsidR="00C11D1F" w:rsidRPr="002654C2" w:rsidRDefault="00C11D1F" w:rsidP="00C11D1F">
      <w:pPr>
        <w:rPr>
          <w:rFonts w:ascii="Arial" w:hAnsi="Arial" w:cs="Arial"/>
          <w:lang w:val="en-GB"/>
        </w:rPr>
      </w:pPr>
      <w:r w:rsidRPr="002654C2">
        <w:rPr>
          <w:rFonts w:ascii="Arial" w:hAnsi="Arial" w:cs="Arial"/>
          <w:lang w:val="en-GB"/>
        </w:rPr>
        <w:t>Should:</w:t>
      </w:r>
    </w:p>
    <w:p w14:paraId="7878168D" w14:textId="21C1E283" w:rsidR="00C11D1F" w:rsidRPr="002654C2" w:rsidRDefault="00C11D1F"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Display contact information</w:t>
      </w:r>
    </w:p>
    <w:p w14:paraId="261B6DF2" w14:textId="3822A78F" w:rsidR="00662692" w:rsidRPr="002654C2" w:rsidRDefault="00662692" w:rsidP="00C11D1F">
      <w:pPr>
        <w:pStyle w:val="ListParagraph"/>
        <w:numPr>
          <w:ilvl w:val="0"/>
          <w:numId w:val="30"/>
        </w:numPr>
        <w:spacing w:after="160" w:line="256" w:lineRule="auto"/>
        <w:rPr>
          <w:rFonts w:ascii="Arial" w:hAnsi="Arial" w:cs="Arial"/>
          <w:lang w:val="en-GB"/>
        </w:rPr>
      </w:pPr>
      <w:r w:rsidRPr="002654C2">
        <w:rPr>
          <w:rFonts w:ascii="Arial" w:hAnsi="Arial" w:cs="Arial"/>
          <w:lang w:val="en-GB"/>
        </w:rPr>
        <w:t>Allow a person to buy multiple tickets</w:t>
      </w:r>
    </w:p>
    <w:p w14:paraId="32061BFB" w14:textId="77777777" w:rsidR="00C11D1F" w:rsidRPr="002654C2" w:rsidRDefault="00C11D1F" w:rsidP="00C11D1F">
      <w:pPr>
        <w:rPr>
          <w:rFonts w:ascii="Arial" w:hAnsi="Arial" w:cs="Arial"/>
          <w:lang w:val="en-GB"/>
        </w:rPr>
      </w:pPr>
    </w:p>
    <w:p w14:paraId="2F6C304B" w14:textId="77777777" w:rsidR="00C11D1F" w:rsidRPr="002654C2" w:rsidRDefault="00C11D1F" w:rsidP="00C11D1F">
      <w:pPr>
        <w:rPr>
          <w:rFonts w:ascii="Arial" w:hAnsi="Arial" w:cs="Arial"/>
          <w:lang w:val="en-GB"/>
        </w:rPr>
      </w:pPr>
      <w:r w:rsidRPr="002654C2">
        <w:rPr>
          <w:rFonts w:ascii="Arial" w:hAnsi="Arial" w:cs="Arial"/>
          <w:lang w:val="en-GB"/>
        </w:rPr>
        <w:t xml:space="preserve">Could: </w:t>
      </w:r>
    </w:p>
    <w:p w14:paraId="64858B5B"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answers to frequently asked questions</w:t>
      </w:r>
    </w:p>
    <w:p w14:paraId="7240014A" w14:textId="77777777"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Allow account owners to leave a review of the event</w:t>
      </w:r>
    </w:p>
    <w:p w14:paraId="1C7E6EEB" w14:textId="2482EB86" w:rsidR="00C11D1F" w:rsidRPr="002654C2" w:rsidRDefault="00C11D1F"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Display the events review</w:t>
      </w:r>
    </w:p>
    <w:p w14:paraId="4D922D99" w14:textId="44047B89" w:rsidR="00662692" w:rsidRPr="002654C2" w:rsidRDefault="00662692" w:rsidP="00C11D1F">
      <w:pPr>
        <w:pStyle w:val="ListParagraph"/>
        <w:numPr>
          <w:ilvl w:val="0"/>
          <w:numId w:val="31"/>
        </w:numPr>
        <w:spacing w:after="160" w:line="256" w:lineRule="auto"/>
        <w:rPr>
          <w:rFonts w:ascii="Arial" w:hAnsi="Arial" w:cs="Arial"/>
          <w:lang w:val="en-GB"/>
        </w:rPr>
      </w:pPr>
      <w:r w:rsidRPr="002654C2">
        <w:rPr>
          <w:rFonts w:ascii="Arial" w:hAnsi="Arial" w:cs="Arial"/>
          <w:lang w:val="en-GB"/>
        </w:rPr>
        <w:t>Support mobile devices</w:t>
      </w:r>
    </w:p>
    <w:p w14:paraId="6247256E" w14:textId="77777777" w:rsidR="00C11D1F" w:rsidRPr="002654C2" w:rsidRDefault="00C11D1F" w:rsidP="00C11D1F">
      <w:pPr>
        <w:rPr>
          <w:rFonts w:ascii="Arial" w:hAnsi="Arial" w:cs="Arial"/>
          <w:lang w:val="en-GB"/>
        </w:rPr>
      </w:pPr>
    </w:p>
    <w:p w14:paraId="5E73E5D2" w14:textId="77777777" w:rsidR="00C11D1F" w:rsidRPr="002654C2" w:rsidRDefault="00C11D1F" w:rsidP="00E601BE">
      <w:pPr>
        <w:pStyle w:val="Heading2"/>
        <w:rPr>
          <w:rFonts w:ascii="Arial" w:hAnsi="Arial" w:cs="Arial"/>
        </w:rPr>
      </w:pPr>
      <w:bookmarkStart w:id="8" w:name="_Toc4187253"/>
      <w:r w:rsidRPr="002654C2">
        <w:rPr>
          <w:rFonts w:ascii="Arial" w:hAnsi="Arial" w:cs="Arial"/>
        </w:rPr>
        <w:t>Applications</w:t>
      </w:r>
      <w:bookmarkEnd w:id="8"/>
    </w:p>
    <w:p w14:paraId="1F44829B" w14:textId="77777777" w:rsidR="00C11D1F" w:rsidRPr="002654C2" w:rsidRDefault="00C11D1F" w:rsidP="00C11D1F">
      <w:pPr>
        <w:rPr>
          <w:rFonts w:ascii="Arial" w:hAnsi="Arial" w:cs="Arial"/>
          <w:lang w:val="en-GB"/>
        </w:rPr>
      </w:pPr>
    </w:p>
    <w:p w14:paraId="22533B91" w14:textId="77777777" w:rsidR="00C11D1F" w:rsidRPr="002654C2" w:rsidRDefault="00C11D1F" w:rsidP="00C11D1F">
      <w:pPr>
        <w:rPr>
          <w:rFonts w:ascii="Arial" w:hAnsi="Arial" w:cs="Arial"/>
          <w:lang w:val="en-GB"/>
        </w:rPr>
      </w:pPr>
      <w:r w:rsidRPr="002654C2">
        <w:rPr>
          <w:rFonts w:ascii="Arial" w:hAnsi="Arial" w:cs="Arial"/>
          <w:lang w:val="en-GB"/>
        </w:rPr>
        <w:t>Must:</w:t>
      </w:r>
    </w:p>
    <w:p w14:paraId="6E20F98C"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Show if the scanned ticket is a valid ticket</w:t>
      </w:r>
    </w:p>
    <w:p w14:paraId="021261D4" w14:textId="5B4D2D5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Create a new </w:t>
      </w:r>
      <w:r w:rsidR="00AE0F71">
        <w:rPr>
          <w:rFonts w:ascii="Arial" w:hAnsi="Arial" w:cs="Arial"/>
          <w:lang w:val="en-GB"/>
        </w:rPr>
        <w:t xml:space="preserve">temporary </w:t>
      </w:r>
      <w:r w:rsidRPr="002654C2">
        <w:rPr>
          <w:rFonts w:ascii="Arial" w:hAnsi="Arial" w:cs="Arial"/>
          <w:lang w:val="en-GB"/>
        </w:rPr>
        <w:t>account with the provided email</w:t>
      </w:r>
    </w:p>
    <w:p w14:paraId="163FC02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Program RFID chip</w:t>
      </w:r>
    </w:p>
    <w:p w14:paraId="26BAA21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Read RFID chip</w:t>
      </w:r>
    </w:p>
    <w:p w14:paraId="60E8E647" w14:textId="67747F45"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account by the total price of the items</w:t>
      </w:r>
    </w:p>
    <w:p w14:paraId="61D72C26" w14:textId="7B4378C4"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Check if account has reserved a camping spot and if </w:t>
      </w:r>
      <w:r w:rsidRPr="002654C2">
        <w:rPr>
          <w:rFonts w:ascii="Arial" w:hAnsi="Arial" w:cs="Arial"/>
          <w:noProof/>
          <w:lang w:val="en-GB"/>
        </w:rPr>
        <w:t>it's</w:t>
      </w:r>
      <w:r w:rsidRPr="002654C2">
        <w:rPr>
          <w:rFonts w:ascii="Arial" w:hAnsi="Arial" w:cs="Arial"/>
          <w:lang w:val="en-GB"/>
        </w:rPr>
        <w:t xml:space="preserve"> paid for</w:t>
      </w:r>
    </w:p>
    <w:p w14:paraId="16C59F66"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Calculate the to be paid amount for the camping spot</w:t>
      </w:r>
    </w:p>
    <w:p w14:paraId="3680CD9E" w14:textId="640F3862"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Lower the credits of the provided account by the total price of the loaned items and adds loaned items to account</w:t>
      </w:r>
    </w:p>
    <w:p w14:paraId="065CFDC5" w14:textId="36F302A2"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item(s) on the provided account as returned</w:t>
      </w:r>
    </w:p>
    <w:p w14:paraId="38801A1A" w14:textId="23B8E46F"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Check that there are no loaned items on the provided account</w:t>
      </w:r>
    </w:p>
    <w:p w14:paraId="25761F61"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the </w:t>
      </w:r>
      <w:r w:rsidRPr="002654C2">
        <w:rPr>
          <w:rFonts w:ascii="Arial" w:hAnsi="Arial" w:cs="Arial"/>
          <w:noProof/>
          <w:lang w:val="en-GB"/>
        </w:rPr>
        <w:t>amount</w:t>
      </w:r>
      <w:r w:rsidRPr="002654C2">
        <w:rPr>
          <w:rFonts w:ascii="Arial" w:hAnsi="Arial" w:cs="Arial"/>
          <w:lang w:val="en-GB"/>
        </w:rPr>
        <w:t xml:space="preserve"> of money that needs to be returned when exiting event</w:t>
      </w:r>
    </w:p>
    <w:p w14:paraId="3F9E8E1A" w14:textId="0720392A"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Mark the provided account as invalid when exiting event</w:t>
      </w:r>
    </w:p>
    <w:p w14:paraId="40BE4852"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 xml:space="preserve">Show status of the </w:t>
      </w:r>
      <w:r w:rsidRPr="002654C2">
        <w:rPr>
          <w:rFonts w:ascii="Arial" w:hAnsi="Arial" w:cs="Arial"/>
          <w:noProof/>
          <w:lang w:val="en-GB"/>
        </w:rPr>
        <w:t>event</w:t>
      </w:r>
    </w:p>
    <w:p w14:paraId="5EE95990"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t>Convert the information in transaction-log-file to database</w:t>
      </w:r>
    </w:p>
    <w:p w14:paraId="391DD91B" w14:textId="77777777" w:rsidR="00C11D1F" w:rsidRPr="002654C2" w:rsidRDefault="00C11D1F" w:rsidP="00C11D1F">
      <w:pPr>
        <w:pStyle w:val="ListParagraph"/>
        <w:numPr>
          <w:ilvl w:val="0"/>
          <w:numId w:val="32"/>
        </w:numPr>
        <w:spacing w:after="160" w:line="256" w:lineRule="auto"/>
        <w:rPr>
          <w:rFonts w:ascii="Arial" w:hAnsi="Arial" w:cs="Arial"/>
          <w:lang w:val="en-GB"/>
        </w:rPr>
      </w:pPr>
      <w:r w:rsidRPr="002654C2">
        <w:rPr>
          <w:rFonts w:ascii="Arial" w:hAnsi="Arial" w:cs="Arial"/>
          <w:lang w:val="en-GB"/>
        </w:rPr>
        <w:lastRenderedPageBreak/>
        <w:t xml:space="preserve">Generate </w:t>
      </w:r>
      <w:r w:rsidRPr="002654C2">
        <w:rPr>
          <w:rFonts w:ascii="Arial" w:hAnsi="Arial" w:cs="Arial"/>
          <w:noProof/>
          <w:lang w:val="en-GB"/>
        </w:rPr>
        <w:t>receipt</w:t>
      </w:r>
    </w:p>
    <w:p w14:paraId="491EBAF2" w14:textId="77777777" w:rsidR="00C11D1F" w:rsidRPr="002654C2" w:rsidRDefault="00C11D1F" w:rsidP="00C11D1F">
      <w:pPr>
        <w:rPr>
          <w:rFonts w:ascii="Arial" w:hAnsi="Arial" w:cs="Arial"/>
          <w:lang w:val="en-GB"/>
        </w:rPr>
      </w:pPr>
    </w:p>
    <w:p w14:paraId="3AF6C376" w14:textId="77777777" w:rsidR="00C11D1F" w:rsidRPr="002654C2" w:rsidRDefault="00C11D1F" w:rsidP="00C11D1F">
      <w:pPr>
        <w:rPr>
          <w:rFonts w:ascii="Arial" w:hAnsi="Arial" w:cs="Arial"/>
          <w:lang w:val="en-GB"/>
        </w:rPr>
      </w:pPr>
      <w:r w:rsidRPr="002654C2">
        <w:rPr>
          <w:rFonts w:ascii="Arial" w:hAnsi="Arial" w:cs="Arial"/>
          <w:lang w:val="en-GB"/>
        </w:rPr>
        <w:t>Should:</w:t>
      </w:r>
    </w:p>
    <w:p w14:paraId="504D5FD0" w14:textId="350DDB3C" w:rsidR="00DB6618"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employees to </w:t>
      </w:r>
      <w:r w:rsidRPr="002654C2">
        <w:rPr>
          <w:rFonts w:ascii="Arial" w:hAnsi="Arial" w:cs="Arial"/>
          <w:noProof/>
          <w:lang w:val="en-GB"/>
        </w:rPr>
        <w:t>log</w:t>
      </w:r>
      <w:r w:rsidR="00B61489" w:rsidRPr="002654C2">
        <w:rPr>
          <w:rFonts w:ascii="Arial" w:hAnsi="Arial" w:cs="Arial"/>
          <w:noProof/>
          <w:lang w:val="en-GB"/>
        </w:rPr>
        <w:t xml:space="preserve"> </w:t>
      </w:r>
      <w:r w:rsidRPr="002654C2">
        <w:rPr>
          <w:rFonts w:ascii="Arial" w:hAnsi="Arial" w:cs="Arial"/>
          <w:noProof/>
          <w:lang w:val="en-GB"/>
        </w:rPr>
        <w:t>in</w:t>
      </w:r>
      <w:r w:rsidRPr="002654C2">
        <w:rPr>
          <w:rFonts w:ascii="Arial" w:hAnsi="Arial" w:cs="Arial"/>
          <w:lang w:val="en-GB"/>
        </w:rPr>
        <w:t xml:space="preserve"> </w:t>
      </w:r>
      <w:r w:rsidR="00C11D1F" w:rsidRPr="002654C2">
        <w:rPr>
          <w:rFonts w:ascii="Arial" w:hAnsi="Arial" w:cs="Arial"/>
          <w:lang w:val="en-GB"/>
        </w:rPr>
        <w:t xml:space="preserve">to get </w:t>
      </w:r>
      <w:r w:rsidR="00C11D1F" w:rsidRPr="002654C2">
        <w:rPr>
          <w:rFonts w:ascii="Arial" w:hAnsi="Arial" w:cs="Arial"/>
          <w:noProof/>
          <w:lang w:val="en-GB"/>
        </w:rPr>
        <w:t>access</w:t>
      </w:r>
      <w:r w:rsidR="00C11D1F" w:rsidRPr="002654C2">
        <w:rPr>
          <w:rFonts w:ascii="Arial" w:hAnsi="Arial" w:cs="Arial"/>
          <w:lang w:val="en-GB"/>
        </w:rPr>
        <w:t xml:space="preserve"> to the applications they </w:t>
      </w:r>
      <w:r w:rsidRPr="002654C2">
        <w:rPr>
          <w:rFonts w:ascii="Arial" w:hAnsi="Arial" w:cs="Arial"/>
          <w:lang w:val="en-GB"/>
        </w:rPr>
        <w:t>have access to</w:t>
      </w:r>
    </w:p>
    <w:p w14:paraId="24759D16" w14:textId="759463A5" w:rsidR="008C1F71" w:rsidRPr="002654C2" w:rsidRDefault="008C1F71"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w:t>
      </w:r>
      <w:r w:rsidRPr="002654C2">
        <w:rPr>
          <w:rFonts w:ascii="Arial" w:hAnsi="Arial" w:cs="Arial"/>
          <w:noProof/>
          <w:lang w:val="en-GB"/>
        </w:rPr>
        <w:t>a</w:t>
      </w:r>
      <w:r w:rsidR="00B61489" w:rsidRPr="002654C2">
        <w:rPr>
          <w:rFonts w:ascii="Arial" w:hAnsi="Arial" w:cs="Arial"/>
          <w:noProof/>
          <w:lang w:val="en-GB"/>
        </w:rPr>
        <w:t>n</w:t>
      </w:r>
      <w:r w:rsidRPr="002654C2">
        <w:rPr>
          <w:rFonts w:ascii="Arial" w:hAnsi="Arial" w:cs="Arial"/>
          <w:noProof/>
          <w:lang w:val="en-GB"/>
        </w:rPr>
        <w:t xml:space="preserve"> </w:t>
      </w:r>
      <w:r w:rsidR="0073792D" w:rsidRPr="002654C2">
        <w:rPr>
          <w:rFonts w:ascii="Arial" w:hAnsi="Arial" w:cs="Arial"/>
          <w:noProof/>
          <w:lang w:val="en-GB"/>
        </w:rPr>
        <w:t>administrator</w:t>
      </w:r>
      <w:r w:rsidRPr="002654C2">
        <w:rPr>
          <w:rFonts w:ascii="Arial" w:hAnsi="Arial" w:cs="Arial"/>
          <w:lang w:val="en-GB"/>
        </w:rPr>
        <w:t xml:space="preserve"> to add, edit or remove employee accounts</w:t>
      </w:r>
    </w:p>
    <w:p w14:paraId="313FD8E0" w14:textId="4C6630EA"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Send receipt to </w:t>
      </w:r>
      <w:r w:rsidR="00B61489" w:rsidRPr="002654C2">
        <w:rPr>
          <w:rFonts w:ascii="Arial" w:hAnsi="Arial" w:cs="Arial"/>
          <w:lang w:val="en-GB"/>
        </w:rPr>
        <w:t xml:space="preserve">the </w:t>
      </w:r>
      <w:r w:rsidRPr="002654C2">
        <w:rPr>
          <w:rFonts w:ascii="Arial" w:hAnsi="Arial" w:cs="Arial"/>
          <w:noProof/>
          <w:lang w:val="en-GB"/>
        </w:rPr>
        <w:t>email</w:t>
      </w:r>
    </w:p>
    <w:p w14:paraId="740D2D99" w14:textId="5495B8AB" w:rsidR="0073792D" w:rsidRPr="002654C2" w:rsidRDefault="0073792D" w:rsidP="00151639">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Have </w:t>
      </w:r>
      <w:r w:rsidR="00B61489" w:rsidRPr="002654C2">
        <w:rPr>
          <w:rFonts w:ascii="Arial" w:hAnsi="Arial" w:cs="Arial"/>
          <w:lang w:val="en-GB"/>
        </w:rPr>
        <w:t xml:space="preserve">a </w:t>
      </w:r>
      <w:r w:rsidRPr="002654C2">
        <w:rPr>
          <w:rFonts w:ascii="Arial" w:hAnsi="Arial" w:cs="Arial"/>
          <w:noProof/>
          <w:lang w:val="en-GB"/>
        </w:rPr>
        <w:t>nice</w:t>
      </w:r>
      <w:r w:rsidRPr="002654C2">
        <w:rPr>
          <w:rFonts w:ascii="Arial" w:hAnsi="Arial" w:cs="Arial"/>
          <w:lang w:val="en-GB"/>
        </w:rPr>
        <w:t xml:space="preserve"> overview of items in shops and loan stands</w:t>
      </w:r>
    </w:p>
    <w:p w14:paraId="6B8584F1" w14:textId="4B0ECA05" w:rsidR="008C1F71" w:rsidRPr="002654C2" w:rsidRDefault="008C1F71" w:rsidP="008C1F71">
      <w:pPr>
        <w:spacing w:after="160" w:line="256" w:lineRule="auto"/>
        <w:rPr>
          <w:rFonts w:ascii="Arial" w:hAnsi="Arial" w:cs="Arial"/>
          <w:lang w:val="en-GB"/>
        </w:rPr>
      </w:pPr>
      <w:r w:rsidRPr="002654C2">
        <w:rPr>
          <w:rFonts w:ascii="Arial" w:hAnsi="Arial" w:cs="Arial"/>
          <w:lang w:val="en-GB"/>
        </w:rPr>
        <w:t>Could:</w:t>
      </w:r>
    </w:p>
    <w:p w14:paraId="11690EC4" w14:textId="2467A4A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Support touch screen</w:t>
      </w:r>
    </w:p>
    <w:p w14:paraId="5BD29948" w14:textId="6AEB607E"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Allow administrator to view </w:t>
      </w:r>
      <w:r w:rsidR="00B61489" w:rsidRPr="002654C2">
        <w:rPr>
          <w:rFonts w:ascii="Arial" w:hAnsi="Arial" w:cs="Arial"/>
          <w:lang w:val="en-GB"/>
        </w:rPr>
        <w:t xml:space="preserve">the </w:t>
      </w:r>
      <w:r w:rsidRPr="002654C2">
        <w:rPr>
          <w:rFonts w:ascii="Arial" w:hAnsi="Arial" w:cs="Arial"/>
          <w:noProof/>
          <w:lang w:val="en-GB"/>
        </w:rPr>
        <w:t>activity</w:t>
      </w:r>
      <w:r w:rsidRPr="002654C2">
        <w:rPr>
          <w:rFonts w:ascii="Arial" w:hAnsi="Arial" w:cs="Arial"/>
          <w:lang w:val="en-GB"/>
        </w:rPr>
        <w:t xml:space="preserve"> of a particular employee </w:t>
      </w:r>
    </w:p>
    <w:p w14:paraId="37255D16" w14:textId="57123635" w:rsidR="008C1F71" w:rsidRPr="002654C2" w:rsidRDefault="008C1F71"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Be able to </w:t>
      </w:r>
      <w:r w:rsidR="0073792D" w:rsidRPr="002654C2">
        <w:rPr>
          <w:rFonts w:ascii="Arial" w:hAnsi="Arial" w:cs="Arial"/>
          <w:lang w:val="en-GB"/>
        </w:rPr>
        <w:t>refund items bought at the shops</w:t>
      </w:r>
    </w:p>
    <w:p w14:paraId="70B6698A" w14:textId="3680FC9A"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 xml:space="preserve">Calculate how much money should be returned when buying </w:t>
      </w:r>
      <w:r w:rsidR="00B61489" w:rsidRPr="002654C2">
        <w:rPr>
          <w:rFonts w:ascii="Arial" w:hAnsi="Arial" w:cs="Arial"/>
          <w:lang w:val="en-GB"/>
        </w:rPr>
        <w:t xml:space="preserve">a </w:t>
      </w:r>
      <w:r w:rsidRPr="002654C2">
        <w:rPr>
          <w:rFonts w:ascii="Arial" w:hAnsi="Arial" w:cs="Arial"/>
          <w:noProof/>
          <w:lang w:val="en-GB"/>
        </w:rPr>
        <w:t>ticket</w:t>
      </w:r>
      <w:r w:rsidRPr="002654C2">
        <w:rPr>
          <w:rFonts w:ascii="Arial" w:hAnsi="Arial" w:cs="Arial"/>
          <w:lang w:val="en-GB"/>
        </w:rPr>
        <w:t xml:space="preserve"> at </w:t>
      </w:r>
      <w:r w:rsidR="00B61489" w:rsidRPr="002654C2">
        <w:rPr>
          <w:rFonts w:ascii="Arial" w:hAnsi="Arial" w:cs="Arial"/>
          <w:lang w:val="en-GB"/>
        </w:rPr>
        <w:t xml:space="preserve">the </w:t>
      </w:r>
      <w:r w:rsidRPr="002654C2">
        <w:rPr>
          <w:rFonts w:ascii="Arial" w:hAnsi="Arial" w:cs="Arial"/>
          <w:noProof/>
          <w:lang w:val="en-GB"/>
        </w:rPr>
        <w:t>entrance</w:t>
      </w:r>
    </w:p>
    <w:p w14:paraId="15CE59BD" w14:textId="59E1BFD3" w:rsidR="0073792D" w:rsidRPr="002654C2" w:rsidRDefault="0073792D" w:rsidP="008C1F71">
      <w:pPr>
        <w:pStyle w:val="ListParagraph"/>
        <w:numPr>
          <w:ilvl w:val="0"/>
          <w:numId w:val="33"/>
        </w:numPr>
        <w:spacing w:after="160" w:line="256" w:lineRule="auto"/>
        <w:rPr>
          <w:rFonts w:ascii="Arial" w:hAnsi="Arial" w:cs="Arial"/>
          <w:lang w:val="en-GB"/>
        </w:rPr>
      </w:pPr>
      <w:r w:rsidRPr="002654C2">
        <w:rPr>
          <w:rFonts w:ascii="Arial" w:hAnsi="Arial" w:cs="Arial"/>
          <w:lang w:val="en-GB"/>
        </w:rPr>
        <w:t>Be able to add notes to food or beverages such as “no pickles</w:t>
      </w:r>
      <w:r w:rsidR="00211887" w:rsidRPr="002654C2">
        <w:rPr>
          <w:rFonts w:ascii="Arial" w:hAnsi="Arial" w:cs="Arial"/>
          <w:lang w:val="en-GB"/>
        </w:rPr>
        <w:t xml:space="preserve"> on the hamburger</w:t>
      </w:r>
      <w:r w:rsidRPr="002654C2">
        <w:rPr>
          <w:rFonts w:ascii="Arial" w:hAnsi="Arial" w:cs="Arial"/>
          <w:lang w:val="en-GB"/>
        </w:rPr>
        <w:t>”</w:t>
      </w:r>
    </w:p>
    <w:p w14:paraId="1D444B11" w14:textId="2E6D75AF" w:rsidR="0073792D" w:rsidRPr="002654C2" w:rsidRDefault="0073792D" w:rsidP="0073792D">
      <w:pPr>
        <w:pStyle w:val="ListParagraph"/>
        <w:spacing w:after="160" w:line="256" w:lineRule="auto"/>
        <w:rPr>
          <w:rFonts w:ascii="Arial" w:hAnsi="Arial" w:cs="Arial"/>
          <w:lang w:val="en-GB"/>
        </w:rPr>
      </w:pPr>
    </w:p>
    <w:p w14:paraId="38489264" w14:textId="5324DBAC" w:rsidR="00C771D4" w:rsidRPr="002654C2" w:rsidRDefault="00C771D4" w:rsidP="0073792D">
      <w:pPr>
        <w:pStyle w:val="ListParagraph"/>
        <w:spacing w:after="160" w:line="256" w:lineRule="auto"/>
        <w:rPr>
          <w:rFonts w:ascii="Arial" w:hAnsi="Arial" w:cs="Arial"/>
          <w:lang w:val="en-GB"/>
        </w:rPr>
      </w:pPr>
    </w:p>
    <w:p w14:paraId="480C2B0D" w14:textId="3B61626D" w:rsidR="00C771D4" w:rsidRPr="002654C2" w:rsidRDefault="00C771D4" w:rsidP="0073792D">
      <w:pPr>
        <w:pStyle w:val="ListParagraph"/>
        <w:spacing w:after="160" w:line="256" w:lineRule="auto"/>
        <w:rPr>
          <w:rFonts w:ascii="Arial" w:hAnsi="Arial" w:cs="Arial"/>
          <w:lang w:val="en-GB"/>
        </w:rPr>
      </w:pPr>
    </w:p>
    <w:p w14:paraId="2209D354" w14:textId="6DFD0E49" w:rsidR="00C771D4" w:rsidRPr="002654C2" w:rsidRDefault="00C771D4" w:rsidP="0073792D">
      <w:pPr>
        <w:pStyle w:val="ListParagraph"/>
        <w:spacing w:after="160" w:line="256" w:lineRule="auto"/>
        <w:rPr>
          <w:rFonts w:ascii="Arial" w:hAnsi="Arial" w:cs="Arial"/>
          <w:lang w:val="en-GB"/>
        </w:rPr>
      </w:pPr>
    </w:p>
    <w:p w14:paraId="2019FF62" w14:textId="2D7A9B3C" w:rsidR="00C771D4" w:rsidRPr="002654C2" w:rsidRDefault="00C771D4" w:rsidP="0073792D">
      <w:pPr>
        <w:pStyle w:val="ListParagraph"/>
        <w:spacing w:after="160" w:line="256" w:lineRule="auto"/>
        <w:rPr>
          <w:rFonts w:ascii="Arial" w:hAnsi="Arial" w:cs="Arial"/>
          <w:lang w:val="en-GB"/>
        </w:rPr>
      </w:pPr>
    </w:p>
    <w:p w14:paraId="53A218C6" w14:textId="48E5CB82" w:rsidR="00C771D4" w:rsidRPr="002654C2" w:rsidRDefault="00C771D4" w:rsidP="0073792D">
      <w:pPr>
        <w:pStyle w:val="ListParagraph"/>
        <w:spacing w:after="160" w:line="256" w:lineRule="auto"/>
        <w:rPr>
          <w:rFonts w:ascii="Arial" w:hAnsi="Arial" w:cs="Arial"/>
          <w:lang w:val="en-GB"/>
        </w:rPr>
      </w:pPr>
    </w:p>
    <w:p w14:paraId="32BD1437" w14:textId="1ABD6197" w:rsidR="00C771D4" w:rsidRPr="002654C2" w:rsidRDefault="00C771D4" w:rsidP="0073792D">
      <w:pPr>
        <w:pStyle w:val="ListParagraph"/>
        <w:spacing w:after="160" w:line="256" w:lineRule="auto"/>
        <w:rPr>
          <w:rFonts w:ascii="Arial" w:hAnsi="Arial" w:cs="Arial"/>
          <w:lang w:val="en-GB"/>
        </w:rPr>
      </w:pPr>
    </w:p>
    <w:p w14:paraId="6E55AF00" w14:textId="36844A4C" w:rsidR="00C771D4" w:rsidRPr="002654C2" w:rsidRDefault="00C771D4" w:rsidP="0073792D">
      <w:pPr>
        <w:pStyle w:val="ListParagraph"/>
        <w:spacing w:after="160" w:line="256" w:lineRule="auto"/>
        <w:rPr>
          <w:rFonts w:ascii="Arial" w:hAnsi="Arial" w:cs="Arial"/>
          <w:lang w:val="en-GB"/>
        </w:rPr>
      </w:pPr>
    </w:p>
    <w:p w14:paraId="0C232200" w14:textId="7BE4DB21" w:rsidR="00C771D4" w:rsidRPr="002654C2" w:rsidRDefault="00C771D4" w:rsidP="0073792D">
      <w:pPr>
        <w:pStyle w:val="ListParagraph"/>
        <w:spacing w:after="160" w:line="256" w:lineRule="auto"/>
        <w:rPr>
          <w:rFonts w:ascii="Arial" w:hAnsi="Arial" w:cs="Arial"/>
          <w:lang w:val="en-GB"/>
        </w:rPr>
      </w:pPr>
    </w:p>
    <w:p w14:paraId="15B7694B" w14:textId="384F0FBA" w:rsidR="00C771D4" w:rsidRPr="002654C2" w:rsidRDefault="00C771D4" w:rsidP="0073792D">
      <w:pPr>
        <w:pStyle w:val="ListParagraph"/>
        <w:spacing w:after="160" w:line="256" w:lineRule="auto"/>
        <w:rPr>
          <w:rFonts w:ascii="Arial" w:hAnsi="Arial" w:cs="Arial"/>
          <w:lang w:val="en-GB"/>
        </w:rPr>
      </w:pPr>
    </w:p>
    <w:p w14:paraId="4C1B3639" w14:textId="43FF2C37" w:rsidR="00C771D4" w:rsidRPr="002654C2" w:rsidRDefault="00C771D4" w:rsidP="0073792D">
      <w:pPr>
        <w:pStyle w:val="ListParagraph"/>
        <w:spacing w:after="160" w:line="256" w:lineRule="auto"/>
        <w:rPr>
          <w:rFonts w:ascii="Arial" w:hAnsi="Arial" w:cs="Arial"/>
          <w:lang w:val="en-GB"/>
        </w:rPr>
      </w:pPr>
    </w:p>
    <w:p w14:paraId="2F5004C3" w14:textId="57A4E1F9" w:rsidR="00C771D4" w:rsidRPr="002654C2" w:rsidRDefault="00C771D4" w:rsidP="0073792D">
      <w:pPr>
        <w:pStyle w:val="ListParagraph"/>
        <w:spacing w:after="160" w:line="256" w:lineRule="auto"/>
        <w:rPr>
          <w:rFonts w:ascii="Arial" w:hAnsi="Arial" w:cs="Arial"/>
          <w:lang w:val="en-GB"/>
        </w:rPr>
      </w:pPr>
    </w:p>
    <w:p w14:paraId="6B7DFE39" w14:textId="5B8EB8B5" w:rsidR="00C771D4" w:rsidRPr="002654C2" w:rsidRDefault="00C771D4" w:rsidP="0073792D">
      <w:pPr>
        <w:pStyle w:val="ListParagraph"/>
        <w:spacing w:after="160" w:line="256" w:lineRule="auto"/>
        <w:rPr>
          <w:rFonts w:ascii="Arial" w:hAnsi="Arial" w:cs="Arial"/>
          <w:lang w:val="en-GB"/>
        </w:rPr>
      </w:pPr>
    </w:p>
    <w:p w14:paraId="0D50D618" w14:textId="62AADFCF" w:rsidR="00C771D4" w:rsidRPr="002654C2" w:rsidRDefault="00C771D4" w:rsidP="0073792D">
      <w:pPr>
        <w:pStyle w:val="ListParagraph"/>
        <w:spacing w:after="160" w:line="256" w:lineRule="auto"/>
        <w:rPr>
          <w:rFonts w:ascii="Arial" w:hAnsi="Arial" w:cs="Arial"/>
          <w:lang w:val="en-GB"/>
        </w:rPr>
      </w:pPr>
    </w:p>
    <w:p w14:paraId="5058EDCD" w14:textId="248CA5C8" w:rsidR="00C771D4" w:rsidRPr="002654C2" w:rsidRDefault="00C771D4" w:rsidP="0073792D">
      <w:pPr>
        <w:pStyle w:val="ListParagraph"/>
        <w:spacing w:after="160" w:line="256" w:lineRule="auto"/>
        <w:rPr>
          <w:rFonts w:ascii="Arial" w:hAnsi="Arial" w:cs="Arial"/>
          <w:lang w:val="en-GB"/>
        </w:rPr>
      </w:pPr>
    </w:p>
    <w:p w14:paraId="42C0B38A" w14:textId="366FDEE8" w:rsidR="00C771D4" w:rsidRPr="002654C2" w:rsidRDefault="00C771D4" w:rsidP="0073792D">
      <w:pPr>
        <w:pStyle w:val="ListParagraph"/>
        <w:spacing w:after="160" w:line="256" w:lineRule="auto"/>
        <w:rPr>
          <w:rFonts w:ascii="Arial" w:hAnsi="Arial" w:cs="Arial"/>
          <w:lang w:val="en-GB"/>
        </w:rPr>
      </w:pPr>
    </w:p>
    <w:p w14:paraId="7CC73AAD" w14:textId="0222FB3C" w:rsidR="00C771D4" w:rsidRPr="002654C2" w:rsidRDefault="00C771D4" w:rsidP="0073792D">
      <w:pPr>
        <w:pStyle w:val="ListParagraph"/>
        <w:spacing w:after="160" w:line="256" w:lineRule="auto"/>
        <w:rPr>
          <w:rFonts w:ascii="Arial" w:hAnsi="Arial" w:cs="Arial"/>
          <w:lang w:val="en-GB"/>
        </w:rPr>
      </w:pPr>
    </w:p>
    <w:p w14:paraId="130CCDFE" w14:textId="04F74840" w:rsidR="00C771D4" w:rsidRPr="002654C2" w:rsidRDefault="00C771D4" w:rsidP="0073792D">
      <w:pPr>
        <w:pStyle w:val="ListParagraph"/>
        <w:spacing w:after="160" w:line="256" w:lineRule="auto"/>
        <w:rPr>
          <w:rFonts w:ascii="Arial" w:hAnsi="Arial" w:cs="Arial"/>
          <w:lang w:val="en-GB"/>
        </w:rPr>
      </w:pPr>
    </w:p>
    <w:p w14:paraId="1D9B66E4" w14:textId="6DC6EFAC" w:rsidR="00C771D4" w:rsidRPr="002654C2" w:rsidRDefault="00C771D4" w:rsidP="0073792D">
      <w:pPr>
        <w:pStyle w:val="ListParagraph"/>
        <w:spacing w:after="160" w:line="256" w:lineRule="auto"/>
        <w:rPr>
          <w:rFonts w:ascii="Arial" w:hAnsi="Arial" w:cs="Arial"/>
          <w:lang w:val="en-GB"/>
        </w:rPr>
      </w:pPr>
    </w:p>
    <w:p w14:paraId="03E59831" w14:textId="621AE1DF" w:rsidR="00C771D4" w:rsidRPr="002654C2" w:rsidRDefault="00C771D4" w:rsidP="0073792D">
      <w:pPr>
        <w:pStyle w:val="ListParagraph"/>
        <w:spacing w:after="160" w:line="256" w:lineRule="auto"/>
        <w:rPr>
          <w:rFonts w:ascii="Arial" w:hAnsi="Arial" w:cs="Arial"/>
          <w:lang w:val="en-GB"/>
        </w:rPr>
      </w:pPr>
    </w:p>
    <w:p w14:paraId="3C581435" w14:textId="2C0E568A" w:rsidR="00C771D4" w:rsidRPr="002654C2" w:rsidRDefault="00C771D4" w:rsidP="0073792D">
      <w:pPr>
        <w:pStyle w:val="ListParagraph"/>
        <w:spacing w:after="160" w:line="256" w:lineRule="auto"/>
        <w:rPr>
          <w:rFonts w:ascii="Arial" w:hAnsi="Arial" w:cs="Arial"/>
          <w:lang w:val="en-GB"/>
        </w:rPr>
      </w:pPr>
    </w:p>
    <w:p w14:paraId="3D1AA514" w14:textId="7EA5CAFE" w:rsidR="00C771D4" w:rsidRPr="002654C2" w:rsidRDefault="00C771D4" w:rsidP="0073792D">
      <w:pPr>
        <w:pStyle w:val="ListParagraph"/>
        <w:spacing w:after="160" w:line="256" w:lineRule="auto"/>
        <w:rPr>
          <w:rFonts w:ascii="Arial" w:hAnsi="Arial" w:cs="Arial"/>
          <w:lang w:val="en-GB"/>
        </w:rPr>
      </w:pPr>
    </w:p>
    <w:p w14:paraId="39695C99" w14:textId="1A1229D5" w:rsidR="00C771D4" w:rsidRPr="002654C2" w:rsidRDefault="00C771D4" w:rsidP="0073792D">
      <w:pPr>
        <w:pStyle w:val="ListParagraph"/>
        <w:spacing w:after="160" w:line="256" w:lineRule="auto"/>
        <w:rPr>
          <w:rFonts w:ascii="Arial" w:hAnsi="Arial" w:cs="Arial"/>
          <w:lang w:val="en-GB"/>
        </w:rPr>
      </w:pPr>
    </w:p>
    <w:p w14:paraId="45DB9876" w14:textId="2EF50EA4" w:rsidR="00C771D4" w:rsidRPr="002654C2" w:rsidRDefault="00C771D4" w:rsidP="0073792D">
      <w:pPr>
        <w:pStyle w:val="ListParagraph"/>
        <w:spacing w:after="160" w:line="256" w:lineRule="auto"/>
        <w:rPr>
          <w:rFonts w:ascii="Arial" w:hAnsi="Arial" w:cs="Arial"/>
          <w:lang w:val="en-GB"/>
        </w:rPr>
      </w:pPr>
    </w:p>
    <w:p w14:paraId="0A3F6BF8" w14:textId="74F95539" w:rsidR="00C771D4" w:rsidRPr="002654C2" w:rsidRDefault="00C771D4" w:rsidP="0073792D">
      <w:pPr>
        <w:pStyle w:val="ListParagraph"/>
        <w:spacing w:after="160" w:line="256" w:lineRule="auto"/>
        <w:rPr>
          <w:rFonts w:ascii="Arial" w:hAnsi="Arial" w:cs="Arial"/>
          <w:lang w:val="en-GB"/>
        </w:rPr>
      </w:pPr>
    </w:p>
    <w:p w14:paraId="1C47538F" w14:textId="591B1C24" w:rsidR="00C771D4" w:rsidRPr="002654C2" w:rsidRDefault="00C771D4" w:rsidP="0073792D">
      <w:pPr>
        <w:pStyle w:val="ListParagraph"/>
        <w:spacing w:after="160" w:line="256" w:lineRule="auto"/>
        <w:rPr>
          <w:rFonts w:ascii="Arial" w:hAnsi="Arial" w:cs="Arial"/>
          <w:lang w:val="en-GB"/>
        </w:rPr>
      </w:pPr>
    </w:p>
    <w:p w14:paraId="001389A4" w14:textId="77777777" w:rsidR="00C771D4" w:rsidRPr="002654C2" w:rsidRDefault="00C771D4" w:rsidP="0073792D">
      <w:pPr>
        <w:pStyle w:val="ListParagraph"/>
        <w:spacing w:after="160" w:line="256" w:lineRule="auto"/>
        <w:rPr>
          <w:rFonts w:ascii="Arial" w:hAnsi="Arial" w:cs="Arial"/>
          <w:lang w:val="en-GB"/>
        </w:rPr>
      </w:pPr>
    </w:p>
    <w:p w14:paraId="1089B6C9" w14:textId="2E379A46" w:rsidR="00DB6618" w:rsidRPr="002654C2" w:rsidRDefault="00C11D1F" w:rsidP="00680450">
      <w:pPr>
        <w:pStyle w:val="Heading1"/>
      </w:pPr>
      <w:bookmarkStart w:id="9" w:name="_Toc4187254"/>
      <w:r w:rsidRPr="002654C2">
        <w:lastRenderedPageBreak/>
        <w:t>Graphical</w:t>
      </w:r>
      <w:r w:rsidR="00DB6618" w:rsidRPr="002654C2">
        <w:t xml:space="preserve"> user interface</w:t>
      </w:r>
      <w:bookmarkEnd w:id="9"/>
    </w:p>
    <w:p w14:paraId="256F5907" w14:textId="3BB71E63" w:rsidR="00DB6618" w:rsidRPr="002654C2" w:rsidRDefault="00DB6618" w:rsidP="00151639">
      <w:pPr>
        <w:rPr>
          <w:rFonts w:ascii="Arial" w:hAnsi="Arial" w:cs="Arial"/>
          <w:b/>
          <w:bCs/>
          <w:kern w:val="32"/>
        </w:rPr>
      </w:pPr>
    </w:p>
    <w:p w14:paraId="18C66B35" w14:textId="77777777" w:rsidR="00C11D1F" w:rsidRPr="002654C2" w:rsidRDefault="00C11D1F" w:rsidP="00C11D1F">
      <w:pPr>
        <w:rPr>
          <w:rFonts w:ascii="Arial" w:hAnsi="Arial" w:cs="Arial"/>
          <w:sz w:val="22"/>
          <w:szCs w:val="22"/>
          <w:lang w:val="en-GB" w:eastAsia="en-US"/>
        </w:rPr>
      </w:pPr>
      <w:r w:rsidRPr="002654C2">
        <w:rPr>
          <w:rFonts w:ascii="Arial" w:hAnsi="Arial" w:cs="Arial"/>
          <w:lang w:val="en-GB"/>
        </w:rPr>
        <w:t xml:space="preserve">The light grey text boxes are </w:t>
      </w:r>
      <w:r w:rsidRPr="002654C2">
        <w:rPr>
          <w:rFonts w:ascii="Arial" w:hAnsi="Arial" w:cs="Arial"/>
          <w:noProof/>
          <w:lang w:val="en-GB"/>
        </w:rPr>
        <w:t>read-only</w:t>
      </w:r>
      <w:r w:rsidRPr="002654C2">
        <w:rPr>
          <w:rFonts w:ascii="Arial" w:hAnsi="Arial" w:cs="Arial"/>
          <w:lang w:val="en-GB"/>
        </w:rPr>
        <w:t xml:space="preserve">. </w:t>
      </w:r>
    </w:p>
    <w:p w14:paraId="0F0B848F" w14:textId="77777777" w:rsidR="00C11D1F" w:rsidRPr="002654C2" w:rsidRDefault="00C11D1F" w:rsidP="00C11D1F">
      <w:pPr>
        <w:rPr>
          <w:rFonts w:ascii="Arial" w:hAnsi="Arial" w:cs="Arial"/>
          <w:lang w:val="en-GB"/>
        </w:rPr>
      </w:pPr>
      <w:r w:rsidRPr="002654C2">
        <w:rPr>
          <w:rFonts w:ascii="Arial" w:hAnsi="Arial" w:cs="Arial"/>
          <w:lang w:val="en-GB"/>
        </w:rPr>
        <w:t xml:space="preserve">The white text boxes </w:t>
      </w:r>
      <w:r w:rsidRPr="002654C2">
        <w:rPr>
          <w:rFonts w:ascii="Arial" w:hAnsi="Arial" w:cs="Arial"/>
          <w:noProof/>
          <w:lang w:val="en-GB"/>
        </w:rPr>
        <w:t>are</w:t>
      </w:r>
      <w:r w:rsidRPr="002654C2">
        <w:rPr>
          <w:rFonts w:ascii="Arial" w:hAnsi="Arial" w:cs="Arial"/>
          <w:lang w:val="en-GB"/>
        </w:rPr>
        <w:t xml:space="preserve"> read and type. </w:t>
      </w:r>
    </w:p>
    <w:p w14:paraId="47E90D2F" w14:textId="77777777" w:rsidR="00C11D1F" w:rsidRPr="002654C2" w:rsidRDefault="00C11D1F" w:rsidP="00C11D1F">
      <w:pPr>
        <w:rPr>
          <w:rFonts w:ascii="Arial" w:hAnsi="Arial" w:cs="Arial"/>
          <w:lang w:val="en-GB"/>
        </w:rPr>
      </w:pPr>
      <w:r w:rsidRPr="002654C2">
        <w:rPr>
          <w:rFonts w:ascii="Arial" w:hAnsi="Arial" w:cs="Arial"/>
          <w:lang w:val="en-GB"/>
        </w:rPr>
        <w:t>The white box with a cross is a picture box.</w:t>
      </w:r>
    </w:p>
    <w:p w14:paraId="52AB967F" w14:textId="77777777" w:rsidR="00C11D1F" w:rsidRPr="002654C2" w:rsidRDefault="00C11D1F" w:rsidP="00C11D1F">
      <w:pPr>
        <w:rPr>
          <w:rFonts w:ascii="Arial" w:hAnsi="Arial" w:cs="Arial"/>
          <w:lang w:val="en-GB"/>
        </w:rPr>
      </w:pPr>
    </w:p>
    <w:p w14:paraId="1BB9587C" w14:textId="77777777" w:rsidR="00C11D1F" w:rsidRPr="002654C2" w:rsidRDefault="00C11D1F" w:rsidP="00C11D1F">
      <w:pPr>
        <w:pStyle w:val="Heading2"/>
        <w:rPr>
          <w:rFonts w:ascii="Arial" w:hAnsi="Arial" w:cs="Arial"/>
          <w:color w:val="auto"/>
          <w:lang w:val="en-GB"/>
        </w:rPr>
      </w:pPr>
      <w:bookmarkStart w:id="10" w:name="_Toc4187255"/>
      <w:r w:rsidRPr="002654C2">
        <w:rPr>
          <w:rFonts w:ascii="Arial" w:hAnsi="Arial" w:cs="Arial"/>
          <w:color w:val="auto"/>
          <w:lang w:val="en-GB"/>
        </w:rPr>
        <w:t>Entrance application:</w:t>
      </w:r>
      <w:bookmarkEnd w:id="10"/>
    </w:p>
    <w:p w14:paraId="3084586D" w14:textId="2F3A431D"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3FD248F9" wp14:editId="118ED2D0">
            <wp:extent cx="3774440" cy="2541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4440" cy="2541270"/>
                    </a:xfrm>
                    <a:prstGeom prst="rect">
                      <a:avLst/>
                    </a:prstGeom>
                    <a:noFill/>
                    <a:ln>
                      <a:noFill/>
                    </a:ln>
                  </pic:spPr>
                </pic:pic>
              </a:graphicData>
            </a:graphic>
          </wp:inline>
        </w:drawing>
      </w:r>
    </w:p>
    <w:p w14:paraId="0695DEFC" w14:textId="6E9DE9D4" w:rsidR="00C11D1F" w:rsidRPr="002654C2" w:rsidRDefault="00C11D1F" w:rsidP="00C11D1F">
      <w:pPr>
        <w:rPr>
          <w:rFonts w:ascii="Arial" w:hAnsi="Arial" w:cs="Arial"/>
          <w:lang w:val="en-GB"/>
        </w:rPr>
      </w:pPr>
      <w:r w:rsidRPr="002654C2">
        <w:rPr>
          <w:rFonts w:ascii="Arial" w:hAnsi="Arial" w:cs="Arial"/>
          <w:lang w:val="en-GB"/>
        </w:rPr>
        <w:t xml:space="preserve">The picture box first show waiting then when a code is scanned the ticket number, name, </w:t>
      </w:r>
      <w:r w:rsidRPr="002654C2">
        <w:rPr>
          <w:rFonts w:ascii="Arial" w:hAnsi="Arial" w:cs="Arial"/>
          <w:noProof/>
          <w:lang w:val="en-GB"/>
        </w:rPr>
        <w:t>and</w:t>
      </w:r>
      <w:r w:rsidRPr="002654C2">
        <w:rPr>
          <w:rFonts w:ascii="Arial" w:hAnsi="Arial" w:cs="Arial"/>
          <w:lang w:val="en-GB"/>
        </w:rPr>
        <w:t xml:space="preserve"> surname text boxes are filled in if the code is valid. If not it displays that the code is not valid in the picture box. The user fills in the email text box and clicks purchase. A ticket is then purchased with that email. When the program chip button is pressed the RFID chip is then programmed.</w:t>
      </w:r>
    </w:p>
    <w:p w14:paraId="3B206520" w14:textId="64D440E2" w:rsidR="00C11D1F" w:rsidRPr="002654C2" w:rsidRDefault="00C11D1F" w:rsidP="00C11D1F">
      <w:pPr>
        <w:rPr>
          <w:rFonts w:ascii="Arial" w:hAnsi="Arial" w:cs="Arial"/>
          <w:lang w:val="en-GB"/>
        </w:rPr>
      </w:pPr>
    </w:p>
    <w:p w14:paraId="3DCA0A26" w14:textId="77777777" w:rsidR="00C11D1F" w:rsidRPr="002654C2" w:rsidRDefault="00C11D1F" w:rsidP="00C11D1F">
      <w:pPr>
        <w:rPr>
          <w:rFonts w:ascii="Arial" w:hAnsi="Arial" w:cs="Arial"/>
          <w:lang w:val="en-GB"/>
        </w:rPr>
      </w:pPr>
    </w:p>
    <w:p w14:paraId="2DB51EE7" w14:textId="503B1B5F" w:rsidR="00C11D1F" w:rsidRPr="002654C2" w:rsidRDefault="00C11D1F" w:rsidP="00C11D1F">
      <w:pPr>
        <w:pStyle w:val="Heading2"/>
        <w:rPr>
          <w:rFonts w:ascii="Arial" w:hAnsi="Arial" w:cs="Arial"/>
          <w:color w:val="auto"/>
          <w:lang w:val="en-GB"/>
        </w:rPr>
      </w:pPr>
      <w:bookmarkStart w:id="11" w:name="_Toc4187256"/>
      <w:r w:rsidRPr="002654C2">
        <w:rPr>
          <w:rFonts w:ascii="Arial" w:hAnsi="Arial" w:cs="Arial"/>
          <w:color w:val="auto"/>
          <w:lang w:val="en-GB"/>
        </w:rPr>
        <w:lastRenderedPageBreak/>
        <w:t>Camping application:</w:t>
      </w:r>
      <w:bookmarkEnd w:id="11"/>
    </w:p>
    <w:p w14:paraId="541AA987" w14:textId="653544DB" w:rsidR="00C11D1F" w:rsidRPr="002654C2" w:rsidRDefault="00C11D1F" w:rsidP="00C11D1F">
      <w:pPr>
        <w:rPr>
          <w:rFonts w:ascii="Arial" w:hAnsi="Arial" w:cs="Arial"/>
          <w:lang w:val="en-GB"/>
        </w:rPr>
      </w:pPr>
      <w:r w:rsidRPr="002654C2">
        <w:rPr>
          <w:rFonts w:ascii="Arial" w:hAnsi="Arial" w:cs="Arial"/>
          <w:lang w:val="en-GB"/>
        </w:rPr>
        <w:t xml:space="preserve"> </w:t>
      </w:r>
      <w:r w:rsidRPr="002654C2">
        <w:rPr>
          <w:rFonts w:ascii="Arial" w:hAnsi="Arial" w:cs="Arial"/>
          <w:noProof/>
          <w:lang w:val="en-GB"/>
        </w:rPr>
        <w:drawing>
          <wp:inline distT="0" distB="0" distL="0" distR="0" wp14:anchorId="014658E5" wp14:editId="47FC94B7">
            <wp:extent cx="1998980" cy="3157855"/>
            <wp:effectExtent l="0" t="0" r="127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3157855"/>
                    </a:xfrm>
                    <a:prstGeom prst="rect">
                      <a:avLst/>
                    </a:prstGeom>
                    <a:noFill/>
                    <a:ln>
                      <a:noFill/>
                    </a:ln>
                  </pic:spPr>
                </pic:pic>
              </a:graphicData>
            </a:graphic>
          </wp:inline>
        </w:drawing>
      </w:r>
    </w:p>
    <w:p w14:paraId="7FAF7836" w14:textId="08423081"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When a chip is scanned the above text boxes are filled if the account reserved a camping spot if not the picture box displays that there is no reservation on that account. When the pay for camping spot button is pressed the database is updated.</w:t>
      </w:r>
    </w:p>
    <w:p w14:paraId="09A3A69B" w14:textId="479F6518" w:rsidR="00C11D1F" w:rsidRPr="002654C2" w:rsidRDefault="00C11D1F" w:rsidP="00C11D1F">
      <w:pPr>
        <w:rPr>
          <w:rFonts w:ascii="Arial" w:hAnsi="Arial" w:cs="Arial"/>
          <w:lang w:val="en-GB"/>
        </w:rPr>
      </w:pPr>
    </w:p>
    <w:p w14:paraId="48F613E6" w14:textId="77777777" w:rsidR="00680450" w:rsidRPr="002654C2" w:rsidRDefault="00680450" w:rsidP="00C11D1F">
      <w:pPr>
        <w:rPr>
          <w:rFonts w:ascii="Arial" w:hAnsi="Arial" w:cs="Arial"/>
          <w:lang w:val="en-GB"/>
        </w:rPr>
      </w:pPr>
    </w:p>
    <w:p w14:paraId="663B4CDE" w14:textId="77777777" w:rsidR="00C11D1F" w:rsidRPr="002654C2" w:rsidRDefault="00C11D1F" w:rsidP="00C11D1F">
      <w:pPr>
        <w:pStyle w:val="Heading2"/>
        <w:rPr>
          <w:rFonts w:ascii="Arial" w:hAnsi="Arial" w:cs="Arial"/>
          <w:color w:val="auto"/>
          <w:lang w:val="en-GB"/>
        </w:rPr>
      </w:pPr>
      <w:bookmarkStart w:id="12" w:name="_Toc4187257"/>
      <w:r w:rsidRPr="002654C2">
        <w:rPr>
          <w:rFonts w:ascii="Arial" w:hAnsi="Arial" w:cs="Arial"/>
          <w:color w:val="auto"/>
          <w:lang w:val="en-GB"/>
        </w:rPr>
        <w:lastRenderedPageBreak/>
        <w:t>Shop application:</w:t>
      </w:r>
      <w:bookmarkEnd w:id="12"/>
    </w:p>
    <w:p w14:paraId="0C00C235" w14:textId="7ED8491B"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2CCF3E8" wp14:editId="32158691">
            <wp:extent cx="4646295" cy="4018915"/>
            <wp:effectExtent l="0" t="0" r="190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6295" cy="4018915"/>
                    </a:xfrm>
                    <a:prstGeom prst="rect">
                      <a:avLst/>
                    </a:prstGeom>
                    <a:noFill/>
                    <a:ln>
                      <a:noFill/>
                    </a:ln>
                  </pic:spPr>
                </pic:pic>
              </a:graphicData>
            </a:graphic>
          </wp:inline>
        </w:drawing>
      </w:r>
    </w:p>
    <w:p w14:paraId="142731C4"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shop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t>
      </w:r>
    </w:p>
    <w:p w14:paraId="3EACDCC2" w14:textId="77777777" w:rsidR="00C11D1F" w:rsidRPr="002654C2" w:rsidRDefault="00C11D1F" w:rsidP="00C11D1F">
      <w:pPr>
        <w:rPr>
          <w:rFonts w:ascii="Arial" w:hAnsi="Arial" w:cs="Arial"/>
          <w:lang w:val="en-GB"/>
        </w:rPr>
      </w:pPr>
    </w:p>
    <w:p w14:paraId="089DCCEE" w14:textId="77777777" w:rsidR="00C11D1F" w:rsidRPr="002654C2" w:rsidRDefault="00C11D1F" w:rsidP="00C11D1F">
      <w:pPr>
        <w:rPr>
          <w:rFonts w:ascii="Arial" w:hAnsi="Arial" w:cs="Arial"/>
          <w:lang w:val="en-GB"/>
        </w:rPr>
      </w:pPr>
    </w:p>
    <w:p w14:paraId="28CB80C2" w14:textId="77777777" w:rsidR="00C11D1F" w:rsidRPr="002654C2" w:rsidRDefault="00C11D1F" w:rsidP="00C11D1F">
      <w:pPr>
        <w:pStyle w:val="Heading2"/>
        <w:rPr>
          <w:rFonts w:ascii="Arial" w:hAnsi="Arial" w:cs="Arial"/>
          <w:color w:val="auto"/>
          <w:lang w:val="en-GB"/>
        </w:rPr>
      </w:pPr>
      <w:bookmarkStart w:id="13" w:name="_Toc4187258"/>
      <w:r w:rsidRPr="002654C2">
        <w:rPr>
          <w:rFonts w:ascii="Arial" w:hAnsi="Arial" w:cs="Arial"/>
          <w:color w:val="auto"/>
          <w:lang w:val="en-GB"/>
        </w:rPr>
        <w:lastRenderedPageBreak/>
        <w:t>Loan stand application</w:t>
      </w:r>
      <w:bookmarkEnd w:id="13"/>
    </w:p>
    <w:p w14:paraId="22175218" w14:textId="6A4C30F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0BB5ACEE" wp14:editId="7753F0DC">
            <wp:extent cx="5741670" cy="3455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1670" cy="3455670"/>
                    </a:xfrm>
                    <a:prstGeom prst="rect">
                      <a:avLst/>
                    </a:prstGeom>
                    <a:noFill/>
                    <a:ln>
                      <a:noFill/>
                    </a:ln>
                  </pic:spPr>
                </pic:pic>
              </a:graphicData>
            </a:graphic>
          </wp:inline>
        </w:drawing>
      </w:r>
    </w:p>
    <w:p w14:paraId="73B51E5C" w14:textId="77777777" w:rsidR="00C11D1F" w:rsidRPr="002654C2" w:rsidRDefault="00C11D1F" w:rsidP="00C11D1F">
      <w:pPr>
        <w:rPr>
          <w:rFonts w:ascii="Arial" w:hAnsi="Arial" w:cs="Arial"/>
          <w:lang w:val="en-GB"/>
        </w:rPr>
      </w:pPr>
      <w:r w:rsidRPr="002654C2">
        <w:rPr>
          <w:rFonts w:ascii="Arial" w:hAnsi="Arial" w:cs="Arial"/>
          <w:lang w:val="en-GB"/>
        </w:rPr>
        <w:t xml:space="preserve">The user fills in the ID of their Loan stand in the text box. The user uses a combo box to pick </w:t>
      </w:r>
      <w:r w:rsidRPr="002654C2">
        <w:rPr>
          <w:rFonts w:ascii="Arial" w:hAnsi="Arial" w:cs="Arial"/>
          <w:noProof/>
          <w:lang w:val="en-GB"/>
        </w:rPr>
        <w:t>an item</w:t>
      </w:r>
      <w:r w:rsidRPr="002654C2">
        <w:rPr>
          <w:rFonts w:ascii="Arial" w:hAnsi="Arial" w:cs="Arial"/>
          <w:lang w:val="en-GB"/>
        </w:rPr>
        <w:t xml:space="preserve"> and presses the select item button to select it. The selected items are displayed in the list box. The picture shows waiting until </w:t>
      </w:r>
      <w:r w:rsidRPr="002654C2">
        <w:rPr>
          <w:rFonts w:ascii="Arial" w:hAnsi="Arial" w:cs="Arial"/>
          <w:noProof/>
          <w:lang w:val="en-GB"/>
        </w:rPr>
        <w:t>an RFID</w:t>
      </w:r>
      <w:r w:rsidRPr="002654C2">
        <w:rPr>
          <w:rFonts w:ascii="Arial" w:hAnsi="Arial" w:cs="Arial"/>
          <w:lang w:val="en-GB"/>
        </w:rPr>
        <w:t xml:space="preserve"> chip is read, the user can then press the purchase button to complete the transaction. The receipt of the transaction is then shown in a list box. When the RFID chip is read the return items list box then displays all items currently loaned by that visitor. The user selects the items to return and then presses the return items button to return the items. </w:t>
      </w:r>
    </w:p>
    <w:p w14:paraId="065A9FBE" w14:textId="77777777" w:rsidR="00C11D1F" w:rsidRPr="002654C2" w:rsidRDefault="00C11D1F" w:rsidP="00C11D1F">
      <w:pPr>
        <w:ind w:left="360"/>
        <w:rPr>
          <w:rFonts w:ascii="Arial" w:hAnsi="Arial" w:cs="Arial"/>
          <w:lang w:val="en-GB"/>
        </w:rPr>
      </w:pPr>
    </w:p>
    <w:p w14:paraId="5DAEFA4A" w14:textId="77777777" w:rsidR="00C11D1F" w:rsidRPr="002654C2" w:rsidRDefault="00C11D1F" w:rsidP="00C11D1F">
      <w:pPr>
        <w:rPr>
          <w:rFonts w:ascii="Arial" w:hAnsi="Arial" w:cs="Arial"/>
          <w:lang w:val="en-GB"/>
        </w:rPr>
      </w:pPr>
    </w:p>
    <w:p w14:paraId="1CC4C08D" w14:textId="77777777" w:rsidR="00C11D1F" w:rsidRPr="002654C2" w:rsidRDefault="00C11D1F" w:rsidP="00C11D1F">
      <w:pPr>
        <w:rPr>
          <w:rFonts w:ascii="Arial" w:hAnsi="Arial" w:cs="Arial"/>
          <w:lang w:val="en-GB"/>
        </w:rPr>
      </w:pPr>
    </w:p>
    <w:p w14:paraId="431BA8A1" w14:textId="77777777" w:rsidR="00C11D1F" w:rsidRPr="002654C2" w:rsidRDefault="00C11D1F" w:rsidP="00C11D1F">
      <w:pPr>
        <w:rPr>
          <w:rFonts w:ascii="Arial" w:hAnsi="Arial" w:cs="Arial"/>
          <w:lang w:val="en-GB"/>
        </w:rPr>
      </w:pPr>
    </w:p>
    <w:p w14:paraId="1721064D" w14:textId="77777777" w:rsidR="00C11D1F" w:rsidRPr="002654C2" w:rsidRDefault="00C11D1F" w:rsidP="00C11D1F">
      <w:pPr>
        <w:rPr>
          <w:rFonts w:ascii="Arial" w:hAnsi="Arial" w:cs="Arial"/>
          <w:lang w:val="en-GB"/>
        </w:rPr>
      </w:pPr>
    </w:p>
    <w:p w14:paraId="68FB7B55" w14:textId="77777777" w:rsidR="00C11D1F" w:rsidRPr="002654C2" w:rsidRDefault="00C11D1F" w:rsidP="00C11D1F">
      <w:pPr>
        <w:rPr>
          <w:rFonts w:ascii="Arial" w:hAnsi="Arial" w:cs="Arial"/>
          <w:lang w:val="en-GB"/>
        </w:rPr>
      </w:pPr>
    </w:p>
    <w:p w14:paraId="12B75109" w14:textId="77777777" w:rsidR="00C11D1F" w:rsidRPr="002654C2" w:rsidRDefault="00C11D1F" w:rsidP="00C11D1F">
      <w:pPr>
        <w:rPr>
          <w:rFonts w:ascii="Arial" w:hAnsi="Arial" w:cs="Arial"/>
          <w:lang w:val="en-GB"/>
        </w:rPr>
      </w:pPr>
    </w:p>
    <w:p w14:paraId="1DAC81FD" w14:textId="77777777" w:rsidR="00C11D1F" w:rsidRPr="002654C2" w:rsidRDefault="00C11D1F" w:rsidP="00C11D1F">
      <w:pPr>
        <w:rPr>
          <w:rFonts w:ascii="Arial" w:hAnsi="Arial" w:cs="Arial"/>
          <w:lang w:val="en-GB"/>
        </w:rPr>
      </w:pPr>
    </w:p>
    <w:p w14:paraId="7E0397D4" w14:textId="77777777" w:rsidR="00C11D1F" w:rsidRPr="002654C2" w:rsidRDefault="00C11D1F" w:rsidP="00C11D1F">
      <w:pPr>
        <w:pStyle w:val="Heading2"/>
        <w:rPr>
          <w:rFonts w:ascii="Arial" w:hAnsi="Arial" w:cs="Arial"/>
          <w:color w:val="auto"/>
          <w:lang w:val="en-GB"/>
        </w:rPr>
      </w:pPr>
      <w:bookmarkStart w:id="14" w:name="_Toc4187259"/>
      <w:r w:rsidRPr="002654C2">
        <w:rPr>
          <w:rFonts w:ascii="Arial" w:hAnsi="Arial" w:cs="Arial"/>
          <w:color w:val="auto"/>
          <w:lang w:val="en-GB"/>
        </w:rPr>
        <w:lastRenderedPageBreak/>
        <w:t>Exit application</w:t>
      </w:r>
      <w:bookmarkEnd w:id="14"/>
    </w:p>
    <w:p w14:paraId="6AE4A6CF" w14:textId="05D4CA97"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53B7D46D" wp14:editId="57D447D6">
            <wp:extent cx="2711450" cy="45827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11450" cy="4582795"/>
                    </a:xfrm>
                    <a:prstGeom prst="rect">
                      <a:avLst/>
                    </a:prstGeom>
                    <a:noFill/>
                    <a:ln>
                      <a:noFill/>
                    </a:ln>
                  </pic:spPr>
                </pic:pic>
              </a:graphicData>
            </a:graphic>
          </wp:inline>
        </w:drawing>
      </w:r>
    </w:p>
    <w:p w14:paraId="60E04AB5" w14:textId="77777777" w:rsidR="00C11D1F" w:rsidRPr="002654C2" w:rsidRDefault="00C11D1F" w:rsidP="00C11D1F">
      <w:pPr>
        <w:rPr>
          <w:rFonts w:ascii="Arial" w:hAnsi="Arial" w:cs="Arial"/>
          <w:lang w:val="en-GB"/>
        </w:rPr>
      </w:pPr>
      <w:r w:rsidRPr="002654C2">
        <w:rPr>
          <w:rFonts w:ascii="Arial" w:hAnsi="Arial" w:cs="Arial"/>
          <w:lang w:val="en-GB"/>
        </w:rPr>
        <w:t xml:space="preserve">The picture box shows waiting until </w:t>
      </w:r>
      <w:r w:rsidRPr="002654C2">
        <w:rPr>
          <w:rFonts w:ascii="Arial" w:hAnsi="Arial" w:cs="Arial"/>
          <w:noProof/>
          <w:lang w:val="en-GB"/>
        </w:rPr>
        <w:t>an RFID</w:t>
      </w:r>
      <w:r w:rsidRPr="002654C2">
        <w:rPr>
          <w:rFonts w:ascii="Arial" w:hAnsi="Arial" w:cs="Arial"/>
          <w:lang w:val="en-GB"/>
        </w:rPr>
        <w:t xml:space="preserve"> chip is scanned. The ticket number, amount to be </w:t>
      </w:r>
      <w:r w:rsidRPr="002654C2">
        <w:rPr>
          <w:rFonts w:ascii="Arial" w:hAnsi="Arial" w:cs="Arial"/>
          <w:noProof/>
          <w:lang w:val="en-GB"/>
        </w:rPr>
        <w:t>returned are</w:t>
      </w:r>
      <w:r w:rsidRPr="002654C2">
        <w:rPr>
          <w:rFonts w:ascii="Arial" w:hAnsi="Arial" w:cs="Arial"/>
          <w:lang w:val="en-GB"/>
        </w:rPr>
        <w:t xml:space="preserve"> displayed in text boxes and the loaned items are shown in a list box.</w:t>
      </w:r>
    </w:p>
    <w:p w14:paraId="179EF72B" w14:textId="77777777" w:rsidR="00C11D1F" w:rsidRPr="002654C2" w:rsidRDefault="00C11D1F" w:rsidP="00C11D1F">
      <w:pPr>
        <w:rPr>
          <w:rFonts w:ascii="Arial" w:hAnsi="Arial" w:cs="Arial"/>
          <w:lang w:val="en-GB"/>
        </w:rPr>
      </w:pPr>
    </w:p>
    <w:p w14:paraId="487CF84C" w14:textId="77777777" w:rsidR="00C11D1F" w:rsidRPr="002654C2" w:rsidRDefault="00C11D1F" w:rsidP="00C11D1F">
      <w:pPr>
        <w:rPr>
          <w:rFonts w:ascii="Arial" w:hAnsi="Arial" w:cs="Arial"/>
          <w:lang w:val="en-GB"/>
        </w:rPr>
      </w:pPr>
    </w:p>
    <w:p w14:paraId="7D4E66FA" w14:textId="77777777" w:rsidR="00C11D1F" w:rsidRPr="002654C2" w:rsidRDefault="00C11D1F" w:rsidP="00C11D1F">
      <w:pPr>
        <w:rPr>
          <w:rFonts w:ascii="Arial" w:hAnsi="Arial" w:cs="Arial"/>
          <w:lang w:val="en-GB"/>
        </w:rPr>
      </w:pPr>
    </w:p>
    <w:p w14:paraId="43D19030" w14:textId="77777777" w:rsidR="00C11D1F" w:rsidRPr="002654C2" w:rsidRDefault="00C11D1F" w:rsidP="00C11D1F">
      <w:pPr>
        <w:rPr>
          <w:rFonts w:ascii="Arial" w:hAnsi="Arial" w:cs="Arial"/>
          <w:lang w:val="en-GB"/>
        </w:rPr>
      </w:pPr>
    </w:p>
    <w:p w14:paraId="59955595" w14:textId="77777777" w:rsidR="00C11D1F" w:rsidRPr="002654C2" w:rsidRDefault="00C11D1F" w:rsidP="00C11D1F">
      <w:pPr>
        <w:rPr>
          <w:rFonts w:ascii="Arial" w:hAnsi="Arial" w:cs="Arial"/>
          <w:lang w:val="en-GB"/>
        </w:rPr>
      </w:pPr>
    </w:p>
    <w:p w14:paraId="51010E4B" w14:textId="77777777" w:rsidR="00C11D1F" w:rsidRPr="002654C2" w:rsidRDefault="00C11D1F" w:rsidP="00C11D1F">
      <w:pPr>
        <w:rPr>
          <w:rFonts w:ascii="Arial" w:hAnsi="Arial" w:cs="Arial"/>
          <w:lang w:val="en-GB"/>
        </w:rPr>
      </w:pPr>
    </w:p>
    <w:p w14:paraId="308E32EE" w14:textId="77777777" w:rsidR="00C11D1F" w:rsidRPr="002654C2" w:rsidRDefault="00C11D1F" w:rsidP="00C11D1F">
      <w:pPr>
        <w:rPr>
          <w:rFonts w:ascii="Arial" w:hAnsi="Arial" w:cs="Arial"/>
          <w:lang w:val="en-GB"/>
        </w:rPr>
      </w:pPr>
    </w:p>
    <w:p w14:paraId="5A44AC93" w14:textId="77777777" w:rsidR="00C11D1F" w:rsidRPr="002654C2" w:rsidRDefault="00C11D1F" w:rsidP="00C11D1F">
      <w:pPr>
        <w:rPr>
          <w:rFonts w:ascii="Arial" w:hAnsi="Arial" w:cs="Arial"/>
          <w:lang w:val="en-GB"/>
        </w:rPr>
      </w:pPr>
    </w:p>
    <w:p w14:paraId="179D749F" w14:textId="77777777" w:rsidR="00C11D1F" w:rsidRPr="002654C2" w:rsidRDefault="00C11D1F" w:rsidP="00C11D1F">
      <w:pPr>
        <w:rPr>
          <w:rFonts w:ascii="Arial" w:hAnsi="Arial" w:cs="Arial"/>
          <w:lang w:val="en-GB"/>
        </w:rPr>
      </w:pPr>
    </w:p>
    <w:p w14:paraId="0E8FBCD9" w14:textId="77777777" w:rsidR="00C11D1F" w:rsidRPr="002654C2" w:rsidRDefault="00C11D1F" w:rsidP="00C11D1F">
      <w:pPr>
        <w:rPr>
          <w:rFonts w:ascii="Arial" w:hAnsi="Arial" w:cs="Arial"/>
          <w:lang w:val="en-GB"/>
        </w:rPr>
      </w:pPr>
    </w:p>
    <w:p w14:paraId="3B4C9671" w14:textId="77777777" w:rsidR="00C11D1F" w:rsidRPr="002654C2" w:rsidRDefault="00C11D1F" w:rsidP="00C11D1F">
      <w:pPr>
        <w:rPr>
          <w:rFonts w:ascii="Arial" w:hAnsi="Arial" w:cs="Arial"/>
          <w:lang w:val="en-GB"/>
        </w:rPr>
      </w:pPr>
    </w:p>
    <w:p w14:paraId="04343D14" w14:textId="77777777" w:rsidR="00C11D1F" w:rsidRPr="002654C2" w:rsidRDefault="00C11D1F" w:rsidP="00C11D1F">
      <w:pPr>
        <w:rPr>
          <w:rFonts w:ascii="Arial" w:hAnsi="Arial" w:cs="Arial"/>
          <w:lang w:val="en-GB"/>
        </w:rPr>
      </w:pPr>
    </w:p>
    <w:p w14:paraId="6317DB71" w14:textId="77777777" w:rsidR="00C11D1F" w:rsidRPr="002654C2" w:rsidRDefault="00C11D1F" w:rsidP="00C11D1F">
      <w:pPr>
        <w:pStyle w:val="Heading2"/>
        <w:rPr>
          <w:rFonts w:ascii="Arial" w:hAnsi="Arial" w:cs="Arial"/>
          <w:color w:val="auto"/>
          <w:lang w:val="en-GB"/>
        </w:rPr>
      </w:pPr>
      <w:bookmarkStart w:id="15" w:name="_Toc4187260"/>
      <w:r w:rsidRPr="002654C2">
        <w:rPr>
          <w:rFonts w:ascii="Arial" w:hAnsi="Arial" w:cs="Arial"/>
          <w:color w:val="auto"/>
          <w:lang w:val="en-GB"/>
        </w:rPr>
        <w:lastRenderedPageBreak/>
        <w:t>Status application</w:t>
      </w:r>
      <w:bookmarkEnd w:id="15"/>
      <w:r w:rsidRPr="002654C2">
        <w:rPr>
          <w:rFonts w:ascii="Arial" w:hAnsi="Arial" w:cs="Arial"/>
          <w:color w:val="auto"/>
          <w:lang w:val="en-GB"/>
        </w:rPr>
        <w:t xml:space="preserve"> </w:t>
      </w:r>
    </w:p>
    <w:p w14:paraId="254A5A37" w14:textId="40B28F7E"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4E5D405F" wp14:editId="5B394FAD">
            <wp:extent cx="5369560" cy="49974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9560" cy="4997450"/>
                    </a:xfrm>
                    <a:prstGeom prst="rect">
                      <a:avLst/>
                    </a:prstGeom>
                    <a:noFill/>
                    <a:ln>
                      <a:noFill/>
                    </a:ln>
                  </pic:spPr>
                </pic:pic>
              </a:graphicData>
            </a:graphic>
          </wp:inline>
        </w:drawing>
      </w:r>
    </w:p>
    <w:p w14:paraId="3073B37E" w14:textId="77777777" w:rsidR="00C11D1F" w:rsidRPr="002654C2" w:rsidRDefault="00C11D1F" w:rsidP="00C11D1F">
      <w:pPr>
        <w:rPr>
          <w:rFonts w:ascii="Arial" w:hAnsi="Arial" w:cs="Arial"/>
          <w:lang w:val="en-GB"/>
        </w:rPr>
      </w:pPr>
      <w:r w:rsidRPr="002654C2">
        <w:rPr>
          <w:rFonts w:ascii="Arial" w:hAnsi="Arial" w:cs="Arial"/>
          <w:lang w:val="en-GB"/>
        </w:rPr>
        <w:t xml:space="preserve">The application retrieves the data from the database and fills in the </w:t>
      </w:r>
      <w:r w:rsidRPr="002654C2">
        <w:rPr>
          <w:rFonts w:ascii="Arial" w:hAnsi="Arial" w:cs="Arial"/>
          <w:noProof/>
          <w:lang w:val="en-GB"/>
        </w:rPr>
        <w:t>text boxes</w:t>
      </w:r>
      <w:r w:rsidRPr="002654C2">
        <w:rPr>
          <w:rFonts w:ascii="Arial" w:hAnsi="Arial" w:cs="Arial"/>
          <w:lang w:val="en-GB"/>
        </w:rPr>
        <w:t xml:space="preserve"> and list boxes. For the specific information such as the amount earned per product, </w:t>
      </w:r>
      <w:r w:rsidRPr="002654C2">
        <w:rPr>
          <w:rFonts w:ascii="Arial" w:hAnsi="Arial" w:cs="Arial"/>
          <w:noProof/>
          <w:lang w:val="en-GB"/>
        </w:rPr>
        <w:t>an ID</w:t>
      </w:r>
      <w:r w:rsidRPr="002654C2">
        <w:rPr>
          <w:rFonts w:ascii="Arial" w:hAnsi="Arial" w:cs="Arial"/>
          <w:lang w:val="en-GB"/>
        </w:rPr>
        <w:t xml:space="preserve"> is filled into the text boxes and when the button is pressed it finds the data and displays it in a list box or text box.</w:t>
      </w:r>
    </w:p>
    <w:p w14:paraId="61B9B580" w14:textId="77777777" w:rsidR="00C11D1F" w:rsidRPr="002654C2" w:rsidRDefault="00C11D1F" w:rsidP="00C11D1F">
      <w:pPr>
        <w:pStyle w:val="Heading2"/>
        <w:rPr>
          <w:rFonts w:ascii="Arial" w:hAnsi="Arial" w:cs="Arial"/>
          <w:color w:val="auto"/>
          <w:lang w:val="en-GB"/>
        </w:rPr>
      </w:pPr>
    </w:p>
    <w:p w14:paraId="2C74C957" w14:textId="77777777" w:rsidR="00C11D1F" w:rsidRPr="002654C2" w:rsidRDefault="00C11D1F" w:rsidP="00C11D1F">
      <w:pPr>
        <w:pStyle w:val="Heading2"/>
        <w:rPr>
          <w:rFonts w:ascii="Arial" w:hAnsi="Arial" w:cs="Arial"/>
          <w:color w:val="auto"/>
          <w:lang w:val="en-GB"/>
        </w:rPr>
      </w:pPr>
      <w:bookmarkStart w:id="16" w:name="_Toc4187261"/>
      <w:r w:rsidRPr="002654C2">
        <w:rPr>
          <w:rFonts w:ascii="Arial" w:hAnsi="Arial" w:cs="Arial"/>
          <w:color w:val="auto"/>
          <w:lang w:val="en-GB"/>
        </w:rPr>
        <w:t>Convert application</w:t>
      </w:r>
      <w:bookmarkEnd w:id="16"/>
    </w:p>
    <w:p w14:paraId="175CE048" w14:textId="484E2386" w:rsidR="00C11D1F" w:rsidRPr="002654C2" w:rsidRDefault="00C11D1F" w:rsidP="00C11D1F">
      <w:pPr>
        <w:rPr>
          <w:rFonts w:ascii="Arial" w:hAnsi="Arial" w:cs="Arial"/>
          <w:lang w:val="en-GB"/>
        </w:rPr>
      </w:pPr>
      <w:r w:rsidRPr="002654C2">
        <w:rPr>
          <w:rFonts w:ascii="Arial" w:hAnsi="Arial" w:cs="Arial"/>
          <w:noProof/>
          <w:lang w:val="en-GB"/>
        </w:rPr>
        <w:drawing>
          <wp:inline distT="0" distB="0" distL="0" distR="0" wp14:anchorId="6A7B5706" wp14:editId="78EA1C57">
            <wp:extent cx="2615565" cy="14776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5565" cy="1477645"/>
                    </a:xfrm>
                    <a:prstGeom prst="rect">
                      <a:avLst/>
                    </a:prstGeom>
                    <a:noFill/>
                    <a:ln>
                      <a:noFill/>
                    </a:ln>
                  </pic:spPr>
                </pic:pic>
              </a:graphicData>
            </a:graphic>
          </wp:inline>
        </w:drawing>
      </w:r>
    </w:p>
    <w:p w14:paraId="7B158252" w14:textId="6114DD2E" w:rsidR="00DB6618" w:rsidRPr="002654C2" w:rsidRDefault="00C11D1F" w:rsidP="00C11D1F">
      <w:pPr>
        <w:rPr>
          <w:rFonts w:ascii="Arial" w:hAnsi="Arial" w:cs="Arial"/>
          <w:b/>
          <w:bCs/>
          <w:kern w:val="32"/>
        </w:rPr>
      </w:pPr>
      <w:r w:rsidRPr="002654C2">
        <w:rPr>
          <w:rFonts w:ascii="Arial" w:hAnsi="Arial" w:cs="Arial"/>
          <w:lang w:val="en-GB"/>
        </w:rPr>
        <w:t>The user provides a transaction log file and presses the convert button to convert the file.</w:t>
      </w:r>
    </w:p>
    <w:p w14:paraId="348EB632" w14:textId="61F063A5" w:rsidR="00DB6618" w:rsidRPr="002654C2" w:rsidRDefault="00DB6618" w:rsidP="00151639">
      <w:pPr>
        <w:rPr>
          <w:rFonts w:ascii="Arial" w:hAnsi="Arial" w:cs="Arial"/>
          <w:b/>
          <w:bCs/>
          <w:kern w:val="32"/>
        </w:rPr>
      </w:pPr>
    </w:p>
    <w:p w14:paraId="228B9801" w14:textId="77777777" w:rsidR="00680450" w:rsidRPr="002654C2" w:rsidRDefault="00680450" w:rsidP="00151639">
      <w:pPr>
        <w:rPr>
          <w:rFonts w:ascii="Arial" w:hAnsi="Arial" w:cs="Arial"/>
          <w:b/>
          <w:bCs/>
          <w:kern w:val="32"/>
        </w:rPr>
      </w:pPr>
    </w:p>
    <w:p w14:paraId="66775F98" w14:textId="46CDB8C5" w:rsidR="00DB6618" w:rsidRPr="002654C2" w:rsidRDefault="00DB6618" w:rsidP="00370160">
      <w:pPr>
        <w:pStyle w:val="Heading1"/>
      </w:pPr>
      <w:bookmarkStart w:id="17" w:name="_Toc4187262"/>
      <w:r w:rsidRPr="002654C2">
        <w:lastRenderedPageBreak/>
        <w:t>Website wireframe</w:t>
      </w:r>
      <w:bookmarkEnd w:id="17"/>
    </w:p>
    <w:p w14:paraId="3B7A6ECE" w14:textId="62F9A9BA" w:rsidR="00DB6618" w:rsidRPr="002654C2" w:rsidRDefault="00DB6618" w:rsidP="00151639">
      <w:pPr>
        <w:rPr>
          <w:rFonts w:ascii="Arial" w:hAnsi="Arial" w:cs="Arial"/>
          <w:b/>
          <w:bCs/>
          <w:kern w:val="32"/>
        </w:rPr>
      </w:pPr>
    </w:p>
    <w:p w14:paraId="1EF13D0F" w14:textId="5C7BFED0" w:rsidR="00DB6618" w:rsidRPr="002654C2" w:rsidRDefault="00370160" w:rsidP="00151639">
      <w:pPr>
        <w:rPr>
          <w:rFonts w:ascii="Arial" w:hAnsi="Arial" w:cs="Arial"/>
          <w:b/>
          <w:bCs/>
          <w:kern w:val="32"/>
        </w:rPr>
      </w:pPr>
      <w:r w:rsidRPr="002654C2">
        <w:rPr>
          <w:rFonts w:ascii="Arial" w:hAnsi="Arial" w:cs="Arial"/>
          <w:b/>
          <w:bCs/>
          <w:kern w:val="32"/>
        </w:rPr>
        <w:t>Home page</w:t>
      </w:r>
    </w:p>
    <w:p w14:paraId="106F1F9A" w14:textId="6F1A9D60" w:rsidR="00DB6618" w:rsidRPr="002654C2" w:rsidRDefault="00DB6618" w:rsidP="00151639">
      <w:pPr>
        <w:rPr>
          <w:rFonts w:ascii="Arial" w:hAnsi="Arial" w:cs="Arial"/>
          <w:b/>
          <w:bCs/>
          <w:kern w:val="32"/>
        </w:rPr>
      </w:pPr>
    </w:p>
    <w:p w14:paraId="57027757" w14:textId="27CE520F" w:rsidR="00DB6618" w:rsidRPr="002654C2" w:rsidRDefault="00370160" w:rsidP="00151639">
      <w:pPr>
        <w:rPr>
          <w:rFonts w:ascii="Arial" w:hAnsi="Arial" w:cs="Arial"/>
          <w:b/>
          <w:bCs/>
          <w:kern w:val="32"/>
        </w:rPr>
      </w:pPr>
      <w:r w:rsidRPr="002654C2">
        <w:rPr>
          <w:rFonts w:ascii="Arial" w:hAnsi="Arial" w:cs="Arial"/>
          <w:noProof/>
        </w:rPr>
        <w:drawing>
          <wp:inline distT="0" distB="0" distL="0" distR="0" wp14:anchorId="6E3F4B2E" wp14:editId="102C30D4">
            <wp:extent cx="6515100" cy="508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36C84FAC" w14:textId="3DA55892" w:rsidR="00DB6618" w:rsidRPr="002654C2" w:rsidRDefault="00DB6618" w:rsidP="00151639">
      <w:pPr>
        <w:rPr>
          <w:rFonts w:ascii="Arial" w:hAnsi="Arial" w:cs="Arial"/>
          <w:b/>
          <w:bCs/>
          <w:kern w:val="32"/>
        </w:rPr>
      </w:pPr>
    </w:p>
    <w:p w14:paraId="0B439FC6" w14:textId="3C553464" w:rsidR="00DB6618" w:rsidRPr="002654C2" w:rsidRDefault="00DB6618" w:rsidP="00151639">
      <w:pPr>
        <w:rPr>
          <w:rFonts w:ascii="Arial" w:hAnsi="Arial" w:cs="Arial"/>
          <w:b/>
          <w:bCs/>
          <w:kern w:val="32"/>
        </w:rPr>
      </w:pPr>
    </w:p>
    <w:p w14:paraId="2BC7A26B" w14:textId="24AE9E4B" w:rsidR="00DB6618" w:rsidRPr="002654C2" w:rsidRDefault="00DB6618" w:rsidP="00151639">
      <w:pPr>
        <w:rPr>
          <w:rFonts w:ascii="Arial" w:hAnsi="Arial" w:cs="Arial"/>
          <w:b/>
          <w:bCs/>
          <w:kern w:val="32"/>
        </w:rPr>
      </w:pPr>
    </w:p>
    <w:p w14:paraId="59FB584B" w14:textId="1A77262A" w:rsidR="00DB6618" w:rsidRPr="002654C2" w:rsidRDefault="00DB6618" w:rsidP="00151639">
      <w:pPr>
        <w:rPr>
          <w:rFonts w:ascii="Arial" w:hAnsi="Arial" w:cs="Arial"/>
          <w:b/>
          <w:bCs/>
          <w:kern w:val="32"/>
        </w:rPr>
      </w:pPr>
    </w:p>
    <w:p w14:paraId="67FFE8D4" w14:textId="5F940978" w:rsidR="00DB6618" w:rsidRPr="002654C2" w:rsidRDefault="00DB6618" w:rsidP="00151639">
      <w:pPr>
        <w:rPr>
          <w:rFonts w:ascii="Arial" w:hAnsi="Arial" w:cs="Arial"/>
          <w:b/>
          <w:bCs/>
          <w:kern w:val="32"/>
        </w:rPr>
      </w:pPr>
    </w:p>
    <w:p w14:paraId="4D3C357B" w14:textId="19DC9750" w:rsidR="00DB6618" w:rsidRPr="002654C2" w:rsidRDefault="00DB6618" w:rsidP="00151639">
      <w:pPr>
        <w:rPr>
          <w:rFonts w:ascii="Arial" w:hAnsi="Arial" w:cs="Arial"/>
          <w:b/>
          <w:bCs/>
          <w:kern w:val="32"/>
        </w:rPr>
      </w:pPr>
    </w:p>
    <w:p w14:paraId="3EA5938E" w14:textId="711A90F7" w:rsidR="00DB6618" w:rsidRPr="002654C2" w:rsidRDefault="00DB6618" w:rsidP="00151639">
      <w:pPr>
        <w:rPr>
          <w:rFonts w:ascii="Arial" w:hAnsi="Arial" w:cs="Arial"/>
          <w:b/>
          <w:bCs/>
          <w:kern w:val="32"/>
        </w:rPr>
      </w:pPr>
    </w:p>
    <w:p w14:paraId="23384087" w14:textId="40104AFE" w:rsidR="00DB6618" w:rsidRPr="002654C2" w:rsidRDefault="00DB6618" w:rsidP="00151639">
      <w:pPr>
        <w:rPr>
          <w:rFonts w:ascii="Arial" w:hAnsi="Arial" w:cs="Arial"/>
          <w:b/>
          <w:bCs/>
          <w:kern w:val="32"/>
        </w:rPr>
      </w:pPr>
    </w:p>
    <w:p w14:paraId="4C19C4D8" w14:textId="5D363FB9" w:rsidR="00DB6618" w:rsidRPr="002654C2" w:rsidRDefault="00DB6618" w:rsidP="00151639">
      <w:pPr>
        <w:rPr>
          <w:rFonts w:ascii="Arial" w:hAnsi="Arial" w:cs="Arial"/>
          <w:b/>
          <w:bCs/>
          <w:kern w:val="32"/>
        </w:rPr>
      </w:pPr>
    </w:p>
    <w:p w14:paraId="0537741A" w14:textId="3B6DBF65" w:rsidR="00370160" w:rsidRPr="002654C2" w:rsidRDefault="00370160" w:rsidP="00151639">
      <w:pPr>
        <w:rPr>
          <w:rFonts w:ascii="Arial" w:hAnsi="Arial" w:cs="Arial"/>
          <w:b/>
          <w:bCs/>
          <w:kern w:val="32"/>
        </w:rPr>
      </w:pPr>
    </w:p>
    <w:p w14:paraId="7C545723" w14:textId="4A9FC490" w:rsidR="00370160" w:rsidRPr="002654C2" w:rsidRDefault="00370160" w:rsidP="00151639">
      <w:pPr>
        <w:rPr>
          <w:rFonts w:ascii="Arial" w:hAnsi="Arial" w:cs="Arial"/>
          <w:b/>
          <w:bCs/>
          <w:kern w:val="32"/>
        </w:rPr>
      </w:pPr>
    </w:p>
    <w:p w14:paraId="6E44A30C" w14:textId="5A300249" w:rsidR="00370160" w:rsidRPr="002654C2" w:rsidRDefault="00370160" w:rsidP="00151639">
      <w:pPr>
        <w:rPr>
          <w:rFonts w:ascii="Arial" w:hAnsi="Arial" w:cs="Arial"/>
          <w:b/>
          <w:bCs/>
          <w:kern w:val="32"/>
        </w:rPr>
      </w:pPr>
    </w:p>
    <w:p w14:paraId="7ED49F54" w14:textId="77777777" w:rsidR="00370160" w:rsidRPr="002654C2" w:rsidRDefault="00370160" w:rsidP="00151639">
      <w:pPr>
        <w:rPr>
          <w:rFonts w:ascii="Arial" w:hAnsi="Arial" w:cs="Arial"/>
          <w:b/>
          <w:bCs/>
          <w:kern w:val="32"/>
        </w:rPr>
      </w:pPr>
    </w:p>
    <w:p w14:paraId="4C5E8846" w14:textId="619EBCB8" w:rsidR="00DB6618" w:rsidRPr="002654C2" w:rsidRDefault="00DB6618" w:rsidP="00151639">
      <w:pPr>
        <w:rPr>
          <w:rFonts w:ascii="Arial" w:hAnsi="Arial" w:cs="Arial"/>
          <w:b/>
          <w:bCs/>
          <w:kern w:val="32"/>
        </w:rPr>
      </w:pPr>
    </w:p>
    <w:p w14:paraId="21BAD023" w14:textId="05ED750E" w:rsidR="00DB6618" w:rsidRPr="002654C2" w:rsidRDefault="00370160" w:rsidP="00151639">
      <w:pPr>
        <w:rPr>
          <w:rFonts w:ascii="Arial" w:hAnsi="Arial" w:cs="Arial"/>
          <w:b/>
          <w:bCs/>
          <w:kern w:val="32"/>
        </w:rPr>
      </w:pPr>
      <w:r w:rsidRPr="002654C2">
        <w:rPr>
          <w:rFonts w:ascii="Arial" w:hAnsi="Arial" w:cs="Arial"/>
          <w:b/>
          <w:bCs/>
          <w:kern w:val="32"/>
        </w:rPr>
        <w:lastRenderedPageBreak/>
        <w:t>About us page</w:t>
      </w:r>
    </w:p>
    <w:p w14:paraId="3E62C1FD" w14:textId="77777777" w:rsidR="00370160" w:rsidRPr="002654C2" w:rsidRDefault="00370160" w:rsidP="00151639">
      <w:pPr>
        <w:rPr>
          <w:rFonts w:ascii="Arial" w:hAnsi="Arial" w:cs="Arial"/>
          <w:b/>
          <w:bCs/>
          <w:kern w:val="32"/>
        </w:rPr>
      </w:pPr>
    </w:p>
    <w:p w14:paraId="2F9B5D7C" w14:textId="5097F227"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953D03B" wp14:editId="27FEB559">
            <wp:extent cx="6515100" cy="5052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100" cy="5052695"/>
                    </a:xfrm>
                    <a:prstGeom prst="rect">
                      <a:avLst/>
                    </a:prstGeom>
                    <a:noFill/>
                    <a:ln>
                      <a:noFill/>
                    </a:ln>
                  </pic:spPr>
                </pic:pic>
              </a:graphicData>
            </a:graphic>
          </wp:inline>
        </w:drawing>
      </w:r>
    </w:p>
    <w:p w14:paraId="3571390E" w14:textId="53A69E7C" w:rsidR="00DB6618" w:rsidRPr="002654C2" w:rsidRDefault="00DB6618" w:rsidP="00151639">
      <w:pPr>
        <w:rPr>
          <w:rFonts w:ascii="Arial" w:hAnsi="Arial" w:cs="Arial"/>
          <w:b/>
          <w:bCs/>
          <w:kern w:val="32"/>
        </w:rPr>
      </w:pPr>
    </w:p>
    <w:p w14:paraId="3A1AD111" w14:textId="31D340BC" w:rsidR="00DB6618" w:rsidRPr="002654C2" w:rsidRDefault="00DB6618" w:rsidP="00151639">
      <w:pPr>
        <w:rPr>
          <w:rFonts w:ascii="Arial" w:hAnsi="Arial" w:cs="Arial"/>
          <w:b/>
          <w:bCs/>
          <w:kern w:val="32"/>
        </w:rPr>
      </w:pPr>
    </w:p>
    <w:p w14:paraId="42FB2EAB" w14:textId="77777777" w:rsidR="00370160" w:rsidRPr="002654C2" w:rsidRDefault="00370160" w:rsidP="00151639">
      <w:pPr>
        <w:rPr>
          <w:rFonts w:ascii="Arial" w:hAnsi="Arial" w:cs="Arial"/>
          <w:b/>
          <w:bCs/>
          <w:kern w:val="32"/>
        </w:rPr>
      </w:pPr>
    </w:p>
    <w:p w14:paraId="0A6849DC" w14:textId="77777777" w:rsidR="00370160" w:rsidRPr="002654C2" w:rsidRDefault="00370160" w:rsidP="00151639">
      <w:pPr>
        <w:rPr>
          <w:rFonts w:ascii="Arial" w:hAnsi="Arial" w:cs="Arial"/>
          <w:b/>
          <w:bCs/>
          <w:kern w:val="32"/>
        </w:rPr>
      </w:pPr>
    </w:p>
    <w:p w14:paraId="6248F152" w14:textId="77777777" w:rsidR="00370160" w:rsidRPr="002654C2" w:rsidRDefault="00370160" w:rsidP="00151639">
      <w:pPr>
        <w:rPr>
          <w:rFonts w:ascii="Arial" w:hAnsi="Arial" w:cs="Arial"/>
          <w:b/>
          <w:bCs/>
          <w:kern w:val="32"/>
        </w:rPr>
      </w:pPr>
    </w:p>
    <w:p w14:paraId="0559E341" w14:textId="77777777" w:rsidR="00370160" w:rsidRPr="002654C2" w:rsidRDefault="00370160" w:rsidP="00151639">
      <w:pPr>
        <w:rPr>
          <w:rFonts w:ascii="Arial" w:hAnsi="Arial" w:cs="Arial"/>
          <w:b/>
          <w:bCs/>
          <w:kern w:val="32"/>
        </w:rPr>
      </w:pPr>
    </w:p>
    <w:p w14:paraId="35F65735" w14:textId="77777777" w:rsidR="00370160" w:rsidRPr="002654C2" w:rsidRDefault="00370160" w:rsidP="00151639">
      <w:pPr>
        <w:rPr>
          <w:rFonts w:ascii="Arial" w:hAnsi="Arial" w:cs="Arial"/>
          <w:b/>
          <w:bCs/>
          <w:kern w:val="32"/>
        </w:rPr>
      </w:pPr>
    </w:p>
    <w:p w14:paraId="2BA22CB2" w14:textId="77777777" w:rsidR="00370160" w:rsidRPr="002654C2" w:rsidRDefault="00370160" w:rsidP="00151639">
      <w:pPr>
        <w:rPr>
          <w:rFonts w:ascii="Arial" w:hAnsi="Arial" w:cs="Arial"/>
          <w:b/>
          <w:bCs/>
          <w:kern w:val="32"/>
        </w:rPr>
      </w:pPr>
    </w:p>
    <w:p w14:paraId="2658CA3D" w14:textId="77777777" w:rsidR="00370160" w:rsidRPr="002654C2" w:rsidRDefault="00370160" w:rsidP="00151639">
      <w:pPr>
        <w:rPr>
          <w:rFonts w:ascii="Arial" w:hAnsi="Arial" w:cs="Arial"/>
          <w:b/>
          <w:bCs/>
          <w:kern w:val="32"/>
        </w:rPr>
      </w:pPr>
    </w:p>
    <w:p w14:paraId="0F1910EA" w14:textId="77777777" w:rsidR="00370160" w:rsidRPr="002654C2" w:rsidRDefault="00370160" w:rsidP="00151639">
      <w:pPr>
        <w:rPr>
          <w:rFonts w:ascii="Arial" w:hAnsi="Arial" w:cs="Arial"/>
          <w:b/>
          <w:bCs/>
          <w:kern w:val="32"/>
        </w:rPr>
      </w:pPr>
    </w:p>
    <w:p w14:paraId="6108E872" w14:textId="77777777" w:rsidR="00370160" w:rsidRPr="002654C2" w:rsidRDefault="00370160" w:rsidP="00151639">
      <w:pPr>
        <w:rPr>
          <w:rFonts w:ascii="Arial" w:hAnsi="Arial" w:cs="Arial"/>
          <w:b/>
          <w:bCs/>
          <w:kern w:val="32"/>
        </w:rPr>
      </w:pPr>
    </w:p>
    <w:p w14:paraId="44B607C1" w14:textId="77777777" w:rsidR="00370160" w:rsidRPr="002654C2" w:rsidRDefault="00370160" w:rsidP="00151639">
      <w:pPr>
        <w:rPr>
          <w:rFonts w:ascii="Arial" w:hAnsi="Arial" w:cs="Arial"/>
          <w:b/>
          <w:bCs/>
          <w:kern w:val="32"/>
        </w:rPr>
      </w:pPr>
    </w:p>
    <w:p w14:paraId="3D75BE02" w14:textId="77777777" w:rsidR="00370160" w:rsidRPr="002654C2" w:rsidRDefault="00370160" w:rsidP="00151639">
      <w:pPr>
        <w:rPr>
          <w:rFonts w:ascii="Arial" w:hAnsi="Arial" w:cs="Arial"/>
          <w:b/>
          <w:bCs/>
          <w:kern w:val="32"/>
        </w:rPr>
      </w:pPr>
    </w:p>
    <w:p w14:paraId="53FAA033" w14:textId="6DB8EEE8" w:rsidR="00370160" w:rsidRPr="002654C2" w:rsidRDefault="00370160" w:rsidP="00151639">
      <w:pPr>
        <w:rPr>
          <w:rFonts w:ascii="Arial" w:hAnsi="Arial" w:cs="Arial"/>
          <w:b/>
          <w:bCs/>
          <w:kern w:val="32"/>
        </w:rPr>
      </w:pPr>
    </w:p>
    <w:p w14:paraId="6AB23EFA" w14:textId="5326F109" w:rsidR="00370160" w:rsidRPr="002654C2" w:rsidRDefault="00370160" w:rsidP="00151639">
      <w:pPr>
        <w:rPr>
          <w:rFonts w:ascii="Arial" w:hAnsi="Arial" w:cs="Arial"/>
          <w:b/>
          <w:bCs/>
          <w:kern w:val="32"/>
        </w:rPr>
      </w:pPr>
    </w:p>
    <w:p w14:paraId="17F9B58C" w14:textId="77777777" w:rsidR="00370160" w:rsidRPr="002654C2" w:rsidRDefault="00370160" w:rsidP="00151639">
      <w:pPr>
        <w:rPr>
          <w:rFonts w:ascii="Arial" w:hAnsi="Arial" w:cs="Arial"/>
          <w:b/>
          <w:bCs/>
          <w:kern w:val="32"/>
        </w:rPr>
      </w:pPr>
    </w:p>
    <w:p w14:paraId="556D1F35" w14:textId="77777777" w:rsidR="00370160" w:rsidRPr="002654C2" w:rsidRDefault="00370160" w:rsidP="00151639">
      <w:pPr>
        <w:rPr>
          <w:rFonts w:ascii="Arial" w:hAnsi="Arial" w:cs="Arial"/>
          <w:b/>
          <w:bCs/>
          <w:kern w:val="32"/>
        </w:rPr>
      </w:pPr>
    </w:p>
    <w:p w14:paraId="106731AF" w14:textId="51A47E79" w:rsidR="00DB6618" w:rsidRPr="002654C2" w:rsidRDefault="00370160" w:rsidP="00151639">
      <w:pPr>
        <w:rPr>
          <w:rFonts w:ascii="Arial" w:hAnsi="Arial" w:cs="Arial"/>
          <w:b/>
          <w:bCs/>
          <w:kern w:val="32"/>
        </w:rPr>
      </w:pPr>
      <w:r w:rsidRPr="002654C2">
        <w:rPr>
          <w:rFonts w:ascii="Arial" w:hAnsi="Arial" w:cs="Arial"/>
          <w:b/>
          <w:bCs/>
          <w:kern w:val="32"/>
        </w:rPr>
        <w:lastRenderedPageBreak/>
        <w:t>Buy a ticket page</w:t>
      </w:r>
    </w:p>
    <w:p w14:paraId="2FDCBC47" w14:textId="77777777" w:rsidR="00370160" w:rsidRPr="002654C2" w:rsidRDefault="00370160" w:rsidP="00151639">
      <w:pPr>
        <w:rPr>
          <w:rFonts w:ascii="Arial" w:hAnsi="Arial" w:cs="Arial"/>
          <w:b/>
          <w:bCs/>
          <w:kern w:val="32"/>
        </w:rPr>
      </w:pPr>
    </w:p>
    <w:p w14:paraId="40B2A2C3" w14:textId="3F1205B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1A0AA8F9" wp14:editId="050698E9">
            <wp:extent cx="6515100" cy="5121910"/>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15100" cy="5121910"/>
                    </a:xfrm>
                    <a:prstGeom prst="rect">
                      <a:avLst/>
                    </a:prstGeom>
                    <a:noFill/>
                    <a:ln>
                      <a:noFill/>
                    </a:ln>
                  </pic:spPr>
                </pic:pic>
              </a:graphicData>
            </a:graphic>
          </wp:inline>
        </w:drawing>
      </w:r>
    </w:p>
    <w:p w14:paraId="39D40AFB" w14:textId="1F847C2D" w:rsidR="00680450" w:rsidRPr="002654C2" w:rsidRDefault="00680450" w:rsidP="00151639">
      <w:pPr>
        <w:rPr>
          <w:rFonts w:ascii="Arial" w:hAnsi="Arial" w:cs="Arial"/>
          <w:b/>
          <w:bCs/>
          <w:kern w:val="32"/>
        </w:rPr>
      </w:pPr>
    </w:p>
    <w:p w14:paraId="389C9BCC" w14:textId="01124B07" w:rsidR="00370160" w:rsidRPr="002654C2" w:rsidRDefault="00370160" w:rsidP="00151639">
      <w:pPr>
        <w:rPr>
          <w:rFonts w:ascii="Arial" w:hAnsi="Arial" w:cs="Arial"/>
          <w:b/>
          <w:bCs/>
          <w:kern w:val="32"/>
        </w:rPr>
      </w:pPr>
    </w:p>
    <w:p w14:paraId="35D4EEC3" w14:textId="422FAF8F" w:rsidR="00370160" w:rsidRPr="002654C2" w:rsidRDefault="00370160" w:rsidP="00151639">
      <w:pPr>
        <w:rPr>
          <w:rFonts w:ascii="Arial" w:hAnsi="Arial" w:cs="Arial"/>
          <w:b/>
          <w:bCs/>
          <w:kern w:val="32"/>
        </w:rPr>
      </w:pPr>
    </w:p>
    <w:p w14:paraId="3A6ECA88" w14:textId="475C851E" w:rsidR="00370160" w:rsidRPr="002654C2" w:rsidRDefault="00370160" w:rsidP="00151639">
      <w:pPr>
        <w:rPr>
          <w:rFonts w:ascii="Arial" w:hAnsi="Arial" w:cs="Arial"/>
          <w:b/>
          <w:bCs/>
          <w:kern w:val="32"/>
        </w:rPr>
      </w:pPr>
    </w:p>
    <w:p w14:paraId="436BB534" w14:textId="7F462350" w:rsidR="00370160" w:rsidRPr="002654C2" w:rsidRDefault="00370160" w:rsidP="00151639">
      <w:pPr>
        <w:rPr>
          <w:rFonts w:ascii="Arial" w:hAnsi="Arial" w:cs="Arial"/>
          <w:b/>
          <w:bCs/>
          <w:kern w:val="32"/>
        </w:rPr>
      </w:pPr>
    </w:p>
    <w:p w14:paraId="40C5A488" w14:textId="0C97803E" w:rsidR="00370160" w:rsidRPr="002654C2" w:rsidRDefault="00370160" w:rsidP="00151639">
      <w:pPr>
        <w:rPr>
          <w:rFonts w:ascii="Arial" w:hAnsi="Arial" w:cs="Arial"/>
          <w:b/>
          <w:bCs/>
          <w:kern w:val="32"/>
        </w:rPr>
      </w:pPr>
    </w:p>
    <w:p w14:paraId="2B1F7AEE" w14:textId="1B01D94A" w:rsidR="00370160" w:rsidRPr="002654C2" w:rsidRDefault="00370160" w:rsidP="00151639">
      <w:pPr>
        <w:rPr>
          <w:rFonts w:ascii="Arial" w:hAnsi="Arial" w:cs="Arial"/>
          <w:b/>
          <w:bCs/>
          <w:kern w:val="32"/>
        </w:rPr>
      </w:pPr>
    </w:p>
    <w:p w14:paraId="30F9AE92" w14:textId="15E4D190" w:rsidR="00370160" w:rsidRPr="002654C2" w:rsidRDefault="00370160" w:rsidP="00151639">
      <w:pPr>
        <w:rPr>
          <w:rFonts w:ascii="Arial" w:hAnsi="Arial" w:cs="Arial"/>
          <w:b/>
          <w:bCs/>
          <w:kern w:val="32"/>
        </w:rPr>
      </w:pPr>
    </w:p>
    <w:p w14:paraId="064834B8" w14:textId="5605C357" w:rsidR="00370160" w:rsidRPr="002654C2" w:rsidRDefault="00370160" w:rsidP="00151639">
      <w:pPr>
        <w:rPr>
          <w:rFonts w:ascii="Arial" w:hAnsi="Arial" w:cs="Arial"/>
          <w:b/>
          <w:bCs/>
          <w:kern w:val="32"/>
        </w:rPr>
      </w:pPr>
    </w:p>
    <w:p w14:paraId="3623D652" w14:textId="1D637B42" w:rsidR="00370160" w:rsidRPr="002654C2" w:rsidRDefault="00370160" w:rsidP="00151639">
      <w:pPr>
        <w:rPr>
          <w:rFonts w:ascii="Arial" w:hAnsi="Arial" w:cs="Arial"/>
          <w:b/>
          <w:bCs/>
          <w:kern w:val="32"/>
        </w:rPr>
      </w:pPr>
    </w:p>
    <w:p w14:paraId="0C7C590A" w14:textId="5F2EEE26" w:rsidR="00370160" w:rsidRPr="002654C2" w:rsidRDefault="00370160" w:rsidP="00151639">
      <w:pPr>
        <w:rPr>
          <w:rFonts w:ascii="Arial" w:hAnsi="Arial" w:cs="Arial"/>
          <w:b/>
          <w:bCs/>
          <w:kern w:val="32"/>
        </w:rPr>
      </w:pPr>
    </w:p>
    <w:p w14:paraId="267322EA" w14:textId="3F0F45DA" w:rsidR="00370160" w:rsidRPr="002654C2" w:rsidRDefault="00370160" w:rsidP="00151639">
      <w:pPr>
        <w:rPr>
          <w:rFonts w:ascii="Arial" w:hAnsi="Arial" w:cs="Arial"/>
          <w:b/>
          <w:bCs/>
          <w:kern w:val="32"/>
        </w:rPr>
      </w:pPr>
    </w:p>
    <w:p w14:paraId="47F7913D" w14:textId="6D9124DF" w:rsidR="00370160" w:rsidRPr="002654C2" w:rsidRDefault="00370160" w:rsidP="00151639">
      <w:pPr>
        <w:rPr>
          <w:rFonts w:ascii="Arial" w:hAnsi="Arial" w:cs="Arial"/>
          <w:b/>
          <w:bCs/>
          <w:kern w:val="32"/>
        </w:rPr>
      </w:pPr>
    </w:p>
    <w:p w14:paraId="7440734C" w14:textId="60C4BF4E" w:rsidR="00370160" w:rsidRPr="002654C2" w:rsidRDefault="00370160" w:rsidP="00151639">
      <w:pPr>
        <w:rPr>
          <w:rFonts w:ascii="Arial" w:hAnsi="Arial" w:cs="Arial"/>
          <w:b/>
          <w:bCs/>
          <w:kern w:val="32"/>
        </w:rPr>
      </w:pPr>
    </w:p>
    <w:p w14:paraId="76EBF1D1" w14:textId="5EA6720D" w:rsidR="00370160" w:rsidRPr="002654C2" w:rsidRDefault="00370160" w:rsidP="00151639">
      <w:pPr>
        <w:rPr>
          <w:rFonts w:ascii="Arial" w:hAnsi="Arial" w:cs="Arial"/>
          <w:b/>
          <w:bCs/>
          <w:kern w:val="32"/>
        </w:rPr>
      </w:pPr>
    </w:p>
    <w:p w14:paraId="32723477" w14:textId="696006BC" w:rsidR="00370160" w:rsidRPr="002654C2" w:rsidRDefault="00370160" w:rsidP="00151639">
      <w:pPr>
        <w:rPr>
          <w:rFonts w:ascii="Arial" w:hAnsi="Arial" w:cs="Arial"/>
          <w:b/>
          <w:bCs/>
          <w:kern w:val="32"/>
        </w:rPr>
      </w:pPr>
    </w:p>
    <w:p w14:paraId="23EF3BEE" w14:textId="4BB3A35C" w:rsidR="00370160" w:rsidRPr="002654C2" w:rsidRDefault="00370160" w:rsidP="00151639">
      <w:pPr>
        <w:rPr>
          <w:rFonts w:ascii="Arial" w:hAnsi="Arial" w:cs="Arial"/>
          <w:b/>
          <w:bCs/>
          <w:kern w:val="32"/>
        </w:rPr>
      </w:pPr>
      <w:r w:rsidRPr="002654C2">
        <w:rPr>
          <w:rFonts w:ascii="Arial" w:hAnsi="Arial" w:cs="Arial"/>
          <w:b/>
          <w:bCs/>
          <w:kern w:val="32"/>
        </w:rPr>
        <w:lastRenderedPageBreak/>
        <w:t>Contact us wireframe page</w:t>
      </w:r>
    </w:p>
    <w:p w14:paraId="48365CD3" w14:textId="6893DA26" w:rsidR="00370160" w:rsidRPr="002654C2" w:rsidRDefault="00370160" w:rsidP="00151639">
      <w:pPr>
        <w:rPr>
          <w:rFonts w:ascii="Arial" w:hAnsi="Arial" w:cs="Arial"/>
          <w:b/>
          <w:bCs/>
          <w:kern w:val="32"/>
        </w:rPr>
      </w:pPr>
    </w:p>
    <w:p w14:paraId="0B24D94C" w14:textId="2AAECD3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0821965B" wp14:editId="5539EFBB">
            <wp:extent cx="6515100" cy="50888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5100" cy="5088890"/>
                    </a:xfrm>
                    <a:prstGeom prst="rect">
                      <a:avLst/>
                    </a:prstGeom>
                    <a:noFill/>
                    <a:ln>
                      <a:noFill/>
                    </a:ln>
                  </pic:spPr>
                </pic:pic>
              </a:graphicData>
            </a:graphic>
          </wp:inline>
        </w:drawing>
      </w:r>
    </w:p>
    <w:p w14:paraId="0F03D9F4" w14:textId="49F72048" w:rsidR="00370160" w:rsidRPr="002654C2" w:rsidRDefault="00370160" w:rsidP="00151639">
      <w:pPr>
        <w:rPr>
          <w:rFonts w:ascii="Arial" w:hAnsi="Arial" w:cs="Arial"/>
          <w:b/>
          <w:bCs/>
          <w:kern w:val="32"/>
        </w:rPr>
      </w:pPr>
    </w:p>
    <w:p w14:paraId="2A40475B" w14:textId="77777777" w:rsidR="00370160" w:rsidRPr="002654C2" w:rsidRDefault="00370160" w:rsidP="00151639">
      <w:pPr>
        <w:rPr>
          <w:rFonts w:ascii="Arial" w:hAnsi="Arial" w:cs="Arial"/>
          <w:b/>
          <w:bCs/>
          <w:kern w:val="32"/>
        </w:rPr>
      </w:pPr>
    </w:p>
    <w:p w14:paraId="7A5008C9" w14:textId="77777777" w:rsidR="00370160" w:rsidRPr="002654C2" w:rsidRDefault="00370160" w:rsidP="00151639">
      <w:pPr>
        <w:rPr>
          <w:rFonts w:ascii="Arial" w:hAnsi="Arial" w:cs="Arial"/>
          <w:b/>
          <w:bCs/>
          <w:kern w:val="32"/>
        </w:rPr>
      </w:pPr>
    </w:p>
    <w:p w14:paraId="777F62CC" w14:textId="77777777" w:rsidR="00370160" w:rsidRPr="002654C2" w:rsidRDefault="00370160" w:rsidP="00151639">
      <w:pPr>
        <w:rPr>
          <w:rFonts w:ascii="Arial" w:hAnsi="Arial" w:cs="Arial"/>
          <w:b/>
          <w:bCs/>
          <w:kern w:val="32"/>
        </w:rPr>
      </w:pPr>
    </w:p>
    <w:p w14:paraId="69F778D9" w14:textId="77777777" w:rsidR="00370160" w:rsidRPr="002654C2" w:rsidRDefault="00370160" w:rsidP="00151639">
      <w:pPr>
        <w:rPr>
          <w:rFonts w:ascii="Arial" w:hAnsi="Arial" w:cs="Arial"/>
          <w:b/>
          <w:bCs/>
          <w:kern w:val="32"/>
        </w:rPr>
      </w:pPr>
    </w:p>
    <w:p w14:paraId="27DC5ABE" w14:textId="77777777" w:rsidR="00370160" w:rsidRPr="002654C2" w:rsidRDefault="00370160" w:rsidP="00151639">
      <w:pPr>
        <w:rPr>
          <w:rFonts w:ascii="Arial" w:hAnsi="Arial" w:cs="Arial"/>
          <w:b/>
          <w:bCs/>
          <w:kern w:val="32"/>
        </w:rPr>
      </w:pPr>
    </w:p>
    <w:p w14:paraId="374DD7F2" w14:textId="77777777" w:rsidR="00370160" w:rsidRPr="002654C2" w:rsidRDefault="00370160" w:rsidP="00151639">
      <w:pPr>
        <w:rPr>
          <w:rFonts w:ascii="Arial" w:hAnsi="Arial" w:cs="Arial"/>
          <w:b/>
          <w:bCs/>
          <w:kern w:val="32"/>
        </w:rPr>
      </w:pPr>
    </w:p>
    <w:p w14:paraId="14250A68" w14:textId="77777777" w:rsidR="00370160" w:rsidRPr="002654C2" w:rsidRDefault="00370160" w:rsidP="00151639">
      <w:pPr>
        <w:rPr>
          <w:rFonts w:ascii="Arial" w:hAnsi="Arial" w:cs="Arial"/>
          <w:b/>
          <w:bCs/>
          <w:kern w:val="32"/>
        </w:rPr>
      </w:pPr>
    </w:p>
    <w:p w14:paraId="49BDB136" w14:textId="77777777" w:rsidR="00370160" w:rsidRPr="002654C2" w:rsidRDefault="00370160" w:rsidP="00151639">
      <w:pPr>
        <w:rPr>
          <w:rFonts w:ascii="Arial" w:hAnsi="Arial" w:cs="Arial"/>
          <w:b/>
          <w:bCs/>
          <w:kern w:val="32"/>
        </w:rPr>
      </w:pPr>
    </w:p>
    <w:p w14:paraId="114D3B73" w14:textId="77777777" w:rsidR="00370160" w:rsidRPr="002654C2" w:rsidRDefault="00370160" w:rsidP="00151639">
      <w:pPr>
        <w:rPr>
          <w:rFonts w:ascii="Arial" w:hAnsi="Arial" w:cs="Arial"/>
          <w:b/>
          <w:bCs/>
          <w:kern w:val="32"/>
        </w:rPr>
      </w:pPr>
    </w:p>
    <w:p w14:paraId="0865D57A" w14:textId="77777777" w:rsidR="00370160" w:rsidRPr="002654C2" w:rsidRDefault="00370160" w:rsidP="00151639">
      <w:pPr>
        <w:rPr>
          <w:rFonts w:ascii="Arial" w:hAnsi="Arial" w:cs="Arial"/>
          <w:b/>
          <w:bCs/>
          <w:kern w:val="32"/>
        </w:rPr>
      </w:pPr>
    </w:p>
    <w:p w14:paraId="3D5FECC0" w14:textId="77777777" w:rsidR="00370160" w:rsidRPr="002654C2" w:rsidRDefault="00370160" w:rsidP="00151639">
      <w:pPr>
        <w:rPr>
          <w:rFonts w:ascii="Arial" w:hAnsi="Arial" w:cs="Arial"/>
          <w:b/>
          <w:bCs/>
          <w:kern w:val="32"/>
        </w:rPr>
      </w:pPr>
    </w:p>
    <w:p w14:paraId="3CB33E2A" w14:textId="77777777" w:rsidR="00370160" w:rsidRPr="002654C2" w:rsidRDefault="00370160" w:rsidP="00151639">
      <w:pPr>
        <w:rPr>
          <w:rFonts w:ascii="Arial" w:hAnsi="Arial" w:cs="Arial"/>
          <w:b/>
          <w:bCs/>
          <w:kern w:val="32"/>
        </w:rPr>
      </w:pPr>
    </w:p>
    <w:p w14:paraId="092422D3" w14:textId="77777777" w:rsidR="00370160" w:rsidRPr="002654C2" w:rsidRDefault="00370160" w:rsidP="00151639">
      <w:pPr>
        <w:rPr>
          <w:rFonts w:ascii="Arial" w:hAnsi="Arial" w:cs="Arial"/>
          <w:b/>
          <w:bCs/>
          <w:kern w:val="32"/>
        </w:rPr>
      </w:pPr>
    </w:p>
    <w:p w14:paraId="483A6F5D" w14:textId="77777777" w:rsidR="00370160" w:rsidRPr="002654C2" w:rsidRDefault="00370160" w:rsidP="00151639">
      <w:pPr>
        <w:rPr>
          <w:rFonts w:ascii="Arial" w:hAnsi="Arial" w:cs="Arial"/>
          <w:b/>
          <w:bCs/>
          <w:kern w:val="32"/>
        </w:rPr>
      </w:pPr>
    </w:p>
    <w:p w14:paraId="1B24D9CC" w14:textId="77777777" w:rsidR="00370160" w:rsidRPr="002654C2" w:rsidRDefault="00370160" w:rsidP="00151639">
      <w:pPr>
        <w:rPr>
          <w:rFonts w:ascii="Arial" w:hAnsi="Arial" w:cs="Arial"/>
          <w:b/>
          <w:bCs/>
          <w:kern w:val="32"/>
        </w:rPr>
      </w:pPr>
    </w:p>
    <w:p w14:paraId="289E541B" w14:textId="4BD43300" w:rsidR="00370160" w:rsidRPr="002654C2" w:rsidRDefault="00370160" w:rsidP="00151639">
      <w:pPr>
        <w:rPr>
          <w:rFonts w:ascii="Arial" w:hAnsi="Arial" w:cs="Arial"/>
          <w:b/>
          <w:bCs/>
          <w:kern w:val="32"/>
        </w:rPr>
      </w:pPr>
      <w:r w:rsidRPr="002654C2">
        <w:rPr>
          <w:rFonts w:ascii="Arial" w:hAnsi="Arial" w:cs="Arial"/>
          <w:b/>
          <w:bCs/>
          <w:kern w:val="32"/>
        </w:rPr>
        <w:lastRenderedPageBreak/>
        <w:t>Login page</w:t>
      </w:r>
    </w:p>
    <w:p w14:paraId="5E8D2364" w14:textId="6FC41D21" w:rsidR="00370160" w:rsidRPr="002654C2" w:rsidRDefault="00370160" w:rsidP="00151639">
      <w:pPr>
        <w:rPr>
          <w:rFonts w:ascii="Arial" w:hAnsi="Arial" w:cs="Arial"/>
          <w:b/>
          <w:bCs/>
          <w:kern w:val="32"/>
        </w:rPr>
      </w:pPr>
    </w:p>
    <w:p w14:paraId="519E79C4" w14:textId="3DF16089"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524F9D18" wp14:editId="42D6D59D">
            <wp:extent cx="6515100" cy="50673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5067300"/>
                    </a:xfrm>
                    <a:prstGeom prst="rect">
                      <a:avLst/>
                    </a:prstGeom>
                    <a:noFill/>
                    <a:ln>
                      <a:noFill/>
                    </a:ln>
                  </pic:spPr>
                </pic:pic>
              </a:graphicData>
            </a:graphic>
          </wp:inline>
        </w:drawing>
      </w:r>
    </w:p>
    <w:p w14:paraId="70114DE5" w14:textId="4CE76F5A" w:rsidR="00370160" w:rsidRPr="002654C2" w:rsidRDefault="00370160" w:rsidP="00151639">
      <w:pPr>
        <w:rPr>
          <w:rFonts w:ascii="Arial" w:hAnsi="Arial" w:cs="Arial"/>
          <w:b/>
          <w:bCs/>
          <w:kern w:val="32"/>
        </w:rPr>
      </w:pPr>
    </w:p>
    <w:p w14:paraId="65A7BF7D" w14:textId="6F6A0F8D" w:rsidR="00370160" w:rsidRPr="002654C2" w:rsidRDefault="00370160" w:rsidP="00151639">
      <w:pPr>
        <w:rPr>
          <w:rFonts w:ascii="Arial" w:hAnsi="Arial" w:cs="Arial"/>
          <w:b/>
          <w:bCs/>
          <w:kern w:val="32"/>
        </w:rPr>
      </w:pPr>
    </w:p>
    <w:p w14:paraId="52E378B3" w14:textId="7B9A5B31" w:rsidR="00370160" w:rsidRPr="002654C2" w:rsidRDefault="00370160" w:rsidP="00151639">
      <w:pPr>
        <w:rPr>
          <w:rFonts w:ascii="Arial" w:hAnsi="Arial" w:cs="Arial"/>
          <w:b/>
          <w:bCs/>
          <w:kern w:val="32"/>
        </w:rPr>
      </w:pPr>
    </w:p>
    <w:p w14:paraId="6BA963C7" w14:textId="5C65C898" w:rsidR="00370160" w:rsidRPr="002654C2" w:rsidRDefault="00370160" w:rsidP="00151639">
      <w:pPr>
        <w:rPr>
          <w:rFonts w:ascii="Arial" w:hAnsi="Arial" w:cs="Arial"/>
          <w:b/>
          <w:bCs/>
          <w:kern w:val="32"/>
        </w:rPr>
      </w:pPr>
    </w:p>
    <w:p w14:paraId="47CD606F" w14:textId="2CF96DC6" w:rsidR="00370160" w:rsidRPr="002654C2" w:rsidRDefault="00370160" w:rsidP="00151639">
      <w:pPr>
        <w:rPr>
          <w:rFonts w:ascii="Arial" w:hAnsi="Arial" w:cs="Arial"/>
          <w:b/>
          <w:bCs/>
          <w:kern w:val="32"/>
        </w:rPr>
      </w:pPr>
    </w:p>
    <w:p w14:paraId="77F50A89" w14:textId="0EA22029" w:rsidR="00370160" w:rsidRPr="002654C2" w:rsidRDefault="00370160" w:rsidP="00151639">
      <w:pPr>
        <w:rPr>
          <w:rFonts w:ascii="Arial" w:hAnsi="Arial" w:cs="Arial"/>
          <w:b/>
          <w:bCs/>
          <w:kern w:val="32"/>
        </w:rPr>
      </w:pPr>
    </w:p>
    <w:p w14:paraId="7CB87811" w14:textId="4BE326B3" w:rsidR="00370160" w:rsidRPr="002654C2" w:rsidRDefault="00370160" w:rsidP="00151639">
      <w:pPr>
        <w:rPr>
          <w:rFonts w:ascii="Arial" w:hAnsi="Arial" w:cs="Arial"/>
          <w:b/>
          <w:bCs/>
          <w:kern w:val="32"/>
        </w:rPr>
      </w:pPr>
    </w:p>
    <w:p w14:paraId="64508B0D" w14:textId="00F34C64" w:rsidR="00370160" w:rsidRPr="002654C2" w:rsidRDefault="00370160" w:rsidP="00151639">
      <w:pPr>
        <w:rPr>
          <w:rFonts w:ascii="Arial" w:hAnsi="Arial" w:cs="Arial"/>
          <w:b/>
          <w:bCs/>
          <w:kern w:val="32"/>
        </w:rPr>
      </w:pPr>
    </w:p>
    <w:p w14:paraId="10C64391" w14:textId="211ABDBD" w:rsidR="00370160" w:rsidRPr="002654C2" w:rsidRDefault="00370160" w:rsidP="00151639">
      <w:pPr>
        <w:rPr>
          <w:rFonts w:ascii="Arial" w:hAnsi="Arial" w:cs="Arial"/>
          <w:b/>
          <w:bCs/>
          <w:kern w:val="32"/>
        </w:rPr>
      </w:pPr>
    </w:p>
    <w:p w14:paraId="19EDB326" w14:textId="4EFE6C78" w:rsidR="00370160" w:rsidRPr="002654C2" w:rsidRDefault="00370160" w:rsidP="00151639">
      <w:pPr>
        <w:rPr>
          <w:rFonts w:ascii="Arial" w:hAnsi="Arial" w:cs="Arial"/>
          <w:b/>
          <w:bCs/>
          <w:kern w:val="32"/>
        </w:rPr>
      </w:pPr>
    </w:p>
    <w:p w14:paraId="11940782" w14:textId="76F0C22B" w:rsidR="00370160" w:rsidRPr="002654C2" w:rsidRDefault="00370160" w:rsidP="00151639">
      <w:pPr>
        <w:rPr>
          <w:rFonts w:ascii="Arial" w:hAnsi="Arial" w:cs="Arial"/>
          <w:b/>
          <w:bCs/>
          <w:kern w:val="32"/>
        </w:rPr>
      </w:pPr>
    </w:p>
    <w:p w14:paraId="0D55D174" w14:textId="3050FCEC" w:rsidR="00370160" w:rsidRPr="002654C2" w:rsidRDefault="00370160" w:rsidP="00151639">
      <w:pPr>
        <w:rPr>
          <w:rFonts w:ascii="Arial" w:hAnsi="Arial" w:cs="Arial"/>
          <w:b/>
          <w:bCs/>
          <w:kern w:val="32"/>
        </w:rPr>
      </w:pPr>
    </w:p>
    <w:p w14:paraId="2E03C2E7" w14:textId="6158D13D" w:rsidR="00370160" w:rsidRPr="002654C2" w:rsidRDefault="00370160" w:rsidP="00151639">
      <w:pPr>
        <w:rPr>
          <w:rFonts w:ascii="Arial" w:hAnsi="Arial" w:cs="Arial"/>
          <w:b/>
          <w:bCs/>
          <w:kern w:val="32"/>
        </w:rPr>
      </w:pPr>
    </w:p>
    <w:p w14:paraId="275FE947" w14:textId="258513A6" w:rsidR="00370160" w:rsidRPr="002654C2" w:rsidRDefault="00370160" w:rsidP="00151639">
      <w:pPr>
        <w:rPr>
          <w:rFonts w:ascii="Arial" w:hAnsi="Arial" w:cs="Arial"/>
          <w:b/>
          <w:bCs/>
          <w:kern w:val="32"/>
        </w:rPr>
      </w:pPr>
    </w:p>
    <w:p w14:paraId="7D4F8C63" w14:textId="6FC99DEF" w:rsidR="00370160" w:rsidRPr="002654C2" w:rsidRDefault="00370160" w:rsidP="00151639">
      <w:pPr>
        <w:rPr>
          <w:rFonts w:ascii="Arial" w:hAnsi="Arial" w:cs="Arial"/>
          <w:b/>
          <w:bCs/>
          <w:kern w:val="32"/>
        </w:rPr>
      </w:pPr>
    </w:p>
    <w:p w14:paraId="24BCD04A" w14:textId="7A8F6119" w:rsidR="00370160" w:rsidRPr="002654C2" w:rsidRDefault="00370160" w:rsidP="00151639">
      <w:pPr>
        <w:rPr>
          <w:rFonts w:ascii="Arial" w:hAnsi="Arial" w:cs="Arial"/>
          <w:b/>
          <w:bCs/>
          <w:kern w:val="32"/>
        </w:rPr>
      </w:pPr>
    </w:p>
    <w:p w14:paraId="698D0174" w14:textId="617DA544" w:rsidR="00370160" w:rsidRPr="002654C2" w:rsidRDefault="00370160" w:rsidP="00151639">
      <w:pPr>
        <w:rPr>
          <w:rFonts w:ascii="Arial" w:hAnsi="Arial" w:cs="Arial"/>
          <w:b/>
          <w:bCs/>
          <w:kern w:val="32"/>
        </w:rPr>
      </w:pPr>
    </w:p>
    <w:p w14:paraId="2C3A11A6" w14:textId="38296DCB" w:rsidR="00370160" w:rsidRPr="002654C2" w:rsidRDefault="00370160" w:rsidP="00151639">
      <w:pPr>
        <w:rPr>
          <w:rFonts w:ascii="Arial" w:hAnsi="Arial" w:cs="Arial"/>
          <w:b/>
          <w:bCs/>
          <w:kern w:val="32"/>
        </w:rPr>
      </w:pPr>
      <w:r w:rsidRPr="002654C2">
        <w:rPr>
          <w:rFonts w:ascii="Arial" w:hAnsi="Arial" w:cs="Arial"/>
          <w:b/>
          <w:bCs/>
          <w:kern w:val="32"/>
        </w:rPr>
        <w:lastRenderedPageBreak/>
        <w:t>Profile page</w:t>
      </w:r>
    </w:p>
    <w:p w14:paraId="1C08C129" w14:textId="77777777" w:rsidR="00370160" w:rsidRPr="002654C2" w:rsidRDefault="00370160" w:rsidP="00151639">
      <w:pPr>
        <w:rPr>
          <w:rFonts w:ascii="Arial" w:hAnsi="Arial" w:cs="Arial"/>
          <w:b/>
          <w:bCs/>
          <w:kern w:val="32"/>
        </w:rPr>
      </w:pPr>
    </w:p>
    <w:p w14:paraId="26DCEB48" w14:textId="4F584D3C"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CF67D3B" wp14:editId="13C38880">
            <wp:extent cx="6515100" cy="509206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5100" cy="5092065"/>
                    </a:xfrm>
                    <a:prstGeom prst="rect">
                      <a:avLst/>
                    </a:prstGeom>
                    <a:noFill/>
                    <a:ln>
                      <a:noFill/>
                    </a:ln>
                  </pic:spPr>
                </pic:pic>
              </a:graphicData>
            </a:graphic>
          </wp:inline>
        </w:drawing>
      </w:r>
    </w:p>
    <w:p w14:paraId="0997D7DF" w14:textId="76123FC7" w:rsidR="00370160" w:rsidRPr="002654C2" w:rsidRDefault="00370160" w:rsidP="00151639">
      <w:pPr>
        <w:rPr>
          <w:rFonts w:ascii="Arial" w:hAnsi="Arial" w:cs="Arial"/>
          <w:b/>
          <w:bCs/>
          <w:kern w:val="32"/>
        </w:rPr>
      </w:pPr>
    </w:p>
    <w:p w14:paraId="35259CB3" w14:textId="4A6DB270" w:rsidR="00370160" w:rsidRPr="002654C2" w:rsidRDefault="00370160" w:rsidP="00151639">
      <w:pPr>
        <w:rPr>
          <w:rFonts w:ascii="Arial" w:hAnsi="Arial" w:cs="Arial"/>
          <w:b/>
          <w:bCs/>
          <w:kern w:val="32"/>
        </w:rPr>
      </w:pPr>
    </w:p>
    <w:p w14:paraId="6D635B6F" w14:textId="04816A76" w:rsidR="00370160" w:rsidRPr="002654C2" w:rsidRDefault="00370160" w:rsidP="00151639">
      <w:pPr>
        <w:rPr>
          <w:rFonts w:ascii="Arial" w:hAnsi="Arial" w:cs="Arial"/>
          <w:b/>
          <w:bCs/>
          <w:kern w:val="32"/>
        </w:rPr>
      </w:pPr>
    </w:p>
    <w:p w14:paraId="73DDEE3B" w14:textId="7BCE8BD2" w:rsidR="00370160" w:rsidRPr="002654C2" w:rsidRDefault="00370160" w:rsidP="00151639">
      <w:pPr>
        <w:rPr>
          <w:rFonts w:ascii="Arial" w:hAnsi="Arial" w:cs="Arial"/>
          <w:b/>
          <w:bCs/>
          <w:kern w:val="32"/>
        </w:rPr>
      </w:pPr>
    </w:p>
    <w:p w14:paraId="3DD70308" w14:textId="4BC32A2D" w:rsidR="00370160" w:rsidRPr="002654C2" w:rsidRDefault="00370160" w:rsidP="00151639">
      <w:pPr>
        <w:rPr>
          <w:rFonts w:ascii="Arial" w:hAnsi="Arial" w:cs="Arial"/>
          <w:b/>
          <w:bCs/>
          <w:kern w:val="32"/>
        </w:rPr>
      </w:pPr>
    </w:p>
    <w:p w14:paraId="1935ED99" w14:textId="5275230E" w:rsidR="00370160" w:rsidRPr="002654C2" w:rsidRDefault="00370160" w:rsidP="00151639">
      <w:pPr>
        <w:rPr>
          <w:rFonts w:ascii="Arial" w:hAnsi="Arial" w:cs="Arial"/>
          <w:b/>
          <w:bCs/>
          <w:kern w:val="32"/>
        </w:rPr>
      </w:pPr>
    </w:p>
    <w:p w14:paraId="72CEA474" w14:textId="428EB65F" w:rsidR="00370160" w:rsidRPr="002654C2" w:rsidRDefault="00370160" w:rsidP="00151639">
      <w:pPr>
        <w:rPr>
          <w:rFonts w:ascii="Arial" w:hAnsi="Arial" w:cs="Arial"/>
          <w:b/>
          <w:bCs/>
          <w:kern w:val="32"/>
        </w:rPr>
      </w:pPr>
    </w:p>
    <w:p w14:paraId="77F74402" w14:textId="5E65EB9B" w:rsidR="00370160" w:rsidRPr="002654C2" w:rsidRDefault="00370160" w:rsidP="00151639">
      <w:pPr>
        <w:rPr>
          <w:rFonts w:ascii="Arial" w:hAnsi="Arial" w:cs="Arial"/>
          <w:b/>
          <w:bCs/>
          <w:kern w:val="32"/>
        </w:rPr>
      </w:pPr>
    </w:p>
    <w:p w14:paraId="070C8030" w14:textId="2191AEA0" w:rsidR="00370160" w:rsidRPr="002654C2" w:rsidRDefault="00370160" w:rsidP="00151639">
      <w:pPr>
        <w:rPr>
          <w:rFonts w:ascii="Arial" w:hAnsi="Arial" w:cs="Arial"/>
          <w:b/>
          <w:bCs/>
          <w:kern w:val="32"/>
        </w:rPr>
      </w:pPr>
    </w:p>
    <w:p w14:paraId="6CE4FCED" w14:textId="7325E224" w:rsidR="00370160" w:rsidRPr="002654C2" w:rsidRDefault="00370160" w:rsidP="00151639">
      <w:pPr>
        <w:rPr>
          <w:rFonts w:ascii="Arial" w:hAnsi="Arial" w:cs="Arial"/>
          <w:b/>
          <w:bCs/>
          <w:kern w:val="32"/>
        </w:rPr>
      </w:pPr>
    </w:p>
    <w:p w14:paraId="0F617026" w14:textId="6AEC18F0" w:rsidR="00370160" w:rsidRPr="002654C2" w:rsidRDefault="00370160" w:rsidP="00151639">
      <w:pPr>
        <w:rPr>
          <w:rFonts w:ascii="Arial" w:hAnsi="Arial" w:cs="Arial"/>
          <w:b/>
          <w:bCs/>
          <w:kern w:val="32"/>
        </w:rPr>
      </w:pPr>
    </w:p>
    <w:p w14:paraId="7E859024" w14:textId="7C7CD7A6" w:rsidR="00370160" w:rsidRPr="002654C2" w:rsidRDefault="00370160" w:rsidP="00151639">
      <w:pPr>
        <w:rPr>
          <w:rFonts w:ascii="Arial" w:hAnsi="Arial" w:cs="Arial"/>
          <w:b/>
          <w:bCs/>
          <w:kern w:val="32"/>
        </w:rPr>
      </w:pPr>
    </w:p>
    <w:p w14:paraId="5C69F4C3" w14:textId="1A54ECC9" w:rsidR="00370160" w:rsidRPr="002654C2" w:rsidRDefault="00370160" w:rsidP="00151639">
      <w:pPr>
        <w:rPr>
          <w:rFonts w:ascii="Arial" w:hAnsi="Arial" w:cs="Arial"/>
          <w:b/>
          <w:bCs/>
          <w:kern w:val="32"/>
        </w:rPr>
      </w:pPr>
    </w:p>
    <w:p w14:paraId="470C8AD3" w14:textId="4DD0E225" w:rsidR="00370160" w:rsidRPr="002654C2" w:rsidRDefault="00370160" w:rsidP="00151639">
      <w:pPr>
        <w:rPr>
          <w:rFonts w:ascii="Arial" w:hAnsi="Arial" w:cs="Arial"/>
          <w:b/>
          <w:bCs/>
          <w:kern w:val="32"/>
        </w:rPr>
      </w:pPr>
    </w:p>
    <w:p w14:paraId="6180844D" w14:textId="4670F597" w:rsidR="00370160" w:rsidRPr="002654C2" w:rsidRDefault="00370160" w:rsidP="00151639">
      <w:pPr>
        <w:rPr>
          <w:rFonts w:ascii="Arial" w:hAnsi="Arial" w:cs="Arial"/>
          <w:b/>
          <w:bCs/>
          <w:kern w:val="32"/>
        </w:rPr>
      </w:pPr>
    </w:p>
    <w:p w14:paraId="768A8E46" w14:textId="552E281A" w:rsidR="00370160" w:rsidRPr="002654C2" w:rsidRDefault="00370160" w:rsidP="00151639">
      <w:pPr>
        <w:rPr>
          <w:rFonts w:ascii="Arial" w:hAnsi="Arial" w:cs="Arial"/>
          <w:b/>
          <w:bCs/>
          <w:kern w:val="32"/>
        </w:rPr>
      </w:pPr>
    </w:p>
    <w:p w14:paraId="66C5604F" w14:textId="5AF3BFF5" w:rsidR="00370160" w:rsidRPr="002654C2" w:rsidRDefault="00370160" w:rsidP="00151639">
      <w:pPr>
        <w:rPr>
          <w:rFonts w:ascii="Arial" w:hAnsi="Arial" w:cs="Arial"/>
          <w:b/>
          <w:bCs/>
          <w:kern w:val="32"/>
        </w:rPr>
      </w:pPr>
      <w:r w:rsidRPr="002654C2">
        <w:rPr>
          <w:rFonts w:ascii="Arial" w:hAnsi="Arial" w:cs="Arial"/>
          <w:b/>
          <w:bCs/>
          <w:kern w:val="32"/>
        </w:rPr>
        <w:lastRenderedPageBreak/>
        <w:t>Review page</w:t>
      </w:r>
    </w:p>
    <w:p w14:paraId="5417F737" w14:textId="3673D152" w:rsidR="00370160" w:rsidRPr="002654C2" w:rsidRDefault="00370160" w:rsidP="00151639">
      <w:pPr>
        <w:rPr>
          <w:rFonts w:ascii="Arial" w:hAnsi="Arial" w:cs="Arial"/>
          <w:b/>
          <w:bCs/>
          <w:kern w:val="32"/>
        </w:rPr>
      </w:pPr>
    </w:p>
    <w:p w14:paraId="1432168D" w14:textId="00EB187B" w:rsidR="00370160" w:rsidRPr="002654C2" w:rsidRDefault="00370160" w:rsidP="00151639">
      <w:pPr>
        <w:rPr>
          <w:rFonts w:ascii="Arial" w:hAnsi="Arial" w:cs="Arial"/>
          <w:b/>
          <w:bCs/>
          <w:kern w:val="32"/>
        </w:rPr>
      </w:pPr>
      <w:r w:rsidRPr="002654C2">
        <w:rPr>
          <w:rFonts w:ascii="Arial" w:hAnsi="Arial" w:cs="Arial"/>
          <w:noProof/>
        </w:rPr>
        <w:drawing>
          <wp:inline distT="0" distB="0" distL="0" distR="0" wp14:anchorId="3D45C42C" wp14:editId="11B305CC">
            <wp:extent cx="6515100" cy="50939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15100" cy="5093970"/>
                    </a:xfrm>
                    <a:prstGeom prst="rect">
                      <a:avLst/>
                    </a:prstGeom>
                    <a:noFill/>
                    <a:ln>
                      <a:noFill/>
                    </a:ln>
                  </pic:spPr>
                </pic:pic>
              </a:graphicData>
            </a:graphic>
          </wp:inline>
        </w:drawing>
      </w:r>
    </w:p>
    <w:p w14:paraId="31F7630D" w14:textId="77777777" w:rsidR="00370160" w:rsidRPr="002654C2" w:rsidRDefault="00370160" w:rsidP="00680450">
      <w:pPr>
        <w:pStyle w:val="Heading1"/>
      </w:pPr>
    </w:p>
    <w:p w14:paraId="5E9417AE" w14:textId="77777777" w:rsidR="00370160" w:rsidRPr="002654C2" w:rsidRDefault="00370160" w:rsidP="00680450">
      <w:pPr>
        <w:pStyle w:val="Heading1"/>
      </w:pPr>
    </w:p>
    <w:p w14:paraId="0300459A" w14:textId="77777777" w:rsidR="00370160" w:rsidRPr="002654C2" w:rsidRDefault="00370160" w:rsidP="00680450">
      <w:pPr>
        <w:pStyle w:val="Heading1"/>
      </w:pPr>
    </w:p>
    <w:p w14:paraId="4E74886D" w14:textId="77777777" w:rsidR="00370160" w:rsidRPr="002654C2" w:rsidRDefault="00370160" w:rsidP="00680450">
      <w:pPr>
        <w:pStyle w:val="Heading1"/>
      </w:pPr>
    </w:p>
    <w:p w14:paraId="084EF7F6" w14:textId="588B45B3" w:rsidR="00370160" w:rsidRPr="002654C2" w:rsidRDefault="00370160" w:rsidP="00680450">
      <w:pPr>
        <w:pStyle w:val="Heading1"/>
      </w:pPr>
    </w:p>
    <w:p w14:paraId="71FDB9BE" w14:textId="2DCBA66F" w:rsidR="00370160" w:rsidRPr="002654C2" w:rsidRDefault="00370160" w:rsidP="00370160">
      <w:pPr>
        <w:rPr>
          <w:rFonts w:ascii="Arial" w:hAnsi="Arial" w:cs="Arial"/>
        </w:rPr>
      </w:pPr>
    </w:p>
    <w:p w14:paraId="78BCC644" w14:textId="7D0F05A7" w:rsidR="00370160" w:rsidRPr="002654C2" w:rsidRDefault="00370160" w:rsidP="00370160">
      <w:pPr>
        <w:rPr>
          <w:rFonts w:ascii="Arial" w:hAnsi="Arial" w:cs="Arial"/>
        </w:rPr>
      </w:pPr>
    </w:p>
    <w:p w14:paraId="4458C7B0" w14:textId="1CF173B2" w:rsidR="00370160" w:rsidRPr="002654C2" w:rsidRDefault="00370160" w:rsidP="00370160">
      <w:pPr>
        <w:rPr>
          <w:rFonts w:ascii="Arial" w:hAnsi="Arial" w:cs="Arial"/>
        </w:rPr>
      </w:pPr>
    </w:p>
    <w:p w14:paraId="75F03573" w14:textId="77777777" w:rsidR="00370160" w:rsidRPr="002654C2" w:rsidRDefault="00370160" w:rsidP="00370160">
      <w:pPr>
        <w:rPr>
          <w:rFonts w:ascii="Arial" w:hAnsi="Arial" w:cs="Arial"/>
        </w:rPr>
      </w:pPr>
    </w:p>
    <w:p w14:paraId="25EFE482" w14:textId="2F61EACB" w:rsidR="00DB6618" w:rsidRPr="002654C2" w:rsidRDefault="00DB6618" w:rsidP="00680450">
      <w:pPr>
        <w:pStyle w:val="Heading1"/>
      </w:pPr>
      <w:bookmarkStart w:id="18" w:name="_Toc4187263"/>
      <w:r w:rsidRPr="002654C2">
        <w:lastRenderedPageBreak/>
        <w:t>Entity relationship diagram</w:t>
      </w:r>
      <w:bookmarkEnd w:id="18"/>
    </w:p>
    <w:p w14:paraId="5A7931B4" w14:textId="7674BCED" w:rsidR="00C771D4" w:rsidRDefault="00C771D4" w:rsidP="00C771D4"/>
    <w:p w14:paraId="7780B792" w14:textId="200F5666" w:rsidR="00C771D4" w:rsidRPr="00C771D4" w:rsidRDefault="00C771D4" w:rsidP="00C771D4">
      <w:r>
        <w:rPr>
          <w:noProof/>
        </w:rPr>
        <w:drawing>
          <wp:inline distT="0" distB="0" distL="0" distR="0" wp14:anchorId="0772525D" wp14:editId="7BE89412">
            <wp:extent cx="6515100" cy="3443743"/>
            <wp:effectExtent l="0" t="0" r="0" b="4445"/>
            <wp:docPr id="31" name="Picture 31" descr="C:\Users\Administrator\Desktop\учеба в Голландии\popd1\database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учеба в Голландии\popd1\databaseSchem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5100" cy="3443743"/>
                    </a:xfrm>
                    <a:prstGeom prst="rect">
                      <a:avLst/>
                    </a:prstGeom>
                    <a:noFill/>
                    <a:ln>
                      <a:noFill/>
                    </a:ln>
                  </pic:spPr>
                </pic:pic>
              </a:graphicData>
            </a:graphic>
          </wp:inline>
        </w:drawing>
      </w:r>
    </w:p>
    <w:sectPr w:rsidR="00C771D4" w:rsidRPr="00C771D4" w:rsidSect="00BB4362">
      <w:footerReference w:type="default" r:id="rId23"/>
      <w:type w:val="continuous"/>
      <w:pgSz w:w="12240" w:h="15840" w:code="1"/>
      <w:pgMar w:top="990" w:right="990" w:bottom="1620" w:left="990" w:header="360"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D0C71" w14:textId="77777777" w:rsidR="004D5FF9" w:rsidRDefault="004D5FF9">
      <w:r>
        <w:separator/>
      </w:r>
    </w:p>
  </w:endnote>
  <w:endnote w:type="continuationSeparator" w:id="0">
    <w:p w14:paraId="35BD37EE" w14:textId="77777777" w:rsidR="004D5FF9" w:rsidRDefault="004D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24A3" w14:textId="77777777" w:rsidR="00E22333" w:rsidRPr="006621AA" w:rsidRDefault="00E22333" w:rsidP="00B70876">
    <w:pPr>
      <w:pStyle w:val="Footer"/>
      <w:tabs>
        <w:tab w:val="clear" w:pos="4677"/>
        <w:tab w:val="center" w:pos="2160"/>
      </w:tabs>
      <w:jc w:val="right"/>
      <w:rPr>
        <w:noProof/>
      </w:rPr>
    </w:pPr>
    <w:r w:rsidRPr="006621AA">
      <w:rPr>
        <w:noProof/>
        <w:lang w:eastAsia="en-US"/>
      </w:rPr>
      <mc:AlternateContent>
        <mc:Choice Requires="wps">
          <w:drawing>
            <wp:anchor distT="0" distB="0" distL="114300" distR="114300" simplePos="0" relativeHeight="251664896" behindDoc="0" locked="0" layoutInCell="1" allowOverlap="1" wp14:anchorId="259D273D" wp14:editId="18F70E41">
              <wp:simplePos x="0" y="0"/>
              <wp:positionH relativeFrom="column">
                <wp:posOffset>-422801</wp:posOffset>
              </wp:positionH>
              <wp:positionV relativeFrom="paragraph">
                <wp:posOffset>-3175</wp:posOffset>
              </wp:positionV>
              <wp:extent cx="1308100" cy="630555"/>
              <wp:effectExtent l="0" t="0" r="0" b="0"/>
              <wp:wrapNone/>
              <wp:docPr id="13"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67328B" w14:textId="77777777" w:rsidR="00E22333" w:rsidRPr="006621AA" w:rsidRDefault="00E22333"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9D273D" id="_x0000_t202" coordsize="21600,21600" o:spt="202" path="m,l,21600r21600,l21600,xe">
              <v:stroke joinstyle="miter"/>
              <v:path gradientshapeok="t" o:connecttype="rect"/>
            </v:shapetype>
            <v:shape id="_x0000_s1029" type="#_x0000_t202" style="position:absolute;left:0;text-align:left;margin-left:-33.3pt;margin-top:-.25pt;width:103pt;height:49.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" filled="f" stroked="f">
              <v:textbox>
                <w:txbxContent>
                  <w:p w14:paraId="5067328B" w14:textId="77777777" w:rsidR="00E22333" w:rsidRPr="006621AA" w:rsidRDefault="00E22333" w:rsidP="001E0398">
                    <w:pPr>
                      <w:jc w:val="center"/>
                      <w:rPr>
                        <w:color w:val="666666" w:themeColor="accent3"/>
                        <w:sz w:val="18"/>
                        <w:szCs w:val="38"/>
                      </w:rPr>
                    </w:pPr>
                    <w:r>
                      <w:rPr>
                        <w:noProof/>
                        <w:color w:val="666666" w:themeColor="accent3"/>
                        <w:sz w:val="18"/>
                        <w:szCs w:val="38"/>
                        <w:lang w:eastAsia="en-US"/>
                      </w:rPr>
                      <w:drawing>
                        <wp:inline distT="0" distB="0" distL="0" distR="0" wp14:anchorId="68030DC7" wp14:editId="58346F9F">
                          <wp:extent cx="895985" cy="539115"/>
                          <wp:effectExtent l="0" t="0" r="0" b="0"/>
                          <wp:docPr id="20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inverted@2x.png"/>
                                  <pic:cNvPicPr/>
                                </pic:nvPicPr>
                                <pic:blipFill>
                                  <a:blip r:embed="rId1">
                                    <a:duotone>
                                      <a:schemeClr val="accent1">
                                        <a:shade val="45000"/>
                                        <a:satMod val="135000"/>
                                      </a:schemeClr>
                                      <a:prstClr val="white"/>
                                    </a:duotone>
                                    <a:extLst>
                                      <a:ext uri="{BEBA8EAE-BF5A-486C-A8C5-ECC9F3942E4B}">
                                        <a14:imgProps xmlns:a14="http://schemas.microsoft.com/office/drawing/2010/main">
                                          <a14:imgLayer r:embed="rId2">
                                            <a14:imgEffect>
                                              <a14:artisticGlowEdges/>
                                            </a14:imgEffect>
                                            <a14:imgEffect>
                                              <a14:colorTemperature colorTemp="47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895985" cy="539115"/>
                                  </a:xfrm>
                                  <a:prstGeom prst="rect">
                                    <a:avLst/>
                                  </a:prstGeom>
                                  <a:noFill/>
                                </pic:spPr>
                              </pic:pic>
                            </a:graphicData>
                          </a:graphic>
                        </wp:inline>
                      </w:drawing>
                    </w:r>
                  </w:p>
                </w:txbxContent>
              </v:textbox>
            </v:shape>
          </w:pict>
        </mc:Fallback>
      </mc:AlternateContent>
    </w:r>
    <w:r w:rsidRPr="006621AA">
      <w:rPr>
        <w:noProof/>
        <w:lang w:eastAsia="en-US"/>
      </w:rPr>
      <mc:AlternateContent>
        <mc:Choice Requires="wps">
          <w:drawing>
            <wp:anchor distT="0" distB="0" distL="114300" distR="114300" simplePos="0" relativeHeight="251659776" behindDoc="0" locked="0" layoutInCell="1" allowOverlap="1" wp14:anchorId="58EA84D7" wp14:editId="37F712E8">
              <wp:simplePos x="0" y="0"/>
              <wp:positionH relativeFrom="column">
                <wp:posOffset>872490</wp:posOffset>
              </wp:positionH>
              <wp:positionV relativeFrom="paragraph">
                <wp:posOffset>120015</wp:posOffset>
              </wp:positionV>
              <wp:extent cx="5217795" cy="488315"/>
              <wp:effectExtent l="0" t="0" r="0" b="6985"/>
              <wp:wrapNone/>
              <wp:docPr id="21" name="Text Box 1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7795" cy="488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881DE" w14:textId="77777777" w:rsidR="00E22333" w:rsidRPr="006621AA" w:rsidRDefault="00E22333"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E22333" w:rsidRPr="006621AA" w:rsidRDefault="00E22333" w:rsidP="001E0398">
                          <w:pPr>
                            <w:rPr>
                              <w:color w:val="666666" w:themeColor="accent3"/>
                              <w:sz w:val="18"/>
                              <w:szCs w:val="3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A84D7" id="_x0000_s1030" type="#_x0000_t202" style="position:absolute;left:0;text-align:left;margin-left:68.7pt;margin-top:9.45pt;width:410.85pt;height:38.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4V/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" filled="f" stroked="f">
              <v:textbox>
                <w:txbxContent>
                  <w:p w14:paraId="134881DE" w14:textId="77777777" w:rsidR="00E22333" w:rsidRPr="006621AA" w:rsidRDefault="00E22333" w:rsidP="001E0398">
                    <w:pPr>
                      <w:pStyle w:val="Footer"/>
                      <w:tabs>
                        <w:tab w:val="clear" w:pos="4677"/>
                        <w:tab w:val="center" w:pos="2160"/>
                      </w:tabs>
                      <w:ind w:right="540"/>
                    </w:pPr>
                    <w:r>
                      <w:rPr>
                        <w:color w:val="000000"/>
                      </w:rPr>
                      <w:t xml:space="preserve">FHICT (C) Copyright </w:t>
                    </w:r>
                    <w:r w:rsidRPr="006621AA">
                      <w:rPr>
                        <w:color w:val="000000"/>
                      </w:rPr>
                      <w:t>All Rights Reserved</w:t>
                    </w:r>
                  </w:p>
                  <w:p w14:paraId="5FAAE41C" w14:textId="77777777" w:rsidR="00E22333" w:rsidRPr="006621AA" w:rsidRDefault="00E22333" w:rsidP="001E0398">
                    <w:pPr>
                      <w:rPr>
                        <w:color w:val="666666" w:themeColor="accent3"/>
                        <w:sz w:val="18"/>
                        <w:szCs w:val="38"/>
                      </w:rPr>
                    </w:pPr>
                  </w:p>
                </w:txbxContent>
              </v:textbox>
            </v:shape>
          </w:pict>
        </mc:Fallback>
      </mc:AlternateContent>
    </w:r>
    <w:r w:rsidRPr="006621AA">
      <w:rPr>
        <w:noProof/>
        <w:lang w:eastAsia="en-US"/>
      </w:rPr>
      <mc:AlternateContent>
        <mc:Choice Requires="wps">
          <w:drawing>
            <wp:anchor distT="0" distB="0" distL="114300" distR="114300" simplePos="0" relativeHeight="251654656" behindDoc="0" locked="0" layoutInCell="1" allowOverlap="1" wp14:anchorId="1C9D3037" wp14:editId="554F70F7">
              <wp:simplePos x="0" y="0"/>
              <wp:positionH relativeFrom="column">
                <wp:posOffset>-270510</wp:posOffset>
              </wp:positionH>
              <wp:positionV relativeFrom="paragraph">
                <wp:posOffset>-238570</wp:posOffset>
              </wp:positionV>
              <wp:extent cx="7062470" cy="45085"/>
              <wp:effectExtent l="0" t="0" r="5080" b="0"/>
              <wp:wrapNone/>
              <wp:docPr id="12" name="Rectangle 12"/>
              <wp:cNvGraphicFramePr/>
              <a:graphic xmlns:a="http://schemas.openxmlformats.org/drawingml/2006/main">
                <a:graphicData uri="http://schemas.microsoft.com/office/word/2010/wordprocessingShape">
                  <wps:wsp>
                    <wps:cNvSpPr/>
                    <wps:spPr>
                      <a:xfrm>
                        <a:off x="0" y="0"/>
                        <a:ext cx="706247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D1201" id="Rectangle 12" o:spid="_x0000_s1026" style="position:absolute;margin-left:-21.3pt;margin-top:-18.8pt;width:556.1pt;height: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" fillcolor="#216daf [3204]" stroked="f" strokeweight="2pt"/>
          </w:pict>
        </mc:Fallback>
      </mc:AlternateContent>
    </w:r>
    <w:r w:rsidRPr="006621AA">
      <w:rPr>
        <w:noProof/>
      </w:rPr>
      <w:t xml:space="preserve"> </w:t>
    </w:r>
    <w:r w:rsidRPr="006621AA">
      <w:rPr>
        <w:noProof/>
      </w:rPr>
      <w:fldChar w:fldCharType="begin"/>
    </w:r>
    <w:r w:rsidRPr="006621AA">
      <w:rPr>
        <w:noProof/>
      </w:rPr>
      <w:instrText xml:space="preserve"> PAGE </w:instrText>
    </w:r>
    <w:r w:rsidRPr="006621AA">
      <w:rPr>
        <w:noProof/>
      </w:rPr>
      <w:fldChar w:fldCharType="separate"/>
    </w:r>
    <w:r>
      <w:rPr>
        <w:noProof/>
      </w:rPr>
      <w:t>1</w:t>
    </w:r>
    <w:r w:rsidRPr="006621AA">
      <w:rPr>
        <w:noProof/>
      </w:rPr>
      <w:fldChar w:fldCharType="end"/>
    </w:r>
    <w:r w:rsidRPr="006621AA">
      <w:rPr>
        <w:noProof/>
      </w:rPr>
      <w:t xml:space="preserve"> </w:t>
    </w:r>
  </w:p>
  <w:p w14:paraId="32FC3FF8" w14:textId="77777777" w:rsidR="00E22333" w:rsidRPr="006621AA" w:rsidRDefault="00E22333" w:rsidP="002D2E2F">
    <w:pPr>
      <w:pStyle w:val="Footer"/>
      <w:tabs>
        <w:tab w:val="clear" w:pos="4677"/>
        <w:tab w:val="center" w:pos="2160"/>
      </w:tabs>
      <w:ind w:left="540" w:right="540"/>
    </w:pPr>
  </w:p>
  <w:p w14:paraId="122ED883" w14:textId="77777777" w:rsidR="00E22333" w:rsidRPr="006621AA" w:rsidRDefault="00E22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D5D56" w14:textId="77777777" w:rsidR="004D5FF9" w:rsidRDefault="004D5FF9">
      <w:r>
        <w:separator/>
      </w:r>
    </w:p>
  </w:footnote>
  <w:footnote w:type="continuationSeparator" w:id="0">
    <w:p w14:paraId="1E019BE1" w14:textId="77777777" w:rsidR="004D5FF9" w:rsidRDefault="004D5F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A718E"/>
    <w:multiLevelType w:val="hybridMultilevel"/>
    <w:tmpl w:val="336C318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09720D3B"/>
    <w:multiLevelType w:val="hybridMultilevel"/>
    <w:tmpl w:val="5090039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 w15:restartNumberingAfterBreak="0">
    <w:nsid w:val="0AD95383"/>
    <w:multiLevelType w:val="multilevel"/>
    <w:tmpl w:val="102252C8"/>
    <w:lvl w:ilvl="0">
      <w:start w:val="1"/>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C431F0E"/>
    <w:multiLevelType w:val="hybridMultilevel"/>
    <w:tmpl w:val="49549CC2"/>
    <w:lvl w:ilvl="0" w:tplc="041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F29B3"/>
    <w:multiLevelType w:val="hybridMultilevel"/>
    <w:tmpl w:val="D400890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5" w15:restartNumberingAfterBreak="0">
    <w:nsid w:val="0FB41A0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6" w15:restartNumberingAfterBreak="0">
    <w:nsid w:val="18B459B0"/>
    <w:multiLevelType w:val="hybridMultilevel"/>
    <w:tmpl w:val="68086630"/>
    <w:lvl w:ilvl="0" w:tplc="907C7086">
      <w:start w:val="2"/>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1BC929A5"/>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D01E26"/>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1257B7"/>
    <w:multiLevelType w:val="hybridMultilevel"/>
    <w:tmpl w:val="AEAA1E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1E642562"/>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1EA71EE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2" w15:restartNumberingAfterBreak="0">
    <w:nsid w:val="1FA2406C"/>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21334C93"/>
    <w:multiLevelType w:val="hybridMultilevel"/>
    <w:tmpl w:val="CDD627C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4" w15:restartNumberingAfterBreak="0">
    <w:nsid w:val="229732EE"/>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5" w15:restartNumberingAfterBreak="0">
    <w:nsid w:val="2360636F"/>
    <w:multiLevelType w:val="hybridMultilevel"/>
    <w:tmpl w:val="F0B63A74"/>
    <w:lvl w:ilvl="0" w:tplc="2000000F">
      <w:start w:val="1"/>
      <w:numFmt w:val="decimal"/>
      <w:lvlText w:val="%1."/>
      <w:lvlJc w:val="left"/>
      <w:pPr>
        <w:ind w:left="1080" w:hanging="360"/>
      </w:p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6" w15:restartNumberingAfterBreak="0">
    <w:nsid w:val="23E83CA3"/>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7" w15:restartNumberingAfterBreak="0">
    <w:nsid w:val="2489521A"/>
    <w:multiLevelType w:val="hybridMultilevel"/>
    <w:tmpl w:val="16F03B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8" w15:restartNumberingAfterBreak="0">
    <w:nsid w:val="2C7A783F"/>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19" w15:restartNumberingAfterBreak="0">
    <w:nsid w:val="31FA0B35"/>
    <w:multiLevelType w:val="hybridMultilevel"/>
    <w:tmpl w:val="53FEBEB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0" w15:restartNumberingAfterBreak="0">
    <w:nsid w:val="353F7FC1"/>
    <w:multiLevelType w:val="multilevel"/>
    <w:tmpl w:val="8F3A4178"/>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CEE46E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22" w15:restartNumberingAfterBreak="0">
    <w:nsid w:val="3EBA166F"/>
    <w:multiLevelType w:val="hybridMultilevel"/>
    <w:tmpl w:val="899CCD5C"/>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418E18B9"/>
    <w:multiLevelType w:val="hybridMultilevel"/>
    <w:tmpl w:val="6EFEA21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44175BC6"/>
    <w:multiLevelType w:val="multilevel"/>
    <w:tmpl w:val="FB36C868"/>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58D6B8F"/>
    <w:multiLevelType w:val="hybridMultilevel"/>
    <w:tmpl w:val="166CA760"/>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478B5A1A"/>
    <w:multiLevelType w:val="hybridMultilevel"/>
    <w:tmpl w:val="CDE2D33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7" w15:restartNumberingAfterBreak="0">
    <w:nsid w:val="53D25E10"/>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8" w15:restartNumberingAfterBreak="0">
    <w:nsid w:val="57686FAD"/>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9" w15:restartNumberingAfterBreak="0">
    <w:nsid w:val="5BD4198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BD644A"/>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1" w15:restartNumberingAfterBreak="0">
    <w:nsid w:val="60D46F7B"/>
    <w:multiLevelType w:val="hybridMultilevel"/>
    <w:tmpl w:val="70E442B8"/>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2" w15:restartNumberingAfterBreak="0">
    <w:nsid w:val="62884C68"/>
    <w:multiLevelType w:val="hybridMultilevel"/>
    <w:tmpl w:val="10C48B08"/>
    <w:lvl w:ilvl="0" w:tplc="2000000F">
      <w:start w:val="1"/>
      <w:numFmt w:val="decimal"/>
      <w:lvlText w:val="%1."/>
      <w:lvlJc w:val="left"/>
      <w:pPr>
        <w:ind w:left="1068" w:hanging="360"/>
      </w:pPr>
      <w:rPr>
        <w:rFonts w:hint="default"/>
      </w:rPr>
    </w:lvl>
    <w:lvl w:ilvl="1" w:tplc="20000019" w:tentative="1">
      <w:start w:val="1"/>
      <w:numFmt w:val="lowerLetter"/>
      <w:lvlText w:val="%2."/>
      <w:lvlJc w:val="left"/>
      <w:pPr>
        <w:ind w:left="1788" w:hanging="360"/>
      </w:pPr>
    </w:lvl>
    <w:lvl w:ilvl="2" w:tplc="2000001B" w:tentative="1">
      <w:start w:val="1"/>
      <w:numFmt w:val="lowerRoman"/>
      <w:lvlText w:val="%3."/>
      <w:lvlJc w:val="right"/>
      <w:pPr>
        <w:ind w:left="2508" w:hanging="180"/>
      </w:pPr>
    </w:lvl>
    <w:lvl w:ilvl="3" w:tplc="2000000F" w:tentative="1">
      <w:start w:val="1"/>
      <w:numFmt w:val="decimal"/>
      <w:lvlText w:val="%4."/>
      <w:lvlJc w:val="left"/>
      <w:pPr>
        <w:ind w:left="3228" w:hanging="360"/>
      </w:pPr>
    </w:lvl>
    <w:lvl w:ilvl="4" w:tplc="20000019" w:tentative="1">
      <w:start w:val="1"/>
      <w:numFmt w:val="lowerLetter"/>
      <w:lvlText w:val="%5."/>
      <w:lvlJc w:val="left"/>
      <w:pPr>
        <w:ind w:left="3948" w:hanging="360"/>
      </w:pPr>
    </w:lvl>
    <w:lvl w:ilvl="5" w:tplc="2000001B" w:tentative="1">
      <w:start w:val="1"/>
      <w:numFmt w:val="lowerRoman"/>
      <w:lvlText w:val="%6."/>
      <w:lvlJc w:val="right"/>
      <w:pPr>
        <w:ind w:left="4668" w:hanging="180"/>
      </w:pPr>
    </w:lvl>
    <w:lvl w:ilvl="6" w:tplc="2000000F" w:tentative="1">
      <w:start w:val="1"/>
      <w:numFmt w:val="decimal"/>
      <w:lvlText w:val="%7."/>
      <w:lvlJc w:val="left"/>
      <w:pPr>
        <w:ind w:left="5388" w:hanging="360"/>
      </w:pPr>
    </w:lvl>
    <w:lvl w:ilvl="7" w:tplc="20000019" w:tentative="1">
      <w:start w:val="1"/>
      <w:numFmt w:val="lowerLetter"/>
      <w:lvlText w:val="%8."/>
      <w:lvlJc w:val="left"/>
      <w:pPr>
        <w:ind w:left="6108" w:hanging="360"/>
      </w:pPr>
    </w:lvl>
    <w:lvl w:ilvl="8" w:tplc="2000001B" w:tentative="1">
      <w:start w:val="1"/>
      <w:numFmt w:val="lowerRoman"/>
      <w:lvlText w:val="%9."/>
      <w:lvlJc w:val="right"/>
      <w:pPr>
        <w:ind w:left="6828" w:hanging="180"/>
      </w:pPr>
    </w:lvl>
  </w:abstractNum>
  <w:abstractNum w:abstractNumId="33" w15:restartNumberingAfterBreak="0">
    <w:nsid w:val="643D3649"/>
    <w:multiLevelType w:val="hybridMultilevel"/>
    <w:tmpl w:val="9162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0572F"/>
    <w:multiLevelType w:val="hybridMultilevel"/>
    <w:tmpl w:val="2D94CB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5" w15:restartNumberingAfterBreak="0">
    <w:nsid w:val="6721241B"/>
    <w:multiLevelType w:val="hybridMultilevel"/>
    <w:tmpl w:val="DC3ED272"/>
    <w:lvl w:ilvl="0" w:tplc="003C5F46">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963FE7"/>
    <w:multiLevelType w:val="hybridMultilevel"/>
    <w:tmpl w:val="7496295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7" w15:restartNumberingAfterBreak="0">
    <w:nsid w:val="690B25E5"/>
    <w:multiLevelType w:val="hybridMultilevel"/>
    <w:tmpl w:val="0CD0CB0E"/>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8" w15:restartNumberingAfterBreak="0">
    <w:nsid w:val="6FA71ECF"/>
    <w:multiLevelType w:val="hybridMultilevel"/>
    <w:tmpl w:val="C9241602"/>
    <w:lvl w:ilvl="0" w:tplc="1AB844C6">
      <w:numFmt w:val="bullet"/>
      <w:lvlText w:val="•"/>
      <w:lvlJc w:val="left"/>
      <w:pPr>
        <w:ind w:left="1065" w:hanging="705"/>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0739C"/>
    <w:multiLevelType w:val="hybridMultilevel"/>
    <w:tmpl w:val="00DC4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C46639"/>
    <w:multiLevelType w:val="hybridMultilevel"/>
    <w:tmpl w:val="E7786EE8"/>
    <w:lvl w:ilvl="0" w:tplc="5B72949E">
      <w:start w:val="5"/>
      <w:numFmt w:val="decimal"/>
      <w:lvlText w:val="%1"/>
      <w:lvlJc w:val="left"/>
      <w:pPr>
        <w:ind w:left="1800" w:hanging="360"/>
      </w:pPr>
      <w:rPr>
        <w:rFonts w:hint="default"/>
      </w:rPr>
    </w:lvl>
    <w:lvl w:ilvl="1" w:tplc="20000019">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41" w15:restartNumberingAfterBreak="0">
    <w:nsid w:val="7602791B"/>
    <w:multiLevelType w:val="multilevel"/>
    <w:tmpl w:val="ABBA7BA2"/>
    <w:lvl w:ilvl="0">
      <w:start w:val="2"/>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3"/>
  </w:num>
  <w:num w:numId="2">
    <w:abstractNumId w:val="6"/>
  </w:num>
  <w:num w:numId="3">
    <w:abstractNumId w:val="20"/>
  </w:num>
  <w:num w:numId="4">
    <w:abstractNumId w:val="41"/>
  </w:num>
  <w:num w:numId="5">
    <w:abstractNumId w:val="2"/>
  </w:num>
  <w:num w:numId="6">
    <w:abstractNumId w:val="29"/>
  </w:num>
  <w:num w:numId="7">
    <w:abstractNumId w:val="35"/>
  </w:num>
  <w:num w:numId="8">
    <w:abstractNumId w:val="7"/>
  </w:num>
  <w:num w:numId="9">
    <w:abstractNumId w:val="8"/>
  </w:num>
  <w:num w:numId="10">
    <w:abstractNumId w:val="39"/>
  </w:num>
  <w:num w:numId="11">
    <w:abstractNumId w:val="38"/>
  </w:num>
  <w:num w:numId="12">
    <w:abstractNumId w:val="24"/>
  </w:num>
  <w:num w:numId="13">
    <w:abstractNumId w:val="33"/>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19"/>
  </w:num>
  <w:num w:numId="31">
    <w:abstractNumId w:val="0"/>
  </w:num>
  <w:num w:numId="32">
    <w:abstractNumId w:val="17"/>
  </w:num>
  <w:num w:numId="33">
    <w:abstractNumId w:val="37"/>
  </w:num>
  <w:num w:numId="34">
    <w:abstractNumId w:val="4"/>
  </w:num>
  <w:num w:numId="35">
    <w:abstractNumId w:val="5"/>
  </w:num>
  <w:num w:numId="36">
    <w:abstractNumId w:val="32"/>
  </w:num>
  <w:num w:numId="37">
    <w:abstractNumId w:val="34"/>
  </w:num>
  <w:num w:numId="38">
    <w:abstractNumId w:val="21"/>
  </w:num>
  <w:num w:numId="39">
    <w:abstractNumId w:val="18"/>
  </w:num>
  <w:num w:numId="40">
    <w:abstractNumId w:val="10"/>
  </w:num>
  <w:num w:numId="41">
    <w:abstractNumId w:val="1"/>
  </w:num>
  <w:num w:numId="42">
    <w:abstractNumId w:val="22"/>
  </w:num>
  <w:num w:numId="43">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o:colormru v:ext="edit" colors="#eaeaea,#f8f9fd,#f5c30b,#efa82c,#cd9b17,#f7e8c7,#ff8001,#fad43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W1tDS3tLQwNTcyM7ZU0lEKTi0uzszPAymwrAUA6y5dFiwAAAA="/>
  </w:docVars>
  <w:rsids>
    <w:rsidRoot w:val="003A7A03"/>
    <w:rsid w:val="00000E96"/>
    <w:rsid w:val="00003C9F"/>
    <w:rsid w:val="0000569E"/>
    <w:rsid w:val="000058F1"/>
    <w:rsid w:val="00005F1B"/>
    <w:rsid w:val="00007A94"/>
    <w:rsid w:val="00011D79"/>
    <w:rsid w:val="00016741"/>
    <w:rsid w:val="00025C56"/>
    <w:rsid w:val="00025F25"/>
    <w:rsid w:val="00030224"/>
    <w:rsid w:val="000337B9"/>
    <w:rsid w:val="000408D1"/>
    <w:rsid w:val="000413A1"/>
    <w:rsid w:val="0004203F"/>
    <w:rsid w:val="00043B8A"/>
    <w:rsid w:val="00044CA6"/>
    <w:rsid w:val="000470B8"/>
    <w:rsid w:val="00047AB4"/>
    <w:rsid w:val="0005275C"/>
    <w:rsid w:val="00053363"/>
    <w:rsid w:val="00053E12"/>
    <w:rsid w:val="000566C9"/>
    <w:rsid w:val="00056DF7"/>
    <w:rsid w:val="000571FA"/>
    <w:rsid w:val="00060DD4"/>
    <w:rsid w:val="00062A0B"/>
    <w:rsid w:val="000700BE"/>
    <w:rsid w:val="00070BD3"/>
    <w:rsid w:val="000722A7"/>
    <w:rsid w:val="00073BBE"/>
    <w:rsid w:val="00074B92"/>
    <w:rsid w:val="00076DCD"/>
    <w:rsid w:val="00077E41"/>
    <w:rsid w:val="00080B05"/>
    <w:rsid w:val="00085ADB"/>
    <w:rsid w:val="00086D56"/>
    <w:rsid w:val="000870AF"/>
    <w:rsid w:val="00091B56"/>
    <w:rsid w:val="00091C8C"/>
    <w:rsid w:val="00092409"/>
    <w:rsid w:val="000963EE"/>
    <w:rsid w:val="00096734"/>
    <w:rsid w:val="00096BDA"/>
    <w:rsid w:val="00097CA5"/>
    <w:rsid w:val="000A0B9C"/>
    <w:rsid w:val="000A2376"/>
    <w:rsid w:val="000A43CE"/>
    <w:rsid w:val="000A68C5"/>
    <w:rsid w:val="000A70B5"/>
    <w:rsid w:val="000B209A"/>
    <w:rsid w:val="000B2BFA"/>
    <w:rsid w:val="000C1693"/>
    <w:rsid w:val="000C199F"/>
    <w:rsid w:val="000C3FA1"/>
    <w:rsid w:val="000C6CA1"/>
    <w:rsid w:val="000C7B39"/>
    <w:rsid w:val="000D0E5E"/>
    <w:rsid w:val="000D37F5"/>
    <w:rsid w:val="000D5023"/>
    <w:rsid w:val="000E5A4E"/>
    <w:rsid w:val="000E6A6E"/>
    <w:rsid w:val="000E748B"/>
    <w:rsid w:val="000F1724"/>
    <w:rsid w:val="000F55EB"/>
    <w:rsid w:val="000F7432"/>
    <w:rsid w:val="00100648"/>
    <w:rsid w:val="00103F48"/>
    <w:rsid w:val="001050BD"/>
    <w:rsid w:val="0010514A"/>
    <w:rsid w:val="00106208"/>
    <w:rsid w:val="00107973"/>
    <w:rsid w:val="00112309"/>
    <w:rsid w:val="00112B87"/>
    <w:rsid w:val="00113A6F"/>
    <w:rsid w:val="0011747B"/>
    <w:rsid w:val="00122975"/>
    <w:rsid w:val="00124EB5"/>
    <w:rsid w:val="00126DBF"/>
    <w:rsid w:val="001306FB"/>
    <w:rsid w:val="0013278C"/>
    <w:rsid w:val="00132C46"/>
    <w:rsid w:val="001351ED"/>
    <w:rsid w:val="00135298"/>
    <w:rsid w:val="001402C4"/>
    <w:rsid w:val="00147992"/>
    <w:rsid w:val="00150A34"/>
    <w:rsid w:val="00151639"/>
    <w:rsid w:val="0015514D"/>
    <w:rsid w:val="00165D9E"/>
    <w:rsid w:val="00170756"/>
    <w:rsid w:val="00172BC1"/>
    <w:rsid w:val="00173EE8"/>
    <w:rsid w:val="00174AC9"/>
    <w:rsid w:val="00174B48"/>
    <w:rsid w:val="0017617C"/>
    <w:rsid w:val="001814AA"/>
    <w:rsid w:val="00183A64"/>
    <w:rsid w:val="00183AD8"/>
    <w:rsid w:val="00185F10"/>
    <w:rsid w:val="00186E60"/>
    <w:rsid w:val="00191A58"/>
    <w:rsid w:val="00191B0A"/>
    <w:rsid w:val="00192F2A"/>
    <w:rsid w:val="00193D2C"/>
    <w:rsid w:val="001944B3"/>
    <w:rsid w:val="001955E9"/>
    <w:rsid w:val="00196A10"/>
    <w:rsid w:val="001A0167"/>
    <w:rsid w:val="001A1215"/>
    <w:rsid w:val="001A152A"/>
    <w:rsid w:val="001A16D4"/>
    <w:rsid w:val="001A17BC"/>
    <w:rsid w:val="001A2389"/>
    <w:rsid w:val="001A2E3C"/>
    <w:rsid w:val="001B174F"/>
    <w:rsid w:val="001B28AA"/>
    <w:rsid w:val="001C0940"/>
    <w:rsid w:val="001C2B99"/>
    <w:rsid w:val="001C3150"/>
    <w:rsid w:val="001C3E2F"/>
    <w:rsid w:val="001C6590"/>
    <w:rsid w:val="001D20AF"/>
    <w:rsid w:val="001D230A"/>
    <w:rsid w:val="001D2E3D"/>
    <w:rsid w:val="001D401A"/>
    <w:rsid w:val="001D4728"/>
    <w:rsid w:val="001D65D9"/>
    <w:rsid w:val="001E0398"/>
    <w:rsid w:val="001E2F23"/>
    <w:rsid w:val="001E65BE"/>
    <w:rsid w:val="001F0BCD"/>
    <w:rsid w:val="001F230C"/>
    <w:rsid w:val="002052AD"/>
    <w:rsid w:val="00210DF8"/>
    <w:rsid w:val="00211887"/>
    <w:rsid w:val="00211C88"/>
    <w:rsid w:val="002129FD"/>
    <w:rsid w:val="002154E4"/>
    <w:rsid w:val="002208D0"/>
    <w:rsid w:val="00220A22"/>
    <w:rsid w:val="00221A69"/>
    <w:rsid w:val="002238EA"/>
    <w:rsid w:val="00223E16"/>
    <w:rsid w:val="002264B2"/>
    <w:rsid w:val="002279FD"/>
    <w:rsid w:val="00231226"/>
    <w:rsid w:val="0023246B"/>
    <w:rsid w:val="002351D5"/>
    <w:rsid w:val="002374A3"/>
    <w:rsid w:val="00243F17"/>
    <w:rsid w:val="00245F09"/>
    <w:rsid w:val="00246141"/>
    <w:rsid w:val="00251B35"/>
    <w:rsid w:val="00251FCD"/>
    <w:rsid w:val="00253233"/>
    <w:rsid w:val="0025468F"/>
    <w:rsid w:val="002548E8"/>
    <w:rsid w:val="002574B4"/>
    <w:rsid w:val="00261796"/>
    <w:rsid w:val="00261E3C"/>
    <w:rsid w:val="00262087"/>
    <w:rsid w:val="002654C2"/>
    <w:rsid w:val="00270BC2"/>
    <w:rsid w:val="00271445"/>
    <w:rsid w:val="002746F7"/>
    <w:rsid w:val="00274BCE"/>
    <w:rsid w:val="00275B4E"/>
    <w:rsid w:val="00277ADB"/>
    <w:rsid w:val="00277C28"/>
    <w:rsid w:val="0028038F"/>
    <w:rsid w:val="002824AE"/>
    <w:rsid w:val="00284CD0"/>
    <w:rsid w:val="00286204"/>
    <w:rsid w:val="00286D85"/>
    <w:rsid w:val="00290938"/>
    <w:rsid w:val="00291527"/>
    <w:rsid w:val="00291CB3"/>
    <w:rsid w:val="002921AB"/>
    <w:rsid w:val="00297042"/>
    <w:rsid w:val="002A03B8"/>
    <w:rsid w:val="002A274A"/>
    <w:rsid w:val="002A3223"/>
    <w:rsid w:val="002A63B7"/>
    <w:rsid w:val="002A7669"/>
    <w:rsid w:val="002B4007"/>
    <w:rsid w:val="002B5979"/>
    <w:rsid w:val="002C28B4"/>
    <w:rsid w:val="002C7B01"/>
    <w:rsid w:val="002C7FAA"/>
    <w:rsid w:val="002D0B0A"/>
    <w:rsid w:val="002D2E2F"/>
    <w:rsid w:val="002D4919"/>
    <w:rsid w:val="002E0082"/>
    <w:rsid w:val="002E15FF"/>
    <w:rsid w:val="002E2361"/>
    <w:rsid w:val="002E74D7"/>
    <w:rsid w:val="002E7EE1"/>
    <w:rsid w:val="002F25E9"/>
    <w:rsid w:val="002F4F91"/>
    <w:rsid w:val="002F6B39"/>
    <w:rsid w:val="003000CC"/>
    <w:rsid w:val="00300629"/>
    <w:rsid w:val="00300CEC"/>
    <w:rsid w:val="003014BE"/>
    <w:rsid w:val="00304CCF"/>
    <w:rsid w:val="00307B14"/>
    <w:rsid w:val="00311D9B"/>
    <w:rsid w:val="003126DE"/>
    <w:rsid w:val="00313996"/>
    <w:rsid w:val="00321111"/>
    <w:rsid w:val="00321A1D"/>
    <w:rsid w:val="00326F7A"/>
    <w:rsid w:val="00327DAE"/>
    <w:rsid w:val="0033397B"/>
    <w:rsid w:val="003407DC"/>
    <w:rsid w:val="003413EF"/>
    <w:rsid w:val="0034465B"/>
    <w:rsid w:val="00345388"/>
    <w:rsid w:val="00345CD4"/>
    <w:rsid w:val="0034685B"/>
    <w:rsid w:val="00347180"/>
    <w:rsid w:val="00355C1E"/>
    <w:rsid w:val="00356506"/>
    <w:rsid w:val="003566B8"/>
    <w:rsid w:val="0036163C"/>
    <w:rsid w:val="00362BD1"/>
    <w:rsid w:val="0036347E"/>
    <w:rsid w:val="00370160"/>
    <w:rsid w:val="00370AB9"/>
    <w:rsid w:val="00371C82"/>
    <w:rsid w:val="003737C1"/>
    <w:rsid w:val="00377027"/>
    <w:rsid w:val="0038057F"/>
    <w:rsid w:val="0038149F"/>
    <w:rsid w:val="003832D2"/>
    <w:rsid w:val="00386F89"/>
    <w:rsid w:val="00391A09"/>
    <w:rsid w:val="003924EC"/>
    <w:rsid w:val="0039315B"/>
    <w:rsid w:val="00395555"/>
    <w:rsid w:val="003A0643"/>
    <w:rsid w:val="003A357C"/>
    <w:rsid w:val="003A3AD7"/>
    <w:rsid w:val="003A4B25"/>
    <w:rsid w:val="003A6381"/>
    <w:rsid w:val="003A78C1"/>
    <w:rsid w:val="003A7A03"/>
    <w:rsid w:val="003B06ED"/>
    <w:rsid w:val="003B0984"/>
    <w:rsid w:val="003B0A98"/>
    <w:rsid w:val="003B31BF"/>
    <w:rsid w:val="003B47B3"/>
    <w:rsid w:val="003B5681"/>
    <w:rsid w:val="003B67BC"/>
    <w:rsid w:val="003B6CB5"/>
    <w:rsid w:val="003B7D5D"/>
    <w:rsid w:val="003C0C04"/>
    <w:rsid w:val="003C4639"/>
    <w:rsid w:val="003D153B"/>
    <w:rsid w:val="003D70A4"/>
    <w:rsid w:val="003E0F3D"/>
    <w:rsid w:val="003E2D87"/>
    <w:rsid w:val="003E46D9"/>
    <w:rsid w:val="003E7333"/>
    <w:rsid w:val="003F320B"/>
    <w:rsid w:val="003F648F"/>
    <w:rsid w:val="003F656E"/>
    <w:rsid w:val="00404DED"/>
    <w:rsid w:val="004060E8"/>
    <w:rsid w:val="00406346"/>
    <w:rsid w:val="004063D3"/>
    <w:rsid w:val="00407E4B"/>
    <w:rsid w:val="0041131D"/>
    <w:rsid w:val="00416318"/>
    <w:rsid w:val="0041684C"/>
    <w:rsid w:val="00417ED0"/>
    <w:rsid w:val="004241D1"/>
    <w:rsid w:val="004413B9"/>
    <w:rsid w:val="004415E2"/>
    <w:rsid w:val="00441E3D"/>
    <w:rsid w:val="00441FB1"/>
    <w:rsid w:val="00443140"/>
    <w:rsid w:val="004453B0"/>
    <w:rsid w:val="0044723A"/>
    <w:rsid w:val="004478A2"/>
    <w:rsid w:val="004556E3"/>
    <w:rsid w:val="004569BD"/>
    <w:rsid w:val="00456B8A"/>
    <w:rsid w:val="0046391F"/>
    <w:rsid w:val="00467B9B"/>
    <w:rsid w:val="00472B9C"/>
    <w:rsid w:val="004775D9"/>
    <w:rsid w:val="00481A3D"/>
    <w:rsid w:val="00486629"/>
    <w:rsid w:val="004874F4"/>
    <w:rsid w:val="00490C12"/>
    <w:rsid w:val="004935C4"/>
    <w:rsid w:val="00497BED"/>
    <w:rsid w:val="004A4394"/>
    <w:rsid w:val="004A5B78"/>
    <w:rsid w:val="004A61C2"/>
    <w:rsid w:val="004A6AA5"/>
    <w:rsid w:val="004A73BF"/>
    <w:rsid w:val="004B0C7E"/>
    <w:rsid w:val="004B1FDC"/>
    <w:rsid w:val="004B2393"/>
    <w:rsid w:val="004B366C"/>
    <w:rsid w:val="004B5F1D"/>
    <w:rsid w:val="004C0F90"/>
    <w:rsid w:val="004D1349"/>
    <w:rsid w:val="004D26E9"/>
    <w:rsid w:val="004D5FF9"/>
    <w:rsid w:val="004D6D17"/>
    <w:rsid w:val="004D7E67"/>
    <w:rsid w:val="004E0B93"/>
    <w:rsid w:val="004E146E"/>
    <w:rsid w:val="004E18FD"/>
    <w:rsid w:val="004E6CA3"/>
    <w:rsid w:val="004E77B2"/>
    <w:rsid w:val="004F0287"/>
    <w:rsid w:val="004F02F5"/>
    <w:rsid w:val="004F1437"/>
    <w:rsid w:val="004F2F79"/>
    <w:rsid w:val="004F35D5"/>
    <w:rsid w:val="004F57F0"/>
    <w:rsid w:val="004F6FC9"/>
    <w:rsid w:val="004F6FD5"/>
    <w:rsid w:val="00502740"/>
    <w:rsid w:val="00505826"/>
    <w:rsid w:val="005065A9"/>
    <w:rsid w:val="00507E60"/>
    <w:rsid w:val="0051033A"/>
    <w:rsid w:val="0051117A"/>
    <w:rsid w:val="00516817"/>
    <w:rsid w:val="005177BA"/>
    <w:rsid w:val="00521FB0"/>
    <w:rsid w:val="005245F8"/>
    <w:rsid w:val="00525AFD"/>
    <w:rsid w:val="00526AAE"/>
    <w:rsid w:val="00531765"/>
    <w:rsid w:val="00533396"/>
    <w:rsid w:val="0053663C"/>
    <w:rsid w:val="00536AAB"/>
    <w:rsid w:val="005372FC"/>
    <w:rsid w:val="00545168"/>
    <w:rsid w:val="005521D8"/>
    <w:rsid w:val="0055268B"/>
    <w:rsid w:val="005532EC"/>
    <w:rsid w:val="00554939"/>
    <w:rsid w:val="005555E6"/>
    <w:rsid w:val="00555B16"/>
    <w:rsid w:val="005605DE"/>
    <w:rsid w:val="0056063E"/>
    <w:rsid w:val="005659D2"/>
    <w:rsid w:val="00566590"/>
    <w:rsid w:val="00571404"/>
    <w:rsid w:val="00576679"/>
    <w:rsid w:val="00580A29"/>
    <w:rsid w:val="0058501C"/>
    <w:rsid w:val="0059122E"/>
    <w:rsid w:val="005915ED"/>
    <w:rsid w:val="00592170"/>
    <w:rsid w:val="00592749"/>
    <w:rsid w:val="00594806"/>
    <w:rsid w:val="005A1FFE"/>
    <w:rsid w:val="005B242E"/>
    <w:rsid w:val="005B3634"/>
    <w:rsid w:val="005B397D"/>
    <w:rsid w:val="005B41E5"/>
    <w:rsid w:val="005B60F3"/>
    <w:rsid w:val="005B798D"/>
    <w:rsid w:val="005C0689"/>
    <w:rsid w:val="005C0EAC"/>
    <w:rsid w:val="005C139F"/>
    <w:rsid w:val="005C16E0"/>
    <w:rsid w:val="005C2773"/>
    <w:rsid w:val="005C598D"/>
    <w:rsid w:val="005C72F9"/>
    <w:rsid w:val="005D1D3E"/>
    <w:rsid w:val="005D4644"/>
    <w:rsid w:val="005D4F51"/>
    <w:rsid w:val="005D5995"/>
    <w:rsid w:val="005D5D35"/>
    <w:rsid w:val="005E16EA"/>
    <w:rsid w:val="005E19F3"/>
    <w:rsid w:val="005E369B"/>
    <w:rsid w:val="005E3BF5"/>
    <w:rsid w:val="005F027B"/>
    <w:rsid w:val="005F1601"/>
    <w:rsid w:val="005F48EF"/>
    <w:rsid w:val="005F56D7"/>
    <w:rsid w:val="005F5AE4"/>
    <w:rsid w:val="005F5F70"/>
    <w:rsid w:val="005F6990"/>
    <w:rsid w:val="006001D2"/>
    <w:rsid w:val="00606BB5"/>
    <w:rsid w:val="006105B8"/>
    <w:rsid w:val="00612F56"/>
    <w:rsid w:val="00613870"/>
    <w:rsid w:val="00613D04"/>
    <w:rsid w:val="00616448"/>
    <w:rsid w:val="00620AD1"/>
    <w:rsid w:val="0062153D"/>
    <w:rsid w:val="006226CE"/>
    <w:rsid w:val="00622FDF"/>
    <w:rsid w:val="00631961"/>
    <w:rsid w:val="00634F98"/>
    <w:rsid w:val="00640D21"/>
    <w:rsid w:val="00644C73"/>
    <w:rsid w:val="00644EF0"/>
    <w:rsid w:val="006456E2"/>
    <w:rsid w:val="00645FC7"/>
    <w:rsid w:val="006479E7"/>
    <w:rsid w:val="006526C7"/>
    <w:rsid w:val="00652C74"/>
    <w:rsid w:val="0065314E"/>
    <w:rsid w:val="00660A79"/>
    <w:rsid w:val="006621AA"/>
    <w:rsid w:val="00662692"/>
    <w:rsid w:val="00664743"/>
    <w:rsid w:val="00665E68"/>
    <w:rsid w:val="00665E91"/>
    <w:rsid w:val="00666071"/>
    <w:rsid w:val="0066658E"/>
    <w:rsid w:val="00673964"/>
    <w:rsid w:val="00673B9B"/>
    <w:rsid w:val="00673F85"/>
    <w:rsid w:val="006748E7"/>
    <w:rsid w:val="00680450"/>
    <w:rsid w:val="00682648"/>
    <w:rsid w:val="00683A50"/>
    <w:rsid w:val="00684306"/>
    <w:rsid w:val="00686EBD"/>
    <w:rsid w:val="006877B6"/>
    <w:rsid w:val="00695A7E"/>
    <w:rsid w:val="006963D3"/>
    <w:rsid w:val="00696E11"/>
    <w:rsid w:val="006A0642"/>
    <w:rsid w:val="006A102E"/>
    <w:rsid w:val="006A18BC"/>
    <w:rsid w:val="006A7596"/>
    <w:rsid w:val="006B053E"/>
    <w:rsid w:val="006B0FCA"/>
    <w:rsid w:val="006B16A9"/>
    <w:rsid w:val="006B19DF"/>
    <w:rsid w:val="006B2C7D"/>
    <w:rsid w:val="006B5124"/>
    <w:rsid w:val="006C1CD4"/>
    <w:rsid w:val="006C3D80"/>
    <w:rsid w:val="006C7324"/>
    <w:rsid w:val="006C7330"/>
    <w:rsid w:val="006D100E"/>
    <w:rsid w:val="006D1AD3"/>
    <w:rsid w:val="006D3317"/>
    <w:rsid w:val="006D5552"/>
    <w:rsid w:val="006D5BE7"/>
    <w:rsid w:val="006D646D"/>
    <w:rsid w:val="006D7D65"/>
    <w:rsid w:val="006E026B"/>
    <w:rsid w:val="006E5449"/>
    <w:rsid w:val="006E66DB"/>
    <w:rsid w:val="006F456A"/>
    <w:rsid w:val="006F4596"/>
    <w:rsid w:val="0070448F"/>
    <w:rsid w:val="007045D9"/>
    <w:rsid w:val="0070554A"/>
    <w:rsid w:val="0071181A"/>
    <w:rsid w:val="00713F1E"/>
    <w:rsid w:val="0071799F"/>
    <w:rsid w:val="00720157"/>
    <w:rsid w:val="00720722"/>
    <w:rsid w:val="007226AD"/>
    <w:rsid w:val="00722F5B"/>
    <w:rsid w:val="00723503"/>
    <w:rsid w:val="00723F81"/>
    <w:rsid w:val="00726159"/>
    <w:rsid w:val="00730716"/>
    <w:rsid w:val="00730934"/>
    <w:rsid w:val="00733689"/>
    <w:rsid w:val="00734460"/>
    <w:rsid w:val="00734513"/>
    <w:rsid w:val="00735AED"/>
    <w:rsid w:val="00737242"/>
    <w:rsid w:val="007378C1"/>
    <w:rsid w:val="0073792D"/>
    <w:rsid w:val="00740CEE"/>
    <w:rsid w:val="00742A7B"/>
    <w:rsid w:val="007433C7"/>
    <w:rsid w:val="00743DDD"/>
    <w:rsid w:val="0074608B"/>
    <w:rsid w:val="007474C8"/>
    <w:rsid w:val="0075020E"/>
    <w:rsid w:val="00751400"/>
    <w:rsid w:val="0075406F"/>
    <w:rsid w:val="007624C7"/>
    <w:rsid w:val="0076288C"/>
    <w:rsid w:val="00762D75"/>
    <w:rsid w:val="00771302"/>
    <w:rsid w:val="00771A93"/>
    <w:rsid w:val="00771F9F"/>
    <w:rsid w:val="00775580"/>
    <w:rsid w:val="0077755F"/>
    <w:rsid w:val="00783ED9"/>
    <w:rsid w:val="0078493B"/>
    <w:rsid w:val="0078550D"/>
    <w:rsid w:val="00785C23"/>
    <w:rsid w:val="00785EF6"/>
    <w:rsid w:val="0078651D"/>
    <w:rsid w:val="00786C53"/>
    <w:rsid w:val="00792A6C"/>
    <w:rsid w:val="007A11C6"/>
    <w:rsid w:val="007A1ED6"/>
    <w:rsid w:val="007B53B8"/>
    <w:rsid w:val="007B7D0C"/>
    <w:rsid w:val="007C61A8"/>
    <w:rsid w:val="007C67A8"/>
    <w:rsid w:val="007D4183"/>
    <w:rsid w:val="007D5AC1"/>
    <w:rsid w:val="007D69E5"/>
    <w:rsid w:val="007D7D9A"/>
    <w:rsid w:val="007E30E3"/>
    <w:rsid w:val="007F4F4F"/>
    <w:rsid w:val="007F7323"/>
    <w:rsid w:val="00800B06"/>
    <w:rsid w:val="008011C0"/>
    <w:rsid w:val="008159B1"/>
    <w:rsid w:val="00815DCC"/>
    <w:rsid w:val="00815DD4"/>
    <w:rsid w:val="0082128B"/>
    <w:rsid w:val="008215E8"/>
    <w:rsid w:val="00823E1E"/>
    <w:rsid w:val="008243D1"/>
    <w:rsid w:val="00824CA1"/>
    <w:rsid w:val="00824F6E"/>
    <w:rsid w:val="00827355"/>
    <w:rsid w:val="00832378"/>
    <w:rsid w:val="00832ABA"/>
    <w:rsid w:val="00842035"/>
    <w:rsid w:val="00842D17"/>
    <w:rsid w:val="00843027"/>
    <w:rsid w:val="00843BEC"/>
    <w:rsid w:val="00844A9D"/>
    <w:rsid w:val="008475B9"/>
    <w:rsid w:val="00850708"/>
    <w:rsid w:val="00850BD3"/>
    <w:rsid w:val="00854DEC"/>
    <w:rsid w:val="00857F82"/>
    <w:rsid w:val="00861F16"/>
    <w:rsid w:val="00872A58"/>
    <w:rsid w:val="00881741"/>
    <w:rsid w:val="00882B6B"/>
    <w:rsid w:val="00891DD3"/>
    <w:rsid w:val="0089232E"/>
    <w:rsid w:val="008944CB"/>
    <w:rsid w:val="008946D5"/>
    <w:rsid w:val="008A0635"/>
    <w:rsid w:val="008A13D9"/>
    <w:rsid w:val="008A29F7"/>
    <w:rsid w:val="008A36C9"/>
    <w:rsid w:val="008A5940"/>
    <w:rsid w:val="008B331E"/>
    <w:rsid w:val="008B43C1"/>
    <w:rsid w:val="008B5656"/>
    <w:rsid w:val="008B7990"/>
    <w:rsid w:val="008C0610"/>
    <w:rsid w:val="008C0F0C"/>
    <w:rsid w:val="008C1444"/>
    <w:rsid w:val="008C1F71"/>
    <w:rsid w:val="008C2BB7"/>
    <w:rsid w:val="008C2EDE"/>
    <w:rsid w:val="008C5666"/>
    <w:rsid w:val="008C6830"/>
    <w:rsid w:val="008D5AE9"/>
    <w:rsid w:val="008D6A04"/>
    <w:rsid w:val="008D6F51"/>
    <w:rsid w:val="008E1AED"/>
    <w:rsid w:val="008E490E"/>
    <w:rsid w:val="008E65D3"/>
    <w:rsid w:val="008F3B12"/>
    <w:rsid w:val="008F4000"/>
    <w:rsid w:val="008F63A4"/>
    <w:rsid w:val="008F6B8A"/>
    <w:rsid w:val="00902505"/>
    <w:rsid w:val="009037FA"/>
    <w:rsid w:val="009065E7"/>
    <w:rsid w:val="009070F2"/>
    <w:rsid w:val="00911927"/>
    <w:rsid w:val="009119E9"/>
    <w:rsid w:val="009146AB"/>
    <w:rsid w:val="00915368"/>
    <w:rsid w:val="00916C64"/>
    <w:rsid w:val="00916CC1"/>
    <w:rsid w:val="009179A8"/>
    <w:rsid w:val="0092709D"/>
    <w:rsid w:val="009276EB"/>
    <w:rsid w:val="0093043D"/>
    <w:rsid w:val="00933583"/>
    <w:rsid w:val="0093419A"/>
    <w:rsid w:val="0093512F"/>
    <w:rsid w:val="00936366"/>
    <w:rsid w:val="00941768"/>
    <w:rsid w:val="00942C1F"/>
    <w:rsid w:val="00943046"/>
    <w:rsid w:val="0094628A"/>
    <w:rsid w:val="00947161"/>
    <w:rsid w:val="009476AA"/>
    <w:rsid w:val="00951419"/>
    <w:rsid w:val="00951BA4"/>
    <w:rsid w:val="009531C8"/>
    <w:rsid w:val="00957114"/>
    <w:rsid w:val="009571A2"/>
    <w:rsid w:val="00960F1D"/>
    <w:rsid w:val="0096223D"/>
    <w:rsid w:val="00964ACB"/>
    <w:rsid w:val="00965807"/>
    <w:rsid w:val="00971263"/>
    <w:rsid w:val="00971CA2"/>
    <w:rsid w:val="00971FBD"/>
    <w:rsid w:val="0097289A"/>
    <w:rsid w:val="009735B0"/>
    <w:rsid w:val="00981E8C"/>
    <w:rsid w:val="00983AE3"/>
    <w:rsid w:val="009848C6"/>
    <w:rsid w:val="009851E8"/>
    <w:rsid w:val="00986704"/>
    <w:rsid w:val="009869D2"/>
    <w:rsid w:val="009935E6"/>
    <w:rsid w:val="0099367C"/>
    <w:rsid w:val="0099442E"/>
    <w:rsid w:val="009947DA"/>
    <w:rsid w:val="00995016"/>
    <w:rsid w:val="00995E8E"/>
    <w:rsid w:val="009A0EA9"/>
    <w:rsid w:val="009A1901"/>
    <w:rsid w:val="009A27E3"/>
    <w:rsid w:val="009C7DFC"/>
    <w:rsid w:val="009D0CAC"/>
    <w:rsid w:val="009D1282"/>
    <w:rsid w:val="009D3274"/>
    <w:rsid w:val="009D4BF1"/>
    <w:rsid w:val="009D74C7"/>
    <w:rsid w:val="009E0FC6"/>
    <w:rsid w:val="009E3580"/>
    <w:rsid w:val="009E4B5B"/>
    <w:rsid w:val="009E6887"/>
    <w:rsid w:val="009E69AF"/>
    <w:rsid w:val="009F0670"/>
    <w:rsid w:val="009F0A18"/>
    <w:rsid w:val="009F122A"/>
    <w:rsid w:val="009F1CD1"/>
    <w:rsid w:val="009F24C0"/>
    <w:rsid w:val="009F2DC1"/>
    <w:rsid w:val="009F43BE"/>
    <w:rsid w:val="009F56BC"/>
    <w:rsid w:val="009F5B2E"/>
    <w:rsid w:val="009F5F27"/>
    <w:rsid w:val="00A01BD4"/>
    <w:rsid w:val="00A057F1"/>
    <w:rsid w:val="00A123C9"/>
    <w:rsid w:val="00A12BF8"/>
    <w:rsid w:val="00A139FA"/>
    <w:rsid w:val="00A14370"/>
    <w:rsid w:val="00A15061"/>
    <w:rsid w:val="00A15FA2"/>
    <w:rsid w:val="00A16B3A"/>
    <w:rsid w:val="00A2793C"/>
    <w:rsid w:val="00A31738"/>
    <w:rsid w:val="00A3223D"/>
    <w:rsid w:val="00A34DCA"/>
    <w:rsid w:val="00A365F0"/>
    <w:rsid w:val="00A36E0F"/>
    <w:rsid w:val="00A3719C"/>
    <w:rsid w:val="00A37E8F"/>
    <w:rsid w:val="00A412F3"/>
    <w:rsid w:val="00A416C5"/>
    <w:rsid w:val="00A420B2"/>
    <w:rsid w:val="00A47B13"/>
    <w:rsid w:val="00A50C16"/>
    <w:rsid w:val="00A52DA6"/>
    <w:rsid w:val="00A54F67"/>
    <w:rsid w:val="00A55428"/>
    <w:rsid w:val="00A56BE6"/>
    <w:rsid w:val="00A57720"/>
    <w:rsid w:val="00A6043A"/>
    <w:rsid w:val="00A61293"/>
    <w:rsid w:val="00A612DE"/>
    <w:rsid w:val="00A61A3C"/>
    <w:rsid w:val="00A700D4"/>
    <w:rsid w:val="00A7076B"/>
    <w:rsid w:val="00A70E32"/>
    <w:rsid w:val="00A75102"/>
    <w:rsid w:val="00A80198"/>
    <w:rsid w:val="00A801F8"/>
    <w:rsid w:val="00A804BA"/>
    <w:rsid w:val="00A814EB"/>
    <w:rsid w:val="00A81B48"/>
    <w:rsid w:val="00A821AA"/>
    <w:rsid w:val="00A826FE"/>
    <w:rsid w:val="00A83E95"/>
    <w:rsid w:val="00A84AD9"/>
    <w:rsid w:val="00A852BF"/>
    <w:rsid w:val="00A87BD2"/>
    <w:rsid w:val="00A87CEC"/>
    <w:rsid w:val="00A92C90"/>
    <w:rsid w:val="00A93039"/>
    <w:rsid w:val="00A97DC8"/>
    <w:rsid w:val="00AB0374"/>
    <w:rsid w:val="00AB1FB4"/>
    <w:rsid w:val="00AC008E"/>
    <w:rsid w:val="00AC0D3E"/>
    <w:rsid w:val="00AC29CB"/>
    <w:rsid w:val="00AD010F"/>
    <w:rsid w:val="00AD052B"/>
    <w:rsid w:val="00AD098E"/>
    <w:rsid w:val="00AD24B4"/>
    <w:rsid w:val="00AD56F5"/>
    <w:rsid w:val="00AD6C1D"/>
    <w:rsid w:val="00AE0F71"/>
    <w:rsid w:val="00AE1976"/>
    <w:rsid w:val="00AE4AAA"/>
    <w:rsid w:val="00AE521A"/>
    <w:rsid w:val="00AF125F"/>
    <w:rsid w:val="00AF3BBF"/>
    <w:rsid w:val="00AF4730"/>
    <w:rsid w:val="00AF51E1"/>
    <w:rsid w:val="00AF66BF"/>
    <w:rsid w:val="00B00C80"/>
    <w:rsid w:val="00B0373E"/>
    <w:rsid w:val="00B05532"/>
    <w:rsid w:val="00B06ABD"/>
    <w:rsid w:val="00B1018B"/>
    <w:rsid w:val="00B11C41"/>
    <w:rsid w:val="00B12CB1"/>
    <w:rsid w:val="00B1534D"/>
    <w:rsid w:val="00B17236"/>
    <w:rsid w:val="00B20B3E"/>
    <w:rsid w:val="00B23312"/>
    <w:rsid w:val="00B24CA3"/>
    <w:rsid w:val="00B267F5"/>
    <w:rsid w:val="00B27BE9"/>
    <w:rsid w:val="00B27CAA"/>
    <w:rsid w:val="00B3059B"/>
    <w:rsid w:val="00B306A1"/>
    <w:rsid w:val="00B30707"/>
    <w:rsid w:val="00B30918"/>
    <w:rsid w:val="00B34DF2"/>
    <w:rsid w:val="00B351EC"/>
    <w:rsid w:val="00B36FF6"/>
    <w:rsid w:val="00B4127A"/>
    <w:rsid w:val="00B53779"/>
    <w:rsid w:val="00B54902"/>
    <w:rsid w:val="00B54BC8"/>
    <w:rsid w:val="00B61489"/>
    <w:rsid w:val="00B62F80"/>
    <w:rsid w:val="00B6606E"/>
    <w:rsid w:val="00B70876"/>
    <w:rsid w:val="00B72581"/>
    <w:rsid w:val="00B73862"/>
    <w:rsid w:val="00B73E0C"/>
    <w:rsid w:val="00B74418"/>
    <w:rsid w:val="00B7474A"/>
    <w:rsid w:val="00B74A56"/>
    <w:rsid w:val="00B761B9"/>
    <w:rsid w:val="00B8466C"/>
    <w:rsid w:val="00B84804"/>
    <w:rsid w:val="00B923B3"/>
    <w:rsid w:val="00B96FFD"/>
    <w:rsid w:val="00B9764F"/>
    <w:rsid w:val="00BA018F"/>
    <w:rsid w:val="00BA1417"/>
    <w:rsid w:val="00BA503C"/>
    <w:rsid w:val="00BA7194"/>
    <w:rsid w:val="00BA7AE8"/>
    <w:rsid w:val="00BB0E37"/>
    <w:rsid w:val="00BB4362"/>
    <w:rsid w:val="00BB7100"/>
    <w:rsid w:val="00BC25CB"/>
    <w:rsid w:val="00BC43DB"/>
    <w:rsid w:val="00BC4F74"/>
    <w:rsid w:val="00BD3147"/>
    <w:rsid w:val="00BD4470"/>
    <w:rsid w:val="00BD60A2"/>
    <w:rsid w:val="00BD60F8"/>
    <w:rsid w:val="00BD6627"/>
    <w:rsid w:val="00BD7542"/>
    <w:rsid w:val="00BE34C5"/>
    <w:rsid w:val="00BE5DBF"/>
    <w:rsid w:val="00BF4996"/>
    <w:rsid w:val="00BF5444"/>
    <w:rsid w:val="00BF5BFC"/>
    <w:rsid w:val="00C03771"/>
    <w:rsid w:val="00C06F60"/>
    <w:rsid w:val="00C11D1F"/>
    <w:rsid w:val="00C12471"/>
    <w:rsid w:val="00C15786"/>
    <w:rsid w:val="00C17310"/>
    <w:rsid w:val="00C25407"/>
    <w:rsid w:val="00C257EB"/>
    <w:rsid w:val="00C34F0F"/>
    <w:rsid w:val="00C36E6E"/>
    <w:rsid w:val="00C3734D"/>
    <w:rsid w:val="00C3793E"/>
    <w:rsid w:val="00C4266E"/>
    <w:rsid w:val="00C460BC"/>
    <w:rsid w:val="00C467F6"/>
    <w:rsid w:val="00C5512C"/>
    <w:rsid w:val="00C5704D"/>
    <w:rsid w:val="00C57A09"/>
    <w:rsid w:val="00C60502"/>
    <w:rsid w:val="00C636EA"/>
    <w:rsid w:val="00C7000C"/>
    <w:rsid w:val="00C751CB"/>
    <w:rsid w:val="00C771D4"/>
    <w:rsid w:val="00C81381"/>
    <w:rsid w:val="00C83CAB"/>
    <w:rsid w:val="00C875D7"/>
    <w:rsid w:val="00C91035"/>
    <w:rsid w:val="00C91E9E"/>
    <w:rsid w:val="00C92949"/>
    <w:rsid w:val="00C94CDD"/>
    <w:rsid w:val="00CA09FC"/>
    <w:rsid w:val="00CA528C"/>
    <w:rsid w:val="00CA664F"/>
    <w:rsid w:val="00CA76BA"/>
    <w:rsid w:val="00CA7B07"/>
    <w:rsid w:val="00CB0577"/>
    <w:rsid w:val="00CB5F47"/>
    <w:rsid w:val="00CC1938"/>
    <w:rsid w:val="00CC1F1A"/>
    <w:rsid w:val="00CC623A"/>
    <w:rsid w:val="00CC650D"/>
    <w:rsid w:val="00CC701A"/>
    <w:rsid w:val="00CD101A"/>
    <w:rsid w:val="00CD1157"/>
    <w:rsid w:val="00CD15E6"/>
    <w:rsid w:val="00CD30E0"/>
    <w:rsid w:val="00CD4759"/>
    <w:rsid w:val="00CD5575"/>
    <w:rsid w:val="00CE2C80"/>
    <w:rsid w:val="00CE32AE"/>
    <w:rsid w:val="00CE43DD"/>
    <w:rsid w:val="00CE5C16"/>
    <w:rsid w:val="00CE78B6"/>
    <w:rsid w:val="00CF32F1"/>
    <w:rsid w:val="00CF3BBC"/>
    <w:rsid w:val="00CF6B3F"/>
    <w:rsid w:val="00D02932"/>
    <w:rsid w:val="00D04FD9"/>
    <w:rsid w:val="00D0698C"/>
    <w:rsid w:val="00D112C7"/>
    <w:rsid w:val="00D122C3"/>
    <w:rsid w:val="00D16859"/>
    <w:rsid w:val="00D1743F"/>
    <w:rsid w:val="00D17729"/>
    <w:rsid w:val="00D17F1D"/>
    <w:rsid w:val="00D20BD9"/>
    <w:rsid w:val="00D21799"/>
    <w:rsid w:val="00D2211D"/>
    <w:rsid w:val="00D2557D"/>
    <w:rsid w:val="00D2703D"/>
    <w:rsid w:val="00D278F8"/>
    <w:rsid w:val="00D27A79"/>
    <w:rsid w:val="00D305D8"/>
    <w:rsid w:val="00D3445C"/>
    <w:rsid w:val="00D348B0"/>
    <w:rsid w:val="00D35058"/>
    <w:rsid w:val="00D35640"/>
    <w:rsid w:val="00D37B15"/>
    <w:rsid w:val="00D4004C"/>
    <w:rsid w:val="00D41CC6"/>
    <w:rsid w:val="00D4313C"/>
    <w:rsid w:val="00D44D48"/>
    <w:rsid w:val="00D51A5C"/>
    <w:rsid w:val="00D56EE3"/>
    <w:rsid w:val="00D571F1"/>
    <w:rsid w:val="00D605B2"/>
    <w:rsid w:val="00D61656"/>
    <w:rsid w:val="00D61806"/>
    <w:rsid w:val="00D62859"/>
    <w:rsid w:val="00D63BE8"/>
    <w:rsid w:val="00D65827"/>
    <w:rsid w:val="00D675BB"/>
    <w:rsid w:val="00D676C7"/>
    <w:rsid w:val="00D72677"/>
    <w:rsid w:val="00D73FBD"/>
    <w:rsid w:val="00D743D1"/>
    <w:rsid w:val="00D77F88"/>
    <w:rsid w:val="00D80EEA"/>
    <w:rsid w:val="00D83470"/>
    <w:rsid w:val="00D91ECB"/>
    <w:rsid w:val="00D9387C"/>
    <w:rsid w:val="00D95413"/>
    <w:rsid w:val="00DA082D"/>
    <w:rsid w:val="00DA3488"/>
    <w:rsid w:val="00DA75C7"/>
    <w:rsid w:val="00DB014E"/>
    <w:rsid w:val="00DB30B1"/>
    <w:rsid w:val="00DB4667"/>
    <w:rsid w:val="00DB4B27"/>
    <w:rsid w:val="00DB61BA"/>
    <w:rsid w:val="00DB6618"/>
    <w:rsid w:val="00DC216E"/>
    <w:rsid w:val="00DC3053"/>
    <w:rsid w:val="00DC4A5D"/>
    <w:rsid w:val="00DC6EFB"/>
    <w:rsid w:val="00DD04C0"/>
    <w:rsid w:val="00DD059A"/>
    <w:rsid w:val="00DD4B2C"/>
    <w:rsid w:val="00DD54D7"/>
    <w:rsid w:val="00DD6337"/>
    <w:rsid w:val="00DE1645"/>
    <w:rsid w:val="00DE4E34"/>
    <w:rsid w:val="00DE5B8E"/>
    <w:rsid w:val="00DF35EC"/>
    <w:rsid w:val="00DF6E01"/>
    <w:rsid w:val="00DF74B7"/>
    <w:rsid w:val="00DF7601"/>
    <w:rsid w:val="00E013A9"/>
    <w:rsid w:val="00E05396"/>
    <w:rsid w:val="00E053FE"/>
    <w:rsid w:val="00E05802"/>
    <w:rsid w:val="00E06F59"/>
    <w:rsid w:val="00E100DA"/>
    <w:rsid w:val="00E22333"/>
    <w:rsid w:val="00E2261E"/>
    <w:rsid w:val="00E228D6"/>
    <w:rsid w:val="00E272A7"/>
    <w:rsid w:val="00E30306"/>
    <w:rsid w:val="00E3216E"/>
    <w:rsid w:val="00E3261E"/>
    <w:rsid w:val="00E37A78"/>
    <w:rsid w:val="00E41C09"/>
    <w:rsid w:val="00E47D9C"/>
    <w:rsid w:val="00E502A9"/>
    <w:rsid w:val="00E50A29"/>
    <w:rsid w:val="00E55666"/>
    <w:rsid w:val="00E601BE"/>
    <w:rsid w:val="00E624EA"/>
    <w:rsid w:val="00E653B8"/>
    <w:rsid w:val="00E6777B"/>
    <w:rsid w:val="00E75A12"/>
    <w:rsid w:val="00E81A4D"/>
    <w:rsid w:val="00E85B4C"/>
    <w:rsid w:val="00E9077D"/>
    <w:rsid w:val="00E9456D"/>
    <w:rsid w:val="00E94FB6"/>
    <w:rsid w:val="00E954D2"/>
    <w:rsid w:val="00EA0887"/>
    <w:rsid w:val="00EA4EF6"/>
    <w:rsid w:val="00EA50FA"/>
    <w:rsid w:val="00EA64E4"/>
    <w:rsid w:val="00EA7D13"/>
    <w:rsid w:val="00EB00D6"/>
    <w:rsid w:val="00EB1F5E"/>
    <w:rsid w:val="00EB2EF2"/>
    <w:rsid w:val="00EB495B"/>
    <w:rsid w:val="00EB51BE"/>
    <w:rsid w:val="00EB6550"/>
    <w:rsid w:val="00EC022F"/>
    <w:rsid w:val="00ED0A87"/>
    <w:rsid w:val="00ED19F0"/>
    <w:rsid w:val="00ED1F61"/>
    <w:rsid w:val="00ED244E"/>
    <w:rsid w:val="00ED2BC7"/>
    <w:rsid w:val="00ED2FAE"/>
    <w:rsid w:val="00ED3AF2"/>
    <w:rsid w:val="00ED723A"/>
    <w:rsid w:val="00EE04E7"/>
    <w:rsid w:val="00EE1996"/>
    <w:rsid w:val="00EE2AF7"/>
    <w:rsid w:val="00EE4346"/>
    <w:rsid w:val="00EE4C47"/>
    <w:rsid w:val="00EE5FBD"/>
    <w:rsid w:val="00EE6504"/>
    <w:rsid w:val="00EE6A70"/>
    <w:rsid w:val="00EE6C78"/>
    <w:rsid w:val="00EF2709"/>
    <w:rsid w:val="00EF688E"/>
    <w:rsid w:val="00EF6C7A"/>
    <w:rsid w:val="00F0441F"/>
    <w:rsid w:val="00F0489D"/>
    <w:rsid w:val="00F05132"/>
    <w:rsid w:val="00F066A9"/>
    <w:rsid w:val="00F13F18"/>
    <w:rsid w:val="00F14C85"/>
    <w:rsid w:val="00F33635"/>
    <w:rsid w:val="00F360ED"/>
    <w:rsid w:val="00F364D6"/>
    <w:rsid w:val="00F36C55"/>
    <w:rsid w:val="00F406CE"/>
    <w:rsid w:val="00F47223"/>
    <w:rsid w:val="00F5455F"/>
    <w:rsid w:val="00F562E2"/>
    <w:rsid w:val="00F56394"/>
    <w:rsid w:val="00F635DA"/>
    <w:rsid w:val="00F73D03"/>
    <w:rsid w:val="00F74402"/>
    <w:rsid w:val="00F75346"/>
    <w:rsid w:val="00F76E90"/>
    <w:rsid w:val="00F77AF7"/>
    <w:rsid w:val="00F821A3"/>
    <w:rsid w:val="00F850D8"/>
    <w:rsid w:val="00F90B46"/>
    <w:rsid w:val="00F90FA0"/>
    <w:rsid w:val="00F91C0D"/>
    <w:rsid w:val="00F9296A"/>
    <w:rsid w:val="00F93168"/>
    <w:rsid w:val="00F94C4F"/>
    <w:rsid w:val="00F95AE8"/>
    <w:rsid w:val="00FA0D29"/>
    <w:rsid w:val="00FA0FB0"/>
    <w:rsid w:val="00FA1A44"/>
    <w:rsid w:val="00FA42E4"/>
    <w:rsid w:val="00FA6032"/>
    <w:rsid w:val="00FB22EA"/>
    <w:rsid w:val="00FB30CF"/>
    <w:rsid w:val="00FB40E4"/>
    <w:rsid w:val="00FB435D"/>
    <w:rsid w:val="00FB5A2A"/>
    <w:rsid w:val="00FB6EA9"/>
    <w:rsid w:val="00FB712A"/>
    <w:rsid w:val="00FC125A"/>
    <w:rsid w:val="00FC2BE9"/>
    <w:rsid w:val="00FC681F"/>
    <w:rsid w:val="00FC6C37"/>
    <w:rsid w:val="00FD2639"/>
    <w:rsid w:val="00FD4AA8"/>
    <w:rsid w:val="00FD5515"/>
    <w:rsid w:val="00FD7487"/>
    <w:rsid w:val="00FD7F51"/>
    <w:rsid w:val="00FE0B72"/>
    <w:rsid w:val="00FE1F67"/>
    <w:rsid w:val="00FE3553"/>
    <w:rsid w:val="00FE45F6"/>
    <w:rsid w:val="00FE4CB2"/>
    <w:rsid w:val="00FE506B"/>
    <w:rsid w:val="00FF0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9fd,#f5c30b,#efa82c,#cd9b17,#f7e8c7,#ff8001,#fad431"/>
    </o:shapedefaults>
    <o:shapelayout v:ext="edit">
      <o:idmap v:ext="edit" data="1"/>
    </o:shapelayout>
  </w:shapeDefaults>
  <w:decimalSymbol w:val=","/>
  <w:listSeparator w:val=","/>
  <w14:docId w14:val="3281F743"/>
  <w15:docId w15:val="{C090200E-2DC4-428A-BD50-41C3D9C63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453B0"/>
    <w:rPr>
      <w:sz w:val="24"/>
      <w:szCs w:val="24"/>
      <w:lang w:eastAsia="ko-KR"/>
    </w:rPr>
  </w:style>
  <w:style w:type="paragraph" w:styleId="Heading1">
    <w:name w:val="heading 1"/>
    <w:basedOn w:val="Normal"/>
    <w:next w:val="Normal"/>
    <w:qFormat/>
    <w:rsid w:val="00277AD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4F1437"/>
    <w:pPr>
      <w:keepNext/>
      <w:keepLines/>
      <w:spacing w:before="200"/>
      <w:outlineLvl w:val="1"/>
    </w:pPr>
    <w:rPr>
      <w:rFonts w:asciiTheme="majorHAnsi" w:eastAsiaTheme="majorEastAsia" w:hAnsiTheme="majorHAnsi" w:cstheme="majorBidi"/>
      <w:b/>
      <w:bCs/>
      <w:color w:val="216DAF" w:themeColor="accent1"/>
      <w:sz w:val="26"/>
      <w:szCs w:val="26"/>
    </w:rPr>
  </w:style>
  <w:style w:type="paragraph" w:styleId="Heading3">
    <w:name w:val="heading 3"/>
    <w:basedOn w:val="Normal"/>
    <w:next w:val="Normal"/>
    <w:link w:val="Heading3Char"/>
    <w:semiHidden/>
    <w:unhideWhenUsed/>
    <w:qFormat/>
    <w:rsid w:val="004B0C7E"/>
    <w:pPr>
      <w:keepNext/>
      <w:keepLines/>
      <w:spacing w:before="40"/>
      <w:outlineLvl w:val="2"/>
    </w:pPr>
    <w:rPr>
      <w:rFonts w:asciiTheme="majorHAnsi" w:eastAsiaTheme="majorEastAsia" w:hAnsiTheme="majorHAnsi" w:cstheme="majorBidi"/>
      <w:color w:val="1036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Стиль1"/>
    <w:basedOn w:val="Normal"/>
    <w:rsid w:val="00D278F8"/>
  </w:style>
  <w:style w:type="paragraph" w:styleId="Header">
    <w:name w:val="header"/>
    <w:basedOn w:val="Normal"/>
    <w:link w:val="HeaderChar"/>
    <w:uiPriority w:val="99"/>
    <w:rsid w:val="007D5AC1"/>
    <w:pPr>
      <w:tabs>
        <w:tab w:val="center" w:pos="4677"/>
        <w:tab w:val="right" w:pos="9355"/>
      </w:tabs>
    </w:pPr>
  </w:style>
  <w:style w:type="paragraph" w:styleId="Footer">
    <w:name w:val="footer"/>
    <w:basedOn w:val="Normal"/>
    <w:rsid w:val="007D5AC1"/>
    <w:pPr>
      <w:tabs>
        <w:tab w:val="center" w:pos="4677"/>
        <w:tab w:val="right" w:pos="9355"/>
      </w:tabs>
    </w:pPr>
  </w:style>
  <w:style w:type="character" w:customStyle="1" w:styleId="sowc">
    <w:name w:val="sowc"/>
    <w:basedOn w:val="DefaultParagraphFont"/>
    <w:rsid w:val="001A17BC"/>
  </w:style>
  <w:style w:type="character" w:customStyle="1" w:styleId="howc">
    <w:name w:val="howc"/>
    <w:basedOn w:val="DefaultParagraphFont"/>
    <w:rsid w:val="001A17BC"/>
  </w:style>
  <w:style w:type="paragraph" w:customStyle="1" w:styleId="My">
    <w:name w:val="My"/>
    <w:rsid w:val="00277ADB"/>
    <w:rPr>
      <w:rFonts w:ascii="Verdana" w:hAnsi="Verdana" w:cs="Arial"/>
      <w:sz w:val="24"/>
      <w:szCs w:val="24"/>
      <w:lang w:val="uk-UA" w:eastAsia="ko-KR"/>
    </w:rPr>
  </w:style>
  <w:style w:type="character" w:styleId="Hyperlink">
    <w:name w:val="Hyperlink"/>
    <w:basedOn w:val="DefaultParagraphFont"/>
    <w:uiPriority w:val="99"/>
    <w:rsid w:val="00170756"/>
    <w:rPr>
      <w:color w:val="0000FF"/>
      <w:u w:val="single"/>
    </w:rPr>
  </w:style>
  <w:style w:type="paragraph" w:customStyle="1" w:styleId="MyHeadtitle">
    <w:name w:val="My Head title"/>
    <w:basedOn w:val="Heading1"/>
    <w:rsid w:val="004F6FD5"/>
    <w:rPr>
      <w:rFonts w:ascii="Verdana" w:hAnsi="Verdana"/>
      <w:sz w:val="36"/>
    </w:rPr>
  </w:style>
  <w:style w:type="paragraph" w:customStyle="1" w:styleId="Mysubhead">
    <w:name w:val="My subhead"/>
    <w:basedOn w:val="MyHeadtitle"/>
    <w:rsid w:val="004F6FD5"/>
    <w:pPr>
      <w:jc w:val="right"/>
    </w:pPr>
    <w:rPr>
      <w:sz w:val="32"/>
    </w:rPr>
  </w:style>
  <w:style w:type="character" w:styleId="PageNumber">
    <w:name w:val="page number"/>
    <w:basedOn w:val="DefaultParagraphFont"/>
    <w:rsid w:val="00F0441F"/>
  </w:style>
  <w:style w:type="paragraph" w:customStyle="1" w:styleId="Level1">
    <w:name w:val="Level 1"/>
    <w:basedOn w:val="TOC1"/>
    <w:qFormat/>
    <w:rsid w:val="00B70876"/>
    <w:pPr>
      <w:tabs>
        <w:tab w:val="right" w:pos="8630"/>
      </w:tabs>
      <w:spacing w:before="360" w:after="360"/>
    </w:pPr>
    <w:rPr>
      <w:rFonts w:asciiTheme="majorHAnsi" w:eastAsia="Times New Roman" w:hAnsiTheme="majorHAnsi"/>
      <w:b/>
      <w:bCs/>
      <w:caps/>
      <w:sz w:val="22"/>
      <w:szCs w:val="22"/>
      <w:u w:val="single"/>
      <w:lang w:eastAsia="en-US"/>
    </w:rPr>
  </w:style>
  <w:style w:type="paragraph" w:customStyle="1" w:styleId="Level2">
    <w:name w:val="Level 2"/>
    <w:basedOn w:val="TOC2"/>
    <w:qFormat/>
    <w:rsid w:val="00B70876"/>
    <w:pPr>
      <w:tabs>
        <w:tab w:val="right" w:pos="8630"/>
      </w:tabs>
      <w:spacing w:after="0"/>
      <w:ind w:left="0"/>
    </w:pPr>
    <w:rPr>
      <w:rFonts w:asciiTheme="majorHAnsi" w:eastAsia="Times New Roman" w:hAnsiTheme="majorHAnsi"/>
      <w:b/>
      <w:bCs/>
      <w:smallCaps/>
      <w:sz w:val="22"/>
      <w:szCs w:val="22"/>
      <w:lang w:eastAsia="en-US"/>
    </w:rPr>
  </w:style>
  <w:style w:type="paragraph" w:customStyle="1" w:styleId="Level3">
    <w:name w:val="Level 3"/>
    <w:basedOn w:val="TOC3"/>
    <w:qFormat/>
    <w:rsid w:val="00B70876"/>
    <w:pPr>
      <w:tabs>
        <w:tab w:val="right" w:pos="8630"/>
      </w:tabs>
      <w:spacing w:after="0"/>
      <w:ind w:left="0"/>
    </w:pPr>
    <w:rPr>
      <w:rFonts w:asciiTheme="majorHAnsi" w:eastAsia="Times New Roman" w:hAnsiTheme="majorHAnsi"/>
      <w:smallCaps/>
      <w:sz w:val="22"/>
      <w:szCs w:val="22"/>
      <w:lang w:eastAsia="en-US"/>
    </w:rPr>
  </w:style>
  <w:style w:type="paragraph" w:styleId="TOC1">
    <w:name w:val="toc 1"/>
    <w:basedOn w:val="Normal"/>
    <w:next w:val="Normal"/>
    <w:autoRedefine/>
    <w:uiPriority w:val="39"/>
    <w:rsid w:val="00B70876"/>
    <w:pPr>
      <w:spacing w:after="100"/>
    </w:pPr>
  </w:style>
  <w:style w:type="paragraph" w:styleId="TOC2">
    <w:name w:val="toc 2"/>
    <w:basedOn w:val="Normal"/>
    <w:next w:val="Normal"/>
    <w:autoRedefine/>
    <w:uiPriority w:val="39"/>
    <w:rsid w:val="00B70876"/>
    <w:pPr>
      <w:spacing w:after="100"/>
      <w:ind w:left="240"/>
    </w:pPr>
  </w:style>
  <w:style w:type="paragraph" w:styleId="TOC3">
    <w:name w:val="toc 3"/>
    <w:basedOn w:val="Normal"/>
    <w:next w:val="Normal"/>
    <w:autoRedefine/>
    <w:uiPriority w:val="39"/>
    <w:rsid w:val="00B70876"/>
    <w:pPr>
      <w:spacing w:after="100"/>
      <w:ind w:left="480"/>
    </w:pPr>
  </w:style>
  <w:style w:type="paragraph" w:styleId="BalloonText">
    <w:name w:val="Balloon Text"/>
    <w:basedOn w:val="Normal"/>
    <w:link w:val="BalloonTextChar"/>
    <w:rsid w:val="00B70876"/>
    <w:rPr>
      <w:rFonts w:ascii="Tahoma" w:hAnsi="Tahoma" w:cs="Tahoma"/>
      <w:sz w:val="16"/>
      <w:szCs w:val="16"/>
    </w:rPr>
  </w:style>
  <w:style w:type="character" w:customStyle="1" w:styleId="BalloonTextChar">
    <w:name w:val="Balloon Text Char"/>
    <w:basedOn w:val="DefaultParagraphFont"/>
    <w:link w:val="BalloonText"/>
    <w:rsid w:val="00B70876"/>
    <w:rPr>
      <w:rFonts w:ascii="Tahoma" w:hAnsi="Tahoma" w:cs="Tahoma"/>
      <w:sz w:val="16"/>
      <w:szCs w:val="16"/>
      <w:lang w:val="uk-UA" w:eastAsia="ko-KR"/>
    </w:rPr>
  </w:style>
  <w:style w:type="paragraph" w:styleId="ListParagraph">
    <w:name w:val="List Paragraph"/>
    <w:basedOn w:val="Normal"/>
    <w:uiPriority w:val="34"/>
    <w:qFormat/>
    <w:rsid w:val="00A826FE"/>
    <w:pPr>
      <w:ind w:left="720"/>
      <w:contextualSpacing/>
    </w:pPr>
  </w:style>
  <w:style w:type="character" w:customStyle="1" w:styleId="HeaderChar">
    <w:name w:val="Header Char"/>
    <w:basedOn w:val="DefaultParagraphFont"/>
    <w:link w:val="Header"/>
    <w:uiPriority w:val="99"/>
    <w:rsid w:val="000C6CA1"/>
    <w:rPr>
      <w:sz w:val="24"/>
      <w:szCs w:val="24"/>
      <w:lang w:val="uk-UA" w:eastAsia="ko-KR"/>
    </w:rPr>
  </w:style>
  <w:style w:type="table" w:styleId="TableGrid">
    <w:name w:val="Table Grid"/>
    <w:basedOn w:val="TableNormal"/>
    <w:rsid w:val="00386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86F89"/>
    <w:rPr>
      <w:color w:val="185182" w:themeColor="accent1" w:themeShade="BF"/>
    </w:rPr>
    <w:tblPr>
      <w:tblStyleRowBandSize w:val="1"/>
      <w:tblStyleColBandSize w:val="1"/>
      <w:tblBorders>
        <w:top w:val="single" w:sz="8" w:space="0" w:color="216DAF" w:themeColor="accent1"/>
        <w:bottom w:val="single" w:sz="8" w:space="0" w:color="216DAF" w:themeColor="accent1"/>
      </w:tblBorders>
    </w:tblPr>
    <w:tblStylePr w:type="fir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lastRow">
      <w:pPr>
        <w:spacing w:before="0" w:after="0" w:line="240" w:lineRule="auto"/>
      </w:pPr>
      <w:rPr>
        <w:b/>
        <w:bCs/>
      </w:rPr>
      <w:tblPr/>
      <w:tcPr>
        <w:tcBorders>
          <w:top w:val="single" w:sz="8" w:space="0" w:color="216DAF" w:themeColor="accent1"/>
          <w:left w:val="nil"/>
          <w:bottom w:val="single" w:sz="8" w:space="0" w:color="216DA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left w:val="nil"/>
          <w:right w:val="nil"/>
          <w:insideH w:val="nil"/>
          <w:insideV w:val="nil"/>
        </w:tcBorders>
        <w:shd w:val="clear" w:color="auto" w:fill="C0DBF3" w:themeFill="accent1" w:themeFillTint="3F"/>
      </w:tcPr>
    </w:tblStylePr>
  </w:style>
  <w:style w:type="table" w:styleId="LightList-Accent1">
    <w:name w:val="Light List Accent 1"/>
    <w:basedOn w:val="TableNormal"/>
    <w:uiPriority w:val="61"/>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pPr>
        <w:spacing w:before="0" w:after="0" w:line="240" w:lineRule="auto"/>
      </w:pPr>
      <w:rPr>
        <w:b/>
        <w:bCs/>
        <w:color w:val="FFFFFF" w:themeColor="background1"/>
      </w:rPr>
      <w:tblPr/>
      <w:tcPr>
        <w:shd w:val="clear" w:color="auto" w:fill="216DAF" w:themeFill="accent1"/>
      </w:tcPr>
    </w:tblStylePr>
    <w:tblStylePr w:type="lastRow">
      <w:pPr>
        <w:spacing w:before="0" w:after="0" w:line="240" w:lineRule="auto"/>
      </w:pPr>
      <w:rPr>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tcBorders>
      </w:tcPr>
    </w:tblStylePr>
    <w:tblStylePr w:type="firstCol">
      <w:rPr>
        <w:b/>
        <w:bCs/>
      </w:rPr>
    </w:tblStylePr>
    <w:tblStylePr w:type="lastCol">
      <w:rPr>
        <w:b/>
        <w:bCs/>
      </w:r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style>
  <w:style w:type="table" w:styleId="MediumList2-Accent1">
    <w:name w:val="Medium List 2 Accent 1"/>
    <w:basedOn w:val="TableNormal"/>
    <w:uiPriority w:val="66"/>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tblBorders>
    </w:tblPr>
    <w:tblStylePr w:type="firstRow">
      <w:rPr>
        <w:sz w:val="24"/>
        <w:szCs w:val="24"/>
      </w:rPr>
      <w:tblPr/>
      <w:tcPr>
        <w:tcBorders>
          <w:top w:val="nil"/>
          <w:left w:val="nil"/>
          <w:bottom w:val="single" w:sz="24" w:space="0" w:color="216DAF" w:themeColor="accent1"/>
          <w:right w:val="nil"/>
          <w:insideH w:val="nil"/>
          <w:insideV w:val="nil"/>
        </w:tcBorders>
        <w:shd w:val="clear" w:color="auto" w:fill="FFFFFF" w:themeFill="background1"/>
      </w:tcPr>
    </w:tblStylePr>
    <w:tblStylePr w:type="lastRow">
      <w:tblPr/>
      <w:tcPr>
        <w:tcBorders>
          <w:top w:val="single" w:sz="8" w:space="0" w:color="216DA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6DAF" w:themeColor="accent1"/>
          <w:insideH w:val="nil"/>
          <w:insideV w:val="nil"/>
        </w:tcBorders>
        <w:shd w:val="clear" w:color="auto" w:fill="FFFFFF" w:themeFill="background1"/>
      </w:tcPr>
    </w:tblStylePr>
    <w:tblStylePr w:type="lastCol">
      <w:tblPr/>
      <w:tcPr>
        <w:tcBorders>
          <w:top w:val="nil"/>
          <w:left w:val="single" w:sz="8" w:space="0" w:color="216DA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DBF3" w:themeFill="accent1" w:themeFillTint="3F"/>
      </w:tcPr>
    </w:tblStylePr>
    <w:tblStylePr w:type="band1Horz">
      <w:tblPr/>
      <w:tcPr>
        <w:tcBorders>
          <w:top w:val="nil"/>
          <w:bottom w:val="nil"/>
          <w:insideH w:val="nil"/>
          <w:insideV w:val="nil"/>
        </w:tcBorders>
        <w:shd w:val="clear" w:color="auto" w:fill="C0DB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DD04C0"/>
    <w:rPr>
      <w:rFonts w:asciiTheme="majorHAnsi" w:eastAsiaTheme="majorEastAsia" w:hAnsiTheme="majorHAnsi" w:cstheme="majorBidi"/>
      <w:color w:val="000000" w:themeColor="text1"/>
    </w:rPr>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cPr>
      <w:shd w:val="clear" w:color="auto" w:fill="C0DBF3" w:themeFill="accent1" w:themeFillTint="3F"/>
    </w:tcPr>
    <w:tblStylePr w:type="firstRow">
      <w:rPr>
        <w:b/>
        <w:bCs/>
        <w:color w:val="000000" w:themeColor="text1"/>
      </w:rPr>
      <w:tblPr/>
      <w:tcPr>
        <w:shd w:val="clear" w:color="auto" w:fill="E6F0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BE2F5" w:themeFill="accent1" w:themeFillTint="33"/>
      </w:tcPr>
    </w:tblStylePr>
    <w:tblStylePr w:type="band1Vert">
      <w:tblPr/>
      <w:tcPr>
        <w:shd w:val="clear" w:color="auto" w:fill="80B7E7" w:themeFill="accent1" w:themeFillTint="7F"/>
      </w:tcPr>
    </w:tblStylePr>
    <w:tblStylePr w:type="band1Horz">
      <w:tblPr/>
      <w:tcPr>
        <w:tcBorders>
          <w:insideH w:val="single" w:sz="6" w:space="0" w:color="216DAF" w:themeColor="accent1"/>
          <w:insideV w:val="single" w:sz="6" w:space="0" w:color="216DAF" w:themeColor="accent1"/>
        </w:tcBorders>
        <w:shd w:val="clear" w:color="auto" w:fill="80B7E7" w:themeFill="accent1" w:themeFillTint="7F"/>
      </w:tcPr>
    </w:tblStylePr>
    <w:tblStylePr w:type="nwCell">
      <w:tblPr/>
      <w:tcPr>
        <w:shd w:val="clear" w:color="auto" w:fill="FFFFFF" w:themeFill="background1"/>
      </w:tcPr>
    </w:tblStylePr>
  </w:style>
  <w:style w:type="table" w:styleId="LightGrid-Accent1">
    <w:name w:val="Light Grid Accent 1"/>
    <w:basedOn w:val="TableNormal"/>
    <w:uiPriority w:val="62"/>
    <w:rsid w:val="00DD04C0"/>
    <w:tblPr>
      <w:tblStyleRowBandSize w:val="1"/>
      <w:tblStyleColBandSize w:val="1"/>
      <w:tblBorders>
        <w:top w:val="single" w:sz="8" w:space="0" w:color="216DAF" w:themeColor="accent1"/>
        <w:left w:val="single" w:sz="8" w:space="0" w:color="216DAF" w:themeColor="accent1"/>
        <w:bottom w:val="single" w:sz="8" w:space="0" w:color="216DAF" w:themeColor="accent1"/>
        <w:right w:val="single" w:sz="8" w:space="0" w:color="216DAF" w:themeColor="accent1"/>
        <w:insideH w:val="single" w:sz="8" w:space="0" w:color="216DAF" w:themeColor="accent1"/>
        <w:insideV w:val="single" w:sz="8" w:space="0" w:color="216DAF"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18" w:space="0" w:color="216DAF" w:themeColor="accent1"/>
          <w:right w:val="single" w:sz="8" w:space="0" w:color="216DAF" w:themeColor="accent1"/>
          <w:insideH w:val="nil"/>
          <w:insideV w:val="single" w:sz="8" w:space="0" w:color="216DAF"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6DAF" w:themeColor="accent1"/>
          <w:left w:val="single" w:sz="8" w:space="0" w:color="216DAF" w:themeColor="accent1"/>
          <w:bottom w:val="single" w:sz="8" w:space="0" w:color="216DAF" w:themeColor="accent1"/>
          <w:right w:val="single" w:sz="8" w:space="0" w:color="216DAF" w:themeColor="accent1"/>
          <w:insideH w:val="nil"/>
          <w:insideV w:val="single" w:sz="8" w:space="0" w:color="216DAF"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tcPr>
    </w:tblStylePr>
    <w:tblStylePr w:type="band1Vert">
      <w:tblPr/>
      <w:tcPr>
        <w:tcBorders>
          <w:top w:val="single" w:sz="8" w:space="0" w:color="216DAF" w:themeColor="accent1"/>
          <w:left w:val="single" w:sz="8" w:space="0" w:color="216DAF" w:themeColor="accent1"/>
          <w:bottom w:val="single" w:sz="8" w:space="0" w:color="216DAF" w:themeColor="accent1"/>
          <w:right w:val="single" w:sz="8" w:space="0" w:color="216DAF" w:themeColor="accent1"/>
        </w:tcBorders>
        <w:shd w:val="clear" w:color="auto" w:fill="C0DBF3" w:themeFill="accent1" w:themeFillTint="3F"/>
      </w:tcPr>
    </w:tblStylePr>
    <w:tblStylePr w:type="band1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shd w:val="clear" w:color="auto" w:fill="C0DBF3" w:themeFill="accent1" w:themeFillTint="3F"/>
      </w:tcPr>
    </w:tblStylePr>
    <w:tblStylePr w:type="band2Horz">
      <w:tblPr/>
      <w:tcPr>
        <w:tcBorders>
          <w:top w:val="single" w:sz="8" w:space="0" w:color="216DAF" w:themeColor="accent1"/>
          <w:left w:val="single" w:sz="8" w:space="0" w:color="216DAF" w:themeColor="accent1"/>
          <w:bottom w:val="single" w:sz="8" w:space="0" w:color="216DAF" w:themeColor="accent1"/>
          <w:right w:val="single" w:sz="8" w:space="0" w:color="216DAF" w:themeColor="accent1"/>
          <w:insideV w:val="single" w:sz="8" w:space="0" w:color="216DAF" w:themeColor="accent1"/>
        </w:tcBorders>
      </w:tcPr>
    </w:tblStylePr>
  </w:style>
  <w:style w:type="paragraph" w:styleId="NormalWeb">
    <w:name w:val="Normal (Web)"/>
    <w:basedOn w:val="Normal"/>
    <w:uiPriority w:val="99"/>
    <w:unhideWhenUsed/>
    <w:rsid w:val="009037FA"/>
    <w:pPr>
      <w:spacing w:before="100" w:beforeAutospacing="1" w:after="100" w:afterAutospacing="1"/>
    </w:pPr>
    <w:rPr>
      <w:rFonts w:eastAsia="Times New Roman"/>
      <w:lang w:eastAsia="en-US"/>
    </w:rPr>
  </w:style>
  <w:style w:type="table" w:styleId="TableGrid8">
    <w:name w:val="Table Grid 8"/>
    <w:basedOn w:val="TableNormal"/>
    <w:rsid w:val="0036163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NoSpacing">
    <w:name w:val="No Spacing"/>
    <w:uiPriority w:val="1"/>
    <w:qFormat/>
    <w:rsid w:val="00B23312"/>
    <w:rPr>
      <w:rFonts w:asciiTheme="minorHAnsi" w:eastAsiaTheme="minorHAnsi" w:hAnsiTheme="minorHAnsi" w:cstheme="minorBidi"/>
      <w:sz w:val="22"/>
      <w:szCs w:val="22"/>
      <w:lang w:val="en-GB"/>
    </w:rPr>
  </w:style>
  <w:style w:type="character" w:styleId="FollowedHyperlink">
    <w:name w:val="FollowedHyperlink"/>
    <w:basedOn w:val="DefaultParagraphFont"/>
    <w:rsid w:val="005177BA"/>
    <w:rPr>
      <w:color w:val="800080" w:themeColor="followedHyperlink"/>
      <w:u w:val="single"/>
    </w:rPr>
  </w:style>
  <w:style w:type="character" w:customStyle="1" w:styleId="Heading2Char">
    <w:name w:val="Heading 2 Char"/>
    <w:basedOn w:val="DefaultParagraphFont"/>
    <w:link w:val="Heading2"/>
    <w:rsid w:val="004F1437"/>
    <w:rPr>
      <w:rFonts w:asciiTheme="majorHAnsi" w:eastAsiaTheme="majorEastAsia" w:hAnsiTheme="majorHAnsi" w:cstheme="majorBidi"/>
      <w:b/>
      <w:bCs/>
      <w:color w:val="216DAF" w:themeColor="accent1"/>
      <w:sz w:val="26"/>
      <w:szCs w:val="26"/>
      <w:lang w:eastAsia="ko-KR"/>
    </w:rPr>
  </w:style>
  <w:style w:type="character" w:styleId="CommentReference">
    <w:name w:val="annotation reference"/>
    <w:basedOn w:val="DefaultParagraphFont"/>
    <w:rsid w:val="00E013A9"/>
    <w:rPr>
      <w:sz w:val="18"/>
      <w:szCs w:val="18"/>
    </w:rPr>
  </w:style>
  <w:style w:type="paragraph" w:styleId="CommentText">
    <w:name w:val="annotation text"/>
    <w:basedOn w:val="Normal"/>
    <w:link w:val="CommentTextChar"/>
    <w:rsid w:val="00E013A9"/>
  </w:style>
  <w:style w:type="character" w:customStyle="1" w:styleId="CommentTextChar">
    <w:name w:val="Comment Text Char"/>
    <w:basedOn w:val="DefaultParagraphFont"/>
    <w:link w:val="CommentText"/>
    <w:rsid w:val="00E013A9"/>
    <w:rPr>
      <w:sz w:val="24"/>
      <w:szCs w:val="24"/>
      <w:lang w:eastAsia="ko-KR"/>
    </w:rPr>
  </w:style>
  <w:style w:type="paragraph" w:styleId="CommentSubject">
    <w:name w:val="annotation subject"/>
    <w:basedOn w:val="CommentText"/>
    <w:next w:val="CommentText"/>
    <w:link w:val="CommentSubjectChar"/>
    <w:rsid w:val="00E013A9"/>
    <w:rPr>
      <w:b/>
      <w:bCs/>
      <w:sz w:val="20"/>
      <w:szCs w:val="20"/>
    </w:rPr>
  </w:style>
  <w:style w:type="character" w:customStyle="1" w:styleId="CommentSubjectChar">
    <w:name w:val="Comment Subject Char"/>
    <w:basedOn w:val="CommentTextChar"/>
    <w:link w:val="CommentSubject"/>
    <w:rsid w:val="00E013A9"/>
    <w:rPr>
      <w:b/>
      <w:bCs/>
      <w:sz w:val="24"/>
      <w:szCs w:val="24"/>
      <w:lang w:eastAsia="ko-KR"/>
    </w:rPr>
  </w:style>
  <w:style w:type="paragraph" w:styleId="Title">
    <w:name w:val="Title"/>
    <w:basedOn w:val="Normal"/>
    <w:next w:val="Normal"/>
    <w:link w:val="TitleChar"/>
    <w:qFormat/>
    <w:rsid w:val="00DC6EFB"/>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rsid w:val="00DC6EFB"/>
    <w:rPr>
      <w:rFonts w:eastAsiaTheme="majorEastAsia" w:cstheme="majorBidi"/>
      <w:spacing w:val="-10"/>
      <w:kern w:val="28"/>
      <w:sz w:val="48"/>
      <w:szCs w:val="56"/>
      <w:lang w:eastAsia="ko-KR"/>
    </w:rPr>
  </w:style>
  <w:style w:type="paragraph" w:styleId="TOCHeading">
    <w:name w:val="TOC Heading"/>
    <w:basedOn w:val="Heading1"/>
    <w:next w:val="Normal"/>
    <w:uiPriority w:val="39"/>
    <w:unhideWhenUsed/>
    <w:qFormat/>
    <w:rsid w:val="00E47D9C"/>
    <w:pPr>
      <w:keepLines/>
      <w:spacing w:after="0" w:line="259" w:lineRule="auto"/>
      <w:outlineLvl w:val="9"/>
    </w:pPr>
    <w:rPr>
      <w:rFonts w:asciiTheme="majorHAnsi" w:eastAsiaTheme="majorEastAsia" w:hAnsiTheme="majorHAnsi" w:cstheme="majorBidi"/>
      <w:b w:val="0"/>
      <w:bCs w:val="0"/>
      <w:color w:val="185182" w:themeColor="accent1" w:themeShade="BF"/>
      <w:kern w:val="0"/>
      <w:lang w:eastAsia="en-US"/>
    </w:rPr>
  </w:style>
  <w:style w:type="character" w:customStyle="1" w:styleId="Heading3Char">
    <w:name w:val="Heading 3 Char"/>
    <w:basedOn w:val="DefaultParagraphFont"/>
    <w:link w:val="Heading3"/>
    <w:semiHidden/>
    <w:rsid w:val="004B0C7E"/>
    <w:rPr>
      <w:rFonts w:asciiTheme="majorHAnsi" w:eastAsiaTheme="majorEastAsia" w:hAnsiTheme="majorHAnsi" w:cstheme="majorBidi"/>
      <w:color w:val="103656" w:themeColor="accent1" w:themeShade="7F"/>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48886">
      <w:bodyDiv w:val="1"/>
      <w:marLeft w:val="0"/>
      <w:marRight w:val="0"/>
      <w:marTop w:val="0"/>
      <w:marBottom w:val="0"/>
      <w:divBdr>
        <w:top w:val="none" w:sz="0" w:space="0" w:color="auto"/>
        <w:left w:val="none" w:sz="0" w:space="0" w:color="auto"/>
        <w:bottom w:val="none" w:sz="0" w:space="0" w:color="auto"/>
        <w:right w:val="none" w:sz="0" w:space="0" w:color="auto"/>
      </w:divBdr>
    </w:div>
    <w:div w:id="188221193">
      <w:bodyDiv w:val="1"/>
      <w:marLeft w:val="0"/>
      <w:marRight w:val="0"/>
      <w:marTop w:val="0"/>
      <w:marBottom w:val="0"/>
      <w:divBdr>
        <w:top w:val="none" w:sz="0" w:space="0" w:color="auto"/>
        <w:left w:val="none" w:sz="0" w:space="0" w:color="auto"/>
        <w:bottom w:val="none" w:sz="0" w:space="0" w:color="auto"/>
        <w:right w:val="none" w:sz="0" w:space="0" w:color="auto"/>
      </w:divBdr>
    </w:div>
    <w:div w:id="191919940">
      <w:bodyDiv w:val="1"/>
      <w:marLeft w:val="0"/>
      <w:marRight w:val="0"/>
      <w:marTop w:val="0"/>
      <w:marBottom w:val="0"/>
      <w:divBdr>
        <w:top w:val="none" w:sz="0" w:space="0" w:color="auto"/>
        <w:left w:val="none" w:sz="0" w:space="0" w:color="auto"/>
        <w:bottom w:val="none" w:sz="0" w:space="0" w:color="auto"/>
        <w:right w:val="none" w:sz="0" w:space="0" w:color="auto"/>
      </w:divBdr>
    </w:div>
    <w:div w:id="220216378">
      <w:bodyDiv w:val="1"/>
      <w:marLeft w:val="0"/>
      <w:marRight w:val="0"/>
      <w:marTop w:val="0"/>
      <w:marBottom w:val="0"/>
      <w:divBdr>
        <w:top w:val="none" w:sz="0" w:space="0" w:color="auto"/>
        <w:left w:val="none" w:sz="0" w:space="0" w:color="auto"/>
        <w:bottom w:val="none" w:sz="0" w:space="0" w:color="auto"/>
        <w:right w:val="none" w:sz="0" w:space="0" w:color="auto"/>
      </w:divBdr>
    </w:div>
    <w:div w:id="551160475">
      <w:bodyDiv w:val="1"/>
      <w:marLeft w:val="0"/>
      <w:marRight w:val="0"/>
      <w:marTop w:val="0"/>
      <w:marBottom w:val="0"/>
      <w:divBdr>
        <w:top w:val="none" w:sz="0" w:space="0" w:color="auto"/>
        <w:left w:val="none" w:sz="0" w:space="0" w:color="auto"/>
        <w:bottom w:val="none" w:sz="0" w:space="0" w:color="auto"/>
        <w:right w:val="none" w:sz="0" w:space="0" w:color="auto"/>
      </w:divBdr>
    </w:div>
    <w:div w:id="742530958">
      <w:bodyDiv w:val="1"/>
      <w:marLeft w:val="0"/>
      <w:marRight w:val="0"/>
      <w:marTop w:val="0"/>
      <w:marBottom w:val="0"/>
      <w:divBdr>
        <w:top w:val="none" w:sz="0" w:space="0" w:color="auto"/>
        <w:left w:val="none" w:sz="0" w:space="0" w:color="auto"/>
        <w:bottom w:val="none" w:sz="0" w:space="0" w:color="auto"/>
        <w:right w:val="none" w:sz="0" w:space="0" w:color="auto"/>
      </w:divBdr>
    </w:div>
    <w:div w:id="749424409">
      <w:bodyDiv w:val="1"/>
      <w:marLeft w:val="0"/>
      <w:marRight w:val="0"/>
      <w:marTop w:val="0"/>
      <w:marBottom w:val="0"/>
      <w:divBdr>
        <w:top w:val="none" w:sz="0" w:space="0" w:color="auto"/>
        <w:left w:val="none" w:sz="0" w:space="0" w:color="auto"/>
        <w:bottom w:val="none" w:sz="0" w:space="0" w:color="auto"/>
        <w:right w:val="none" w:sz="0" w:space="0" w:color="auto"/>
      </w:divBdr>
    </w:div>
    <w:div w:id="850022151">
      <w:bodyDiv w:val="1"/>
      <w:marLeft w:val="0"/>
      <w:marRight w:val="0"/>
      <w:marTop w:val="0"/>
      <w:marBottom w:val="0"/>
      <w:divBdr>
        <w:top w:val="none" w:sz="0" w:space="0" w:color="auto"/>
        <w:left w:val="none" w:sz="0" w:space="0" w:color="auto"/>
        <w:bottom w:val="none" w:sz="0" w:space="0" w:color="auto"/>
        <w:right w:val="none" w:sz="0" w:space="0" w:color="auto"/>
      </w:divBdr>
    </w:div>
    <w:div w:id="926884152">
      <w:bodyDiv w:val="1"/>
      <w:marLeft w:val="0"/>
      <w:marRight w:val="0"/>
      <w:marTop w:val="0"/>
      <w:marBottom w:val="0"/>
      <w:divBdr>
        <w:top w:val="none" w:sz="0" w:space="0" w:color="auto"/>
        <w:left w:val="none" w:sz="0" w:space="0" w:color="auto"/>
        <w:bottom w:val="none" w:sz="0" w:space="0" w:color="auto"/>
        <w:right w:val="none" w:sz="0" w:space="0" w:color="auto"/>
      </w:divBdr>
    </w:div>
    <w:div w:id="1316957559">
      <w:bodyDiv w:val="1"/>
      <w:marLeft w:val="0"/>
      <w:marRight w:val="0"/>
      <w:marTop w:val="0"/>
      <w:marBottom w:val="0"/>
      <w:divBdr>
        <w:top w:val="none" w:sz="0" w:space="0" w:color="auto"/>
        <w:left w:val="none" w:sz="0" w:space="0" w:color="auto"/>
        <w:bottom w:val="none" w:sz="0" w:space="0" w:color="auto"/>
        <w:right w:val="none" w:sz="0" w:space="0" w:color="auto"/>
      </w:divBdr>
    </w:div>
    <w:div w:id="1342857599">
      <w:bodyDiv w:val="1"/>
      <w:marLeft w:val="0"/>
      <w:marRight w:val="0"/>
      <w:marTop w:val="0"/>
      <w:marBottom w:val="0"/>
      <w:divBdr>
        <w:top w:val="none" w:sz="0" w:space="0" w:color="auto"/>
        <w:left w:val="none" w:sz="0" w:space="0" w:color="auto"/>
        <w:bottom w:val="none" w:sz="0" w:space="0" w:color="auto"/>
        <w:right w:val="none" w:sz="0" w:space="0" w:color="auto"/>
      </w:divBdr>
    </w:div>
    <w:div w:id="1530488909">
      <w:bodyDiv w:val="1"/>
      <w:marLeft w:val="0"/>
      <w:marRight w:val="0"/>
      <w:marTop w:val="0"/>
      <w:marBottom w:val="0"/>
      <w:divBdr>
        <w:top w:val="none" w:sz="0" w:space="0" w:color="auto"/>
        <w:left w:val="none" w:sz="0" w:space="0" w:color="auto"/>
        <w:bottom w:val="none" w:sz="0" w:space="0" w:color="auto"/>
        <w:right w:val="none" w:sz="0" w:space="0" w:color="auto"/>
      </w:divBdr>
    </w:div>
    <w:div w:id="1723098509">
      <w:bodyDiv w:val="1"/>
      <w:marLeft w:val="0"/>
      <w:marRight w:val="0"/>
      <w:marTop w:val="0"/>
      <w:marBottom w:val="0"/>
      <w:divBdr>
        <w:top w:val="none" w:sz="0" w:space="0" w:color="auto"/>
        <w:left w:val="none" w:sz="0" w:space="0" w:color="auto"/>
        <w:bottom w:val="none" w:sz="0" w:space="0" w:color="auto"/>
        <w:right w:val="none" w:sz="0" w:space="0" w:color="auto"/>
      </w:divBdr>
      <w:divsChild>
        <w:div w:id="1397170614">
          <w:marLeft w:val="547"/>
          <w:marRight w:val="0"/>
          <w:marTop w:val="0"/>
          <w:marBottom w:val="0"/>
          <w:divBdr>
            <w:top w:val="none" w:sz="0" w:space="0" w:color="auto"/>
            <w:left w:val="none" w:sz="0" w:space="0" w:color="auto"/>
            <w:bottom w:val="none" w:sz="0" w:space="0" w:color="auto"/>
            <w:right w:val="none" w:sz="0" w:space="0" w:color="auto"/>
          </w:divBdr>
        </w:div>
      </w:divsChild>
    </w:div>
    <w:div w:id="2069574781">
      <w:bodyDiv w:val="1"/>
      <w:marLeft w:val="0"/>
      <w:marRight w:val="0"/>
      <w:marTop w:val="0"/>
      <w:marBottom w:val="0"/>
      <w:divBdr>
        <w:top w:val="none" w:sz="0" w:space="0" w:color="auto"/>
        <w:left w:val="none" w:sz="0" w:space="0" w:color="auto"/>
        <w:bottom w:val="none" w:sz="0" w:space="0" w:color="auto"/>
        <w:right w:val="none" w:sz="0" w:space="0" w:color="auto"/>
      </w:divBdr>
      <w:divsChild>
        <w:div w:id="2050102126">
          <w:marLeft w:val="0"/>
          <w:marRight w:val="0"/>
          <w:marTop w:val="0"/>
          <w:marBottom w:val="0"/>
          <w:divBdr>
            <w:top w:val="none" w:sz="0" w:space="0" w:color="auto"/>
            <w:left w:val="none" w:sz="0" w:space="0" w:color="auto"/>
            <w:bottom w:val="none" w:sz="0" w:space="0" w:color="auto"/>
            <w:right w:val="none" w:sz="0" w:space="0" w:color="auto"/>
          </w:divBdr>
          <w:divsChild>
            <w:div w:id="1727756926">
              <w:marLeft w:val="0"/>
              <w:marRight w:val="0"/>
              <w:marTop w:val="0"/>
              <w:marBottom w:val="0"/>
              <w:divBdr>
                <w:top w:val="none" w:sz="0" w:space="0" w:color="auto"/>
                <w:left w:val="none" w:sz="0" w:space="0" w:color="auto"/>
                <w:bottom w:val="none" w:sz="0" w:space="0" w:color="auto"/>
                <w:right w:val="none" w:sz="0" w:space="0" w:color="auto"/>
              </w:divBdr>
            </w:div>
            <w:div w:id="1631202405">
              <w:marLeft w:val="0"/>
              <w:marRight w:val="0"/>
              <w:marTop w:val="0"/>
              <w:marBottom w:val="0"/>
              <w:divBdr>
                <w:top w:val="none" w:sz="0" w:space="0" w:color="auto"/>
                <w:left w:val="none" w:sz="0" w:space="0" w:color="auto"/>
                <w:bottom w:val="none" w:sz="0" w:space="0" w:color="auto"/>
                <w:right w:val="none" w:sz="0" w:space="0" w:color="auto"/>
              </w:divBdr>
            </w:div>
            <w:div w:id="1630239973">
              <w:marLeft w:val="0"/>
              <w:marRight w:val="0"/>
              <w:marTop w:val="0"/>
              <w:marBottom w:val="0"/>
              <w:divBdr>
                <w:top w:val="none" w:sz="0" w:space="0" w:color="auto"/>
                <w:left w:val="none" w:sz="0" w:space="0" w:color="auto"/>
                <w:bottom w:val="none" w:sz="0" w:space="0" w:color="auto"/>
                <w:right w:val="none" w:sz="0" w:space="0" w:color="auto"/>
              </w:divBdr>
              <w:divsChild>
                <w:div w:id="789206118">
                  <w:marLeft w:val="0"/>
                  <w:marRight w:val="0"/>
                  <w:marTop w:val="0"/>
                  <w:marBottom w:val="0"/>
                  <w:divBdr>
                    <w:top w:val="none" w:sz="0" w:space="0" w:color="auto"/>
                    <w:left w:val="none" w:sz="0" w:space="0" w:color="auto"/>
                    <w:bottom w:val="none" w:sz="0" w:space="0" w:color="auto"/>
                    <w:right w:val="none" w:sz="0" w:space="0" w:color="auto"/>
                  </w:divBdr>
                  <w:divsChild>
                    <w:div w:id="299072745">
                      <w:marLeft w:val="300"/>
                      <w:marRight w:val="0"/>
                      <w:marTop w:val="0"/>
                      <w:marBottom w:val="0"/>
                      <w:divBdr>
                        <w:top w:val="none" w:sz="0" w:space="0" w:color="auto"/>
                        <w:left w:val="none" w:sz="0" w:space="0" w:color="auto"/>
                        <w:bottom w:val="none" w:sz="0" w:space="0" w:color="auto"/>
                        <w:right w:val="none" w:sz="0" w:space="0" w:color="auto"/>
                      </w:divBdr>
                      <w:divsChild>
                        <w:div w:id="502935012">
                          <w:marLeft w:val="-300"/>
                          <w:marRight w:val="0"/>
                          <w:marTop w:val="0"/>
                          <w:marBottom w:val="0"/>
                          <w:divBdr>
                            <w:top w:val="none" w:sz="0" w:space="0" w:color="auto"/>
                            <w:left w:val="none" w:sz="0" w:space="0" w:color="auto"/>
                            <w:bottom w:val="none" w:sz="0" w:space="0" w:color="auto"/>
                            <w:right w:val="none" w:sz="0" w:space="0" w:color="auto"/>
                          </w:divBdr>
                          <w:divsChild>
                            <w:div w:id="45522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BrochureRobot\BrochureGenie\BrochureGenie\BrochureGenie\bin\Release\data\New%20folder\00914\word\template-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216DAF"/>
      </a:accent1>
      <a:accent2>
        <a:srgbClr val="333333"/>
      </a:accent2>
      <a:accent3>
        <a:srgbClr val="666666"/>
      </a:accent3>
      <a:accent4>
        <a:srgbClr val="C0C0C0"/>
      </a:accent4>
      <a:accent5>
        <a:srgbClr val="999999"/>
      </a:accent5>
      <a:accent6>
        <a:srgbClr val="80808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47112-028A-4020-99D1-89E870F0E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template-word.dot</Template>
  <TotalTime>0</TotalTime>
  <Pages>28</Pages>
  <Words>3309</Words>
  <Characters>18863</Characters>
  <Application>Microsoft Office Word</Application>
  <DocSecurity>0</DocSecurity>
  <Lines>157</Lines>
  <Paragraphs>44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PowerPoint Template</vt:lpstr>
      <vt:lpstr>PowerPoint Template</vt:lpstr>
    </vt:vector>
  </TitlesOfParts>
  <Company>Imagine</Company>
  <LinksUpToDate>false</LinksUpToDate>
  <CharactersWithSpaces>22128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reno picus</dc:creator>
  <cp:lastModifiedBy>Hooi,David D.M.</cp:lastModifiedBy>
  <cp:revision>8</cp:revision>
  <cp:lastPrinted>2019-03-18T19:21:00Z</cp:lastPrinted>
  <dcterms:created xsi:type="dcterms:W3CDTF">2019-03-18T19:10:00Z</dcterms:created>
  <dcterms:modified xsi:type="dcterms:W3CDTF">2019-03-22T21:47:00Z</dcterms:modified>
</cp:coreProperties>
</file>