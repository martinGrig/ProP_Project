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3A990E6"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2198DEA"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922A167"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DDADF63" w:rsidR="00D2557D" w:rsidRPr="006621AA" w:rsidRDefault="00916C64" w:rsidP="00CE5C16">
                            <w:pPr>
                              <w:rPr>
                                <w:color w:val="FFFFFF"/>
                                <w:sz w:val="60"/>
                              </w:rPr>
                            </w:pPr>
                            <w:r>
                              <w:rPr>
                                <w:color w:val="FFFFFF"/>
                                <w:sz w:val="60"/>
                              </w:rPr>
                              <w:t>Agenda and minutes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DDADF63" w:rsidR="00D2557D" w:rsidRPr="006621AA" w:rsidRDefault="00916C64" w:rsidP="00CE5C16">
                      <w:pPr>
                        <w:rPr>
                          <w:color w:val="FFFFFF"/>
                          <w:sz w:val="60"/>
                        </w:rPr>
                      </w:pPr>
                      <w:r>
                        <w:rPr>
                          <w:color w:val="FFFFFF"/>
                          <w:sz w:val="60"/>
                        </w:rPr>
                        <w:t>Agenda and minutes</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r>
                        <w:rPr>
                          <w:rStyle w:val="sowc"/>
                          <w:b/>
                          <w:color w:val="FFFFFF" w:themeColor="background1"/>
                          <w:sz w:val="40"/>
                          <w:szCs w:val="40"/>
                        </w:rPr>
                        <w:t xml:space="preserve">Version : </w:t>
                      </w:r>
                      <w:r w:rsidR="00D21799">
                        <w:rPr>
                          <w:rStyle w:val="sowc"/>
                          <w:b/>
                          <w:color w:val="FFFFFF" w:themeColor="background1"/>
                          <w:sz w:val="40"/>
                          <w:szCs w:val="40"/>
                        </w:rPr>
                        <w:t>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09EF38FE"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sdt>
      <w:sdtPr>
        <w:rPr>
          <w:rFonts w:ascii="Times New Roman" w:eastAsia="Batang" w:hAnsi="Times New Roman" w:cs="Times New Roman"/>
          <w:color w:val="auto"/>
          <w:sz w:val="24"/>
          <w:szCs w:val="24"/>
          <w:lang w:eastAsia="ko-KR"/>
        </w:rPr>
        <w:id w:val="1065685460"/>
        <w:docPartObj>
          <w:docPartGallery w:val="Table of Contents"/>
          <w:docPartUnique/>
        </w:docPartObj>
      </w:sdtPr>
      <w:sdtEndPr>
        <w:rPr>
          <w:b/>
          <w:bCs/>
          <w:noProof/>
        </w:rPr>
      </w:sdtEndPr>
      <w:sdtContent>
        <w:p w14:paraId="7C302A15" w14:textId="75E2A1F4" w:rsidR="00002747" w:rsidRPr="00002747" w:rsidRDefault="00002747">
          <w:pPr>
            <w:pStyle w:val="TOCHeading"/>
            <w:rPr>
              <w:color w:val="auto"/>
              <w:sz w:val="40"/>
              <w:szCs w:val="40"/>
            </w:rPr>
          </w:pPr>
          <w:r w:rsidRPr="00002747">
            <w:rPr>
              <w:color w:val="auto"/>
              <w:sz w:val="40"/>
              <w:szCs w:val="40"/>
            </w:rPr>
            <w:t>Table of Contents</w:t>
          </w:r>
        </w:p>
        <w:p w14:paraId="49E83DFE" w14:textId="77777777" w:rsidR="00002747" w:rsidRPr="00002747" w:rsidRDefault="00002747" w:rsidP="00002747">
          <w:pPr>
            <w:rPr>
              <w:lang w:eastAsia="en-US"/>
            </w:rPr>
          </w:pPr>
        </w:p>
        <w:p w14:paraId="4949E901" w14:textId="20AC4772" w:rsidR="004117B2" w:rsidRDefault="00002747">
          <w:pPr>
            <w:pStyle w:val="TOC1"/>
            <w:tabs>
              <w:tab w:val="left" w:pos="660"/>
              <w:tab w:val="right" w:leader="dot" w:pos="10250"/>
            </w:tabs>
            <w:rPr>
              <w:rFonts w:asciiTheme="minorHAnsi" w:eastAsiaTheme="minorEastAsia" w:hAnsiTheme="minorHAnsi" w:cstheme="minorBidi"/>
              <w:noProof/>
              <w:sz w:val="22"/>
              <w:szCs w:val="22"/>
              <w:lang/>
            </w:rPr>
          </w:pPr>
          <w:r>
            <w:fldChar w:fldCharType="begin"/>
          </w:r>
          <w:r>
            <w:instrText xml:space="preserve"> TOC \o "1-3" \h \z \u </w:instrText>
          </w:r>
          <w:r>
            <w:fldChar w:fldCharType="separate"/>
          </w:r>
          <w:hyperlink w:anchor="_Toc3833599" w:history="1">
            <w:r w:rsidR="004117B2" w:rsidRPr="00EB0423">
              <w:rPr>
                <w:rStyle w:val="Hyperlink"/>
                <w:noProof/>
              </w:rPr>
              <w:t>1.1.</w:t>
            </w:r>
            <w:r w:rsidR="004117B2">
              <w:rPr>
                <w:rFonts w:asciiTheme="minorHAnsi" w:eastAsiaTheme="minorEastAsia" w:hAnsiTheme="minorHAnsi" w:cstheme="minorBidi"/>
                <w:noProof/>
                <w:sz w:val="22"/>
                <w:szCs w:val="22"/>
                <w:lang/>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_Toc3833599 \h </w:instrText>
            </w:r>
            <w:r w:rsidR="004117B2">
              <w:rPr>
                <w:noProof/>
                <w:webHidden/>
              </w:rPr>
            </w:r>
            <w:r w:rsidR="004117B2">
              <w:rPr>
                <w:noProof/>
                <w:webHidden/>
              </w:rPr>
              <w:fldChar w:fldCharType="separate"/>
            </w:r>
            <w:r w:rsidR="004117B2">
              <w:rPr>
                <w:noProof/>
                <w:webHidden/>
              </w:rPr>
              <w:t>3</w:t>
            </w:r>
            <w:r w:rsidR="004117B2">
              <w:rPr>
                <w:noProof/>
                <w:webHidden/>
              </w:rPr>
              <w:fldChar w:fldCharType="end"/>
            </w:r>
          </w:hyperlink>
        </w:p>
        <w:p w14:paraId="337CB4B7" w14:textId="1DCF572A"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0" w:history="1">
            <w:r w:rsidR="004117B2" w:rsidRPr="00EB0423">
              <w:rPr>
                <w:rStyle w:val="Hyperlink"/>
                <w:noProof/>
              </w:rPr>
              <w:t>1.2.</w:t>
            </w:r>
            <w:r w:rsidR="004117B2">
              <w:rPr>
                <w:rFonts w:asciiTheme="minorHAnsi" w:eastAsiaTheme="minorEastAsia" w:hAnsiTheme="minorHAnsi" w:cstheme="minorBidi"/>
                <w:noProof/>
                <w:sz w:val="22"/>
                <w:szCs w:val="22"/>
                <w:lang/>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_Toc3833600 \h </w:instrText>
            </w:r>
            <w:r w:rsidR="004117B2">
              <w:rPr>
                <w:noProof/>
                <w:webHidden/>
              </w:rPr>
            </w:r>
            <w:r w:rsidR="004117B2">
              <w:rPr>
                <w:noProof/>
                <w:webHidden/>
              </w:rPr>
              <w:fldChar w:fldCharType="separate"/>
            </w:r>
            <w:r w:rsidR="004117B2">
              <w:rPr>
                <w:noProof/>
                <w:webHidden/>
              </w:rPr>
              <w:t>3</w:t>
            </w:r>
            <w:r w:rsidR="004117B2">
              <w:rPr>
                <w:noProof/>
                <w:webHidden/>
              </w:rPr>
              <w:fldChar w:fldCharType="end"/>
            </w:r>
          </w:hyperlink>
        </w:p>
        <w:p w14:paraId="522D92CB" w14:textId="27A12945"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1" w:history="1">
            <w:r w:rsidR="004117B2" w:rsidRPr="00EB0423">
              <w:rPr>
                <w:rStyle w:val="Hyperlink"/>
                <w:noProof/>
              </w:rPr>
              <w:t>1.3.</w:t>
            </w:r>
            <w:r w:rsidR="004117B2">
              <w:rPr>
                <w:rFonts w:asciiTheme="minorHAnsi" w:eastAsiaTheme="minorEastAsia" w:hAnsiTheme="minorHAnsi" w:cstheme="minorBidi"/>
                <w:noProof/>
                <w:sz w:val="22"/>
                <w:szCs w:val="22"/>
                <w:lang/>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_Toc3833601 \h </w:instrText>
            </w:r>
            <w:r w:rsidR="004117B2">
              <w:rPr>
                <w:noProof/>
                <w:webHidden/>
              </w:rPr>
            </w:r>
            <w:r w:rsidR="004117B2">
              <w:rPr>
                <w:noProof/>
                <w:webHidden/>
              </w:rPr>
              <w:fldChar w:fldCharType="separate"/>
            </w:r>
            <w:r w:rsidR="004117B2">
              <w:rPr>
                <w:noProof/>
                <w:webHidden/>
              </w:rPr>
              <w:t>3</w:t>
            </w:r>
            <w:r w:rsidR="004117B2">
              <w:rPr>
                <w:noProof/>
                <w:webHidden/>
              </w:rPr>
              <w:fldChar w:fldCharType="end"/>
            </w:r>
          </w:hyperlink>
        </w:p>
        <w:p w14:paraId="39654612" w14:textId="13259B7C"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2" w:history="1">
            <w:r w:rsidR="004117B2" w:rsidRPr="00EB0423">
              <w:rPr>
                <w:rStyle w:val="Hyperlink"/>
                <w:noProof/>
              </w:rPr>
              <w:t>2.1</w:t>
            </w:r>
            <w:r w:rsidR="004117B2">
              <w:rPr>
                <w:rFonts w:asciiTheme="minorHAnsi" w:eastAsiaTheme="minorEastAsia" w:hAnsiTheme="minorHAnsi" w:cstheme="minorBidi"/>
                <w:noProof/>
                <w:sz w:val="22"/>
                <w:szCs w:val="22"/>
                <w:lang/>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_Toc3833602 \h </w:instrText>
            </w:r>
            <w:r w:rsidR="004117B2">
              <w:rPr>
                <w:noProof/>
                <w:webHidden/>
              </w:rPr>
            </w:r>
            <w:r w:rsidR="004117B2">
              <w:rPr>
                <w:noProof/>
                <w:webHidden/>
              </w:rPr>
              <w:fldChar w:fldCharType="separate"/>
            </w:r>
            <w:r w:rsidR="004117B2">
              <w:rPr>
                <w:noProof/>
                <w:webHidden/>
              </w:rPr>
              <w:t>4</w:t>
            </w:r>
            <w:r w:rsidR="004117B2">
              <w:rPr>
                <w:noProof/>
                <w:webHidden/>
              </w:rPr>
              <w:fldChar w:fldCharType="end"/>
            </w:r>
          </w:hyperlink>
        </w:p>
        <w:p w14:paraId="7D3DEF96" w14:textId="09B3D1E9"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3" w:history="1">
            <w:r w:rsidR="004117B2" w:rsidRPr="00EB0423">
              <w:rPr>
                <w:rStyle w:val="Hyperlink"/>
                <w:noProof/>
              </w:rPr>
              <w:t>2.2</w:t>
            </w:r>
            <w:r w:rsidR="004117B2">
              <w:rPr>
                <w:rFonts w:asciiTheme="minorHAnsi" w:eastAsiaTheme="minorEastAsia" w:hAnsiTheme="minorHAnsi" w:cstheme="minorBidi"/>
                <w:noProof/>
                <w:sz w:val="22"/>
                <w:szCs w:val="22"/>
                <w:lang/>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_Toc3833603 \h </w:instrText>
            </w:r>
            <w:r w:rsidR="004117B2">
              <w:rPr>
                <w:noProof/>
                <w:webHidden/>
              </w:rPr>
            </w:r>
            <w:r w:rsidR="004117B2">
              <w:rPr>
                <w:noProof/>
                <w:webHidden/>
              </w:rPr>
              <w:fldChar w:fldCharType="separate"/>
            </w:r>
            <w:r w:rsidR="004117B2">
              <w:rPr>
                <w:noProof/>
                <w:webHidden/>
              </w:rPr>
              <w:t>4</w:t>
            </w:r>
            <w:r w:rsidR="004117B2">
              <w:rPr>
                <w:noProof/>
                <w:webHidden/>
              </w:rPr>
              <w:fldChar w:fldCharType="end"/>
            </w:r>
          </w:hyperlink>
        </w:p>
        <w:p w14:paraId="4C1D3F88" w14:textId="59CCC743"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4" w:history="1">
            <w:r w:rsidR="004117B2" w:rsidRPr="00EB0423">
              <w:rPr>
                <w:rStyle w:val="Hyperlink"/>
                <w:noProof/>
              </w:rPr>
              <w:t>2.3</w:t>
            </w:r>
            <w:r w:rsidR="004117B2">
              <w:rPr>
                <w:rFonts w:asciiTheme="minorHAnsi" w:eastAsiaTheme="minorEastAsia" w:hAnsiTheme="minorHAnsi" w:cstheme="minorBidi"/>
                <w:noProof/>
                <w:sz w:val="22"/>
                <w:szCs w:val="22"/>
                <w:lang/>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_Toc3833604 \h </w:instrText>
            </w:r>
            <w:r w:rsidR="004117B2">
              <w:rPr>
                <w:noProof/>
                <w:webHidden/>
              </w:rPr>
            </w:r>
            <w:r w:rsidR="004117B2">
              <w:rPr>
                <w:noProof/>
                <w:webHidden/>
              </w:rPr>
              <w:fldChar w:fldCharType="separate"/>
            </w:r>
            <w:r w:rsidR="004117B2">
              <w:rPr>
                <w:noProof/>
                <w:webHidden/>
              </w:rPr>
              <w:t>4</w:t>
            </w:r>
            <w:r w:rsidR="004117B2">
              <w:rPr>
                <w:noProof/>
                <w:webHidden/>
              </w:rPr>
              <w:fldChar w:fldCharType="end"/>
            </w:r>
          </w:hyperlink>
        </w:p>
        <w:p w14:paraId="191B2FEE" w14:textId="0423300A"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5" w:history="1">
            <w:r w:rsidR="004117B2" w:rsidRPr="00EB0423">
              <w:rPr>
                <w:rStyle w:val="Hyperlink"/>
                <w:noProof/>
              </w:rPr>
              <w:t>3.1</w:t>
            </w:r>
            <w:r w:rsidR="004117B2">
              <w:rPr>
                <w:rFonts w:asciiTheme="minorHAnsi" w:eastAsiaTheme="minorEastAsia" w:hAnsiTheme="minorHAnsi" w:cstheme="minorBidi"/>
                <w:noProof/>
                <w:sz w:val="22"/>
                <w:szCs w:val="22"/>
                <w:lang/>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_Toc3833605 \h </w:instrText>
            </w:r>
            <w:r w:rsidR="004117B2">
              <w:rPr>
                <w:noProof/>
                <w:webHidden/>
              </w:rPr>
            </w:r>
            <w:r w:rsidR="004117B2">
              <w:rPr>
                <w:noProof/>
                <w:webHidden/>
              </w:rPr>
              <w:fldChar w:fldCharType="separate"/>
            </w:r>
            <w:r w:rsidR="004117B2">
              <w:rPr>
                <w:noProof/>
                <w:webHidden/>
              </w:rPr>
              <w:t>5</w:t>
            </w:r>
            <w:r w:rsidR="004117B2">
              <w:rPr>
                <w:noProof/>
                <w:webHidden/>
              </w:rPr>
              <w:fldChar w:fldCharType="end"/>
            </w:r>
          </w:hyperlink>
        </w:p>
        <w:p w14:paraId="430A8A0A" w14:textId="147A7F3E"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6" w:history="1">
            <w:r w:rsidR="004117B2" w:rsidRPr="00EB0423">
              <w:rPr>
                <w:rStyle w:val="Hyperlink"/>
                <w:noProof/>
              </w:rPr>
              <w:t>3.2</w:t>
            </w:r>
            <w:r w:rsidR="004117B2">
              <w:rPr>
                <w:rFonts w:asciiTheme="minorHAnsi" w:eastAsiaTheme="minorEastAsia" w:hAnsiTheme="minorHAnsi" w:cstheme="minorBidi"/>
                <w:noProof/>
                <w:sz w:val="22"/>
                <w:szCs w:val="22"/>
                <w:lang/>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_Toc3833606 \h </w:instrText>
            </w:r>
            <w:r w:rsidR="004117B2">
              <w:rPr>
                <w:noProof/>
                <w:webHidden/>
              </w:rPr>
            </w:r>
            <w:r w:rsidR="004117B2">
              <w:rPr>
                <w:noProof/>
                <w:webHidden/>
              </w:rPr>
              <w:fldChar w:fldCharType="separate"/>
            </w:r>
            <w:r w:rsidR="004117B2">
              <w:rPr>
                <w:noProof/>
                <w:webHidden/>
              </w:rPr>
              <w:t>5</w:t>
            </w:r>
            <w:r w:rsidR="004117B2">
              <w:rPr>
                <w:noProof/>
                <w:webHidden/>
              </w:rPr>
              <w:fldChar w:fldCharType="end"/>
            </w:r>
          </w:hyperlink>
        </w:p>
        <w:p w14:paraId="065E6D8A" w14:textId="7E5DA440"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7" w:history="1">
            <w:r w:rsidR="004117B2" w:rsidRPr="00EB0423">
              <w:rPr>
                <w:rStyle w:val="Hyperlink"/>
                <w:noProof/>
              </w:rPr>
              <w:t>3.3</w:t>
            </w:r>
            <w:r w:rsidR="004117B2">
              <w:rPr>
                <w:rFonts w:asciiTheme="minorHAnsi" w:eastAsiaTheme="minorEastAsia" w:hAnsiTheme="minorHAnsi" w:cstheme="minorBidi"/>
                <w:noProof/>
                <w:sz w:val="22"/>
                <w:szCs w:val="22"/>
                <w:lang/>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_Toc3833607 \h </w:instrText>
            </w:r>
            <w:r w:rsidR="004117B2">
              <w:rPr>
                <w:noProof/>
                <w:webHidden/>
              </w:rPr>
            </w:r>
            <w:r w:rsidR="004117B2">
              <w:rPr>
                <w:noProof/>
                <w:webHidden/>
              </w:rPr>
              <w:fldChar w:fldCharType="separate"/>
            </w:r>
            <w:r w:rsidR="004117B2">
              <w:rPr>
                <w:noProof/>
                <w:webHidden/>
              </w:rPr>
              <w:t>5</w:t>
            </w:r>
            <w:r w:rsidR="004117B2">
              <w:rPr>
                <w:noProof/>
                <w:webHidden/>
              </w:rPr>
              <w:fldChar w:fldCharType="end"/>
            </w:r>
          </w:hyperlink>
        </w:p>
        <w:p w14:paraId="6F9CFAAE" w14:textId="00ECA330"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8" w:history="1">
            <w:r w:rsidR="004117B2" w:rsidRPr="00EB0423">
              <w:rPr>
                <w:rStyle w:val="Hyperlink"/>
                <w:noProof/>
              </w:rPr>
              <w:t>4.1</w:t>
            </w:r>
            <w:r w:rsidR="004117B2">
              <w:rPr>
                <w:rFonts w:asciiTheme="minorHAnsi" w:eastAsiaTheme="minorEastAsia" w:hAnsiTheme="minorHAnsi" w:cstheme="minorBidi"/>
                <w:noProof/>
                <w:sz w:val="22"/>
                <w:szCs w:val="22"/>
                <w:lang/>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_Toc3833608 \h </w:instrText>
            </w:r>
            <w:r w:rsidR="004117B2">
              <w:rPr>
                <w:noProof/>
                <w:webHidden/>
              </w:rPr>
            </w:r>
            <w:r w:rsidR="004117B2">
              <w:rPr>
                <w:noProof/>
                <w:webHidden/>
              </w:rPr>
              <w:fldChar w:fldCharType="separate"/>
            </w:r>
            <w:r w:rsidR="004117B2">
              <w:rPr>
                <w:noProof/>
                <w:webHidden/>
              </w:rPr>
              <w:t>6</w:t>
            </w:r>
            <w:r w:rsidR="004117B2">
              <w:rPr>
                <w:noProof/>
                <w:webHidden/>
              </w:rPr>
              <w:fldChar w:fldCharType="end"/>
            </w:r>
          </w:hyperlink>
        </w:p>
        <w:p w14:paraId="7449E436" w14:textId="6EB2A535"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09" w:history="1">
            <w:r w:rsidR="004117B2" w:rsidRPr="00EB0423">
              <w:rPr>
                <w:rStyle w:val="Hyperlink"/>
                <w:noProof/>
              </w:rPr>
              <w:t>4.2</w:t>
            </w:r>
            <w:r w:rsidR="004117B2">
              <w:rPr>
                <w:rFonts w:asciiTheme="minorHAnsi" w:eastAsiaTheme="minorEastAsia" w:hAnsiTheme="minorHAnsi" w:cstheme="minorBidi"/>
                <w:noProof/>
                <w:sz w:val="22"/>
                <w:szCs w:val="22"/>
                <w:lang/>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_Toc3833609 \h </w:instrText>
            </w:r>
            <w:r w:rsidR="004117B2">
              <w:rPr>
                <w:noProof/>
                <w:webHidden/>
              </w:rPr>
            </w:r>
            <w:r w:rsidR="004117B2">
              <w:rPr>
                <w:noProof/>
                <w:webHidden/>
              </w:rPr>
              <w:fldChar w:fldCharType="separate"/>
            </w:r>
            <w:r w:rsidR="004117B2">
              <w:rPr>
                <w:noProof/>
                <w:webHidden/>
              </w:rPr>
              <w:t>6</w:t>
            </w:r>
            <w:r w:rsidR="004117B2">
              <w:rPr>
                <w:noProof/>
                <w:webHidden/>
              </w:rPr>
              <w:fldChar w:fldCharType="end"/>
            </w:r>
          </w:hyperlink>
        </w:p>
        <w:p w14:paraId="51C4E753" w14:textId="73C184BC"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10" w:history="1">
            <w:r w:rsidR="004117B2" w:rsidRPr="00EB0423">
              <w:rPr>
                <w:rStyle w:val="Hyperlink"/>
                <w:noProof/>
              </w:rPr>
              <w:t>4.3</w:t>
            </w:r>
            <w:r w:rsidR="004117B2">
              <w:rPr>
                <w:rFonts w:asciiTheme="minorHAnsi" w:eastAsiaTheme="minorEastAsia" w:hAnsiTheme="minorHAnsi" w:cstheme="minorBidi"/>
                <w:noProof/>
                <w:sz w:val="22"/>
                <w:szCs w:val="22"/>
                <w:lang/>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_Toc3833610 \h </w:instrText>
            </w:r>
            <w:r w:rsidR="004117B2">
              <w:rPr>
                <w:noProof/>
                <w:webHidden/>
              </w:rPr>
            </w:r>
            <w:r w:rsidR="004117B2">
              <w:rPr>
                <w:noProof/>
                <w:webHidden/>
              </w:rPr>
              <w:fldChar w:fldCharType="separate"/>
            </w:r>
            <w:r w:rsidR="004117B2">
              <w:rPr>
                <w:noProof/>
                <w:webHidden/>
              </w:rPr>
              <w:t>6</w:t>
            </w:r>
            <w:r w:rsidR="004117B2">
              <w:rPr>
                <w:noProof/>
                <w:webHidden/>
              </w:rPr>
              <w:fldChar w:fldCharType="end"/>
            </w:r>
          </w:hyperlink>
        </w:p>
        <w:p w14:paraId="09EB30CD" w14:textId="538E79D6"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11" w:history="1">
            <w:r w:rsidR="004117B2" w:rsidRPr="00EB0423">
              <w:rPr>
                <w:rStyle w:val="Hyperlink"/>
                <w:noProof/>
              </w:rPr>
              <w:t>5.1</w:t>
            </w:r>
            <w:r w:rsidR="004117B2">
              <w:rPr>
                <w:rFonts w:asciiTheme="minorHAnsi" w:eastAsiaTheme="minorEastAsia" w:hAnsiTheme="minorHAnsi" w:cstheme="minorBidi"/>
                <w:noProof/>
                <w:sz w:val="22"/>
                <w:szCs w:val="22"/>
                <w:lang/>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_Toc3833611 \h </w:instrText>
            </w:r>
            <w:r w:rsidR="004117B2">
              <w:rPr>
                <w:noProof/>
                <w:webHidden/>
              </w:rPr>
            </w:r>
            <w:r w:rsidR="004117B2">
              <w:rPr>
                <w:noProof/>
                <w:webHidden/>
              </w:rPr>
              <w:fldChar w:fldCharType="separate"/>
            </w:r>
            <w:r w:rsidR="004117B2">
              <w:rPr>
                <w:noProof/>
                <w:webHidden/>
              </w:rPr>
              <w:t>7</w:t>
            </w:r>
            <w:r w:rsidR="004117B2">
              <w:rPr>
                <w:noProof/>
                <w:webHidden/>
              </w:rPr>
              <w:fldChar w:fldCharType="end"/>
            </w:r>
          </w:hyperlink>
        </w:p>
        <w:p w14:paraId="1EBBCD31" w14:textId="34F33809"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12" w:history="1">
            <w:r w:rsidR="004117B2" w:rsidRPr="00EB0423">
              <w:rPr>
                <w:rStyle w:val="Hyperlink"/>
                <w:noProof/>
              </w:rPr>
              <w:t>5.2</w:t>
            </w:r>
            <w:r w:rsidR="004117B2">
              <w:rPr>
                <w:rFonts w:asciiTheme="minorHAnsi" w:eastAsiaTheme="minorEastAsia" w:hAnsiTheme="minorHAnsi" w:cstheme="minorBidi"/>
                <w:noProof/>
                <w:sz w:val="22"/>
                <w:szCs w:val="22"/>
                <w:lang/>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_Toc3833612 \h </w:instrText>
            </w:r>
            <w:r w:rsidR="004117B2">
              <w:rPr>
                <w:noProof/>
                <w:webHidden/>
              </w:rPr>
            </w:r>
            <w:r w:rsidR="004117B2">
              <w:rPr>
                <w:noProof/>
                <w:webHidden/>
              </w:rPr>
              <w:fldChar w:fldCharType="separate"/>
            </w:r>
            <w:r w:rsidR="004117B2">
              <w:rPr>
                <w:noProof/>
                <w:webHidden/>
              </w:rPr>
              <w:t>7</w:t>
            </w:r>
            <w:r w:rsidR="004117B2">
              <w:rPr>
                <w:noProof/>
                <w:webHidden/>
              </w:rPr>
              <w:fldChar w:fldCharType="end"/>
            </w:r>
          </w:hyperlink>
        </w:p>
        <w:p w14:paraId="25BB846E" w14:textId="76E0D9EB"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13" w:history="1">
            <w:r w:rsidR="004117B2" w:rsidRPr="00EB0423">
              <w:rPr>
                <w:rStyle w:val="Hyperlink"/>
                <w:noProof/>
              </w:rPr>
              <w:t>5.3</w:t>
            </w:r>
            <w:r w:rsidR="004117B2">
              <w:rPr>
                <w:rFonts w:asciiTheme="minorHAnsi" w:eastAsiaTheme="minorEastAsia" w:hAnsiTheme="minorHAnsi" w:cstheme="minorBidi"/>
                <w:noProof/>
                <w:sz w:val="22"/>
                <w:szCs w:val="22"/>
                <w:lang/>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_Toc3833613 \h </w:instrText>
            </w:r>
            <w:r w:rsidR="004117B2">
              <w:rPr>
                <w:noProof/>
                <w:webHidden/>
              </w:rPr>
            </w:r>
            <w:r w:rsidR="004117B2">
              <w:rPr>
                <w:noProof/>
                <w:webHidden/>
              </w:rPr>
              <w:fldChar w:fldCharType="separate"/>
            </w:r>
            <w:r w:rsidR="004117B2">
              <w:rPr>
                <w:noProof/>
                <w:webHidden/>
              </w:rPr>
              <w:t>7</w:t>
            </w:r>
            <w:r w:rsidR="004117B2">
              <w:rPr>
                <w:noProof/>
                <w:webHidden/>
              </w:rPr>
              <w:fldChar w:fldCharType="end"/>
            </w:r>
          </w:hyperlink>
        </w:p>
        <w:p w14:paraId="25D42935" w14:textId="5F235115"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14" w:history="1">
            <w:r w:rsidR="004117B2" w:rsidRPr="00EB0423">
              <w:rPr>
                <w:rStyle w:val="Hyperlink"/>
                <w:noProof/>
              </w:rPr>
              <w:t>6.1</w:t>
            </w:r>
            <w:r w:rsidR="004117B2">
              <w:rPr>
                <w:rFonts w:asciiTheme="minorHAnsi" w:eastAsiaTheme="minorEastAsia" w:hAnsiTheme="minorHAnsi" w:cstheme="minorBidi"/>
                <w:noProof/>
                <w:sz w:val="22"/>
                <w:szCs w:val="22"/>
                <w:lang/>
              </w:rPr>
              <w:tab/>
            </w:r>
            <w:r w:rsidR="004117B2" w:rsidRPr="00EB0423">
              <w:rPr>
                <w:rStyle w:val="Hyperlink"/>
                <w:noProof/>
              </w:rPr>
              <w:t>Time and place of the meeting</w:t>
            </w:r>
            <w:r w:rsidR="004117B2">
              <w:rPr>
                <w:noProof/>
                <w:webHidden/>
              </w:rPr>
              <w:tab/>
            </w:r>
            <w:r w:rsidR="004117B2">
              <w:rPr>
                <w:noProof/>
                <w:webHidden/>
              </w:rPr>
              <w:fldChar w:fldCharType="begin"/>
            </w:r>
            <w:r w:rsidR="004117B2">
              <w:rPr>
                <w:noProof/>
                <w:webHidden/>
              </w:rPr>
              <w:instrText xml:space="preserve"> PAGEREF _Toc3833614 \h </w:instrText>
            </w:r>
            <w:r w:rsidR="004117B2">
              <w:rPr>
                <w:noProof/>
                <w:webHidden/>
              </w:rPr>
            </w:r>
            <w:r w:rsidR="004117B2">
              <w:rPr>
                <w:noProof/>
                <w:webHidden/>
              </w:rPr>
              <w:fldChar w:fldCharType="separate"/>
            </w:r>
            <w:r w:rsidR="004117B2">
              <w:rPr>
                <w:noProof/>
                <w:webHidden/>
              </w:rPr>
              <w:t>8</w:t>
            </w:r>
            <w:r w:rsidR="004117B2">
              <w:rPr>
                <w:noProof/>
                <w:webHidden/>
              </w:rPr>
              <w:fldChar w:fldCharType="end"/>
            </w:r>
          </w:hyperlink>
        </w:p>
        <w:p w14:paraId="573DA766" w14:textId="06751091"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15" w:history="1">
            <w:r w:rsidR="004117B2" w:rsidRPr="00EB0423">
              <w:rPr>
                <w:rStyle w:val="Hyperlink"/>
                <w:noProof/>
              </w:rPr>
              <w:t>6.2</w:t>
            </w:r>
            <w:r w:rsidR="004117B2">
              <w:rPr>
                <w:rFonts w:asciiTheme="minorHAnsi" w:eastAsiaTheme="minorEastAsia" w:hAnsiTheme="minorHAnsi" w:cstheme="minorBidi"/>
                <w:noProof/>
                <w:sz w:val="22"/>
                <w:szCs w:val="22"/>
                <w:lang/>
              </w:rPr>
              <w:tab/>
            </w:r>
            <w:r w:rsidR="004117B2" w:rsidRPr="00EB0423">
              <w:rPr>
                <w:rStyle w:val="Hyperlink"/>
                <w:noProof/>
              </w:rPr>
              <w:t>Topics &amp; questions of the meeting</w:t>
            </w:r>
            <w:r w:rsidR="004117B2">
              <w:rPr>
                <w:noProof/>
                <w:webHidden/>
              </w:rPr>
              <w:tab/>
            </w:r>
            <w:r w:rsidR="004117B2">
              <w:rPr>
                <w:noProof/>
                <w:webHidden/>
              </w:rPr>
              <w:fldChar w:fldCharType="begin"/>
            </w:r>
            <w:r w:rsidR="004117B2">
              <w:rPr>
                <w:noProof/>
                <w:webHidden/>
              </w:rPr>
              <w:instrText xml:space="preserve"> PAGEREF _Toc3833615 \h </w:instrText>
            </w:r>
            <w:r w:rsidR="004117B2">
              <w:rPr>
                <w:noProof/>
                <w:webHidden/>
              </w:rPr>
            </w:r>
            <w:r w:rsidR="004117B2">
              <w:rPr>
                <w:noProof/>
                <w:webHidden/>
              </w:rPr>
              <w:fldChar w:fldCharType="separate"/>
            </w:r>
            <w:r w:rsidR="004117B2">
              <w:rPr>
                <w:noProof/>
                <w:webHidden/>
              </w:rPr>
              <w:t>8</w:t>
            </w:r>
            <w:r w:rsidR="004117B2">
              <w:rPr>
                <w:noProof/>
                <w:webHidden/>
              </w:rPr>
              <w:fldChar w:fldCharType="end"/>
            </w:r>
          </w:hyperlink>
        </w:p>
        <w:p w14:paraId="734BE964" w14:textId="0456F0AD" w:rsidR="004117B2" w:rsidRDefault="00472DED">
          <w:pPr>
            <w:pStyle w:val="TOC1"/>
            <w:tabs>
              <w:tab w:val="left" w:pos="660"/>
              <w:tab w:val="right" w:leader="dot" w:pos="10250"/>
            </w:tabs>
            <w:rPr>
              <w:rFonts w:asciiTheme="minorHAnsi" w:eastAsiaTheme="minorEastAsia" w:hAnsiTheme="minorHAnsi" w:cstheme="minorBidi"/>
              <w:noProof/>
              <w:sz w:val="22"/>
              <w:szCs w:val="22"/>
              <w:lang/>
            </w:rPr>
          </w:pPr>
          <w:hyperlink w:anchor="_Toc3833616" w:history="1">
            <w:r w:rsidR="004117B2" w:rsidRPr="00EB0423">
              <w:rPr>
                <w:rStyle w:val="Hyperlink"/>
                <w:noProof/>
              </w:rPr>
              <w:t>6.3</w:t>
            </w:r>
            <w:r w:rsidR="004117B2">
              <w:rPr>
                <w:rFonts w:asciiTheme="minorHAnsi" w:eastAsiaTheme="minorEastAsia" w:hAnsiTheme="minorHAnsi" w:cstheme="minorBidi"/>
                <w:noProof/>
                <w:sz w:val="22"/>
                <w:szCs w:val="22"/>
                <w:lang/>
              </w:rPr>
              <w:tab/>
            </w:r>
            <w:r w:rsidR="004117B2" w:rsidRPr="00EB0423">
              <w:rPr>
                <w:rStyle w:val="Hyperlink"/>
                <w:noProof/>
              </w:rPr>
              <w:t>Minutes of the meeting</w:t>
            </w:r>
            <w:r w:rsidR="004117B2">
              <w:rPr>
                <w:noProof/>
                <w:webHidden/>
              </w:rPr>
              <w:tab/>
            </w:r>
            <w:r w:rsidR="004117B2">
              <w:rPr>
                <w:noProof/>
                <w:webHidden/>
              </w:rPr>
              <w:fldChar w:fldCharType="begin"/>
            </w:r>
            <w:r w:rsidR="004117B2">
              <w:rPr>
                <w:noProof/>
                <w:webHidden/>
              </w:rPr>
              <w:instrText xml:space="preserve"> PAGEREF _Toc3833616 \h </w:instrText>
            </w:r>
            <w:r w:rsidR="004117B2">
              <w:rPr>
                <w:noProof/>
                <w:webHidden/>
              </w:rPr>
            </w:r>
            <w:r w:rsidR="004117B2">
              <w:rPr>
                <w:noProof/>
                <w:webHidden/>
              </w:rPr>
              <w:fldChar w:fldCharType="separate"/>
            </w:r>
            <w:r w:rsidR="004117B2">
              <w:rPr>
                <w:noProof/>
                <w:webHidden/>
              </w:rPr>
              <w:t>8</w:t>
            </w:r>
            <w:r w:rsidR="004117B2">
              <w:rPr>
                <w:noProof/>
                <w:webHidden/>
              </w:rPr>
              <w:fldChar w:fldCharType="end"/>
            </w:r>
          </w:hyperlink>
        </w:p>
        <w:p w14:paraId="5ECB673B" w14:textId="50362C2F" w:rsidR="00002747" w:rsidRDefault="00002747">
          <w:r>
            <w:rPr>
              <w:b/>
              <w:bCs/>
              <w:noProof/>
            </w:rPr>
            <w:fldChar w:fldCharType="end"/>
          </w:r>
        </w:p>
      </w:sdtContent>
    </w:sdt>
    <w:p w14:paraId="07D60BB3" w14:textId="6BD2C6F2" w:rsidR="00002747" w:rsidRDefault="00002747" w:rsidP="00516817"/>
    <w:p w14:paraId="1027168C" w14:textId="77777777" w:rsidR="00002747" w:rsidRDefault="00002747">
      <w:r>
        <w:br w:type="page"/>
      </w:r>
    </w:p>
    <w:p w14:paraId="6E206515" w14:textId="77777777" w:rsidR="00A3719C" w:rsidRPr="006621AA" w:rsidRDefault="00A3719C" w:rsidP="00516817"/>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6192"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11992328" w:rsidR="00D2557D" w:rsidRPr="006621AA" w:rsidRDefault="00B34DF2" w:rsidP="000A68C5">
                      <w:pPr>
                        <w:pStyle w:val="Title"/>
                        <w:numPr>
                          <w:ilvl w:val="0"/>
                          <w:numId w:val="1"/>
                        </w:numPr>
                      </w:pPr>
                      <w:r>
                        <w:t xml:space="preserve">Week </w:t>
                      </w:r>
                      <w:r w:rsidR="00345CD4">
                        <w:t>1</w:t>
                      </w:r>
                      <w:r>
                        <w:t xml:space="preserve"> meeting</w:t>
                      </w:r>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24911F96" w14:textId="3098918E" w:rsidR="003A78C1" w:rsidRDefault="005B242E" w:rsidP="00B34DF2">
      <w:pPr>
        <w:pStyle w:val="Heading1"/>
        <w:numPr>
          <w:ilvl w:val="1"/>
          <w:numId w:val="3"/>
        </w:numPr>
      </w:pPr>
      <w:bookmarkStart w:id="0" w:name="_Toc3833599"/>
      <w:r>
        <w:t>Time and place of the meet</w:t>
      </w:r>
      <w:r w:rsidR="00BD7542">
        <w:t>i</w:t>
      </w:r>
      <w:r>
        <w:t>ng</w:t>
      </w:r>
      <w:bookmarkEnd w:id="0"/>
    </w:p>
    <w:p w14:paraId="71DF56E3" w14:textId="2015369B" w:rsidR="00A47B13" w:rsidRDefault="00A47B13" w:rsidP="00A47B13"/>
    <w:p w14:paraId="68DCA0C3" w14:textId="0ABCB275" w:rsidR="00A47B13" w:rsidRPr="00A47B13" w:rsidRDefault="003C0C04" w:rsidP="00A47B13">
      <w:r>
        <w:t>No meeting with mentor was held in the first week.</w:t>
      </w:r>
    </w:p>
    <w:p w14:paraId="391AE477" w14:textId="7773CEC0" w:rsidR="00406346" w:rsidRDefault="00CD4759" w:rsidP="00406346">
      <w:pPr>
        <w:pStyle w:val="Heading1"/>
        <w:numPr>
          <w:ilvl w:val="1"/>
          <w:numId w:val="3"/>
        </w:numPr>
      </w:pPr>
      <w:bookmarkStart w:id="1" w:name="_Toc3833600"/>
      <w:r>
        <w:t>Topics &amp; questions of the meeting</w:t>
      </w:r>
      <w:bookmarkEnd w:id="1"/>
    </w:p>
    <w:p w14:paraId="30CF8493" w14:textId="42B3B2FE" w:rsidR="00CD4759" w:rsidRDefault="00CD4759" w:rsidP="00CD4759"/>
    <w:p w14:paraId="02E683C8" w14:textId="1A210E14" w:rsidR="0028038F" w:rsidRPr="00CD4759" w:rsidRDefault="00A55428" w:rsidP="00CD4759">
      <w:r>
        <w:t>No meeting with mentor was held in the first week.</w:t>
      </w:r>
    </w:p>
    <w:p w14:paraId="7E431DE9" w14:textId="32969CC8" w:rsidR="00223E16" w:rsidRDefault="00857F82" w:rsidP="00223E16">
      <w:pPr>
        <w:pStyle w:val="Heading1"/>
        <w:numPr>
          <w:ilvl w:val="1"/>
          <w:numId w:val="3"/>
        </w:numPr>
      </w:pPr>
      <w:bookmarkStart w:id="2" w:name="_Toc3833601"/>
      <w:r>
        <w:t>Minute</w:t>
      </w:r>
      <w:r w:rsidR="00C92949">
        <w:t xml:space="preserve">s </w:t>
      </w:r>
      <w:r w:rsidR="0053663C">
        <w:t>of the meeting</w:t>
      </w:r>
      <w:bookmarkEnd w:id="2"/>
    </w:p>
    <w:p w14:paraId="5709761A" w14:textId="77777777" w:rsidR="00AB0374" w:rsidRPr="00AB0374" w:rsidRDefault="00AB0374" w:rsidP="00AB0374"/>
    <w:p w14:paraId="0AA32845" w14:textId="0125E0B9" w:rsidR="008C6830" w:rsidRDefault="00A55428">
      <w:r>
        <w:t>No meeting with mentor was held in the first week.</w:t>
      </w:r>
      <w:r w:rsidR="008C6830">
        <w:br w:type="page"/>
      </w:r>
    </w:p>
    <w:p w14:paraId="1E793E25" w14:textId="77777777" w:rsidR="008C6830" w:rsidRPr="006621AA" w:rsidRDefault="008C6830" w:rsidP="008C6830">
      <w:pPr>
        <w:tabs>
          <w:tab w:val="left" w:pos="10260"/>
        </w:tabs>
      </w:pPr>
    </w:p>
    <w:p w14:paraId="2C51C42B" w14:textId="77777777" w:rsidR="008C6830" w:rsidRPr="006621AA" w:rsidRDefault="008C6830" w:rsidP="008C6830">
      <w:pPr>
        <w:tabs>
          <w:tab w:val="left" w:pos="10260"/>
        </w:tabs>
      </w:pPr>
      <w:r w:rsidRPr="006621AA">
        <w:rPr>
          <w:noProof/>
          <w:lang w:eastAsia="en-US"/>
        </w:rPr>
        <mc:AlternateContent>
          <mc:Choice Requires="wps">
            <w:drawing>
              <wp:anchor distT="0" distB="0" distL="114300" distR="114300" simplePos="0" relativeHeight="251662848" behindDoc="0" locked="0" layoutInCell="1" allowOverlap="1" wp14:anchorId="49595D38" wp14:editId="0459FD85">
                <wp:simplePos x="0" y="0"/>
                <wp:positionH relativeFrom="column">
                  <wp:posOffset>-326916</wp:posOffset>
                </wp:positionH>
                <wp:positionV relativeFrom="paragraph">
                  <wp:posOffset>-313055</wp:posOffset>
                </wp:positionV>
                <wp:extent cx="7644384" cy="548640"/>
                <wp:effectExtent l="0" t="0" r="0" b="3810"/>
                <wp:wrapNone/>
                <wp:docPr id="4" name="Rectangle 4"/>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95D38" id="Rectangle 4" o:spid="_x0000_s1030" style="position:absolute;margin-left:-25.75pt;margin-top:-24.65pt;width:601.9pt;height:43.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" fillcolor="#216daf [3204]" stroked="f" strokeweight="2pt">
                <v:textbox>
                  <w:txbxContent>
                    <w:p w14:paraId="1137A31D" w14:textId="638EF214" w:rsidR="008C6830" w:rsidRPr="006621AA" w:rsidRDefault="008C6830" w:rsidP="008C6830">
                      <w:pPr>
                        <w:pStyle w:val="Title"/>
                        <w:numPr>
                          <w:ilvl w:val="0"/>
                          <w:numId w:val="1"/>
                        </w:numPr>
                      </w:pPr>
                      <w:r>
                        <w:t xml:space="preserve">Week </w:t>
                      </w:r>
                      <w:r w:rsidR="00723F81">
                        <w:t>2</w:t>
                      </w:r>
                      <w:r>
                        <w:t xml:space="preserve"> meeting</w:t>
                      </w:r>
                    </w:p>
                  </w:txbxContent>
                </v:textbox>
              </v:rect>
            </w:pict>
          </mc:Fallback>
        </mc:AlternateContent>
      </w:r>
    </w:p>
    <w:p w14:paraId="57DF7E56" w14:textId="77777777" w:rsidR="008C6830" w:rsidRPr="006621AA" w:rsidRDefault="008C6830" w:rsidP="008C6830">
      <w:pPr>
        <w:tabs>
          <w:tab w:val="left" w:pos="10260"/>
        </w:tabs>
      </w:pPr>
    </w:p>
    <w:p w14:paraId="33FE857B" w14:textId="77777777" w:rsidR="008C6830" w:rsidRPr="006621AA" w:rsidRDefault="008C6830" w:rsidP="008C6830">
      <w:pPr>
        <w:tabs>
          <w:tab w:val="left" w:pos="10260"/>
        </w:tabs>
        <w:jc w:val="both"/>
      </w:pPr>
    </w:p>
    <w:p w14:paraId="46538A2A" w14:textId="1A4AD69B" w:rsidR="008C6830" w:rsidRDefault="008C6830" w:rsidP="00723F81">
      <w:pPr>
        <w:pStyle w:val="Heading1"/>
        <w:numPr>
          <w:ilvl w:val="1"/>
          <w:numId w:val="12"/>
        </w:numPr>
      </w:pPr>
      <w:bookmarkStart w:id="3" w:name="_Toc3833602"/>
      <w:r>
        <w:t>Time and place of the meeting</w:t>
      </w:r>
      <w:bookmarkEnd w:id="3"/>
    </w:p>
    <w:p w14:paraId="0DE835DE" w14:textId="77777777" w:rsidR="008C6830" w:rsidRDefault="008C6830" w:rsidP="008C6830"/>
    <w:p w14:paraId="20673980" w14:textId="3A1DC533" w:rsidR="008C6830" w:rsidRPr="00A47B13" w:rsidRDefault="000F1724" w:rsidP="008C6830">
      <w:r>
        <w:t xml:space="preserve">Meeting took place in the </w:t>
      </w:r>
      <w:r w:rsidR="00502740">
        <w:t xml:space="preserve">hall </w:t>
      </w:r>
      <w:r w:rsidR="00775580">
        <w:t xml:space="preserve">of second floor (Fontys University), </w:t>
      </w:r>
      <w:r w:rsidR="00D2211D">
        <w:t xml:space="preserve">time: </w:t>
      </w:r>
      <w:r w:rsidR="00D2211D" w:rsidRPr="00D2211D">
        <w:t>11:30-12:00​</w:t>
      </w:r>
    </w:p>
    <w:p w14:paraId="624D1873" w14:textId="7D874A91" w:rsidR="008C6830" w:rsidRDefault="008C6830" w:rsidP="008C6830">
      <w:pPr>
        <w:pStyle w:val="Heading1"/>
        <w:numPr>
          <w:ilvl w:val="1"/>
          <w:numId w:val="12"/>
        </w:numPr>
      </w:pPr>
      <w:bookmarkStart w:id="4" w:name="_Toc3833603"/>
      <w:r>
        <w:t>Topics &amp; questions of the meeting</w:t>
      </w:r>
      <w:bookmarkEnd w:id="4"/>
    </w:p>
    <w:p w14:paraId="4A449F6D" w14:textId="77777777" w:rsidR="00EE4C47" w:rsidRPr="00EE4C47" w:rsidRDefault="00EE4C47" w:rsidP="00EE4C47"/>
    <w:p w14:paraId="6C4E772F" w14:textId="144156ED" w:rsidR="00843BEC" w:rsidRDefault="00843BEC" w:rsidP="00936366">
      <w:pPr>
        <w:pStyle w:val="ListParagraph"/>
        <w:numPr>
          <w:ilvl w:val="0"/>
          <w:numId w:val="13"/>
        </w:numPr>
      </w:pPr>
      <w:r>
        <w:t>Meeting client and mentor</w:t>
      </w:r>
    </w:p>
    <w:p w14:paraId="42AFEA3D" w14:textId="2418F3D2" w:rsidR="008C6830" w:rsidRDefault="00AC0D3E" w:rsidP="00936366">
      <w:pPr>
        <w:pStyle w:val="ListParagraph"/>
        <w:numPr>
          <w:ilvl w:val="0"/>
          <w:numId w:val="13"/>
        </w:numPr>
      </w:pPr>
      <w:r>
        <w:t xml:space="preserve">Discussing </w:t>
      </w:r>
      <w:r w:rsidR="00AD010F" w:rsidRPr="00356258">
        <w:rPr>
          <w:noProof/>
        </w:rPr>
        <w:t>theme</w:t>
      </w:r>
      <w:r w:rsidR="00AD010F">
        <w:t xml:space="preserve"> of </w:t>
      </w:r>
      <w:r w:rsidR="00AD010F" w:rsidRPr="00356258">
        <w:rPr>
          <w:noProof/>
        </w:rPr>
        <w:t>event</w:t>
      </w:r>
      <w:r w:rsidR="00C15786">
        <w:t xml:space="preserve"> with </w:t>
      </w:r>
      <w:r w:rsidR="00C15786" w:rsidRPr="00356258">
        <w:rPr>
          <w:noProof/>
        </w:rPr>
        <w:t>mentor</w:t>
      </w:r>
    </w:p>
    <w:p w14:paraId="6626A277" w14:textId="79F9C45C" w:rsidR="008A5940" w:rsidRDefault="008A5940" w:rsidP="00936366">
      <w:pPr>
        <w:pStyle w:val="ListParagraph"/>
        <w:numPr>
          <w:ilvl w:val="0"/>
          <w:numId w:val="13"/>
        </w:numPr>
      </w:pPr>
      <w:r>
        <w:t xml:space="preserve">Discussing requirements with </w:t>
      </w:r>
      <w:r w:rsidRPr="00356258">
        <w:rPr>
          <w:noProof/>
        </w:rPr>
        <w:t>client</w:t>
      </w:r>
    </w:p>
    <w:p w14:paraId="7DEF0377" w14:textId="24A3343F" w:rsidR="000B209A" w:rsidRDefault="008243D1" w:rsidP="00936366">
      <w:pPr>
        <w:pStyle w:val="ListParagraph"/>
        <w:numPr>
          <w:ilvl w:val="0"/>
          <w:numId w:val="13"/>
        </w:numPr>
      </w:pPr>
      <w:r>
        <w:t xml:space="preserve">Discussing </w:t>
      </w:r>
      <w:r w:rsidR="009D1282">
        <w:t>communication aspect with client and mentor</w:t>
      </w:r>
    </w:p>
    <w:p w14:paraId="5B101F5B" w14:textId="6F18B52E" w:rsidR="00783ED9" w:rsidRPr="00CD4759" w:rsidRDefault="00AF125F" w:rsidP="00275B4E">
      <w:pPr>
        <w:pStyle w:val="ListParagraph"/>
        <w:numPr>
          <w:ilvl w:val="0"/>
          <w:numId w:val="13"/>
        </w:numPr>
      </w:pPr>
      <w:r>
        <w:t>Planning future meetings with mentor</w:t>
      </w:r>
    </w:p>
    <w:p w14:paraId="71BA06AA" w14:textId="77777777" w:rsidR="008C6830" w:rsidRDefault="008C6830" w:rsidP="0041684C">
      <w:pPr>
        <w:pStyle w:val="Heading1"/>
        <w:numPr>
          <w:ilvl w:val="1"/>
          <w:numId w:val="12"/>
        </w:numPr>
      </w:pPr>
      <w:bookmarkStart w:id="5" w:name="_Toc3833604"/>
      <w:r>
        <w:t>Minutes of the meeting</w:t>
      </w:r>
      <w:bookmarkEnd w:id="5"/>
    </w:p>
    <w:p w14:paraId="089EA62A" w14:textId="77777777" w:rsidR="008C6830" w:rsidRPr="00AB0374" w:rsidRDefault="008C6830" w:rsidP="008C6830"/>
    <w:p w14:paraId="568D991C" w14:textId="7049D7A6" w:rsidR="00C32248" w:rsidRDefault="00C32248" w:rsidP="00151639"/>
    <w:p w14:paraId="5BE2E600" w14:textId="27072D4E" w:rsidR="00C32248" w:rsidRDefault="00A81BE0">
      <w:r>
        <w:t>The group purposed the theme of a food festival, but the tutor advised not to because there is already a mandatory food aspect and the theme would then not meet all of the requirements.</w:t>
      </w:r>
      <w:r w:rsidR="00A16A36">
        <w:t xml:space="preserve"> The client summarized his request and clarified any misunderstandings. The client and explained that when communicating with the client we must not talk about the technical aspects as we must discuss that amongst ourselves. The tutor told the team that his role is to give feedback and advise based on the information and document we provided, we are supposed to come with ideas and he gives us his thoughts. The group and tutor agreed to meet every school week on </w:t>
      </w:r>
      <w:r w:rsidR="00A16A36" w:rsidRPr="00356258">
        <w:rPr>
          <w:noProof/>
        </w:rPr>
        <w:t>Tuesday</w:t>
      </w:r>
      <w:r w:rsidR="00A16A36">
        <w:t xml:space="preserve"> 12:45 – 1:15.</w:t>
      </w:r>
      <w:r w:rsidR="00C32248">
        <w:br w:type="page"/>
      </w:r>
    </w:p>
    <w:p w14:paraId="43C7BF2C" w14:textId="77777777" w:rsidR="00C32248" w:rsidRPr="006621AA" w:rsidRDefault="00C32248" w:rsidP="00C32248">
      <w:pPr>
        <w:tabs>
          <w:tab w:val="left" w:pos="10260"/>
        </w:tabs>
      </w:pPr>
    </w:p>
    <w:p w14:paraId="60FDD80B" w14:textId="77777777" w:rsidR="00C32248" w:rsidRPr="006621AA" w:rsidRDefault="00C32248" w:rsidP="00C32248">
      <w:pPr>
        <w:tabs>
          <w:tab w:val="left" w:pos="10260"/>
        </w:tabs>
      </w:pPr>
      <w:r w:rsidRPr="006621AA">
        <w:rPr>
          <w:noProof/>
          <w:lang w:eastAsia="en-US"/>
        </w:rPr>
        <mc:AlternateContent>
          <mc:Choice Requires="wps">
            <w:drawing>
              <wp:anchor distT="0" distB="0" distL="114300" distR="114300" simplePos="0" relativeHeight="251664896" behindDoc="0" locked="0" layoutInCell="1" allowOverlap="1" wp14:anchorId="41F8FB27" wp14:editId="07C7D326">
                <wp:simplePos x="0" y="0"/>
                <wp:positionH relativeFrom="column">
                  <wp:posOffset>-326916</wp:posOffset>
                </wp:positionH>
                <wp:positionV relativeFrom="paragraph">
                  <wp:posOffset>-313055</wp:posOffset>
                </wp:positionV>
                <wp:extent cx="7644384" cy="548640"/>
                <wp:effectExtent l="0" t="0" r="0" b="3810"/>
                <wp:wrapNone/>
                <wp:docPr id="5" name="Rectangle 5"/>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083F5F" w14:textId="3C7E2BAC" w:rsidR="00C32248" w:rsidRPr="006621AA" w:rsidRDefault="00C32248" w:rsidP="00C32248">
                            <w:pPr>
                              <w:pStyle w:val="Title"/>
                              <w:numPr>
                                <w:ilvl w:val="0"/>
                                <w:numId w:val="1"/>
                              </w:numPr>
                            </w:pPr>
                            <w:r>
                              <w:t>Week 3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8FB27" id="Rectangle 5" o:spid="_x0000_s1031" style="position:absolute;margin-left:-25.75pt;margin-top:-24.65pt;width:601.9pt;height:43.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BDwt4vlQIAAJoFAAAOAAAAAAAAAAAAAAAAAC4CAABkcnMvZTJvRG9j&#10;LnhtbFBLAQItABQABgAIAAAAIQC8nvFa4AAAAAsBAAAPAAAAAAAAAAAAAAAAAO8EAABkcnMvZG93&#10;bnJldi54bWxQSwUGAAAAAAQABADzAAAA/AUAAAAA&#10;" fillcolor="#216daf [3204]" stroked="f" strokeweight="2pt">
                <v:textbox>
                  <w:txbxContent>
                    <w:p w14:paraId="37083F5F" w14:textId="3C7E2BAC" w:rsidR="00C32248" w:rsidRPr="006621AA" w:rsidRDefault="00C32248" w:rsidP="00C32248">
                      <w:pPr>
                        <w:pStyle w:val="Title"/>
                        <w:numPr>
                          <w:ilvl w:val="0"/>
                          <w:numId w:val="1"/>
                        </w:numPr>
                      </w:pPr>
                      <w:r>
                        <w:t>Week 3 meeting</w:t>
                      </w:r>
                    </w:p>
                  </w:txbxContent>
                </v:textbox>
              </v:rect>
            </w:pict>
          </mc:Fallback>
        </mc:AlternateContent>
      </w:r>
    </w:p>
    <w:p w14:paraId="05560EC4" w14:textId="77777777" w:rsidR="00C32248" w:rsidRPr="006621AA" w:rsidRDefault="00C32248" w:rsidP="00C32248">
      <w:pPr>
        <w:tabs>
          <w:tab w:val="left" w:pos="10260"/>
        </w:tabs>
      </w:pPr>
    </w:p>
    <w:p w14:paraId="518136D7" w14:textId="77777777" w:rsidR="00C32248" w:rsidRPr="006621AA" w:rsidRDefault="00C32248" w:rsidP="00C32248">
      <w:pPr>
        <w:tabs>
          <w:tab w:val="left" w:pos="10260"/>
        </w:tabs>
        <w:jc w:val="both"/>
      </w:pPr>
    </w:p>
    <w:p w14:paraId="6521B470" w14:textId="407429BE" w:rsidR="00C32248" w:rsidRDefault="00C32248" w:rsidP="00C32248">
      <w:pPr>
        <w:pStyle w:val="Heading1"/>
        <w:numPr>
          <w:ilvl w:val="1"/>
          <w:numId w:val="14"/>
        </w:numPr>
      </w:pPr>
      <w:bookmarkStart w:id="6" w:name="_Toc3833605"/>
      <w:r>
        <w:t>Time and place of the meeting</w:t>
      </w:r>
      <w:bookmarkEnd w:id="6"/>
    </w:p>
    <w:p w14:paraId="591420D3" w14:textId="77777777" w:rsidR="00C32248" w:rsidRDefault="00C32248" w:rsidP="00C32248"/>
    <w:p w14:paraId="743C2D52" w14:textId="7422BF05" w:rsidR="00C32248" w:rsidRPr="00A47B13" w:rsidRDefault="00C32248" w:rsidP="00C32248">
      <w:r>
        <w:t xml:space="preserve">Meeting took place in the hall of </w:t>
      </w:r>
      <w:r w:rsidR="00356258">
        <w:t xml:space="preserve">the </w:t>
      </w:r>
      <w:r w:rsidRPr="00356258">
        <w:rPr>
          <w:noProof/>
        </w:rPr>
        <w:t>second</w:t>
      </w:r>
      <w:r>
        <w:t xml:space="preserve"> floor (Fontys University), time: 12:45 – 1:15 pm</w:t>
      </w:r>
    </w:p>
    <w:p w14:paraId="43A3877E" w14:textId="7D389E78" w:rsidR="00C32248" w:rsidRDefault="00C32248" w:rsidP="00C32248">
      <w:pPr>
        <w:pStyle w:val="Heading1"/>
        <w:numPr>
          <w:ilvl w:val="1"/>
          <w:numId w:val="14"/>
        </w:numPr>
      </w:pPr>
      <w:bookmarkStart w:id="7" w:name="_Toc3833606"/>
      <w:r>
        <w:t>Topics &amp; questions of the meeting</w:t>
      </w:r>
      <w:bookmarkEnd w:id="7"/>
    </w:p>
    <w:p w14:paraId="1C0D0D27" w14:textId="77777777" w:rsidR="00A16A36" w:rsidRDefault="00A16A36" w:rsidP="00A16A36">
      <w:pPr>
        <w:pStyle w:val="ListParagraph"/>
      </w:pPr>
    </w:p>
    <w:p w14:paraId="28AFBB6C" w14:textId="2C3F8639" w:rsidR="00A81BE0" w:rsidRDefault="00A81BE0" w:rsidP="00A81BE0">
      <w:pPr>
        <w:pStyle w:val="ListParagraph"/>
        <w:numPr>
          <w:ilvl w:val="0"/>
          <w:numId w:val="15"/>
        </w:numPr>
      </w:pPr>
      <w:r w:rsidRPr="00A81BE0">
        <w:t>What should be written in "minutes of meeting" in agenda's and minutes of every meeting and in project report?</w:t>
      </w:r>
    </w:p>
    <w:p w14:paraId="5274D715" w14:textId="2798CDD3" w:rsidR="00A81BE0" w:rsidRDefault="00A81BE0" w:rsidP="00A81BE0">
      <w:pPr>
        <w:pStyle w:val="ListParagraph"/>
        <w:numPr>
          <w:ilvl w:val="0"/>
          <w:numId w:val="15"/>
        </w:numPr>
      </w:pPr>
      <w:r>
        <w:t>How should we implement the payment?</w:t>
      </w:r>
    </w:p>
    <w:p w14:paraId="2C1CF04B" w14:textId="30DBE96A" w:rsidR="00A81BE0" w:rsidRDefault="00A81BE0" w:rsidP="00A81BE0">
      <w:pPr>
        <w:pStyle w:val="ListParagraph"/>
        <w:numPr>
          <w:ilvl w:val="0"/>
          <w:numId w:val="15"/>
        </w:numPr>
      </w:pPr>
      <w:r>
        <w:t>Can we use a QR code to identify the visitor in the entire event?</w:t>
      </w:r>
    </w:p>
    <w:p w14:paraId="7F96447F" w14:textId="74398CE9" w:rsidR="00A81BE0" w:rsidRPr="00CD4759" w:rsidRDefault="00A81BE0" w:rsidP="00A81BE0">
      <w:pPr>
        <w:pStyle w:val="ListParagraph"/>
        <w:numPr>
          <w:ilvl w:val="0"/>
          <w:numId w:val="15"/>
        </w:numPr>
      </w:pPr>
      <w:r>
        <w:t>Should we use windows forms for the applications?</w:t>
      </w:r>
    </w:p>
    <w:p w14:paraId="0471B635" w14:textId="5961C068" w:rsidR="00C32248" w:rsidRDefault="00C32248" w:rsidP="00C32248">
      <w:pPr>
        <w:pStyle w:val="Heading1"/>
        <w:numPr>
          <w:ilvl w:val="1"/>
          <w:numId w:val="14"/>
        </w:numPr>
      </w:pPr>
      <w:bookmarkStart w:id="8" w:name="_Toc3833607"/>
      <w:r>
        <w:t>Minutes of the meeting</w:t>
      </w:r>
      <w:bookmarkEnd w:id="8"/>
    </w:p>
    <w:p w14:paraId="161F4308" w14:textId="485B36F0" w:rsidR="00A16A36" w:rsidRDefault="00A16A36" w:rsidP="00A16A36"/>
    <w:p w14:paraId="6E577565" w14:textId="660BE86B" w:rsidR="00A16A36" w:rsidRPr="00A16A36" w:rsidRDefault="00A16A36" w:rsidP="00A16A36">
      <w:r>
        <w:t xml:space="preserve">The tutor told the team that in minutes you fill in what was said in the meeting. The tutor told the team that we can simulate the payment because it would be to complicate and </w:t>
      </w:r>
      <w:r w:rsidRPr="00356258">
        <w:rPr>
          <w:noProof/>
        </w:rPr>
        <w:t>time</w:t>
      </w:r>
      <w:r w:rsidR="00356258">
        <w:rPr>
          <w:noProof/>
        </w:rPr>
        <w:t>-</w:t>
      </w:r>
      <w:r w:rsidRPr="00356258">
        <w:rPr>
          <w:noProof/>
        </w:rPr>
        <w:t>consuming</w:t>
      </w:r>
      <w:r>
        <w:t xml:space="preserve"> otherwise. The tutor advised the team to research QR codes and its </w:t>
      </w:r>
      <w:r w:rsidRPr="00356258">
        <w:rPr>
          <w:noProof/>
        </w:rPr>
        <w:t>limitations</w:t>
      </w:r>
      <w:r w:rsidR="00356258">
        <w:t xml:space="preserve"> along with RFID. He </w:t>
      </w:r>
      <w:proofErr w:type="spellStart"/>
      <w:r w:rsidR="00356258">
        <w:t>adviced</w:t>
      </w:r>
      <w:proofErr w:type="spellEnd"/>
      <w:r w:rsidR="00356258">
        <w:t xml:space="preserve"> this so that we can fully understand the identification methods that are available and choose the correct one for our </w:t>
      </w:r>
      <w:r w:rsidR="00356258" w:rsidRPr="00356258">
        <w:rPr>
          <w:noProof/>
        </w:rPr>
        <w:t>sit</w:t>
      </w:r>
      <w:r w:rsidR="00356258">
        <w:rPr>
          <w:noProof/>
        </w:rPr>
        <w:t>u</w:t>
      </w:r>
      <w:r w:rsidR="00356258" w:rsidRPr="00356258">
        <w:rPr>
          <w:noProof/>
        </w:rPr>
        <w:t>ation</w:t>
      </w:r>
      <w:r w:rsidR="00356258">
        <w:t xml:space="preserve">. The tutor </w:t>
      </w:r>
      <w:proofErr w:type="spellStart"/>
      <w:r w:rsidR="00356258">
        <w:t>adviced</w:t>
      </w:r>
      <w:proofErr w:type="spellEnd"/>
      <w:r w:rsidR="00356258">
        <w:t xml:space="preserve"> that we don’t use windows forms because it might limit us later in the project. He then said to research WPF.</w:t>
      </w:r>
    </w:p>
    <w:p w14:paraId="1967BA91" w14:textId="77777777" w:rsidR="00C32248" w:rsidRPr="00AB0374" w:rsidRDefault="00C32248" w:rsidP="00C32248"/>
    <w:p w14:paraId="3B6CFFB4" w14:textId="77777777" w:rsidR="00C32248" w:rsidRDefault="00C32248" w:rsidP="00C32248"/>
    <w:p w14:paraId="0F386DA5" w14:textId="77777777" w:rsidR="00356258" w:rsidRDefault="00C32248" w:rsidP="00151639">
      <w:r>
        <w:br w:type="page"/>
      </w:r>
    </w:p>
    <w:p w14:paraId="0E5C016D" w14:textId="77777777" w:rsidR="00356258" w:rsidRPr="006621AA" w:rsidRDefault="00356258" w:rsidP="00356258">
      <w:pPr>
        <w:tabs>
          <w:tab w:val="left" w:pos="10260"/>
        </w:tabs>
      </w:pPr>
    </w:p>
    <w:p w14:paraId="7AAF7A9A" w14:textId="77777777" w:rsidR="00356258" w:rsidRPr="006621AA" w:rsidRDefault="00356258" w:rsidP="00356258">
      <w:pPr>
        <w:tabs>
          <w:tab w:val="left" w:pos="10260"/>
        </w:tabs>
      </w:pPr>
      <w:r w:rsidRPr="006621AA">
        <w:rPr>
          <w:noProof/>
          <w:lang w:eastAsia="en-US"/>
        </w:rPr>
        <mc:AlternateContent>
          <mc:Choice Requires="wps">
            <w:drawing>
              <wp:anchor distT="0" distB="0" distL="114300" distR="114300" simplePos="0" relativeHeight="251666944" behindDoc="0" locked="0" layoutInCell="1" allowOverlap="1" wp14:anchorId="0AD25B79" wp14:editId="430BD958">
                <wp:simplePos x="0" y="0"/>
                <wp:positionH relativeFrom="column">
                  <wp:posOffset>-326916</wp:posOffset>
                </wp:positionH>
                <wp:positionV relativeFrom="paragraph">
                  <wp:posOffset>-313055</wp:posOffset>
                </wp:positionV>
                <wp:extent cx="7644384" cy="548640"/>
                <wp:effectExtent l="0" t="0" r="0" b="3810"/>
                <wp:wrapNone/>
                <wp:docPr id="6" name="Rectangle 6"/>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833550" w14:textId="1AECA336" w:rsidR="00356258" w:rsidRPr="006621AA" w:rsidRDefault="00356258" w:rsidP="00356258">
                            <w:pPr>
                              <w:pStyle w:val="Title"/>
                              <w:numPr>
                                <w:ilvl w:val="0"/>
                                <w:numId w:val="1"/>
                              </w:numPr>
                            </w:pPr>
                            <w:r>
                              <w:t>Week 4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25B79" id="Rectangle 6" o:spid="_x0000_s1032" style="position:absolute;margin-left:-25.75pt;margin-top:-24.65pt;width:601.9pt;height:43.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CCOl2UlQIAAJoFAAAOAAAAAAAAAAAAAAAAAC4CAABkcnMvZTJvRG9j&#10;LnhtbFBLAQItABQABgAIAAAAIQC8nvFa4AAAAAsBAAAPAAAAAAAAAAAAAAAAAO8EAABkcnMvZG93&#10;bnJldi54bWxQSwUGAAAAAAQABADzAAAA/AUAAAAA&#10;" fillcolor="#216daf [3204]" stroked="f" strokeweight="2pt">
                <v:textbox>
                  <w:txbxContent>
                    <w:p w14:paraId="20833550" w14:textId="1AECA336" w:rsidR="00356258" w:rsidRPr="006621AA" w:rsidRDefault="00356258" w:rsidP="00356258">
                      <w:pPr>
                        <w:pStyle w:val="Title"/>
                        <w:numPr>
                          <w:ilvl w:val="0"/>
                          <w:numId w:val="1"/>
                        </w:numPr>
                      </w:pPr>
                      <w:r>
                        <w:t>Week 4 meeting</w:t>
                      </w:r>
                    </w:p>
                  </w:txbxContent>
                </v:textbox>
              </v:rect>
            </w:pict>
          </mc:Fallback>
        </mc:AlternateContent>
      </w:r>
    </w:p>
    <w:p w14:paraId="38FF5524" w14:textId="77777777" w:rsidR="00356258" w:rsidRPr="006621AA" w:rsidRDefault="00356258" w:rsidP="00356258">
      <w:pPr>
        <w:tabs>
          <w:tab w:val="left" w:pos="10260"/>
        </w:tabs>
      </w:pPr>
    </w:p>
    <w:p w14:paraId="36720ED6" w14:textId="77777777" w:rsidR="00356258" w:rsidRPr="006621AA" w:rsidRDefault="00356258" w:rsidP="00356258">
      <w:pPr>
        <w:tabs>
          <w:tab w:val="left" w:pos="10260"/>
        </w:tabs>
        <w:jc w:val="both"/>
      </w:pPr>
    </w:p>
    <w:p w14:paraId="50AFE987" w14:textId="224D8B10" w:rsidR="00356258" w:rsidRDefault="00356258" w:rsidP="00356258">
      <w:pPr>
        <w:pStyle w:val="Heading1"/>
        <w:numPr>
          <w:ilvl w:val="1"/>
          <w:numId w:val="16"/>
        </w:numPr>
      </w:pPr>
      <w:bookmarkStart w:id="9" w:name="_Toc3833608"/>
      <w:r>
        <w:t>Time and place of the meeting</w:t>
      </w:r>
      <w:bookmarkEnd w:id="9"/>
    </w:p>
    <w:p w14:paraId="079ECC51" w14:textId="77777777" w:rsidR="00356258" w:rsidRDefault="00356258" w:rsidP="00356258"/>
    <w:p w14:paraId="721104F5" w14:textId="6149FE34" w:rsidR="00356258" w:rsidRPr="00A47B13" w:rsidRDefault="00356258" w:rsidP="00356258">
      <w:r>
        <w:t xml:space="preserve">Meeting took place in the hall of the </w:t>
      </w:r>
      <w:r>
        <w:rPr>
          <w:noProof/>
        </w:rPr>
        <w:t>third</w:t>
      </w:r>
      <w:r>
        <w:t xml:space="preserve"> floor (Fontys University), time: 12:45 – 1:15 pm</w:t>
      </w:r>
    </w:p>
    <w:p w14:paraId="11F81A6D" w14:textId="77777777" w:rsidR="00356258" w:rsidRDefault="00356258" w:rsidP="00356258">
      <w:pPr>
        <w:pStyle w:val="Heading1"/>
        <w:numPr>
          <w:ilvl w:val="1"/>
          <w:numId w:val="16"/>
        </w:numPr>
      </w:pPr>
      <w:bookmarkStart w:id="10" w:name="_Toc3833609"/>
      <w:r>
        <w:t>Topics &amp; questions of the meeting</w:t>
      </w:r>
      <w:bookmarkEnd w:id="10"/>
    </w:p>
    <w:p w14:paraId="761A7EF7" w14:textId="77777777" w:rsidR="00356258" w:rsidRDefault="00356258" w:rsidP="00356258">
      <w:pPr>
        <w:pStyle w:val="ListParagraph"/>
      </w:pPr>
    </w:p>
    <w:p w14:paraId="1C92E10D" w14:textId="4F5C101A" w:rsidR="00356258" w:rsidRDefault="00356258" w:rsidP="00356258">
      <w:pPr>
        <w:pStyle w:val="ListParagraph"/>
        <w:numPr>
          <w:ilvl w:val="0"/>
          <w:numId w:val="15"/>
        </w:numPr>
      </w:pPr>
      <w:r>
        <w:t>Do we need a diagram for the use cases?</w:t>
      </w:r>
    </w:p>
    <w:p w14:paraId="19E28984" w14:textId="442545C9" w:rsidR="00356258" w:rsidRDefault="00CE47BE" w:rsidP="00356258">
      <w:pPr>
        <w:pStyle w:val="ListParagraph"/>
        <w:numPr>
          <w:ilvl w:val="0"/>
          <w:numId w:val="15"/>
        </w:numPr>
      </w:pPr>
      <w:r>
        <w:t>Can you provide a tutorial for WPF?</w:t>
      </w:r>
    </w:p>
    <w:p w14:paraId="64F310FA" w14:textId="7765DE82" w:rsidR="00CE47BE" w:rsidRDefault="00CE47BE" w:rsidP="00356258">
      <w:pPr>
        <w:pStyle w:val="ListParagraph"/>
        <w:numPr>
          <w:ilvl w:val="0"/>
          <w:numId w:val="15"/>
        </w:numPr>
      </w:pPr>
      <w:r>
        <w:t>Is the format used for the use case correct?</w:t>
      </w:r>
    </w:p>
    <w:p w14:paraId="1A16210F" w14:textId="7E39763A" w:rsidR="00CE47BE" w:rsidRPr="00CD4759" w:rsidRDefault="00CE47BE" w:rsidP="00356258">
      <w:pPr>
        <w:pStyle w:val="ListParagraph"/>
        <w:numPr>
          <w:ilvl w:val="0"/>
          <w:numId w:val="15"/>
        </w:numPr>
      </w:pPr>
      <w:r>
        <w:t>Should a person only be able to purchase one ticket?</w:t>
      </w:r>
    </w:p>
    <w:p w14:paraId="5493A413" w14:textId="77777777" w:rsidR="00356258" w:rsidRPr="00AB0374" w:rsidRDefault="00356258" w:rsidP="00356258"/>
    <w:p w14:paraId="3F0A57AD" w14:textId="77777777" w:rsidR="00356258" w:rsidRDefault="00356258" w:rsidP="00356258"/>
    <w:p w14:paraId="43ABB824" w14:textId="3A0471A7" w:rsidR="001965BB" w:rsidRDefault="001965BB" w:rsidP="001965BB">
      <w:pPr>
        <w:pStyle w:val="Heading1"/>
        <w:numPr>
          <w:ilvl w:val="1"/>
          <w:numId w:val="16"/>
        </w:numPr>
      </w:pPr>
      <w:r>
        <w:t xml:space="preserve"> </w:t>
      </w:r>
      <w:bookmarkStart w:id="11" w:name="_Toc3833610"/>
      <w:r>
        <w:t>Minutes of the meeting</w:t>
      </w:r>
      <w:bookmarkEnd w:id="11"/>
    </w:p>
    <w:p w14:paraId="1F05E3B9" w14:textId="77777777" w:rsidR="001965BB" w:rsidRPr="001965BB" w:rsidRDefault="001965BB" w:rsidP="001965BB">
      <w:pPr>
        <w:pStyle w:val="ListParagraph"/>
        <w:ind w:left="456"/>
        <w:rPr>
          <w:lang w:val="en-GB"/>
        </w:rPr>
      </w:pPr>
      <w:r w:rsidRPr="001965BB">
        <w:rPr>
          <w:lang w:val="en-GB"/>
        </w:rPr>
        <w:t>The tutor told us that from now on we should push documents via our own machine. Documents should be uploaded as a pdf. Look into URS and Sequence diagrams. There can be changes to designs but these changes should be documented. Write a short description of project and team in readme. Try to have deliverables for block 1 by week 7.</w:t>
      </w:r>
    </w:p>
    <w:p w14:paraId="5788E411" w14:textId="77777777" w:rsidR="001965BB" w:rsidRPr="001965BB" w:rsidRDefault="001965BB" w:rsidP="001965BB"/>
    <w:p w14:paraId="7484AA39" w14:textId="5CB7FFBC" w:rsidR="00674AF3" w:rsidRDefault="00674AF3">
      <w:r>
        <w:br w:type="page"/>
      </w:r>
    </w:p>
    <w:p w14:paraId="6928462B" w14:textId="77777777" w:rsidR="00674AF3" w:rsidRPr="006621AA" w:rsidRDefault="00674AF3" w:rsidP="00674AF3">
      <w:pPr>
        <w:tabs>
          <w:tab w:val="left" w:pos="10260"/>
        </w:tabs>
      </w:pPr>
    </w:p>
    <w:p w14:paraId="4918BEC8" w14:textId="77777777" w:rsidR="00674AF3" w:rsidRPr="006621AA" w:rsidRDefault="00674AF3" w:rsidP="00674AF3">
      <w:pPr>
        <w:tabs>
          <w:tab w:val="left" w:pos="10260"/>
        </w:tabs>
      </w:pPr>
      <w:r w:rsidRPr="006621AA">
        <w:rPr>
          <w:noProof/>
          <w:lang w:eastAsia="en-US"/>
        </w:rPr>
        <mc:AlternateContent>
          <mc:Choice Requires="wps">
            <w:drawing>
              <wp:anchor distT="0" distB="0" distL="114300" distR="114300" simplePos="0" relativeHeight="251668992" behindDoc="0" locked="0" layoutInCell="1" allowOverlap="1" wp14:anchorId="3DABA7C9" wp14:editId="7D50A61A">
                <wp:simplePos x="0" y="0"/>
                <wp:positionH relativeFrom="column">
                  <wp:posOffset>-326916</wp:posOffset>
                </wp:positionH>
                <wp:positionV relativeFrom="paragraph">
                  <wp:posOffset>-313055</wp:posOffset>
                </wp:positionV>
                <wp:extent cx="7644384" cy="548640"/>
                <wp:effectExtent l="0" t="0" r="0" b="3810"/>
                <wp:wrapNone/>
                <wp:docPr id="7" name="Rectangle 7"/>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49AD3" w14:textId="3C830954" w:rsidR="00674AF3" w:rsidRPr="006621AA" w:rsidRDefault="00674AF3" w:rsidP="00674AF3">
                            <w:pPr>
                              <w:pStyle w:val="Title"/>
                              <w:numPr>
                                <w:ilvl w:val="0"/>
                                <w:numId w:val="1"/>
                              </w:numPr>
                            </w:pPr>
                            <w:r>
                              <w:t>Week 5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BA7C9" id="Rectangle 7" o:spid="_x0000_s1033" style="position:absolute;margin-left:-25.75pt;margin-top:-24.65pt;width:601.9pt;height:43.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Cb/NLlQIAAJoFAAAOAAAAAAAAAAAAAAAAAC4CAABkcnMvZTJvRG9j&#10;LnhtbFBLAQItABQABgAIAAAAIQC8nvFa4AAAAAsBAAAPAAAAAAAAAAAAAAAAAO8EAABkcnMvZG93&#10;bnJldi54bWxQSwUGAAAAAAQABADzAAAA/AUAAAAA&#10;" fillcolor="#216daf [3204]" stroked="f" strokeweight="2pt">
                <v:textbox>
                  <w:txbxContent>
                    <w:p w14:paraId="77E49AD3" w14:textId="3C830954" w:rsidR="00674AF3" w:rsidRPr="006621AA" w:rsidRDefault="00674AF3" w:rsidP="00674AF3">
                      <w:pPr>
                        <w:pStyle w:val="Title"/>
                        <w:numPr>
                          <w:ilvl w:val="0"/>
                          <w:numId w:val="1"/>
                        </w:numPr>
                      </w:pPr>
                      <w:r>
                        <w:t>Week 5 meeting</w:t>
                      </w:r>
                    </w:p>
                  </w:txbxContent>
                </v:textbox>
              </v:rect>
            </w:pict>
          </mc:Fallback>
        </mc:AlternateContent>
      </w:r>
    </w:p>
    <w:p w14:paraId="555BCC5B" w14:textId="77777777" w:rsidR="00674AF3" w:rsidRPr="006621AA" w:rsidRDefault="00674AF3" w:rsidP="00674AF3">
      <w:pPr>
        <w:tabs>
          <w:tab w:val="left" w:pos="10260"/>
        </w:tabs>
      </w:pPr>
    </w:p>
    <w:p w14:paraId="3DBBA6C3" w14:textId="77777777" w:rsidR="00674AF3" w:rsidRPr="006621AA" w:rsidRDefault="00674AF3" w:rsidP="00674AF3">
      <w:pPr>
        <w:tabs>
          <w:tab w:val="left" w:pos="10260"/>
        </w:tabs>
        <w:jc w:val="both"/>
      </w:pPr>
    </w:p>
    <w:p w14:paraId="62F9494D" w14:textId="79F4C625" w:rsidR="00674AF3" w:rsidRDefault="00674AF3" w:rsidP="00674AF3">
      <w:pPr>
        <w:pStyle w:val="Heading1"/>
        <w:numPr>
          <w:ilvl w:val="1"/>
          <w:numId w:val="18"/>
        </w:numPr>
      </w:pPr>
      <w:bookmarkStart w:id="12" w:name="_Toc3833611"/>
      <w:r>
        <w:t>Time and place of the meeting</w:t>
      </w:r>
      <w:bookmarkEnd w:id="12"/>
    </w:p>
    <w:p w14:paraId="107DED3C" w14:textId="77777777" w:rsidR="00674AF3" w:rsidRDefault="00674AF3" w:rsidP="00674AF3"/>
    <w:p w14:paraId="4A02DD9B" w14:textId="7DFC161A" w:rsidR="00674AF3" w:rsidRPr="00A47B13" w:rsidRDefault="00674AF3" w:rsidP="00674AF3">
      <w:r>
        <w:t xml:space="preserve">Meeting took place in the hall of the </w:t>
      </w:r>
      <w:r>
        <w:rPr>
          <w:noProof/>
        </w:rPr>
        <w:t>third</w:t>
      </w:r>
      <w:r>
        <w:t xml:space="preserve"> floor (Fontys University), time: 1:00 – 1:30 pm</w:t>
      </w:r>
    </w:p>
    <w:p w14:paraId="6AFC4FBC" w14:textId="77777777" w:rsidR="00674AF3" w:rsidRDefault="00674AF3" w:rsidP="00674AF3">
      <w:pPr>
        <w:pStyle w:val="Heading1"/>
        <w:numPr>
          <w:ilvl w:val="1"/>
          <w:numId w:val="18"/>
        </w:numPr>
      </w:pPr>
      <w:bookmarkStart w:id="13" w:name="_Toc3833612"/>
      <w:r>
        <w:t>Topics &amp; questions of the meeting</w:t>
      </w:r>
      <w:bookmarkEnd w:id="13"/>
    </w:p>
    <w:p w14:paraId="6C8BC3A0" w14:textId="77777777" w:rsidR="00674AF3" w:rsidRDefault="00674AF3" w:rsidP="00674AF3">
      <w:pPr>
        <w:pStyle w:val="ListParagraph"/>
      </w:pPr>
    </w:p>
    <w:p w14:paraId="3B9DCBDD" w14:textId="77777777" w:rsidR="00674AF3" w:rsidRDefault="00674AF3" w:rsidP="00674AF3">
      <w:pPr>
        <w:pStyle w:val="ListParagraph"/>
        <w:numPr>
          <w:ilvl w:val="0"/>
          <w:numId w:val="19"/>
        </w:numPr>
      </w:pPr>
      <w:r w:rsidRPr="00674AF3">
        <w:t xml:space="preserve">Are the applications going to be used in Fullscreen mode </w:t>
      </w:r>
    </w:p>
    <w:p w14:paraId="514FCCE1" w14:textId="660F0573" w:rsidR="00674AF3" w:rsidRPr="00AB0374" w:rsidRDefault="00674AF3" w:rsidP="00674AF3">
      <w:pPr>
        <w:pStyle w:val="ListParagraph"/>
        <w:numPr>
          <w:ilvl w:val="0"/>
          <w:numId w:val="19"/>
        </w:numPr>
      </w:pPr>
      <w:r w:rsidRPr="00674AF3">
        <w:t>Opinion on  the designs of the GUIs and website</w:t>
      </w:r>
      <w:r w:rsidR="0083147D">
        <w:t xml:space="preserve"> and databases</w:t>
      </w:r>
      <w:r w:rsidRPr="00674AF3">
        <w:t xml:space="preserve"> we have done so far</w:t>
      </w:r>
    </w:p>
    <w:p w14:paraId="7D73BC8F" w14:textId="77777777" w:rsidR="00674AF3" w:rsidRDefault="00674AF3" w:rsidP="00674AF3"/>
    <w:p w14:paraId="19DABF2B" w14:textId="0D80D905" w:rsidR="00356258" w:rsidRDefault="00674AF3" w:rsidP="00674AF3">
      <w:pPr>
        <w:pStyle w:val="Heading1"/>
        <w:numPr>
          <w:ilvl w:val="1"/>
          <w:numId w:val="18"/>
        </w:numPr>
      </w:pPr>
      <w:r>
        <w:t xml:space="preserve"> </w:t>
      </w:r>
      <w:bookmarkStart w:id="14" w:name="_Toc3833613"/>
      <w:r>
        <w:t>Minutes of the meeting</w:t>
      </w:r>
      <w:bookmarkEnd w:id="14"/>
    </w:p>
    <w:p w14:paraId="53852790" w14:textId="3EE44E07" w:rsidR="00674AF3" w:rsidRDefault="00674AF3" w:rsidP="00674AF3">
      <w:r>
        <w:t xml:space="preserve">The tutor told us to speed up the design and get </w:t>
      </w:r>
      <w:r w:rsidR="0083147D">
        <w:t>the clients confirmation as soon as possible. By week six we are expected to have the main page of the event done. The tutor also said to look over the database design again to make sure that we have tables we need.</w:t>
      </w:r>
    </w:p>
    <w:p w14:paraId="23124EAA" w14:textId="7A323427" w:rsidR="00443DBC" w:rsidRDefault="00443DBC">
      <w:r>
        <w:br w:type="page"/>
      </w:r>
    </w:p>
    <w:p w14:paraId="677B35B9" w14:textId="77777777" w:rsidR="00443DBC" w:rsidRPr="006621AA" w:rsidRDefault="00443DBC" w:rsidP="00443DBC">
      <w:pPr>
        <w:tabs>
          <w:tab w:val="left" w:pos="10260"/>
        </w:tabs>
      </w:pPr>
    </w:p>
    <w:p w14:paraId="7CC8DE3C" w14:textId="77777777" w:rsidR="00443DBC" w:rsidRPr="006621AA" w:rsidRDefault="00443DBC" w:rsidP="00443DBC">
      <w:pPr>
        <w:tabs>
          <w:tab w:val="left" w:pos="10260"/>
        </w:tabs>
      </w:pPr>
      <w:r w:rsidRPr="006621AA">
        <w:rPr>
          <w:noProof/>
          <w:lang w:eastAsia="en-US"/>
        </w:rPr>
        <mc:AlternateContent>
          <mc:Choice Requires="wps">
            <w:drawing>
              <wp:anchor distT="0" distB="0" distL="114300" distR="114300" simplePos="0" relativeHeight="251671040" behindDoc="0" locked="0" layoutInCell="1" allowOverlap="1" wp14:anchorId="5F7D820F" wp14:editId="6CF362B9">
                <wp:simplePos x="0" y="0"/>
                <wp:positionH relativeFrom="column">
                  <wp:posOffset>-326916</wp:posOffset>
                </wp:positionH>
                <wp:positionV relativeFrom="paragraph">
                  <wp:posOffset>-313055</wp:posOffset>
                </wp:positionV>
                <wp:extent cx="7644384" cy="548640"/>
                <wp:effectExtent l="0" t="0" r="0" b="3810"/>
                <wp:wrapNone/>
                <wp:docPr id="8" name="Rectangle 8"/>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1A7F8" w14:textId="4CCB163B" w:rsidR="00443DBC" w:rsidRPr="006621AA" w:rsidRDefault="00443DBC" w:rsidP="00443DBC">
                            <w:pPr>
                              <w:pStyle w:val="Title"/>
                              <w:numPr>
                                <w:ilvl w:val="0"/>
                                <w:numId w:val="1"/>
                              </w:numPr>
                            </w:pPr>
                            <w:r>
                              <w:t>Week 6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D820F" id="Rectangle 8" o:spid="_x0000_s1034" style="position:absolute;margin-left:-25.75pt;margin-top:-24.65pt;width:601.9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" fillcolor="#216daf [3204]" stroked="f" strokeweight="2pt">
                <v:textbox>
                  <w:txbxContent>
                    <w:p w14:paraId="09A1A7F8" w14:textId="4CCB163B" w:rsidR="00443DBC" w:rsidRPr="006621AA" w:rsidRDefault="00443DBC" w:rsidP="00443DBC">
                      <w:pPr>
                        <w:pStyle w:val="Title"/>
                        <w:numPr>
                          <w:ilvl w:val="0"/>
                          <w:numId w:val="1"/>
                        </w:numPr>
                      </w:pPr>
                      <w:r>
                        <w:t>Week 6 meeting</w:t>
                      </w:r>
                    </w:p>
                  </w:txbxContent>
                </v:textbox>
              </v:rect>
            </w:pict>
          </mc:Fallback>
        </mc:AlternateContent>
      </w:r>
    </w:p>
    <w:p w14:paraId="41029071" w14:textId="77777777" w:rsidR="00443DBC" w:rsidRPr="006621AA" w:rsidRDefault="00443DBC" w:rsidP="00443DBC">
      <w:pPr>
        <w:tabs>
          <w:tab w:val="left" w:pos="10260"/>
        </w:tabs>
      </w:pPr>
    </w:p>
    <w:p w14:paraId="1A6C2794" w14:textId="77777777" w:rsidR="00443DBC" w:rsidRPr="006621AA" w:rsidRDefault="00443DBC" w:rsidP="00443DBC">
      <w:pPr>
        <w:tabs>
          <w:tab w:val="left" w:pos="10260"/>
        </w:tabs>
        <w:jc w:val="both"/>
      </w:pPr>
    </w:p>
    <w:p w14:paraId="42371B27" w14:textId="4636FEA3" w:rsidR="00443DBC" w:rsidRDefault="00443DBC" w:rsidP="00443DBC">
      <w:pPr>
        <w:pStyle w:val="Heading1"/>
        <w:numPr>
          <w:ilvl w:val="1"/>
          <w:numId w:val="20"/>
        </w:numPr>
      </w:pPr>
      <w:bookmarkStart w:id="15" w:name="_Toc3833614"/>
      <w:r>
        <w:t>Time and place of the meeting</w:t>
      </w:r>
      <w:bookmarkEnd w:id="15"/>
    </w:p>
    <w:p w14:paraId="57197E75" w14:textId="77777777" w:rsidR="00443DBC" w:rsidRDefault="00443DBC" w:rsidP="00443DBC"/>
    <w:p w14:paraId="08153FCD" w14:textId="00BA35A6" w:rsidR="00443DBC" w:rsidRPr="00A47B13" w:rsidRDefault="00443DBC" w:rsidP="00443DBC">
      <w:r>
        <w:t xml:space="preserve">Meeting took place in the hall of the </w:t>
      </w:r>
      <w:r>
        <w:rPr>
          <w:noProof/>
        </w:rPr>
        <w:t>third</w:t>
      </w:r>
      <w:r>
        <w:t xml:space="preserve"> floor (Fontys University), time: 12:45 – 1:15 pm</w:t>
      </w:r>
    </w:p>
    <w:p w14:paraId="323D412A" w14:textId="77777777" w:rsidR="00443DBC" w:rsidRDefault="00443DBC" w:rsidP="00443DBC">
      <w:pPr>
        <w:pStyle w:val="Heading1"/>
        <w:numPr>
          <w:ilvl w:val="1"/>
          <w:numId w:val="20"/>
        </w:numPr>
      </w:pPr>
      <w:bookmarkStart w:id="16" w:name="_Toc3833615"/>
      <w:r>
        <w:t>Topics &amp; questions of the meeting</w:t>
      </w:r>
      <w:bookmarkEnd w:id="16"/>
    </w:p>
    <w:p w14:paraId="2B6D9C23" w14:textId="20E3DABF" w:rsidR="00443DBC" w:rsidRDefault="00443DBC" w:rsidP="00443DBC"/>
    <w:p w14:paraId="604B9BE6" w14:textId="7D5B3E4E" w:rsidR="00443DBC" w:rsidRDefault="00443DBC" w:rsidP="00443DBC">
      <w:pPr>
        <w:pStyle w:val="ListParagraph"/>
        <w:numPr>
          <w:ilvl w:val="0"/>
          <w:numId w:val="21"/>
        </w:numPr>
      </w:pPr>
      <w:r>
        <w:t>Can only one group reserve a camping spot. For example 1 person reserves a camping spot, can anyone else reserve the open space so like a group of 5?</w:t>
      </w:r>
    </w:p>
    <w:p w14:paraId="30722036" w14:textId="21B76611" w:rsidR="00443DBC" w:rsidRDefault="00443DBC" w:rsidP="00443DBC">
      <w:pPr>
        <w:pStyle w:val="ListParagraph"/>
        <w:numPr>
          <w:ilvl w:val="0"/>
          <w:numId w:val="21"/>
        </w:numPr>
      </w:pPr>
      <w:r>
        <w:t>Opinion on the GUIs, Database and Website design</w:t>
      </w:r>
    </w:p>
    <w:p w14:paraId="624E6F1B" w14:textId="6039A7C5" w:rsidR="00443DBC" w:rsidRDefault="00443DBC" w:rsidP="00443DBC">
      <w:pPr>
        <w:pStyle w:val="ListParagraph"/>
        <w:numPr>
          <w:ilvl w:val="0"/>
          <w:numId w:val="21"/>
        </w:numPr>
      </w:pPr>
      <w:r>
        <w:t>Will the GUI code be graded or just the appearance?</w:t>
      </w:r>
    </w:p>
    <w:p w14:paraId="7307B46D" w14:textId="187789B6" w:rsidR="00674AF3" w:rsidRDefault="00443DBC" w:rsidP="00443DBC">
      <w:pPr>
        <w:pStyle w:val="Heading1"/>
        <w:numPr>
          <w:ilvl w:val="1"/>
          <w:numId w:val="20"/>
        </w:numPr>
      </w:pPr>
      <w:r>
        <w:t xml:space="preserve"> </w:t>
      </w:r>
      <w:bookmarkStart w:id="17" w:name="_Toc3833616"/>
      <w:r>
        <w:t>Minutes of the meeting</w:t>
      </w:r>
      <w:bookmarkEnd w:id="17"/>
    </w:p>
    <w:p w14:paraId="3CEABE4B" w14:textId="14931F69" w:rsidR="00A00761" w:rsidRDefault="00A00761" w:rsidP="00A00761"/>
    <w:p w14:paraId="6B28C2A7" w14:textId="06A46FFA" w:rsidR="00A00761" w:rsidRDefault="00A00761">
      <w:r>
        <w:br w:type="page"/>
      </w:r>
    </w:p>
    <w:p w14:paraId="3E3F362C" w14:textId="0EBD6EB0" w:rsidR="006E0417" w:rsidRDefault="006E0417" w:rsidP="006E0417">
      <w:r w:rsidRPr="006621AA">
        <w:rPr>
          <w:noProof/>
          <w:lang w:eastAsia="en-US"/>
        </w:rPr>
        <w:lastRenderedPageBreak/>
        <mc:AlternateContent>
          <mc:Choice Requires="wps">
            <w:drawing>
              <wp:anchor distT="0" distB="0" distL="114300" distR="114300" simplePos="0" relativeHeight="251673088" behindDoc="0" locked="0" layoutInCell="1" allowOverlap="1" wp14:anchorId="2C6D25E5" wp14:editId="7CB820C8">
                <wp:simplePos x="0" y="0"/>
                <wp:positionH relativeFrom="column">
                  <wp:posOffset>-266065</wp:posOffset>
                </wp:positionH>
                <wp:positionV relativeFrom="paragraph">
                  <wp:posOffset>-172085</wp:posOffset>
                </wp:positionV>
                <wp:extent cx="7644130" cy="548640"/>
                <wp:effectExtent l="0" t="0" r="0" b="3810"/>
                <wp:wrapNone/>
                <wp:docPr id="17" name="Rectangle 17"/>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0622" w14:textId="357A9BB2" w:rsidR="006E0417" w:rsidRPr="006E0417" w:rsidRDefault="00A00761" w:rsidP="006E0417">
                            <w:pPr>
                              <w:pStyle w:val="Title"/>
                              <w:numPr>
                                <w:ilvl w:val="0"/>
                                <w:numId w:val="1"/>
                              </w:numPr>
                            </w:pPr>
                            <w:r>
                              <w:t xml:space="preserve">Week </w:t>
                            </w:r>
                            <w:r>
                              <w:t>7</w:t>
                            </w:r>
                            <w:r>
                              <w:t xml:space="preserve"> meeting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D25E5" id="Rectangle 17" o:spid="_x0000_s1035" style="position:absolute;margin-left:-20.95pt;margin-top:-13.55pt;width:601.9pt;height:43.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" fillcolor="#216daf [3204]" stroked="f" strokeweight="2pt">
                <v:textbox>
                  <w:txbxContent>
                    <w:p w14:paraId="506D0622" w14:textId="357A9BB2" w:rsidR="006E0417" w:rsidRPr="006E0417" w:rsidRDefault="00A00761" w:rsidP="006E0417">
                      <w:pPr>
                        <w:pStyle w:val="Title"/>
                        <w:numPr>
                          <w:ilvl w:val="0"/>
                          <w:numId w:val="1"/>
                        </w:numPr>
                      </w:pPr>
                      <w:r>
                        <w:t xml:space="preserve">Week </w:t>
                      </w:r>
                      <w:r>
                        <w:t>7</w:t>
                      </w:r>
                      <w:r>
                        <w:t xml:space="preserve"> meeting</w:t>
                      </w:r>
                    </w:p>
                  </w:txbxContent>
                </v:textbox>
              </v:rect>
            </w:pict>
          </mc:Fallback>
        </mc:AlternateContent>
      </w:r>
    </w:p>
    <w:p w14:paraId="26291E5B" w14:textId="77777777" w:rsidR="006E0417" w:rsidRDefault="006E0417" w:rsidP="006E0417"/>
    <w:p w14:paraId="68FC9A56" w14:textId="77777777" w:rsidR="006E0417" w:rsidRDefault="006E0417" w:rsidP="006E0417"/>
    <w:p w14:paraId="19BD89B8" w14:textId="5FF90F3F" w:rsidR="006E0417" w:rsidRDefault="006E0417" w:rsidP="00151DE4">
      <w:pPr>
        <w:pStyle w:val="Heading1"/>
      </w:pPr>
      <w:r>
        <w:tab/>
      </w:r>
      <w:r>
        <w:t xml:space="preserve">7.1 </w:t>
      </w:r>
      <w:r>
        <w:t>Time and place of the meeting</w:t>
      </w:r>
    </w:p>
    <w:p w14:paraId="175910DE" w14:textId="4D0B17E9" w:rsidR="006E0417" w:rsidRDefault="006E0417" w:rsidP="006E0417"/>
    <w:p w14:paraId="4EE8D0E4" w14:textId="136BF10C" w:rsidR="006E0417" w:rsidRDefault="006E0417" w:rsidP="006E0417">
      <w:r>
        <w:t>Meeting took place in the hall of the third floor (Fontys University), time: 12:45 – 1:15 pm</w:t>
      </w:r>
    </w:p>
    <w:p w14:paraId="2F0B19F3" w14:textId="77777777" w:rsidR="00430D44" w:rsidRDefault="00430D44" w:rsidP="006E0417"/>
    <w:p w14:paraId="54A2962A" w14:textId="1B8AAF6A" w:rsidR="006E0417" w:rsidRDefault="00430D44" w:rsidP="00366E30">
      <w:pPr>
        <w:pStyle w:val="Heading1"/>
        <w:ind w:firstLine="708"/>
      </w:pPr>
      <w:r>
        <w:t xml:space="preserve">7.2 </w:t>
      </w:r>
      <w:r w:rsidR="006E0417">
        <w:tab/>
        <w:t>Topics &amp; questions of the meeting</w:t>
      </w:r>
    </w:p>
    <w:p w14:paraId="7C67B334" w14:textId="1A51546D" w:rsidR="006E0417" w:rsidRDefault="006E0417" w:rsidP="006E0417"/>
    <w:p w14:paraId="1A542E8E" w14:textId="52E52BED" w:rsidR="006E0417" w:rsidRDefault="000457F8" w:rsidP="00680CAF">
      <w:pPr>
        <w:pStyle w:val="ListParagraph"/>
        <w:numPr>
          <w:ilvl w:val="0"/>
          <w:numId w:val="22"/>
        </w:numPr>
      </w:pPr>
      <w:bookmarkStart w:id="18" w:name="_GoBack"/>
      <w:bookmarkEnd w:id="18"/>
      <w:r>
        <w:t>How to we add .</w:t>
      </w:r>
      <w:proofErr w:type="spellStart"/>
      <w:r>
        <w:t>mpp</w:t>
      </w:r>
      <w:proofErr w:type="spellEnd"/>
      <w:r>
        <w:t xml:space="preserve"> visual overview of project time</w:t>
      </w:r>
    </w:p>
    <w:p w14:paraId="1325B352" w14:textId="55186EEA" w:rsidR="00A00761" w:rsidRPr="00A00761" w:rsidRDefault="00366E30" w:rsidP="00D766A3">
      <w:pPr>
        <w:pStyle w:val="Heading1"/>
        <w:ind w:firstLine="708"/>
      </w:pPr>
      <w:r>
        <w:t xml:space="preserve">7.3 </w:t>
      </w:r>
      <w:r w:rsidR="006E0417">
        <w:tab/>
        <w:t>Minutes of the meeting</w:t>
      </w:r>
    </w:p>
    <w:sectPr w:rsidR="00A00761" w:rsidRPr="00A00761" w:rsidSect="00BB4362">
      <w:footerReference w:type="default" r:id="rId8"/>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2D450" w14:textId="77777777" w:rsidR="00472DED" w:rsidRDefault="00472DED">
      <w:r>
        <w:separator/>
      </w:r>
    </w:p>
  </w:endnote>
  <w:endnote w:type="continuationSeparator" w:id="0">
    <w:p w14:paraId="4621FEE0" w14:textId="77777777" w:rsidR="00472DED" w:rsidRDefault="00472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6"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7"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7AFF8"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BCEFD" w14:textId="77777777" w:rsidR="00472DED" w:rsidRDefault="00472DED">
      <w:r>
        <w:separator/>
      </w:r>
    </w:p>
  </w:footnote>
  <w:footnote w:type="continuationSeparator" w:id="0">
    <w:p w14:paraId="66BC4539" w14:textId="77777777" w:rsidR="00472DED" w:rsidRDefault="00472D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F589C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42.75pt;height:208.5pt;visibility:visible;mso-wrap-style:square" o:bullet="t">
        <v:imagedata r:id="rId1" o:title=""/>
      </v:shape>
    </w:pict>
  </w:numPicBullet>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486"/>
    <w:multiLevelType w:val="hybridMultilevel"/>
    <w:tmpl w:val="ABAA3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3DC1251"/>
    <w:multiLevelType w:val="multilevel"/>
    <w:tmpl w:val="E2289BFC"/>
    <w:lvl w:ilvl="0">
      <w:start w:val="4"/>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4"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71A12"/>
    <w:multiLevelType w:val="hybridMultilevel"/>
    <w:tmpl w:val="AA8C4D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61D3D83"/>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15:restartNumberingAfterBreak="0">
    <w:nsid w:val="3E615EFE"/>
    <w:multiLevelType w:val="multilevel"/>
    <w:tmpl w:val="E9CCEA84"/>
    <w:lvl w:ilvl="0">
      <w:start w:val="5"/>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1" w15:restartNumberingAfterBreak="0">
    <w:nsid w:val="43710EA2"/>
    <w:multiLevelType w:val="multilevel"/>
    <w:tmpl w:val="0A6AD29A"/>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2"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6D23AEE"/>
    <w:multiLevelType w:val="multilevel"/>
    <w:tmpl w:val="D38070B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483268A2"/>
    <w:multiLevelType w:val="hybridMultilevel"/>
    <w:tmpl w:val="DE8C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F4940"/>
    <w:multiLevelType w:val="hybridMultilevel"/>
    <w:tmpl w:val="BEC8A1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4"/>
  </w:num>
  <w:num w:numId="3">
    <w:abstractNumId w:val="8"/>
  </w:num>
  <w:num w:numId="4">
    <w:abstractNumId w:val="21"/>
  </w:num>
  <w:num w:numId="5">
    <w:abstractNumId w:val="0"/>
  </w:num>
  <w:num w:numId="6">
    <w:abstractNumId w:val="15"/>
  </w:num>
  <w:num w:numId="7">
    <w:abstractNumId w:val="18"/>
  </w:num>
  <w:num w:numId="8">
    <w:abstractNumId w:val="5"/>
  </w:num>
  <w:num w:numId="9">
    <w:abstractNumId w:val="6"/>
  </w:num>
  <w:num w:numId="10">
    <w:abstractNumId w:val="20"/>
  </w:num>
  <w:num w:numId="11">
    <w:abstractNumId w:val="19"/>
  </w:num>
  <w:num w:numId="12">
    <w:abstractNumId w:val="12"/>
  </w:num>
  <w:num w:numId="13">
    <w:abstractNumId w:val="17"/>
  </w:num>
  <w:num w:numId="14">
    <w:abstractNumId w:val="11"/>
  </w:num>
  <w:num w:numId="15">
    <w:abstractNumId w:val="16"/>
  </w:num>
  <w:num w:numId="16">
    <w:abstractNumId w:val="3"/>
  </w:num>
  <w:num w:numId="17">
    <w:abstractNumId w:val="9"/>
  </w:num>
  <w:num w:numId="18">
    <w:abstractNumId w:val="10"/>
  </w:num>
  <w:num w:numId="19">
    <w:abstractNumId w:val="2"/>
  </w:num>
  <w:num w:numId="20">
    <w:abstractNumId w:val="13"/>
  </w:num>
  <w:num w:numId="21">
    <w:abstractNumId w:val="7"/>
  </w:num>
  <w:num w:numId="22">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1NzEzNzY2MzUyNjRX0lEKTi0uzszPAykwqQUAMHHOHCwAAAA="/>
  </w:docVars>
  <w:rsids>
    <w:rsidRoot w:val="003A7A03"/>
    <w:rsid w:val="00000E96"/>
    <w:rsid w:val="00002747"/>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57F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1DE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5BB"/>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2052AD"/>
    <w:rsid w:val="00210DF8"/>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1C48"/>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3DE9"/>
    <w:rsid w:val="00326F7A"/>
    <w:rsid w:val="00327DAE"/>
    <w:rsid w:val="0033397B"/>
    <w:rsid w:val="003407DC"/>
    <w:rsid w:val="003413EF"/>
    <w:rsid w:val="0034465B"/>
    <w:rsid w:val="00345388"/>
    <w:rsid w:val="00345CD4"/>
    <w:rsid w:val="0034685B"/>
    <w:rsid w:val="00347180"/>
    <w:rsid w:val="00355C1E"/>
    <w:rsid w:val="00356258"/>
    <w:rsid w:val="00356506"/>
    <w:rsid w:val="003566B8"/>
    <w:rsid w:val="0036163C"/>
    <w:rsid w:val="00362BD1"/>
    <w:rsid w:val="0036347E"/>
    <w:rsid w:val="00366E30"/>
    <w:rsid w:val="00370AB9"/>
    <w:rsid w:val="00371C82"/>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17B2"/>
    <w:rsid w:val="00416318"/>
    <w:rsid w:val="0041684C"/>
    <w:rsid w:val="00417ED0"/>
    <w:rsid w:val="004241D1"/>
    <w:rsid w:val="00430D44"/>
    <w:rsid w:val="004413B9"/>
    <w:rsid w:val="004415E2"/>
    <w:rsid w:val="00441E3D"/>
    <w:rsid w:val="00441FB1"/>
    <w:rsid w:val="00443140"/>
    <w:rsid w:val="00443DBC"/>
    <w:rsid w:val="004453B0"/>
    <w:rsid w:val="0044723A"/>
    <w:rsid w:val="004478A2"/>
    <w:rsid w:val="004556E3"/>
    <w:rsid w:val="004569BD"/>
    <w:rsid w:val="00456B8A"/>
    <w:rsid w:val="0046391F"/>
    <w:rsid w:val="00467B9B"/>
    <w:rsid w:val="00472B9C"/>
    <w:rsid w:val="00472DED"/>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6D60"/>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5CCE"/>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1811"/>
    <w:rsid w:val="005F48EF"/>
    <w:rsid w:val="005F56D7"/>
    <w:rsid w:val="005F5AE4"/>
    <w:rsid w:val="005F5F70"/>
    <w:rsid w:val="005F6990"/>
    <w:rsid w:val="006001D2"/>
    <w:rsid w:val="00606BB5"/>
    <w:rsid w:val="006105B8"/>
    <w:rsid w:val="00610CB4"/>
    <w:rsid w:val="00612F56"/>
    <w:rsid w:val="00613870"/>
    <w:rsid w:val="00613D04"/>
    <w:rsid w:val="00616448"/>
    <w:rsid w:val="00620AD1"/>
    <w:rsid w:val="0062153D"/>
    <w:rsid w:val="006226CE"/>
    <w:rsid w:val="00622FDF"/>
    <w:rsid w:val="00627E80"/>
    <w:rsid w:val="00634F98"/>
    <w:rsid w:val="00640D21"/>
    <w:rsid w:val="00644C73"/>
    <w:rsid w:val="00644EF0"/>
    <w:rsid w:val="006456E2"/>
    <w:rsid w:val="00645FC7"/>
    <w:rsid w:val="006479E7"/>
    <w:rsid w:val="006526C7"/>
    <w:rsid w:val="00652C74"/>
    <w:rsid w:val="0065314E"/>
    <w:rsid w:val="00660A79"/>
    <w:rsid w:val="006621AA"/>
    <w:rsid w:val="00664743"/>
    <w:rsid w:val="00665E68"/>
    <w:rsid w:val="00665E91"/>
    <w:rsid w:val="00666071"/>
    <w:rsid w:val="0066658E"/>
    <w:rsid w:val="00673964"/>
    <w:rsid w:val="00673B9B"/>
    <w:rsid w:val="00673F85"/>
    <w:rsid w:val="006748E7"/>
    <w:rsid w:val="00674AF3"/>
    <w:rsid w:val="00680CAF"/>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0417"/>
    <w:rsid w:val="006E5449"/>
    <w:rsid w:val="006E66DB"/>
    <w:rsid w:val="006F456A"/>
    <w:rsid w:val="0070448F"/>
    <w:rsid w:val="007045D9"/>
    <w:rsid w:val="0070474F"/>
    <w:rsid w:val="0070554A"/>
    <w:rsid w:val="0071181A"/>
    <w:rsid w:val="00713F1E"/>
    <w:rsid w:val="0071799F"/>
    <w:rsid w:val="00720157"/>
    <w:rsid w:val="007226AD"/>
    <w:rsid w:val="00722F5B"/>
    <w:rsid w:val="00723503"/>
    <w:rsid w:val="00723F81"/>
    <w:rsid w:val="00726159"/>
    <w:rsid w:val="00730716"/>
    <w:rsid w:val="00730934"/>
    <w:rsid w:val="00733689"/>
    <w:rsid w:val="00734513"/>
    <w:rsid w:val="00735AED"/>
    <w:rsid w:val="00737242"/>
    <w:rsid w:val="007378C1"/>
    <w:rsid w:val="00740CEE"/>
    <w:rsid w:val="00742A7B"/>
    <w:rsid w:val="007433C7"/>
    <w:rsid w:val="00743DDD"/>
    <w:rsid w:val="0074608B"/>
    <w:rsid w:val="007474C8"/>
    <w:rsid w:val="0075020E"/>
    <w:rsid w:val="00751400"/>
    <w:rsid w:val="0075406F"/>
    <w:rsid w:val="007624C7"/>
    <w:rsid w:val="007626FA"/>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10F0"/>
    <w:rsid w:val="007B53B8"/>
    <w:rsid w:val="007B7D0C"/>
    <w:rsid w:val="007C61A8"/>
    <w:rsid w:val="007C67A8"/>
    <w:rsid w:val="007D4183"/>
    <w:rsid w:val="007D5AC1"/>
    <w:rsid w:val="007D69E5"/>
    <w:rsid w:val="007D7D9A"/>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147D"/>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2BB7"/>
    <w:rsid w:val="008C2EDE"/>
    <w:rsid w:val="008C5666"/>
    <w:rsid w:val="008C6830"/>
    <w:rsid w:val="008D5AE9"/>
    <w:rsid w:val="008D6A04"/>
    <w:rsid w:val="008D6F51"/>
    <w:rsid w:val="008E1AED"/>
    <w:rsid w:val="008E490E"/>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48DC"/>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9D2"/>
    <w:rsid w:val="009935E6"/>
    <w:rsid w:val="0099367C"/>
    <w:rsid w:val="0099442E"/>
    <w:rsid w:val="00995016"/>
    <w:rsid w:val="00995E8E"/>
    <w:rsid w:val="009A0EA9"/>
    <w:rsid w:val="009A1901"/>
    <w:rsid w:val="009A27E3"/>
    <w:rsid w:val="009C7DFC"/>
    <w:rsid w:val="009D0CAC"/>
    <w:rsid w:val="009D1282"/>
    <w:rsid w:val="009D3274"/>
    <w:rsid w:val="009D4BF1"/>
    <w:rsid w:val="009D6D69"/>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0761"/>
    <w:rsid w:val="00A01BD4"/>
    <w:rsid w:val="00A057F1"/>
    <w:rsid w:val="00A123C9"/>
    <w:rsid w:val="00A12BF8"/>
    <w:rsid w:val="00A139FA"/>
    <w:rsid w:val="00A14370"/>
    <w:rsid w:val="00A15061"/>
    <w:rsid w:val="00A15FA2"/>
    <w:rsid w:val="00A16A36"/>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1BE0"/>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35AF"/>
    <w:rsid w:val="00BE5DBF"/>
    <w:rsid w:val="00BF4996"/>
    <w:rsid w:val="00BF5444"/>
    <w:rsid w:val="00BF5BFC"/>
    <w:rsid w:val="00C03771"/>
    <w:rsid w:val="00C06F60"/>
    <w:rsid w:val="00C12471"/>
    <w:rsid w:val="00C15786"/>
    <w:rsid w:val="00C17310"/>
    <w:rsid w:val="00C25407"/>
    <w:rsid w:val="00C257EB"/>
    <w:rsid w:val="00C32248"/>
    <w:rsid w:val="00C34F0F"/>
    <w:rsid w:val="00C36E6E"/>
    <w:rsid w:val="00C3734D"/>
    <w:rsid w:val="00C3793E"/>
    <w:rsid w:val="00C4266E"/>
    <w:rsid w:val="00C460BC"/>
    <w:rsid w:val="00C467F6"/>
    <w:rsid w:val="00C5512C"/>
    <w:rsid w:val="00C5704D"/>
    <w:rsid w:val="00C57A09"/>
    <w:rsid w:val="00C60502"/>
    <w:rsid w:val="00C61639"/>
    <w:rsid w:val="00C636EA"/>
    <w:rsid w:val="00C7000C"/>
    <w:rsid w:val="00C751CB"/>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4759"/>
    <w:rsid w:val="00CD5575"/>
    <w:rsid w:val="00CE2C80"/>
    <w:rsid w:val="00CE32AE"/>
    <w:rsid w:val="00CE43DD"/>
    <w:rsid w:val="00CE47BE"/>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66A3"/>
    <w:rsid w:val="00D77F88"/>
    <w:rsid w:val="00D83470"/>
    <w:rsid w:val="00D91ECB"/>
    <w:rsid w:val="00D9387C"/>
    <w:rsid w:val="00D95413"/>
    <w:rsid w:val="00DA082D"/>
    <w:rsid w:val="00DA3488"/>
    <w:rsid w:val="00DA75C7"/>
    <w:rsid w:val="00DB014E"/>
    <w:rsid w:val="00DB30B1"/>
    <w:rsid w:val="00DB4667"/>
    <w:rsid w:val="00DB4B27"/>
    <w:rsid w:val="00DB61BA"/>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E013A9"/>
    <w:rsid w:val="00E05396"/>
    <w:rsid w:val="00E053FE"/>
    <w:rsid w:val="00E05802"/>
    <w:rsid w:val="00E06F59"/>
    <w:rsid w:val="00E100DA"/>
    <w:rsid w:val="00E2261E"/>
    <w:rsid w:val="00E228D6"/>
    <w:rsid w:val="00E272A7"/>
    <w:rsid w:val="00E30306"/>
    <w:rsid w:val="00E3216E"/>
    <w:rsid w:val="00E3261E"/>
    <w:rsid w:val="00E37A78"/>
    <w:rsid w:val="00E41C09"/>
    <w:rsid w:val="00E47D9C"/>
    <w:rsid w:val="00E502A9"/>
    <w:rsid w:val="00E50A29"/>
    <w:rsid w:val="00E55666"/>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C5ABC"/>
    <w:rsid w:val="00ED0A87"/>
    <w:rsid w:val="00ED19F0"/>
    <w:rsid w:val="00ED1F61"/>
    <w:rsid w:val="00ED244E"/>
    <w:rsid w:val="00ED2BC7"/>
    <w:rsid w:val="00ED2FAE"/>
    <w:rsid w:val="00ED3AF2"/>
    <w:rsid w:val="00ED723A"/>
    <w:rsid w:val="00EE04E7"/>
    <w:rsid w:val="00EE0C65"/>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7D85C-6AE1-4977-98AA-42142332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3</TotalTime>
  <Pages>9</Pages>
  <Words>907</Words>
  <Characters>5176</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Khovanskaya,Maria M.</cp:lastModifiedBy>
  <cp:revision>21</cp:revision>
  <cp:lastPrinted>2019-03-18T19:33:00Z</cp:lastPrinted>
  <dcterms:created xsi:type="dcterms:W3CDTF">2019-03-14T16:09:00Z</dcterms:created>
  <dcterms:modified xsi:type="dcterms:W3CDTF">2019-03-19T13:27:00Z</dcterms:modified>
</cp:coreProperties>
</file>