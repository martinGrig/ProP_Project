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77777777" w:rsidR="004A73BF" w:rsidRPr="006621AA" w:rsidRDefault="00CE5C16" w:rsidP="00B70876">
      <w:pPr>
        <w:tabs>
          <w:tab w:val="left" w:pos="10260"/>
        </w:tabs>
      </w:pPr>
      <w:r w:rsidRPr="00CE5C16">
        <w:rPr>
          <w:noProof/>
          <w:lang w:eastAsia="en-US"/>
        </w:rPr>
        <mc:AlternateContent>
          <mc:Choice Requires="wps">
            <w:drawing>
              <wp:anchor distT="0" distB="0" distL="114300" distR="114300" simplePos="0" relativeHeight="251659776" behindDoc="1" locked="0" layoutInCell="1" allowOverlap="1" wp14:anchorId="6E7593F5" wp14:editId="57E323DE">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ADBCCD8" id="Freeform 10" o:spid="_x0000_s1026" style="position:absolute;margin-left:-51.4pt;margin-top:-183.45pt;width:632.15pt;height:283.4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Pr="00CE5C16">
        <w:rPr>
          <w:noProof/>
          <w:lang w:eastAsia="en-US"/>
        </w:rPr>
        <mc:AlternateContent>
          <mc:Choice Requires="wps">
            <w:drawing>
              <wp:anchor distT="0" distB="0" distL="114300" distR="114300" simplePos="0" relativeHeight="251661824" behindDoc="1" locked="0" layoutInCell="1" allowOverlap="1" wp14:anchorId="0FEC829C" wp14:editId="3FE3DD0E">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AFAF5FC" id="Freeform 13" o:spid="_x0000_s1026" style="position:absolute;margin-left:-51.4pt;margin-top:-186.1pt;width:632.15pt;height:229.8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Pr="00CE5C16">
        <w:rPr>
          <w:noProof/>
          <w:lang w:eastAsia="en-US"/>
        </w:rPr>
        <mc:AlternateContent>
          <mc:Choice Requires="wps">
            <w:drawing>
              <wp:anchor distT="0" distB="0" distL="114300" distR="114300" simplePos="0" relativeHeight="251660800" behindDoc="1" locked="0" layoutInCell="1" allowOverlap="1" wp14:anchorId="6F589C60" wp14:editId="23A44106">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D7874BC" id="Freeform 11" o:spid="_x0000_s1026" style="position:absolute;margin-left:-51.4pt;margin-top:-185.5pt;width:632.15pt;height:242.3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Pr="006621AA">
        <w:rPr>
          <w:noProof/>
          <w:lang w:eastAsia="en-US"/>
        </w:rPr>
        <mc:AlternateContent>
          <mc:Choice Requires="wps">
            <w:drawing>
              <wp:anchor distT="0" distB="0" distL="114300" distR="114300" simplePos="0" relativeHeight="251658752" behindDoc="0" locked="0" layoutInCell="1" allowOverlap="1" wp14:anchorId="3F6ACFE9" wp14:editId="6F5F3BF9">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33856507" w:rsidR="00885969" w:rsidRPr="006621AA" w:rsidRDefault="00885969" w:rsidP="00CE5C16">
                            <w:pPr>
                              <w:rPr>
                                <w:color w:val="FFFFFF"/>
                                <w:sz w:val="60"/>
                              </w:rPr>
                            </w:pPr>
                            <w:r>
                              <w:rPr>
                                <w:color w:val="FFFFFF"/>
                                <w:sz w:val="60"/>
                              </w:rPr>
                              <w:t>Process report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33856507" w:rsidR="00885969" w:rsidRPr="006621AA" w:rsidRDefault="00885969" w:rsidP="00CE5C16">
                      <w:pPr>
                        <w:rPr>
                          <w:color w:val="FFFFFF"/>
                          <w:sz w:val="60"/>
                        </w:rPr>
                      </w:pPr>
                      <w:r>
                        <w:rPr>
                          <w:color w:val="FFFFFF"/>
                          <w:sz w:val="60"/>
                        </w:rPr>
                        <w:t>Process report</w:t>
                      </w:r>
                    </w:p>
                  </w:txbxContent>
                </v:textbox>
              </v:shape>
            </w:pict>
          </mc:Fallback>
        </mc:AlternateContent>
      </w:r>
      <w:r w:rsidR="00A87BD2" w:rsidRPr="006621AA">
        <w:rPr>
          <w:noProof/>
          <w:lang w:eastAsia="en-US"/>
        </w:rPr>
        <mc:AlternateContent>
          <mc:Choice Requires="wps">
            <w:drawing>
              <wp:anchor distT="0" distB="0" distL="114300" distR="114300" simplePos="0" relativeHeight="251657728" behindDoc="0" locked="0" layoutInCell="1" allowOverlap="1" wp14:anchorId="298EBE3B" wp14:editId="338CB386">
                <wp:simplePos x="0" y="0"/>
                <wp:positionH relativeFrom="column">
                  <wp:posOffset>4826635</wp:posOffset>
                </wp:positionH>
                <wp:positionV relativeFrom="paragraph">
                  <wp:posOffset>7768590</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885969" w:rsidRPr="006621AA" w:rsidRDefault="00885969" w:rsidP="00B70876">
                            <w:pPr>
                              <w:jc w:val="center"/>
                              <w:rPr>
                                <w:color w:val="FFFFFF" w:themeColor="background1"/>
                                <w:sz w:val="48"/>
                                <w:szCs w:val="68"/>
                              </w:rPr>
                            </w:pPr>
                            <w:r>
                              <w:rPr>
                                <w:color w:val="FFFFFF" w:themeColor="background1"/>
                                <w:sz w:val="48"/>
                                <w:szCs w:val="68"/>
                              </w:rPr>
                              <w:t>Fontys ICT</w:t>
                            </w:r>
                          </w:p>
                          <w:p w14:paraId="73871799" w14:textId="77777777" w:rsidR="00885969" w:rsidRPr="006621AA" w:rsidRDefault="00885969"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7" type="#_x0000_t202" style="position:absolute;margin-left:380.05pt;margin-top:611.7pt;width:168.1pt;height:7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wzuwIAAMM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" filled="f" stroked="f">
                <v:textbox>
                  <w:txbxContent>
                    <w:p w14:paraId="7F0164DB" w14:textId="77777777" w:rsidR="00885969" w:rsidRPr="006621AA" w:rsidRDefault="00885969" w:rsidP="00B70876">
                      <w:pPr>
                        <w:jc w:val="center"/>
                        <w:rPr>
                          <w:color w:val="FFFFFF" w:themeColor="background1"/>
                          <w:sz w:val="48"/>
                          <w:szCs w:val="68"/>
                        </w:rPr>
                      </w:pPr>
                      <w:r>
                        <w:rPr>
                          <w:color w:val="FFFFFF" w:themeColor="background1"/>
                          <w:sz w:val="48"/>
                          <w:szCs w:val="68"/>
                        </w:rPr>
                        <w:t>Fontys ICT</w:t>
                      </w:r>
                    </w:p>
                    <w:p w14:paraId="73871799" w14:textId="77777777" w:rsidR="00885969" w:rsidRPr="006621AA" w:rsidRDefault="00885969"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p>
    <w:p w14:paraId="04B3F369" w14:textId="534FFBF1" w:rsidR="004A73BF" w:rsidRPr="006621AA" w:rsidRDefault="004A73BF" w:rsidP="00B70876">
      <w:pPr>
        <w:tabs>
          <w:tab w:val="left" w:pos="10260"/>
        </w:tabs>
      </w:pPr>
    </w:p>
    <w:p w14:paraId="068DA71D" w14:textId="2E13CF73" w:rsidR="004A73BF" w:rsidRPr="006621AA" w:rsidRDefault="004A73BF" w:rsidP="00B70876">
      <w:pPr>
        <w:tabs>
          <w:tab w:val="left" w:pos="10260"/>
        </w:tabs>
      </w:pPr>
    </w:p>
    <w:p w14:paraId="0350BE35" w14:textId="3461C50F" w:rsidR="004A73BF" w:rsidRPr="006621AA" w:rsidRDefault="004A73BF" w:rsidP="00B70876">
      <w:pPr>
        <w:tabs>
          <w:tab w:val="left" w:pos="10260"/>
        </w:tabs>
      </w:pPr>
    </w:p>
    <w:p w14:paraId="4B9DB359" w14:textId="4A347084" w:rsidR="004A73BF" w:rsidRPr="006621AA" w:rsidRDefault="00986859" w:rsidP="00B70876">
      <w:pPr>
        <w:tabs>
          <w:tab w:val="left" w:pos="10260"/>
        </w:tabs>
      </w:pPr>
      <w:r>
        <w:rPr>
          <w:noProof/>
        </w:rPr>
        <w:drawing>
          <wp:anchor distT="0" distB="0" distL="114300" distR="114300" simplePos="0" relativeHeight="251662848" behindDoc="1" locked="0" layoutInCell="1" allowOverlap="1" wp14:anchorId="2216DD24" wp14:editId="58CD46ED">
            <wp:simplePos x="0" y="0"/>
            <wp:positionH relativeFrom="margin">
              <wp:align>center</wp:align>
            </wp:positionH>
            <wp:positionV relativeFrom="paragraph">
              <wp:posOffset>3810</wp:posOffset>
            </wp:positionV>
            <wp:extent cx="5212715" cy="5212715"/>
            <wp:effectExtent l="0" t="0" r="0" b="0"/>
            <wp:wrapTight wrapText="bothSides">
              <wp:wrapPolygon edited="0">
                <wp:start x="9630" y="1973"/>
                <wp:lineTo x="8841" y="2210"/>
                <wp:lineTo x="6078" y="3158"/>
                <wp:lineTo x="4499" y="4657"/>
                <wp:lineTo x="3473" y="5920"/>
                <wp:lineTo x="2763" y="7183"/>
                <wp:lineTo x="2289" y="8446"/>
                <wp:lineTo x="2052" y="9709"/>
                <wp:lineTo x="2052" y="12235"/>
                <wp:lineTo x="2368" y="13498"/>
                <wp:lineTo x="2921" y="14761"/>
                <wp:lineTo x="3631" y="16024"/>
                <wp:lineTo x="4815" y="17287"/>
                <wp:lineTo x="6710" y="18550"/>
                <wp:lineTo x="6789" y="18708"/>
                <wp:lineTo x="9630" y="19577"/>
                <wp:lineTo x="11920" y="19577"/>
                <wp:lineTo x="14761" y="18708"/>
                <wp:lineTo x="14840" y="18550"/>
                <wp:lineTo x="16735" y="17287"/>
                <wp:lineTo x="17919" y="16024"/>
                <wp:lineTo x="18708" y="14761"/>
                <wp:lineTo x="19182" y="13498"/>
                <wp:lineTo x="19498" y="12235"/>
                <wp:lineTo x="19498" y="9709"/>
                <wp:lineTo x="19261" y="8446"/>
                <wp:lineTo x="18787" y="7183"/>
                <wp:lineTo x="18077" y="5920"/>
                <wp:lineTo x="17129" y="4657"/>
                <wp:lineTo x="15945" y="3710"/>
                <wp:lineTo x="15472" y="3158"/>
                <wp:lineTo x="12709" y="2210"/>
                <wp:lineTo x="11920" y="1973"/>
                <wp:lineTo x="9630" y="197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715" cy="5212715"/>
                    </a:xfrm>
                    <a:prstGeom prst="rect">
                      <a:avLst/>
                    </a:prstGeom>
                    <a:noFill/>
                  </pic:spPr>
                </pic:pic>
              </a:graphicData>
            </a:graphic>
          </wp:anchor>
        </w:drawing>
      </w:r>
    </w:p>
    <w:p w14:paraId="7BF62ABB" w14:textId="7E713BC0" w:rsidR="004A73BF" w:rsidRPr="006621AA" w:rsidRDefault="004A73BF" w:rsidP="00B70876">
      <w:pPr>
        <w:tabs>
          <w:tab w:val="left" w:pos="10260"/>
        </w:tabs>
      </w:pPr>
    </w:p>
    <w:p w14:paraId="2DD25121" w14:textId="611DAAF5" w:rsidR="004A73BF" w:rsidRPr="006621AA" w:rsidRDefault="004A73BF" w:rsidP="00B70876">
      <w:pPr>
        <w:tabs>
          <w:tab w:val="left" w:pos="10260"/>
        </w:tabs>
      </w:pPr>
    </w:p>
    <w:p w14:paraId="787F28F0" w14:textId="5C7A79FE" w:rsidR="004A73BF" w:rsidRPr="006621AA" w:rsidRDefault="004A73BF" w:rsidP="00B70876">
      <w:pPr>
        <w:tabs>
          <w:tab w:val="left" w:pos="10260"/>
        </w:tabs>
      </w:pPr>
    </w:p>
    <w:p w14:paraId="41528A1B" w14:textId="77777777" w:rsidR="004A73BF" w:rsidRPr="006621AA" w:rsidRDefault="004A73BF" w:rsidP="00B70876">
      <w:pPr>
        <w:tabs>
          <w:tab w:val="left" w:pos="10260"/>
        </w:tabs>
      </w:pPr>
    </w:p>
    <w:p w14:paraId="1688FEA9" w14:textId="77777777" w:rsidR="004A73BF" w:rsidRPr="006621AA" w:rsidRDefault="004A73BF" w:rsidP="00B70876">
      <w:pPr>
        <w:tabs>
          <w:tab w:val="left" w:pos="10260"/>
        </w:tabs>
      </w:pPr>
    </w:p>
    <w:p w14:paraId="209E4C7F" w14:textId="77777777" w:rsidR="004A73BF" w:rsidRPr="006621AA" w:rsidRDefault="004A73BF" w:rsidP="00B70876">
      <w:pPr>
        <w:tabs>
          <w:tab w:val="left" w:pos="10260"/>
        </w:tabs>
      </w:pPr>
    </w:p>
    <w:p w14:paraId="73E97954" w14:textId="77777777" w:rsidR="004A73BF" w:rsidRPr="006621AA" w:rsidRDefault="004A73BF" w:rsidP="00B70876">
      <w:pPr>
        <w:tabs>
          <w:tab w:val="left" w:pos="10260"/>
        </w:tabs>
      </w:pPr>
    </w:p>
    <w:p w14:paraId="5EE07982" w14:textId="77777777" w:rsidR="004A73BF" w:rsidRPr="006621AA" w:rsidRDefault="004A73BF" w:rsidP="00B70876">
      <w:pPr>
        <w:tabs>
          <w:tab w:val="left" w:pos="10260"/>
        </w:tabs>
      </w:pPr>
    </w:p>
    <w:p w14:paraId="64A262F1" w14:textId="77777777" w:rsidR="004A73BF" w:rsidRPr="006621AA" w:rsidRDefault="004A73BF" w:rsidP="00B70876">
      <w:pPr>
        <w:tabs>
          <w:tab w:val="left" w:pos="10260"/>
        </w:tabs>
      </w:pPr>
    </w:p>
    <w:p w14:paraId="44BA94E9" w14:textId="77777777" w:rsidR="004A73BF" w:rsidRPr="006621AA" w:rsidRDefault="004A73BF" w:rsidP="00B70876">
      <w:pPr>
        <w:tabs>
          <w:tab w:val="left" w:pos="10260"/>
        </w:tabs>
      </w:pPr>
    </w:p>
    <w:p w14:paraId="44EF94EC" w14:textId="77777777" w:rsidR="004A73BF" w:rsidRPr="006621AA" w:rsidRDefault="004A73BF" w:rsidP="00B70876">
      <w:pPr>
        <w:tabs>
          <w:tab w:val="left" w:pos="10260"/>
        </w:tabs>
      </w:pPr>
    </w:p>
    <w:p w14:paraId="3630F940" w14:textId="77777777" w:rsidR="004A73BF" w:rsidRPr="006621AA" w:rsidRDefault="004A73BF" w:rsidP="00B70876">
      <w:pPr>
        <w:tabs>
          <w:tab w:val="left" w:pos="10260"/>
        </w:tabs>
      </w:pPr>
    </w:p>
    <w:p w14:paraId="0FD6EC16" w14:textId="77777777" w:rsidR="004A73BF" w:rsidRPr="006621AA" w:rsidRDefault="004A73BF" w:rsidP="00B70876">
      <w:pPr>
        <w:tabs>
          <w:tab w:val="left" w:pos="10260"/>
        </w:tabs>
      </w:pPr>
    </w:p>
    <w:p w14:paraId="432BC7AE" w14:textId="77777777" w:rsidR="001C3E2F" w:rsidRPr="006621AA" w:rsidRDefault="001C3E2F" w:rsidP="00B70876">
      <w:pPr>
        <w:tabs>
          <w:tab w:val="left" w:pos="10260"/>
        </w:tabs>
      </w:pPr>
    </w:p>
    <w:p w14:paraId="01984731" w14:textId="77777777" w:rsidR="004A73BF" w:rsidRPr="006621AA" w:rsidRDefault="004A73BF" w:rsidP="00B70876">
      <w:pPr>
        <w:tabs>
          <w:tab w:val="left" w:pos="10260"/>
        </w:tabs>
      </w:pPr>
    </w:p>
    <w:p w14:paraId="49EFC245" w14:textId="77777777" w:rsidR="004A73BF" w:rsidRPr="006621AA" w:rsidRDefault="004A73BF" w:rsidP="00B70876">
      <w:pPr>
        <w:tabs>
          <w:tab w:val="left" w:pos="10260"/>
        </w:tabs>
      </w:pPr>
    </w:p>
    <w:p w14:paraId="0DFCB600" w14:textId="77777777" w:rsidR="004A73BF" w:rsidRPr="006621AA" w:rsidRDefault="004A73BF" w:rsidP="00B70876">
      <w:pPr>
        <w:tabs>
          <w:tab w:val="left" w:pos="10260"/>
        </w:tabs>
      </w:pPr>
    </w:p>
    <w:p w14:paraId="32DED047" w14:textId="77777777" w:rsidR="004A73BF" w:rsidRPr="006621AA" w:rsidRDefault="004A73BF" w:rsidP="00B70876">
      <w:pPr>
        <w:tabs>
          <w:tab w:val="left" w:pos="10260"/>
        </w:tabs>
      </w:pPr>
    </w:p>
    <w:p w14:paraId="28E90910" w14:textId="77777777" w:rsidR="00B70876" w:rsidRPr="006621AA" w:rsidRDefault="00B70876" w:rsidP="00B70876">
      <w:pPr>
        <w:tabs>
          <w:tab w:val="left" w:pos="10260"/>
        </w:tabs>
      </w:pPr>
    </w:p>
    <w:p w14:paraId="0F0D796A" w14:textId="77777777" w:rsidR="001351ED" w:rsidRPr="006621AA" w:rsidRDefault="001351ED" w:rsidP="001351ED">
      <w:pPr>
        <w:tabs>
          <w:tab w:val="left" w:pos="10260"/>
        </w:tabs>
      </w:pPr>
    </w:p>
    <w:p w14:paraId="12F79FBE" w14:textId="6BDB3072" w:rsidR="001351ED" w:rsidRPr="006621AA" w:rsidRDefault="00986859">
      <w:r>
        <w:rPr>
          <w:noProof/>
          <w:lang w:eastAsia="en-US"/>
        </w:rPr>
        <mc:AlternateContent>
          <mc:Choice Requires="wpg">
            <w:drawing>
              <wp:anchor distT="0" distB="0" distL="114300" distR="114300" simplePos="0" relativeHeight="251656704" behindDoc="1" locked="0" layoutInCell="1" allowOverlap="1" wp14:anchorId="4FDB817A" wp14:editId="22B64D42">
                <wp:simplePos x="0" y="0"/>
                <wp:positionH relativeFrom="column">
                  <wp:posOffset>-796291</wp:posOffset>
                </wp:positionH>
                <wp:positionV relativeFrom="paragraph">
                  <wp:posOffset>347345</wp:posOffset>
                </wp:positionV>
                <wp:extent cx="8028305" cy="4890770"/>
                <wp:effectExtent l="0" t="0" r="0" b="5080"/>
                <wp:wrapNone/>
                <wp:docPr id="16" name="Group 16"/>
                <wp:cNvGraphicFramePr/>
                <a:graphic xmlns:a="http://schemas.openxmlformats.org/drawingml/2006/main">
                  <a:graphicData uri="http://schemas.microsoft.com/office/word/2010/wordprocessingGroup">
                    <wpg:wgp>
                      <wpg:cNvGrpSpPr/>
                      <wpg:grpSpPr>
                        <a:xfrm rot="10800000">
                          <a:off x="0" y="0"/>
                          <a:ext cx="8028305" cy="489077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70D4E63C" id="Group 16" o:spid="_x0000_s1026" style="position:absolute;margin-left:-62.7pt;margin-top:27.35pt;width:632.15pt;height:385.1pt;rotation:180;z-index:-251659776;mso-height-relative:margin"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Pr="006621AA">
        <w:rPr>
          <w:noProof/>
          <w:lang w:eastAsia="en-US"/>
        </w:rPr>
        <mc:AlternateContent>
          <mc:Choice Requires="wps">
            <w:drawing>
              <wp:anchor distT="36576" distB="36576" distL="36576" distR="36576" simplePos="0" relativeHeight="251653632" behindDoc="0" locked="0" layoutInCell="1" allowOverlap="1" wp14:anchorId="1764FE27" wp14:editId="01FDFF4E">
                <wp:simplePos x="0" y="0"/>
                <wp:positionH relativeFrom="margin">
                  <wp:align>left</wp:align>
                </wp:positionH>
                <wp:positionV relativeFrom="page">
                  <wp:posOffset>7315200</wp:posOffset>
                </wp:positionV>
                <wp:extent cx="6835140" cy="2712720"/>
                <wp:effectExtent l="0" t="0" r="381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271272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885969" w:rsidRPr="006621AA" w:rsidRDefault="00885969" w:rsidP="002238EA">
                            <w:pPr>
                              <w:rPr>
                                <w:b/>
                                <w:bCs/>
                                <w:color w:val="FFFFFF" w:themeColor="background1"/>
                                <w:sz w:val="72"/>
                                <w:szCs w:val="72"/>
                              </w:rPr>
                            </w:pPr>
                            <w:r>
                              <w:rPr>
                                <w:b/>
                                <w:bCs/>
                                <w:color w:val="FFFFFF" w:themeColor="background1"/>
                                <w:sz w:val="72"/>
                                <w:szCs w:val="72"/>
                              </w:rPr>
                              <w:t>ProP</w:t>
                            </w:r>
                          </w:p>
                          <w:p w14:paraId="3C235468" w14:textId="77777777" w:rsidR="00885969" w:rsidRDefault="00885969" w:rsidP="00986859">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3269FBDD" w14:textId="77777777" w:rsidR="00885969" w:rsidRDefault="00885969" w:rsidP="00986859">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26F01E36" w14:textId="77777777" w:rsidR="00885969" w:rsidRPr="003D3118" w:rsidRDefault="00885969" w:rsidP="00986859">
                            <w:pPr>
                              <w:ind w:left="2124" w:firstLine="708"/>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David Hooi (3587460)</w:t>
                            </w:r>
                          </w:p>
                          <w:p w14:paraId="64C3B7AF" w14:textId="77777777" w:rsidR="00885969" w:rsidRPr="003D3118" w:rsidRDefault="00885969" w:rsidP="00986859">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Dimitar Ivanov(3476529)</w:t>
                            </w:r>
                          </w:p>
                          <w:p w14:paraId="436AAC03" w14:textId="77777777" w:rsidR="00885969" w:rsidRPr="003D3118" w:rsidRDefault="00885969" w:rsidP="00986859">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Maria Khovanskaya(3648818)</w:t>
                            </w:r>
                          </w:p>
                          <w:p w14:paraId="6E55B718" w14:textId="77777777" w:rsidR="00885969" w:rsidRDefault="00885969" w:rsidP="00986859">
                            <w:pPr>
                              <w:ind w:left="2832"/>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Martin Grigorov</w:t>
                            </w:r>
                            <w:r>
                              <w:rPr>
                                <w:b/>
                                <w:bCs/>
                                <w:color w:val="FFFFFF" w:themeColor="background1"/>
                                <w:sz w:val="32"/>
                                <w:szCs w:val="32"/>
                              </w:rPr>
                              <w:t>(</w:t>
                            </w:r>
                            <w:r w:rsidRPr="003D3118">
                              <w:rPr>
                                <w:b/>
                                <w:bCs/>
                                <w:color w:val="FFFFFF" w:themeColor="background1"/>
                                <w:sz w:val="32"/>
                                <w:szCs w:val="32"/>
                              </w:rPr>
                              <w:t>3476596</w:t>
                            </w:r>
                            <w:r>
                              <w:rPr>
                                <w:b/>
                                <w:bCs/>
                                <w:color w:val="FFFFFF" w:themeColor="background1"/>
                                <w:sz w:val="32"/>
                                <w:szCs w:val="32"/>
                              </w:rPr>
                              <w:t>)</w:t>
                            </w:r>
                          </w:p>
                          <w:p w14:paraId="43DBA174" w14:textId="540F7C5F" w:rsidR="00885969" w:rsidRDefault="00885969"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3F3CFB15" w:rsidR="00885969" w:rsidRPr="006621AA" w:rsidRDefault="00885969" w:rsidP="00FD7487">
                            <w:pPr>
                              <w:rPr>
                                <w:rStyle w:val="sowc"/>
                                <w:b/>
                                <w:color w:val="FFFFFF" w:themeColor="background1"/>
                                <w:sz w:val="40"/>
                                <w:szCs w:val="40"/>
                              </w:rPr>
                            </w:pPr>
                            <w:r>
                              <w:rPr>
                                <w:rStyle w:val="sowc"/>
                                <w:b/>
                                <w:color w:val="FFFFFF" w:themeColor="background1"/>
                                <w:sz w:val="40"/>
                                <w:szCs w:val="40"/>
                              </w:rPr>
                              <w:t>Version : 0.8</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8" type="#_x0000_t202" style="position:absolute;margin-left:0;margin-top:8in;width:538.2pt;height:213.6pt;z-index:251653632;visibility:visible;mso-wrap-style:square;mso-width-percent:0;mso-height-percent:0;mso-wrap-distance-left:2.88pt;mso-wrap-distance-top:2.88pt;mso-wrap-distance-right:2.88pt;mso-wrap-distance-bottom:2.88pt;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" filled="f" fillcolor="#fffffe" stroked="f" strokecolor="#212120" insetpen="t">
                <v:textbox inset="2.88pt,2.88pt,2.88pt,2.88pt">
                  <w:txbxContent>
                    <w:p w14:paraId="6358BC75" w14:textId="43B4146E" w:rsidR="00885969" w:rsidRPr="006621AA" w:rsidRDefault="00885969" w:rsidP="002238EA">
                      <w:pPr>
                        <w:rPr>
                          <w:b/>
                          <w:bCs/>
                          <w:color w:val="FFFFFF" w:themeColor="background1"/>
                          <w:sz w:val="72"/>
                          <w:szCs w:val="72"/>
                        </w:rPr>
                      </w:pPr>
                      <w:r>
                        <w:rPr>
                          <w:b/>
                          <w:bCs/>
                          <w:color w:val="FFFFFF" w:themeColor="background1"/>
                          <w:sz w:val="72"/>
                          <w:szCs w:val="72"/>
                        </w:rPr>
                        <w:t>ProP</w:t>
                      </w:r>
                    </w:p>
                    <w:p w14:paraId="3C235468" w14:textId="77777777" w:rsidR="00885969" w:rsidRDefault="00885969" w:rsidP="00986859">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3269FBDD" w14:textId="77777777" w:rsidR="00885969" w:rsidRDefault="00885969" w:rsidP="00986859">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26F01E36" w14:textId="77777777" w:rsidR="00885969" w:rsidRPr="003D3118" w:rsidRDefault="00885969" w:rsidP="00986859">
                      <w:pPr>
                        <w:ind w:left="2124" w:firstLine="708"/>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David Hooi (3587460)</w:t>
                      </w:r>
                    </w:p>
                    <w:p w14:paraId="64C3B7AF" w14:textId="77777777" w:rsidR="00885969" w:rsidRPr="003D3118" w:rsidRDefault="00885969" w:rsidP="00986859">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Dimitar Ivanov(3476529)</w:t>
                      </w:r>
                    </w:p>
                    <w:p w14:paraId="436AAC03" w14:textId="77777777" w:rsidR="00885969" w:rsidRPr="003D3118" w:rsidRDefault="00885969" w:rsidP="00986859">
                      <w:pPr>
                        <w:ind w:left="2832"/>
                        <w:rPr>
                          <w:b/>
                          <w:bCs/>
                          <w:color w:val="FFFFFF" w:themeColor="background1"/>
                          <w:sz w:val="32"/>
                          <w:szCs w:val="32"/>
                        </w:rPr>
                      </w:pPr>
                      <w:r>
                        <w:rPr>
                          <w:b/>
                          <w:bCs/>
                          <w:color w:val="FFFFFF" w:themeColor="background1"/>
                          <w:sz w:val="32"/>
                          <w:szCs w:val="32"/>
                        </w:rPr>
                        <w:t xml:space="preserve">  </w:t>
                      </w:r>
                      <w:r w:rsidRPr="003D3118">
                        <w:rPr>
                          <w:b/>
                          <w:bCs/>
                          <w:color w:val="FFFFFF" w:themeColor="background1"/>
                          <w:sz w:val="32"/>
                          <w:szCs w:val="32"/>
                        </w:rPr>
                        <w:t>Maria Khovanskaya(3648818)</w:t>
                      </w:r>
                    </w:p>
                    <w:p w14:paraId="6E55B718" w14:textId="77777777" w:rsidR="00885969" w:rsidRDefault="00885969" w:rsidP="00986859">
                      <w:pPr>
                        <w:ind w:left="2832"/>
                        <w:rPr>
                          <w:b/>
                          <w:bCs/>
                          <w:color w:val="FFFFFF" w:themeColor="background1"/>
                          <w:sz w:val="40"/>
                          <w:szCs w:val="40"/>
                        </w:rPr>
                      </w:pPr>
                      <w:r>
                        <w:rPr>
                          <w:b/>
                          <w:bCs/>
                          <w:color w:val="FFFFFF" w:themeColor="background1"/>
                          <w:sz w:val="32"/>
                          <w:szCs w:val="32"/>
                        </w:rPr>
                        <w:t xml:space="preserve">  </w:t>
                      </w:r>
                      <w:r w:rsidRPr="003D3118">
                        <w:rPr>
                          <w:b/>
                          <w:bCs/>
                          <w:color w:val="FFFFFF" w:themeColor="background1"/>
                          <w:sz w:val="32"/>
                          <w:szCs w:val="32"/>
                        </w:rPr>
                        <w:t>Martin Grigorov</w:t>
                      </w:r>
                      <w:r>
                        <w:rPr>
                          <w:b/>
                          <w:bCs/>
                          <w:color w:val="FFFFFF" w:themeColor="background1"/>
                          <w:sz w:val="32"/>
                          <w:szCs w:val="32"/>
                        </w:rPr>
                        <w:t>(</w:t>
                      </w:r>
                      <w:r w:rsidRPr="003D3118">
                        <w:rPr>
                          <w:b/>
                          <w:bCs/>
                          <w:color w:val="FFFFFF" w:themeColor="background1"/>
                          <w:sz w:val="32"/>
                          <w:szCs w:val="32"/>
                        </w:rPr>
                        <w:t>3476596</w:t>
                      </w:r>
                      <w:r>
                        <w:rPr>
                          <w:b/>
                          <w:bCs/>
                          <w:color w:val="FFFFFF" w:themeColor="background1"/>
                          <w:sz w:val="32"/>
                          <w:szCs w:val="32"/>
                        </w:rPr>
                        <w:t>)</w:t>
                      </w:r>
                    </w:p>
                    <w:p w14:paraId="43DBA174" w14:textId="540F7C5F" w:rsidR="00885969" w:rsidRDefault="00885969"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3F3CFB15" w:rsidR="00885969" w:rsidRPr="006621AA" w:rsidRDefault="00885969" w:rsidP="00FD7487">
                      <w:pPr>
                        <w:rPr>
                          <w:rStyle w:val="sowc"/>
                          <w:b/>
                          <w:color w:val="FFFFFF" w:themeColor="background1"/>
                          <w:sz w:val="40"/>
                          <w:szCs w:val="40"/>
                        </w:rPr>
                      </w:pPr>
                      <w:r>
                        <w:rPr>
                          <w:rStyle w:val="sowc"/>
                          <w:b/>
                          <w:color w:val="FFFFFF" w:themeColor="background1"/>
                          <w:sz w:val="40"/>
                          <w:szCs w:val="40"/>
                        </w:rPr>
                        <w:t>Version : 0.8</w:t>
                      </w:r>
                    </w:p>
                  </w:txbxContent>
                </v:textbox>
                <w10:wrap anchorx="margin" anchory="page"/>
              </v:shape>
            </w:pict>
          </mc:Fallback>
        </mc:AlternateContent>
      </w:r>
      <w:r w:rsidR="001351ED" w:rsidRPr="006621AA">
        <w:br w:type="page"/>
      </w:r>
    </w:p>
    <w:p w14:paraId="40B7F365" w14:textId="39C15557" w:rsidR="00B70876" w:rsidRDefault="00B70876" w:rsidP="001351ED">
      <w:pPr>
        <w:tabs>
          <w:tab w:val="left" w:pos="10260"/>
        </w:tabs>
        <w:jc w:val="center"/>
        <w:rPr>
          <w:b/>
          <w:bCs/>
          <w:color w:val="333333" w:themeColor="accent2"/>
          <w:kern w:val="32"/>
          <w:sz w:val="36"/>
        </w:rPr>
      </w:pPr>
      <w:r w:rsidRPr="006621AA">
        <w:rPr>
          <w:b/>
          <w:bCs/>
          <w:color w:val="333333" w:themeColor="accent2"/>
          <w:kern w:val="32"/>
          <w:sz w:val="36"/>
        </w:rPr>
        <w:lastRenderedPageBreak/>
        <w:t>TABLE OF CONTENTS</w:t>
      </w:r>
    </w:p>
    <w:sdt>
      <w:sdtPr>
        <w:rPr>
          <w:rFonts w:ascii="Times New Roman" w:eastAsia="Batang" w:hAnsi="Times New Roman" w:cs="Times New Roman"/>
          <w:color w:val="auto"/>
          <w:sz w:val="24"/>
          <w:szCs w:val="24"/>
          <w:lang w:eastAsia="ko-KR"/>
        </w:rPr>
        <w:id w:val="-1269847753"/>
        <w:docPartObj>
          <w:docPartGallery w:val="Table of Contents"/>
          <w:docPartUnique/>
        </w:docPartObj>
      </w:sdtPr>
      <w:sdtEndPr>
        <w:rPr>
          <w:b/>
          <w:bCs/>
          <w:noProof/>
        </w:rPr>
      </w:sdtEndPr>
      <w:sdtContent>
        <w:p w14:paraId="361765E6" w14:textId="74AF9610" w:rsidR="00C93C47" w:rsidRDefault="00C93C47">
          <w:pPr>
            <w:pStyle w:val="TOCHeading"/>
          </w:pPr>
          <w:r>
            <w:t>Table of Contents</w:t>
          </w:r>
        </w:p>
        <w:p w14:paraId="3FCD69E6" w14:textId="07528216" w:rsidR="005A0F65" w:rsidRDefault="00C93C47">
          <w:pPr>
            <w:pStyle w:val="TOC1"/>
            <w:tabs>
              <w:tab w:val="right" w:leader="dot" w:pos="10250"/>
            </w:tabs>
            <w:rPr>
              <w:rFonts w:asciiTheme="minorHAnsi" w:eastAsiaTheme="minorEastAsia" w:hAnsiTheme="minorHAnsi" w:cstheme="minorBidi"/>
              <w:noProof/>
              <w:sz w:val="22"/>
              <w:szCs w:val="22"/>
              <w:lang w:val="bg-BG" w:eastAsia="bg-BG"/>
            </w:rPr>
          </w:pPr>
          <w:r>
            <w:fldChar w:fldCharType="begin"/>
          </w:r>
          <w:r>
            <w:instrText xml:space="preserve"> TOC \o "1-3" \h \z \u </w:instrText>
          </w:r>
          <w:r>
            <w:fldChar w:fldCharType="separate"/>
          </w:r>
          <w:hyperlink w:anchor="_Toc9337594" w:history="1">
            <w:r w:rsidR="005A0F65" w:rsidRPr="00D05FE2">
              <w:rPr>
                <w:rStyle w:val="Hyperlink"/>
                <w:noProof/>
              </w:rPr>
              <w:t>Revision history</w:t>
            </w:r>
            <w:r w:rsidR="005A0F65">
              <w:rPr>
                <w:noProof/>
                <w:webHidden/>
              </w:rPr>
              <w:tab/>
            </w:r>
            <w:r w:rsidR="005A0F65">
              <w:rPr>
                <w:noProof/>
                <w:webHidden/>
              </w:rPr>
              <w:fldChar w:fldCharType="begin"/>
            </w:r>
            <w:r w:rsidR="005A0F65">
              <w:rPr>
                <w:noProof/>
                <w:webHidden/>
              </w:rPr>
              <w:instrText xml:space="preserve"> PAGEREF _Toc9337594 \h </w:instrText>
            </w:r>
            <w:r w:rsidR="005A0F65">
              <w:rPr>
                <w:noProof/>
                <w:webHidden/>
              </w:rPr>
            </w:r>
            <w:r w:rsidR="005A0F65">
              <w:rPr>
                <w:noProof/>
                <w:webHidden/>
              </w:rPr>
              <w:fldChar w:fldCharType="separate"/>
            </w:r>
            <w:r w:rsidR="008767CB">
              <w:rPr>
                <w:noProof/>
                <w:webHidden/>
              </w:rPr>
              <w:t>3</w:t>
            </w:r>
            <w:r w:rsidR="005A0F65">
              <w:rPr>
                <w:noProof/>
                <w:webHidden/>
              </w:rPr>
              <w:fldChar w:fldCharType="end"/>
            </w:r>
          </w:hyperlink>
        </w:p>
        <w:p w14:paraId="46648395" w14:textId="547D236C" w:rsidR="005A0F65" w:rsidRDefault="00743466">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595" w:history="1">
            <w:r w:rsidR="005A0F65" w:rsidRPr="00D05FE2">
              <w:rPr>
                <w:rStyle w:val="Hyperlink"/>
                <w:noProof/>
              </w:rPr>
              <w:t>2.1.</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w:t>
            </w:r>
            <w:r w:rsidR="005A0F65">
              <w:rPr>
                <w:noProof/>
                <w:webHidden/>
              </w:rPr>
              <w:tab/>
            </w:r>
            <w:r w:rsidR="005A0F65">
              <w:rPr>
                <w:noProof/>
                <w:webHidden/>
              </w:rPr>
              <w:fldChar w:fldCharType="begin"/>
            </w:r>
            <w:r w:rsidR="005A0F65">
              <w:rPr>
                <w:noProof/>
                <w:webHidden/>
              </w:rPr>
              <w:instrText xml:space="preserve"> PAGEREF _Toc9337595 \h </w:instrText>
            </w:r>
            <w:r w:rsidR="005A0F65">
              <w:rPr>
                <w:noProof/>
                <w:webHidden/>
              </w:rPr>
            </w:r>
            <w:r w:rsidR="005A0F65">
              <w:rPr>
                <w:noProof/>
                <w:webHidden/>
              </w:rPr>
              <w:fldChar w:fldCharType="separate"/>
            </w:r>
            <w:r w:rsidR="008767CB">
              <w:rPr>
                <w:noProof/>
                <w:webHidden/>
              </w:rPr>
              <w:t>5</w:t>
            </w:r>
            <w:r w:rsidR="005A0F65">
              <w:rPr>
                <w:noProof/>
                <w:webHidden/>
              </w:rPr>
              <w:fldChar w:fldCharType="end"/>
            </w:r>
          </w:hyperlink>
        </w:p>
        <w:p w14:paraId="1918BB9B" w14:textId="19E9CC00" w:rsidR="005A0F65" w:rsidRDefault="00743466">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596" w:history="1">
            <w:r w:rsidR="005A0F65" w:rsidRPr="00D05FE2">
              <w:rPr>
                <w:rStyle w:val="Hyperlink"/>
                <w:noProof/>
              </w:rPr>
              <w:t>2.2.</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2</w:t>
            </w:r>
            <w:r w:rsidR="005A0F65">
              <w:rPr>
                <w:noProof/>
                <w:webHidden/>
              </w:rPr>
              <w:tab/>
            </w:r>
            <w:r w:rsidR="005A0F65">
              <w:rPr>
                <w:noProof/>
                <w:webHidden/>
              </w:rPr>
              <w:fldChar w:fldCharType="begin"/>
            </w:r>
            <w:r w:rsidR="005A0F65">
              <w:rPr>
                <w:noProof/>
                <w:webHidden/>
              </w:rPr>
              <w:instrText xml:space="preserve"> PAGEREF _Toc9337596 \h </w:instrText>
            </w:r>
            <w:r w:rsidR="005A0F65">
              <w:rPr>
                <w:noProof/>
                <w:webHidden/>
              </w:rPr>
            </w:r>
            <w:r w:rsidR="005A0F65">
              <w:rPr>
                <w:noProof/>
                <w:webHidden/>
              </w:rPr>
              <w:fldChar w:fldCharType="separate"/>
            </w:r>
            <w:r w:rsidR="008767CB">
              <w:rPr>
                <w:noProof/>
                <w:webHidden/>
              </w:rPr>
              <w:t>5</w:t>
            </w:r>
            <w:r w:rsidR="005A0F65">
              <w:rPr>
                <w:noProof/>
                <w:webHidden/>
              </w:rPr>
              <w:fldChar w:fldCharType="end"/>
            </w:r>
          </w:hyperlink>
        </w:p>
        <w:p w14:paraId="64E1DFEE" w14:textId="7A7561BD" w:rsidR="005A0F65" w:rsidRDefault="00743466">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597" w:history="1">
            <w:r w:rsidR="005A0F65" w:rsidRPr="00D05FE2">
              <w:rPr>
                <w:rStyle w:val="Hyperlink"/>
                <w:noProof/>
              </w:rPr>
              <w:t>2.3.</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3</w:t>
            </w:r>
            <w:r w:rsidR="005A0F65">
              <w:rPr>
                <w:noProof/>
                <w:webHidden/>
              </w:rPr>
              <w:tab/>
            </w:r>
            <w:r w:rsidR="005A0F65">
              <w:rPr>
                <w:noProof/>
                <w:webHidden/>
              </w:rPr>
              <w:fldChar w:fldCharType="begin"/>
            </w:r>
            <w:r w:rsidR="005A0F65">
              <w:rPr>
                <w:noProof/>
                <w:webHidden/>
              </w:rPr>
              <w:instrText xml:space="preserve"> PAGEREF _Toc9337597 \h </w:instrText>
            </w:r>
            <w:r w:rsidR="005A0F65">
              <w:rPr>
                <w:noProof/>
                <w:webHidden/>
              </w:rPr>
            </w:r>
            <w:r w:rsidR="005A0F65">
              <w:rPr>
                <w:noProof/>
                <w:webHidden/>
              </w:rPr>
              <w:fldChar w:fldCharType="separate"/>
            </w:r>
            <w:r w:rsidR="008767CB">
              <w:rPr>
                <w:noProof/>
                <w:webHidden/>
              </w:rPr>
              <w:t>6</w:t>
            </w:r>
            <w:r w:rsidR="005A0F65">
              <w:rPr>
                <w:noProof/>
                <w:webHidden/>
              </w:rPr>
              <w:fldChar w:fldCharType="end"/>
            </w:r>
          </w:hyperlink>
        </w:p>
        <w:p w14:paraId="48589742" w14:textId="4714DAA0" w:rsidR="005A0F65" w:rsidRDefault="00743466">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598" w:history="1">
            <w:r w:rsidR="005A0F65" w:rsidRPr="00D05FE2">
              <w:rPr>
                <w:rStyle w:val="Hyperlink"/>
                <w:noProof/>
              </w:rPr>
              <w:t>2.4.</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4</w:t>
            </w:r>
            <w:r w:rsidR="005A0F65">
              <w:rPr>
                <w:noProof/>
                <w:webHidden/>
              </w:rPr>
              <w:tab/>
            </w:r>
            <w:r w:rsidR="005A0F65">
              <w:rPr>
                <w:noProof/>
                <w:webHidden/>
              </w:rPr>
              <w:fldChar w:fldCharType="begin"/>
            </w:r>
            <w:r w:rsidR="005A0F65">
              <w:rPr>
                <w:noProof/>
                <w:webHidden/>
              </w:rPr>
              <w:instrText xml:space="preserve"> PAGEREF _Toc9337598 \h </w:instrText>
            </w:r>
            <w:r w:rsidR="005A0F65">
              <w:rPr>
                <w:noProof/>
                <w:webHidden/>
              </w:rPr>
            </w:r>
            <w:r w:rsidR="005A0F65">
              <w:rPr>
                <w:noProof/>
                <w:webHidden/>
              </w:rPr>
              <w:fldChar w:fldCharType="separate"/>
            </w:r>
            <w:r w:rsidR="008767CB">
              <w:rPr>
                <w:noProof/>
                <w:webHidden/>
              </w:rPr>
              <w:t>7</w:t>
            </w:r>
            <w:r w:rsidR="005A0F65">
              <w:rPr>
                <w:noProof/>
                <w:webHidden/>
              </w:rPr>
              <w:fldChar w:fldCharType="end"/>
            </w:r>
          </w:hyperlink>
        </w:p>
        <w:p w14:paraId="09AFAB1A" w14:textId="472D5DCF" w:rsidR="005A0F65" w:rsidRDefault="00743466">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599" w:history="1">
            <w:r w:rsidR="005A0F65" w:rsidRPr="00D05FE2">
              <w:rPr>
                <w:rStyle w:val="Hyperlink"/>
                <w:noProof/>
              </w:rPr>
              <w:t>2.5.</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5</w:t>
            </w:r>
            <w:r w:rsidR="005A0F65">
              <w:rPr>
                <w:noProof/>
                <w:webHidden/>
              </w:rPr>
              <w:tab/>
            </w:r>
            <w:r w:rsidR="005A0F65">
              <w:rPr>
                <w:noProof/>
                <w:webHidden/>
              </w:rPr>
              <w:fldChar w:fldCharType="begin"/>
            </w:r>
            <w:r w:rsidR="005A0F65">
              <w:rPr>
                <w:noProof/>
                <w:webHidden/>
              </w:rPr>
              <w:instrText xml:space="preserve"> PAGEREF _Toc9337599 \h </w:instrText>
            </w:r>
            <w:r w:rsidR="005A0F65">
              <w:rPr>
                <w:noProof/>
                <w:webHidden/>
              </w:rPr>
            </w:r>
            <w:r w:rsidR="005A0F65">
              <w:rPr>
                <w:noProof/>
                <w:webHidden/>
              </w:rPr>
              <w:fldChar w:fldCharType="separate"/>
            </w:r>
            <w:r w:rsidR="008767CB">
              <w:rPr>
                <w:noProof/>
                <w:webHidden/>
              </w:rPr>
              <w:t>7</w:t>
            </w:r>
            <w:r w:rsidR="005A0F65">
              <w:rPr>
                <w:noProof/>
                <w:webHidden/>
              </w:rPr>
              <w:fldChar w:fldCharType="end"/>
            </w:r>
          </w:hyperlink>
        </w:p>
        <w:p w14:paraId="3343BC0B" w14:textId="42DA9CB9" w:rsidR="005A0F65" w:rsidRDefault="00743466">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600" w:history="1">
            <w:r w:rsidR="005A0F65" w:rsidRPr="00D05FE2">
              <w:rPr>
                <w:rStyle w:val="Hyperlink"/>
                <w:noProof/>
              </w:rPr>
              <w:t>2.6.</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6</w:t>
            </w:r>
            <w:r w:rsidR="005A0F65">
              <w:rPr>
                <w:noProof/>
                <w:webHidden/>
              </w:rPr>
              <w:tab/>
            </w:r>
            <w:r w:rsidR="005A0F65">
              <w:rPr>
                <w:noProof/>
                <w:webHidden/>
              </w:rPr>
              <w:fldChar w:fldCharType="begin"/>
            </w:r>
            <w:r w:rsidR="005A0F65">
              <w:rPr>
                <w:noProof/>
                <w:webHidden/>
              </w:rPr>
              <w:instrText xml:space="preserve"> PAGEREF _Toc9337600 \h </w:instrText>
            </w:r>
            <w:r w:rsidR="005A0F65">
              <w:rPr>
                <w:noProof/>
                <w:webHidden/>
              </w:rPr>
            </w:r>
            <w:r w:rsidR="005A0F65">
              <w:rPr>
                <w:noProof/>
                <w:webHidden/>
              </w:rPr>
              <w:fldChar w:fldCharType="separate"/>
            </w:r>
            <w:r w:rsidR="008767CB">
              <w:rPr>
                <w:noProof/>
                <w:webHidden/>
              </w:rPr>
              <w:t>8</w:t>
            </w:r>
            <w:r w:rsidR="005A0F65">
              <w:rPr>
                <w:noProof/>
                <w:webHidden/>
              </w:rPr>
              <w:fldChar w:fldCharType="end"/>
            </w:r>
          </w:hyperlink>
        </w:p>
        <w:p w14:paraId="4891C34B" w14:textId="46DB909B" w:rsidR="005A0F65" w:rsidRDefault="00743466">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601" w:history="1">
            <w:r w:rsidR="005A0F65" w:rsidRPr="00D05FE2">
              <w:rPr>
                <w:rStyle w:val="Hyperlink"/>
                <w:noProof/>
              </w:rPr>
              <w:t>2.7.</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7</w:t>
            </w:r>
            <w:r w:rsidR="005A0F65">
              <w:rPr>
                <w:noProof/>
                <w:webHidden/>
              </w:rPr>
              <w:tab/>
            </w:r>
            <w:r w:rsidR="005A0F65">
              <w:rPr>
                <w:noProof/>
                <w:webHidden/>
              </w:rPr>
              <w:fldChar w:fldCharType="begin"/>
            </w:r>
            <w:r w:rsidR="005A0F65">
              <w:rPr>
                <w:noProof/>
                <w:webHidden/>
              </w:rPr>
              <w:instrText xml:space="preserve"> PAGEREF _Toc9337601 \h </w:instrText>
            </w:r>
            <w:r w:rsidR="005A0F65">
              <w:rPr>
                <w:noProof/>
                <w:webHidden/>
              </w:rPr>
            </w:r>
            <w:r w:rsidR="005A0F65">
              <w:rPr>
                <w:noProof/>
                <w:webHidden/>
              </w:rPr>
              <w:fldChar w:fldCharType="separate"/>
            </w:r>
            <w:r w:rsidR="008767CB">
              <w:rPr>
                <w:noProof/>
                <w:webHidden/>
              </w:rPr>
              <w:t>9</w:t>
            </w:r>
            <w:r w:rsidR="005A0F65">
              <w:rPr>
                <w:noProof/>
                <w:webHidden/>
              </w:rPr>
              <w:fldChar w:fldCharType="end"/>
            </w:r>
          </w:hyperlink>
        </w:p>
        <w:p w14:paraId="1AFDF129" w14:textId="7FD6A095" w:rsidR="005A0F65" w:rsidRDefault="00743466">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602" w:history="1">
            <w:r w:rsidR="005A0F65" w:rsidRPr="00D05FE2">
              <w:rPr>
                <w:rStyle w:val="Hyperlink"/>
                <w:noProof/>
              </w:rPr>
              <w:t>2.8.</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8 – Exam week</w:t>
            </w:r>
            <w:r w:rsidR="005A0F65">
              <w:rPr>
                <w:noProof/>
                <w:webHidden/>
              </w:rPr>
              <w:tab/>
            </w:r>
            <w:r w:rsidR="005A0F65">
              <w:rPr>
                <w:noProof/>
                <w:webHidden/>
              </w:rPr>
              <w:fldChar w:fldCharType="begin"/>
            </w:r>
            <w:r w:rsidR="005A0F65">
              <w:rPr>
                <w:noProof/>
                <w:webHidden/>
              </w:rPr>
              <w:instrText xml:space="preserve"> PAGEREF _Toc9337602 \h </w:instrText>
            </w:r>
            <w:r w:rsidR="005A0F65">
              <w:rPr>
                <w:noProof/>
                <w:webHidden/>
              </w:rPr>
            </w:r>
            <w:r w:rsidR="005A0F65">
              <w:rPr>
                <w:noProof/>
                <w:webHidden/>
              </w:rPr>
              <w:fldChar w:fldCharType="separate"/>
            </w:r>
            <w:r w:rsidR="008767CB">
              <w:rPr>
                <w:noProof/>
                <w:webHidden/>
              </w:rPr>
              <w:t>9</w:t>
            </w:r>
            <w:r w:rsidR="005A0F65">
              <w:rPr>
                <w:noProof/>
                <w:webHidden/>
              </w:rPr>
              <w:fldChar w:fldCharType="end"/>
            </w:r>
          </w:hyperlink>
        </w:p>
        <w:p w14:paraId="1B196E5D" w14:textId="68E8342D" w:rsidR="005A0F65" w:rsidRDefault="00743466">
          <w:pPr>
            <w:pStyle w:val="TOC1"/>
            <w:tabs>
              <w:tab w:val="left" w:pos="660"/>
              <w:tab w:val="right" w:leader="dot" w:pos="10250"/>
            </w:tabs>
            <w:rPr>
              <w:rFonts w:asciiTheme="minorHAnsi" w:eastAsiaTheme="minorEastAsia" w:hAnsiTheme="minorHAnsi" w:cstheme="minorBidi"/>
              <w:noProof/>
              <w:sz w:val="22"/>
              <w:szCs w:val="22"/>
              <w:lang w:val="bg-BG" w:eastAsia="bg-BG"/>
            </w:rPr>
          </w:pPr>
          <w:hyperlink w:anchor="_Toc9337603" w:history="1">
            <w:r w:rsidR="005A0F65" w:rsidRPr="00D05FE2">
              <w:rPr>
                <w:rStyle w:val="Hyperlink"/>
                <w:noProof/>
              </w:rPr>
              <w:t>2.9.</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9 – Exam week</w:t>
            </w:r>
            <w:r w:rsidR="005A0F65">
              <w:rPr>
                <w:noProof/>
                <w:webHidden/>
              </w:rPr>
              <w:tab/>
            </w:r>
            <w:r w:rsidR="005A0F65">
              <w:rPr>
                <w:noProof/>
                <w:webHidden/>
              </w:rPr>
              <w:fldChar w:fldCharType="begin"/>
            </w:r>
            <w:r w:rsidR="005A0F65">
              <w:rPr>
                <w:noProof/>
                <w:webHidden/>
              </w:rPr>
              <w:instrText xml:space="preserve"> PAGEREF _Toc9337603 \h </w:instrText>
            </w:r>
            <w:r w:rsidR="005A0F65">
              <w:rPr>
                <w:noProof/>
                <w:webHidden/>
              </w:rPr>
            </w:r>
            <w:r w:rsidR="005A0F65">
              <w:rPr>
                <w:noProof/>
                <w:webHidden/>
              </w:rPr>
              <w:fldChar w:fldCharType="separate"/>
            </w:r>
            <w:r w:rsidR="008767CB">
              <w:rPr>
                <w:noProof/>
                <w:webHidden/>
              </w:rPr>
              <w:t>9</w:t>
            </w:r>
            <w:r w:rsidR="005A0F65">
              <w:rPr>
                <w:noProof/>
                <w:webHidden/>
              </w:rPr>
              <w:fldChar w:fldCharType="end"/>
            </w:r>
          </w:hyperlink>
        </w:p>
        <w:p w14:paraId="39ABAFAA" w14:textId="751A90B7" w:rsidR="005A0F65" w:rsidRDefault="00743466">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04" w:history="1">
            <w:r w:rsidR="005A0F65" w:rsidRPr="00D05FE2">
              <w:rPr>
                <w:rStyle w:val="Hyperlink"/>
                <w:noProof/>
              </w:rPr>
              <w:t>2.10.</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10</w:t>
            </w:r>
            <w:r w:rsidR="005A0F65">
              <w:rPr>
                <w:noProof/>
                <w:webHidden/>
              </w:rPr>
              <w:tab/>
            </w:r>
            <w:r w:rsidR="005A0F65">
              <w:rPr>
                <w:noProof/>
                <w:webHidden/>
              </w:rPr>
              <w:fldChar w:fldCharType="begin"/>
            </w:r>
            <w:r w:rsidR="005A0F65">
              <w:rPr>
                <w:noProof/>
                <w:webHidden/>
              </w:rPr>
              <w:instrText xml:space="preserve"> PAGEREF _Toc9337604 \h </w:instrText>
            </w:r>
            <w:r w:rsidR="005A0F65">
              <w:rPr>
                <w:noProof/>
                <w:webHidden/>
              </w:rPr>
            </w:r>
            <w:r w:rsidR="005A0F65">
              <w:rPr>
                <w:noProof/>
                <w:webHidden/>
              </w:rPr>
              <w:fldChar w:fldCharType="separate"/>
            </w:r>
            <w:r w:rsidR="008767CB">
              <w:rPr>
                <w:noProof/>
                <w:webHidden/>
              </w:rPr>
              <w:t>10</w:t>
            </w:r>
            <w:r w:rsidR="005A0F65">
              <w:rPr>
                <w:noProof/>
                <w:webHidden/>
              </w:rPr>
              <w:fldChar w:fldCharType="end"/>
            </w:r>
          </w:hyperlink>
        </w:p>
        <w:p w14:paraId="0A7EEA59" w14:textId="7590C82F" w:rsidR="005A0F65" w:rsidRDefault="00743466">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05" w:history="1">
            <w:r w:rsidR="005A0F65" w:rsidRPr="00D05FE2">
              <w:rPr>
                <w:rStyle w:val="Hyperlink"/>
                <w:noProof/>
              </w:rPr>
              <w:t>2.11.</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11</w:t>
            </w:r>
            <w:r w:rsidR="005A0F65">
              <w:rPr>
                <w:noProof/>
                <w:webHidden/>
              </w:rPr>
              <w:tab/>
            </w:r>
            <w:r w:rsidR="005A0F65">
              <w:rPr>
                <w:noProof/>
                <w:webHidden/>
              </w:rPr>
              <w:fldChar w:fldCharType="begin"/>
            </w:r>
            <w:r w:rsidR="005A0F65">
              <w:rPr>
                <w:noProof/>
                <w:webHidden/>
              </w:rPr>
              <w:instrText xml:space="preserve"> PAGEREF _Toc9337605 \h </w:instrText>
            </w:r>
            <w:r w:rsidR="005A0F65">
              <w:rPr>
                <w:noProof/>
                <w:webHidden/>
              </w:rPr>
            </w:r>
            <w:r w:rsidR="005A0F65">
              <w:rPr>
                <w:noProof/>
                <w:webHidden/>
              </w:rPr>
              <w:fldChar w:fldCharType="separate"/>
            </w:r>
            <w:r w:rsidR="008767CB">
              <w:rPr>
                <w:noProof/>
                <w:webHidden/>
              </w:rPr>
              <w:t>10</w:t>
            </w:r>
            <w:r w:rsidR="005A0F65">
              <w:rPr>
                <w:noProof/>
                <w:webHidden/>
              </w:rPr>
              <w:fldChar w:fldCharType="end"/>
            </w:r>
          </w:hyperlink>
        </w:p>
        <w:p w14:paraId="41F106CA" w14:textId="55AF989B" w:rsidR="005A0F65" w:rsidRDefault="00743466">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06" w:history="1">
            <w:r w:rsidR="005A0F65" w:rsidRPr="00D05FE2">
              <w:rPr>
                <w:rStyle w:val="Hyperlink"/>
                <w:noProof/>
              </w:rPr>
              <w:t>2.12.</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12</w:t>
            </w:r>
            <w:r w:rsidR="005A0F65">
              <w:rPr>
                <w:noProof/>
                <w:webHidden/>
              </w:rPr>
              <w:tab/>
            </w:r>
            <w:r w:rsidR="005A0F65">
              <w:rPr>
                <w:noProof/>
                <w:webHidden/>
              </w:rPr>
              <w:fldChar w:fldCharType="begin"/>
            </w:r>
            <w:r w:rsidR="005A0F65">
              <w:rPr>
                <w:noProof/>
                <w:webHidden/>
              </w:rPr>
              <w:instrText xml:space="preserve"> PAGEREF _Toc9337606 \h </w:instrText>
            </w:r>
            <w:r w:rsidR="005A0F65">
              <w:rPr>
                <w:noProof/>
                <w:webHidden/>
              </w:rPr>
            </w:r>
            <w:r w:rsidR="005A0F65">
              <w:rPr>
                <w:noProof/>
                <w:webHidden/>
              </w:rPr>
              <w:fldChar w:fldCharType="separate"/>
            </w:r>
            <w:r w:rsidR="008767CB">
              <w:rPr>
                <w:noProof/>
                <w:webHidden/>
              </w:rPr>
              <w:t>11</w:t>
            </w:r>
            <w:r w:rsidR="005A0F65">
              <w:rPr>
                <w:noProof/>
                <w:webHidden/>
              </w:rPr>
              <w:fldChar w:fldCharType="end"/>
            </w:r>
          </w:hyperlink>
        </w:p>
        <w:p w14:paraId="569E3E89" w14:textId="245BBE0E" w:rsidR="005A0F65" w:rsidRDefault="00743466">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07" w:history="1">
            <w:r w:rsidR="005A0F65" w:rsidRPr="00D05FE2">
              <w:rPr>
                <w:rStyle w:val="Hyperlink"/>
                <w:noProof/>
              </w:rPr>
              <w:t>2.13.</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13</w:t>
            </w:r>
            <w:r w:rsidR="005A0F65">
              <w:rPr>
                <w:noProof/>
                <w:webHidden/>
              </w:rPr>
              <w:tab/>
            </w:r>
            <w:r w:rsidR="005A0F65">
              <w:rPr>
                <w:noProof/>
                <w:webHidden/>
              </w:rPr>
              <w:fldChar w:fldCharType="begin"/>
            </w:r>
            <w:r w:rsidR="005A0F65">
              <w:rPr>
                <w:noProof/>
                <w:webHidden/>
              </w:rPr>
              <w:instrText xml:space="preserve"> PAGEREF _Toc9337607 \h </w:instrText>
            </w:r>
            <w:r w:rsidR="005A0F65">
              <w:rPr>
                <w:noProof/>
                <w:webHidden/>
              </w:rPr>
            </w:r>
            <w:r w:rsidR="005A0F65">
              <w:rPr>
                <w:noProof/>
                <w:webHidden/>
              </w:rPr>
              <w:fldChar w:fldCharType="separate"/>
            </w:r>
            <w:r w:rsidR="008767CB">
              <w:rPr>
                <w:noProof/>
                <w:webHidden/>
              </w:rPr>
              <w:t>12</w:t>
            </w:r>
            <w:r w:rsidR="005A0F65">
              <w:rPr>
                <w:noProof/>
                <w:webHidden/>
              </w:rPr>
              <w:fldChar w:fldCharType="end"/>
            </w:r>
          </w:hyperlink>
        </w:p>
        <w:p w14:paraId="0FD1EEBB" w14:textId="2FBBDA93" w:rsidR="005A0F65" w:rsidRDefault="00743466">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08" w:history="1">
            <w:r w:rsidR="005A0F65" w:rsidRPr="00D05FE2">
              <w:rPr>
                <w:rStyle w:val="Hyperlink"/>
                <w:noProof/>
              </w:rPr>
              <w:t>2.14.</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14</w:t>
            </w:r>
            <w:r w:rsidR="005A0F65">
              <w:rPr>
                <w:noProof/>
                <w:webHidden/>
              </w:rPr>
              <w:tab/>
            </w:r>
            <w:r w:rsidR="005A0F65">
              <w:rPr>
                <w:noProof/>
                <w:webHidden/>
              </w:rPr>
              <w:fldChar w:fldCharType="begin"/>
            </w:r>
            <w:r w:rsidR="005A0F65">
              <w:rPr>
                <w:noProof/>
                <w:webHidden/>
              </w:rPr>
              <w:instrText xml:space="preserve"> PAGEREF _Toc9337608 \h </w:instrText>
            </w:r>
            <w:r w:rsidR="005A0F65">
              <w:rPr>
                <w:noProof/>
                <w:webHidden/>
              </w:rPr>
            </w:r>
            <w:r w:rsidR="005A0F65">
              <w:rPr>
                <w:noProof/>
                <w:webHidden/>
              </w:rPr>
              <w:fldChar w:fldCharType="separate"/>
            </w:r>
            <w:r w:rsidR="008767CB">
              <w:rPr>
                <w:noProof/>
                <w:webHidden/>
              </w:rPr>
              <w:t>13</w:t>
            </w:r>
            <w:r w:rsidR="005A0F65">
              <w:rPr>
                <w:noProof/>
                <w:webHidden/>
              </w:rPr>
              <w:fldChar w:fldCharType="end"/>
            </w:r>
          </w:hyperlink>
        </w:p>
        <w:p w14:paraId="03C03110" w14:textId="72701C06" w:rsidR="005A0F65" w:rsidRDefault="00743466">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09" w:history="1">
            <w:r w:rsidR="005A0F65" w:rsidRPr="00D05FE2">
              <w:rPr>
                <w:rStyle w:val="Hyperlink"/>
                <w:noProof/>
              </w:rPr>
              <w:t>2.15.</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15</w:t>
            </w:r>
            <w:r w:rsidR="005A0F65">
              <w:rPr>
                <w:noProof/>
                <w:webHidden/>
              </w:rPr>
              <w:tab/>
            </w:r>
            <w:r w:rsidR="005A0F65">
              <w:rPr>
                <w:noProof/>
                <w:webHidden/>
              </w:rPr>
              <w:fldChar w:fldCharType="begin"/>
            </w:r>
            <w:r w:rsidR="005A0F65">
              <w:rPr>
                <w:noProof/>
                <w:webHidden/>
              </w:rPr>
              <w:instrText xml:space="preserve"> PAGEREF _Toc9337609 \h </w:instrText>
            </w:r>
            <w:r w:rsidR="005A0F65">
              <w:rPr>
                <w:noProof/>
                <w:webHidden/>
              </w:rPr>
            </w:r>
            <w:r w:rsidR="005A0F65">
              <w:rPr>
                <w:noProof/>
                <w:webHidden/>
              </w:rPr>
              <w:fldChar w:fldCharType="separate"/>
            </w:r>
            <w:r w:rsidR="008767CB">
              <w:rPr>
                <w:noProof/>
                <w:webHidden/>
              </w:rPr>
              <w:t>14</w:t>
            </w:r>
            <w:r w:rsidR="005A0F65">
              <w:rPr>
                <w:noProof/>
                <w:webHidden/>
              </w:rPr>
              <w:fldChar w:fldCharType="end"/>
            </w:r>
          </w:hyperlink>
        </w:p>
        <w:p w14:paraId="7F26DDF8" w14:textId="7FC4E4F4" w:rsidR="005A0F65" w:rsidRDefault="00743466">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10" w:history="1">
            <w:r w:rsidR="005A0F65" w:rsidRPr="00D05FE2">
              <w:rPr>
                <w:rStyle w:val="Hyperlink"/>
                <w:noProof/>
              </w:rPr>
              <w:t>2.16.</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16</w:t>
            </w:r>
            <w:r w:rsidR="005A0F65">
              <w:rPr>
                <w:noProof/>
                <w:webHidden/>
              </w:rPr>
              <w:tab/>
            </w:r>
            <w:r w:rsidR="005A0F65">
              <w:rPr>
                <w:noProof/>
                <w:webHidden/>
              </w:rPr>
              <w:fldChar w:fldCharType="begin"/>
            </w:r>
            <w:r w:rsidR="005A0F65">
              <w:rPr>
                <w:noProof/>
                <w:webHidden/>
              </w:rPr>
              <w:instrText xml:space="preserve"> PAGEREF _Toc9337610 \h </w:instrText>
            </w:r>
            <w:r w:rsidR="005A0F65">
              <w:rPr>
                <w:noProof/>
                <w:webHidden/>
              </w:rPr>
            </w:r>
            <w:r w:rsidR="005A0F65">
              <w:rPr>
                <w:noProof/>
                <w:webHidden/>
              </w:rPr>
              <w:fldChar w:fldCharType="separate"/>
            </w:r>
            <w:r w:rsidR="008767CB">
              <w:rPr>
                <w:noProof/>
                <w:webHidden/>
              </w:rPr>
              <w:t>15</w:t>
            </w:r>
            <w:r w:rsidR="005A0F65">
              <w:rPr>
                <w:noProof/>
                <w:webHidden/>
              </w:rPr>
              <w:fldChar w:fldCharType="end"/>
            </w:r>
          </w:hyperlink>
        </w:p>
        <w:p w14:paraId="111E64EA" w14:textId="1E408942" w:rsidR="005A0F65" w:rsidRDefault="00743466">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11" w:history="1">
            <w:r w:rsidR="005A0F65" w:rsidRPr="00D05FE2">
              <w:rPr>
                <w:rStyle w:val="Hyperlink"/>
                <w:noProof/>
              </w:rPr>
              <w:t>2.17.</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17</w:t>
            </w:r>
            <w:r w:rsidR="005A0F65">
              <w:rPr>
                <w:noProof/>
                <w:webHidden/>
              </w:rPr>
              <w:tab/>
            </w:r>
            <w:r w:rsidR="005A0F65">
              <w:rPr>
                <w:noProof/>
                <w:webHidden/>
              </w:rPr>
              <w:fldChar w:fldCharType="begin"/>
            </w:r>
            <w:r w:rsidR="005A0F65">
              <w:rPr>
                <w:noProof/>
                <w:webHidden/>
              </w:rPr>
              <w:instrText xml:space="preserve"> PAGEREF _Toc9337611 \h </w:instrText>
            </w:r>
            <w:r w:rsidR="005A0F65">
              <w:rPr>
                <w:noProof/>
                <w:webHidden/>
              </w:rPr>
            </w:r>
            <w:r w:rsidR="005A0F65">
              <w:rPr>
                <w:noProof/>
                <w:webHidden/>
              </w:rPr>
              <w:fldChar w:fldCharType="separate"/>
            </w:r>
            <w:r w:rsidR="008767CB">
              <w:rPr>
                <w:noProof/>
                <w:webHidden/>
              </w:rPr>
              <w:t>15</w:t>
            </w:r>
            <w:r w:rsidR="005A0F65">
              <w:rPr>
                <w:noProof/>
                <w:webHidden/>
              </w:rPr>
              <w:fldChar w:fldCharType="end"/>
            </w:r>
          </w:hyperlink>
        </w:p>
        <w:p w14:paraId="56121530" w14:textId="6E42099F" w:rsidR="005A0F65" w:rsidRDefault="00743466">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12" w:history="1">
            <w:r w:rsidR="005A0F65" w:rsidRPr="00D05FE2">
              <w:rPr>
                <w:rStyle w:val="Hyperlink"/>
                <w:noProof/>
              </w:rPr>
              <w:t>2.18.</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18</w:t>
            </w:r>
            <w:r w:rsidR="005A0F65">
              <w:rPr>
                <w:noProof/>
                <w:webHidden/>
              </w:rPr>
              <w:tab/>
            </w:r>
            <w:r w:rsidR="005A0F65">
              <w:rPr>
                <w:noProof/>
                <w:webHidden/>
              </w:rPr>
              <w:fldChar w:fldCharType="begin"/>
            </w:r>
            <w:r w:rsidR="005A0F65">
              <w:rPr>
                <w:noProof/>
                <w:webHidden/>
              </w:rPr>
              <w:instrText xml:space="preserve"> PAGEREF _Toc9337612 \h </w:instrText>
            </w:r>
            <w:r w:rsidR="005A0F65">
              <w:rPr>
                <w:noProof/>
                <w:webHidden/>
              </w:rPr>
            </w:r>
            <w:r w:rsidR="005A0F65">
              <w:rPr>
                <w:noProof/>
                <w:webHidden/>
              </w:rPr>
              <w:fldChar w:fldCharType="separate"/>
            </w:r>
            <w:r w:rsidR="008767CB">
              <w:rPr>
                <w:noProof/>
                <w:webHidden/>
              </w:rPr>
              <w:t>15</w:t>
            </w:r>
            <w:r w:rsidR="005A0F65">
              <w:rPr>
                <w:noProof/>
                <w:webHidden/>
              </w:rPr>
              <w:fldChar w:fldCharType="end"/>
            </w:r>
          </w:hyperlink>
        </w:p>
        <w:p w14:paraId="0EC3A46A" w14:textId="7842EED2" w:rsidR="005A0F65" w:rsidRDefault="00743466">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13" w:history="1">
            <w:r w:rsidR="005A0F65" w:rsidRPr="00D05FE2">
              <w:rPr>
                <w:rStyle w:val="Hyperlink"/>
                <w:noProof/>
              </w:rPr>
              <w:t>2.19.</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19</w:t>
            </w:r>
            <w:r w:rsidR="005A0F65">
              <w:rPr>
                <w:noProof/>
                <w:webHidden/>
              </w:rPr>
              <w:tab/>
            </w:r>
            <w:r w:rsidR="005A0F65">
              <w:rPr>
                <w:noProof/>
                <w:webHidden/>
              </w:rPr>
              <w:fldChar w:fldCharType="begin"/>
            </w:r>
            <w:r w:rsidR="005A0F65">
              <w:rPr>
                <w:noProof/>
                <w:webHidden/>
              </w:rPr>
              <w:instrText xml:space="preserve"> PAGEREF _Toc9337613 \h </w:instrText>
            </w:r>
            <w:r w:rsidR="005A0F65">
              <w:rPr>
                <w:noProof/>
                <w:webHidden/>
              </w:rPr>
            </w:r>
            <w:r w:rsidR="005A0F65">
              <w:rPr>
                <w:noProof/>
                <w:webHidden/>
              </w:rPr>
              <w:fldChar w:fldCharType="separate"/>
            </w:r>
            <w:r w:rsidR="008767CB">
              <w:rPr>
                <w:noProof/>
                <w:webHidden/>
              </w:rPr>
              <w:t>15</w:t>
            </w:r>
            <w:r w:rsidR="005A0F65">
              <w:rPr>
                <w:noProof/>
                <w:webHidden/>
              </w:rPr>
              <w:fldChar w:fldCharType="end"/>
            </w:r>
          </w:hyperlink>
        </w:p>
        <w:p w14:paraId="02871F0C" w14:textId="7D571E23" w:rsidR="005A0F65" w:rsidRDefault="00743466">
          <w:pPr>
            <w:pStyle w:val="TOC1"/>
            <w:tabs>
              <w:tab w:val="left" w:pos="880"/>
              <w:tab w:val="right" w:leader="dot" w:pos="10250"/>
            </w:tabs>
            <w:rPr>
              <w:rFonts w:asciiTheme="minorHAnsi" w:eastAsiaTheme="minorEastAsia" w:hAnsiTheme="minorHAnsi" w:cstheme="minorBidi"/>
              <w:noProof/>
              <w:sz w:val="22"/>
              <w:szCs w:val="22"/>
              <w:lang w:val="bg-BG" w:eastAsia="bg-BG"/>
            </w:rPr>
          </w:pPr>
          <w:hyperlink w:anchor="_Toc9337614" w:history="1">
            <w:r w:rsidR="005A0F65" w:rsidRPr="00D05FE2">
              <w:rPr>
                <w:rStyle w:val="Hyperlink"/>
                <w:noProof/>
              </w:rPr>
              <w:t>2.20.</w:t>
            </w:r>
            <w:r w:rsidR="005A0F65">
              <w:rPr>
                <w:rFonts w:asciiTheme="minorHAnsi" w:eastAsiaTheme="minorEastAsia" w:hAnsiTheme="minorHAnsi" w:cstheme="minorBidi"/>
                <w:noProof/>
                <w:sz w:val="22"/>
                <w:szCs w:val="22"/>
                <w:lang w:val="bg-BG" w:eastAsia="bg-BG"/>
              </w:rPr>
              <w:tab/>
            </w:r>
            <w:r w:rsidR="005A0F65" w:rsidRPr="00D05FE2">
              <w:rPr>
                <w:rStyle w:val="Hyperlink"/>
                <w:noProof/>
              </w:rPr>
              <w:t>Week 20</w:t>
            </w:r>
            <w:r w:rsidR="005A0F65">
              <w:rPr>
                <w:noProof/>
                <w:webHidden/>
              </w:rPr>
              <w:tab/>
            </w:r>
            <w:r w:rsidR="005A0F65">
              <w:rPr>
                <w:noProof/>
                <w:webHidden/>
              </w:rPr>
              <w:fldChar w:fldCharType="begin"/>
            </w:r>
            <w:r w:rsidR="005A0F65">
              <w:rPr>
                <w:noProof/>
                <w:webHidden/>
              </w:rPr>
              <w:instrText xml:space="preserve"> PAGEREF _Toc9337614 \h </w:instrText>
            </w:r>
            <w:r w:rsidR="005A0F65">
              <w:rPr>
                <w:noProof/>
                <w:webHidden/>
              </w:rPr>
            </w:r>
            <w:r w:rsidR="005A0F65">
              <w:rPr>
                <w:noProof/>
                <w:webHidden/>
              </w:rPr>
              <w:fldChar w:fldCharType="separate"/>
            </w:r>
            <w:r w:rsidR="008767CB">
              <w:rPr>
                <w:noProof/>
                <w:webHidden/>
              </w:rPr>
              <w:t>15</w:t>
            </w:r>
            <w:r w:rsidR="005A0F65">
              <w:rPr>
                <w:noProof/>
                <w:webHidden/>
              </w:rPr>
              <w:fldChar w:fldCharType="end"/>
            </w:r>
          </w:hyperlink>
        </w:p>
        <w:p w14:paraId="14BECD1A" w14:textId="40F04FF2" w:rsidR="005A0F65" w:rsidRDefault="00743466">
          <w:pPr>
            <w:pStyle w:val="TOC1"/>
            <w:tabs>
              <w:tab w:val="right" w:leader="dot" w:pos="10250"/>
            </w:tabs>
            <w:rPr>
              <w:rFonts w:asciiTheme="minorHAnsi" w:eastAsiaTheme="minorEastAsia" w:hAnsiTheme="minorHAnsi" w:cstheme="minorBidi"/>
              <w:noProof/>
              <w:sz w:val="22"/>
              <w:szCs w:val="22"/>
              <w:lang w:val="bg-BG" w:eastAsia="bg-BG"/>
            </w:rPr>
          </w:pPr>
          <w:hyperlink w:anchor="_Toc9337615" w:history="1">
            <w:r w:rsidR="005A0F65" w:rsidRPr="00D05FE2">
              <w:rPr>
                <w:rStyle w:val="Hyperlink"/>
                <w:noProof/>
              </w:rPr>
              <w:t>3.1 Opinion about deserved mark</w:t>
            </w:r>
            <w:r w:rsidR="005A0F65">
              <w:rPr>
                <w:noProof/>
                <w:webHidden/>
              </w:rPr>
              <w:tab/>
            </w:r>
            <w:r w:rsidR="005A0F65">
              <w:rPr>
                <w:noProof/>
                <w:webHidden/>
              </w:rPr>
              <w:fldChar w:fldCharType="begin"/>
            </w:r>
            <w:r w:rsidR="005A0F65">
              <w:rPr>
                <w:noProof/>
                <w:webHidden/>
              </w:rPr>
              <w:instrText xml:space="preserve"> PAGEREF _Toc9337615 \h </w:instrText>
            </w:r>
            <w:r w:rsidR="005A0F65">
              <w:rPr>
                <w:noProof/>
                <w:webHidden/>
              </w:rPr>
            </w:r>
            <w:r w:rsidR="005A0F65">
              <w:rPr>
                <w:noProof/>
                <w:webHidden/>
              </w:rPr>
              <w:fldChar w:fldCharType="separate"/>
            </w:r>
            <w:r w:rsidR="008767CB">
              <w:rPr>
                <w:noProof/>
                <w:webHidden/>
              </w:rPr>
              <w:t>16</w:t>
            </w:r>
            <w:r w:rsidR="005A0F65">
              <w:rPr>
                <w:noProof/>
                <w:webHidden/>
              </w:rPr>
              <w:fldChar w:fldCharType="end"/>
            </w:r>
          </w:hyperlink>
        </w:p>
        <w:p w14:paraId="76CF2BB2" w14:textId="1DE5F293" w:rsidR="005A0F65" w:rsidRDefault="00743466">
          <w:pPr>
            <w:pStyle w:val="TOC1"/>
            <w:tabs>
              <w:tab w:val="right" w:leader="dot" w:pos="10250"/>
            </w:tabs>
            <w:rPr>
              <w:rFonts w:asciiTheme="minorHAnsi" w:eastAsiaTheme="minorEastAsia" w:hAnsiTheme="minorHAnsi" w:cstheme="minorBidi"/>
              <w:noProof/>
              <w:sz w:val="22"/>
              <w:szCs w:val="22"/>
              <w:lang w:val="bg-BG" w:eastAsia="bg-BG"/>
            </w:rPr>
          </w:pPr>
          <w:hyperlink w:anchor="_Toc9337616" w:history="1">
            <w:r w:rsidR="005A0F65" w:rsidRPr="00D05FE2">
              <w:rPr>
                <w:rStyle w:val="Hyperlink"/>
                <w:noProof/>
              </w:rPr>
              <w:t>3.2 Justifying the mark</w:t>
            </w:r>
            <w:r w:rsidR="005A0F65">
              <w:rPr>
                <w:noProof/>
                <w:webHidden/>
              </w:rPr>
              <w:tab/>
            </w:r>
            <w:r w:rsidR="005A0F65">
              <w:rPr>
                <w:noProof/>
                <w:webHidden/>
              </w:rPr>
              <w:fldChar w:fldCharType="begin"/>
            </w:r>
            <w:r w:rsidR="005A0F65">
              <w:rPr>
                <w:noProof/>
                <w:webHidden/>
              </w:rPr>
              <w:instrText xml:space="preserve"> PAGEREF _Toc9337616 \h </w:instrText>
            </w:r>
            <w:r w:rsidR="005A0F65">
              <w:rPr>
                <w:noProof/>
                <w:webHidden/>
              </w:rPr>
            </w:r>
            <w:r w:rsidR="005A0F65">
              <w:rPr>
                <w:noProof/>
                <w:webHidden/>
              </w:rPr>
              <w:fldChar w:fldCharType="separate"/>
            </w:r>
            <w:r w:rsidR="008767CB">
              <w:rPr>
                <w:noProof/>
                <w:webHidden/>
              </w:rPr>
              <w:t>16</w:t>
            </w:r>
            <w:r w:rsidR="005A0F65">
              <w:rPr>
                <w:noProof/>
                <w:webHidden/>
              </w:rPr>
              <w:fldChar w:fldCharType="end"/>
            </w:r>
          </w:hyperlink>
        </w:p>
        <w:p w14:paraId="04CC46ED" w14:textId="69667FDD" w:rsidR="005A0F65" w:rsidRDefault="00743466">
          <w:pPr>
            <w:pStyle w:val="TOC1"/>
            <w:tabs>
              <w:tab w:val="right" w:leader="dot" w:pos="10250"/>
            </w:tabs>
            <w:rPr>
              <w:rFonts w:asciiTheme="minorHAnsi" w:eastAsiaTheme="minorEastAsia" w:hAnsiTheme="minorHAnsi" w:cstheme="minorBidi"/>
              <w:noProof/>
              <w:sz w:val="22"/>
              <w:szCs w:val="22"/>
              <w:lang w:val="bg-BG" w:eastAsia="bg-BG"/>
            </w:rPr>
          </w:pPr>
          <w:hyperlink w:anchor="_Toc9337617" w:history="1">
            <w:r w:rsidR="005A0F65" w:rsidRPr="00D05FE2">
              <w:rPr>
                <w:rStyle w:val="Hyperlink"/>
                <w:noProof/>
              </w:rPr>
              <w:t>4.1 Strong/weak traits that affected the project</w:t>
            </w:r>
            <w:r w:rsidR="005A0F65">
              <w:rPr>
                <w:noProof/>
                <w:webHidden/>
              </w:rPr>
              <w:tab/>
            </w:r>
            <w:r w:rsidR="005A0F65">
              <w:rPr>
                <w:noProof/>
                <w:webHidden/>
              </w:rPr>
              <w:fldChar w:fldCharType="begin"/>
            </w:r>
            <w:r w:rsidR="005A0F65">
              <w:rPr>
                <w:noProof/>
                <w:webHidden/>
              </w:rPr>
              <w:instrText xml:space="preserve"> PAGEREF _Toc9337617 \h </w:instrText>
            </w:r>
            <w:r w:rsidR="005A0F65">
              <w:rPr>
                <w:noProof/>
                <w:webHidden/>
              </w:rPr>
            </w:r>
            <w:r w:rsidR="005A0F65">
              <w:rPr>
                <w:noProof/>
                <w:webHidden/>
              </w:rPr>
              <w:fldChar w:fldCharType="separate"/>
            </w:r>
            <w:r w:rsidR="008767CB">
              <w:rPr>
                <w:noProof/>
                <w:webHidden/>
              </w:rPr>
              <w:t>17</w:t>
            </w:r>
            <w:r w:rsidR="005A0F65">
              <w:rPr>
                <w:noProof/>
                <w:webHidden/>
              </w:rPr>
              <w:fldChar w:fldCharType="end"/>
            </w:r>
          </w:hyperlink>
        </w:p>
        <w:p w14:paraId="2BC99DEF" w14:textId="01BC4825" w:rsidR="005A0F65" w:rsidRDefault="00743466">
          <w:pPr>
            <w:pStyle w:val="TOC1"/>
            <w:tabs>
              <w:tab w:val="right" w:leader="dot" w:pos="10250"/>
            </w:tabs>
            <w:rPr>
              <w:rFonts w:asciiTheme="minorHAnsi" w:eastAsiaTheme="minorEastAsia" w:hAnsiTheme="minorHAnsi" w:cstheme="minorBidi"/>
              <w:noProof/>
              <w:sz w:val="22"/>
              <w:szCs w:val="22"/>
              <w:lang w:val="bg-BG" w:eastAsia="bg-BG"/>
            </w:rPr>
          </w:pPr>
          <w:hyperlink w:anchor="_Toc9337618" w:history="1">
            <w:r w:rsidR="005A0F65" w:rsidRPr="00D05FE2">
              <w:rPr>
                <w:rStyle w:val="Hyperlink"/>
                <w:noProof/>
              </w:rPr>
              <w:t>4.2 Learning moments from the project</w:t>
            </w:r>
            <w:r w:rsidR="005A0F65">
              <w:rPr>
                <w:noProof/>
                <w:webHidden/>
              </w:rPr>
              <w:tab/>
            </w:r>
            <w:r w:rsidR="005A0F65">
              <w:rPr>
                <w:noProof/>
                <w:webHidden/>
              </w:rPr>
              <w:fldChar w:fldCharType="begin"/>
            </w:r>
            <w:r w:rsidR="005A0F65">
              <w:rPr>
                <w:noProof/>
                <w:webHidden/>
              </w:rPr>
              <w:instrText xml:space="preserve"> PAGEREF _Toc9337618 \h </w:instrText>
            </w:r>
            <w:r w:rsidR="005A0F65">
              <w:rPr>
                <w:noProof/>
                <w:webHidden/>
              </w:rPr>
            </w:r>
            <w:r w:rsidR="005A0F65">
              <w:rPr>
                <w:noProof/>
                <w:webHidden/>
              </w:rPr>
              <w:fldChar w:fldCharType="separate"/>
            </w:r>
            <w:r w:rsidR="008767CB">
              <w:rPr>
                <w:noProof/>
                <w:webHidden/>
              </w:rPr>
              <w:t>17</w:t>
            </w:r>
            <w:r w:rsidR="005A0F65">
              <w:rPr>
                <w:noProof/>
                <w:webHidden/>
              </w:rPr>
              <w:fldChar w:fldCharType="end"/>
            </w:r>
          </w:hyperlink>
        </w:p>
        <w:p w14:paraId="70BC9743" w14:textId="3E2BDE16" w:rsidR="005A0F65" w:rsidRDefault="00743466">
          <w:pPr>
            <w:pStyle w:val="TOC1"/>
            <w:tabs>
              <w:tab w:val="right" w:leader="dot" w:pos="10250"/>
            </w:tabs>
            <w:rPr>
              <w:rFonts w:asciiTheme="minorHAnsi" w:eastAsiaTheme="minorEastAsia" w:hAnsiTheme="minorHAnsi" w:cstheme="minorBidi"/>
              <w:noProof/>
              <w:sz w:val="22"/>
              <w:szCs w:val="22"/>
              <w:lang w:val="bg-BG" w:eastAsia="bg-BG"/>
            </w:rPr>
          </w:pPr>
          <w:hyperlink w:anchor="_Toc9337619" w:history="1">
            <w:r w:rsidR="005A0F65" w:rsidRPr="00D05FE2">
              <w:rPr>
                <w:rStyle w:val="Hyperlink"/>
                <w:noProof/>
              </w:rPr>
              <w:t>4.3 Evaluation of spent effort</w:t>
            </w:r>
            <w:r w:rsidR="005A0F65">
              <w:rPr>
                <w:noProof/>
                <w:webHidden/>
              </w:rPr>
              <w:tab/>
            </w:r>
            <w:r w:rsidR="005A0F65">
              <w:rPr>
                <w:noProof/>
                <w:webHidden/>
              </w:rPr>
              <w:fldChar w:fldCharType="begin"/>
            </w:r>
            <w:r w:rsidR="005A0F65">
              <w:rPr>
                <w:noProof/>
                <w:webHidden/>
              </w:rPr>
              <w:instrText xml:space="preserve"> PAGEREF _Toc9337619 \h </w:instrText>
            </w:r>
            <w:r w:rsidR="005A0F65">
              <w:rPr>
                <w:noProof/>
                <w:webHidden/>
              </w:rPr>
            </w:r>
            <w:r w:rsidR="005A0F65">
              <w:rPr>
                <w:noProof/>
                <w:webHidden/>
              </w:rPr>
              <w:fldChar w:fldCharType="separate"/>
            </w:r>
            <w:r w:rsidR="008767CB">
              <w:rPr>
                <w:noProof/>
                <w:webHidden/>
              </w:rPr>
              <w:t>17</w:t>
            </w:r>
            <w:r w:rsidR="005A0F65">
              <w:rPr>
                <w:noProof/>
                <w:webHidden/>
              </w:rPr>
              <w:fldChar w:fldCharType="end"/>
            </w:r>
          </w:hyperlink>
        </w:p>
        <w:p w14:paraId="0E03E373" w14:textId="2A0AC59F" w:rsidR="005A0F65" w:rsidRDefault="00743466">
          <w:pPr>
            <w:pStyle w:val="TOC1"/>
            <w:tabs>
              <w:tab w:val="right" w:leader="dot" w:pos="10250"/>
            </w:tabs>
            <w:rPr>
              <w:rFonts w:asciiTheme="minorHAnsi" w:eastAsiaTheme="minorEastAsia" w:hAnsiTheme="minorHAnsi" w:cstheme="minorBidi"/>
              <w:noProof/>
              <w:sz w:val="22"/>
              <w:szCs w:val="22"/>
              <w:lang w:val="bg-BG" w:eastAsia="bg-BG"/>
            </w:rPr>
          </w:pPr>
          <w:hyperlink w:anchor="_Toc9337620" w:history="1">
            <w:r w:rsidR="005A0F65" w:rsidRPr="00D05FE2">
              <w:rPr>
                <w:rStyle w:val="Hyperlink"/>
                <w:noProof/>
              </w:rPr>
              <w:t>4.4 Improvements for next project</w:t>
            </w:r>
            <w:r w:rsidR="005A0F65">
              <w:rPr>
                <w:noProof/>
                <w:webHidden/>
              </w:rPr>
              <w:tab/>
            </w:r>
            <w:r w:rsidR="005A0F65">
              <w:rPr>
                <w:noProof/>
                <w:webHidden/>
              </w:rPr>
              <w:fldChar w:fldCharType="begin"/>
            </w:r>
            <w:r w:rsidR="005A0F65">
              <w:rPr>
                <w:noProof/>
                <w:webHidden/>
              </w:rPr>
              <w:instrText xml:space="preserve"> PAGEREF _Toc9337620 \h </w:instrText>
            </w:r>
            <w:r w:rsidR="005A0F65">
              <w:rPr>
                <w:noProof/>
                <w:webHidden/>
              </w:rPr>
            </w:r>
            <w:r w:rsidR="005A0F65">
              <w:rPr>
                <w:noProof/>
                <w:webHidden/>
              </w:rPr>
              <w:fldChar w:fldCharType="separate"/>
            </w:r>
            <w:r w:rsidR="008767CB">
              <w:rPr>
                <w:noProof/>
                <w:webHidden/>
              </w:rPr>
              <w:t>17</w:t>
            </w:r>
            <w:r w:rsidR="005A0F65">
              <w:rPr>
                <w:noProof/>
                <w:webHidden/>
              </w:rPr>
              <w:fldChar w:fldCharType="end"/>
            </w:r>
          </w:hyperlink>
        </w:p>
        <w:p w14:paraId="3AACF3A2" w14:textId="08870B69" w:rsidR="00C93C47" w:rsidRDefault="00C93C47">
          <w:r>
            <w:rPr>
              <w:b/>
              <w:bCs/>
              <w:noProof/>
            </w:rPr>
            <w:fldChar w:fldCharType="end"/>
          </w:r>
        </w:p>
      </w:sdtContent>
    </w:sdt>
    <w:p w14:paraId="1C8433DD" w14:textId="77777777" w:rsidR="00986859" w:rsidRDefault="00986859" w:rsidP="00516817">
      <w:pPr>
        <w:rPr>
          <w:b/>
          <w:color w:val="216DAF" w:themeColor="accent1"/>
          <w:sz w:val="28"/>
        </w:rPr>
      </w:pPr>
    </w:p>
    <w:p w14:paraId="53985361" w14:textId="77777777" w:rsidR="00986859" w:rsidRDefault="00986859" w:rsidP="00516817">
      <w:pPr>
        <w:rPr>
          <w:b/>
          <w:color w:val="216DAF" w:themeColor="accent1"/>
          <w:sz w:val="28"/>
        </w:rPr>
      </w:pPr>
    </w:p>
    <w:p w14:paraId="0BFEF723" w14:textId="77777777" w:rsidR="00986859" w:rsidRDefault="00986859" w:rsidP="00516817">
      <w:pPr>
        <w:rPr>
          <w:b/>
          <w:color w:val="216DAF" w:themeColor="accent1"/>
          <w:sz w:val="28"/>
        </w:rPr>
      </w:pPr>
    </w:p>
    <w:p w14:paraId="0A71E997" w14:textId="77777777" w:rsidR="00986859" w:rsidRDefault="00986859" w:rsidP="00516817">
      <w:pPr>
        <w:rPr>
          <w:b/>
          <w:color w:val="216DAF" w:themeColor="accent1"/>
          <w:sz w:val="28"/>
        </w:rPr>
      </w:pPr>
    </w:p>
    <w:p w14:paraId="5843AA67" w14:textId="77777777" w:rsidR="00986859" w:rsidRDefault="00986859" w:rsidP="00516817">
      <w:pPr>
        <w:rPr>
          <w:b/>
          <w:color w:val="216DAF" w:themeColor="accent1"/>
          <w:sz w:val="28"/>
        </w:rPr>
      </w:pPr>
    </w:p>
    <w:p w14:paraId="42C0E784" w14:textId="77777777" w:rsidR="00986859" w:rsidRDefault="00986859" w:rsidP="00516817">
      <w:pPr>
        <w:rPr>
          <w:b/>
          <w:color w:val="216DAF" w:themeColor="accent1"/>
          <w:sz w:val="28"/>
        </w:rPr>
      </w:pPr>
    </w:p>
    <w:p w14:paraId="71D8B2CF" w14:textId="77777777" w:rsidR="00986859" w:rsidRPr="00986859" w:rsidRDefault="00986859" w:rsidP="00986859">
      <w:pPr>
        <w:pStyle w:val="Heading1"/>
        <w:jc w:val="center"/>
      </w:pPr>
      <w:bookmarkStart w:id="0" w:name="_Toc4701275"/>
      <w:bookmarkStart w:id="1" w:name="_Toc9337594"/>
      <w:bookmarkStart w:id="2" w:name="_Hlk4700901"/>
      <w:r w:rsidRPr="00986859">
        <w:t>Revision history</w:t>
      </w:r>
      <w:bookmarkEnd w:id="0"/>
      <w:bookmarkEnd w:id="1"/>
    </w:p>
    <w:p w14:paraId="2150ADE8" w14:textId="77777777" w:rsidR="00986859" w:rsidRDefault="00986859" w:rsidP="00986859">
      <w:pPr>
        <w:tabs>
          <w:tab w:val="left" w:pos="10260"/>
        </w:tabs>
        <w:jc w:val="center"/>
        <w:rPr>
          <w:b/>
          <w:bCs/>
          <w:color w:val="333333" w:themeColor="accent2"/>
          <w:kern w:val="32"/>
          <w:sz w:val="36"/>
        </w:rPr>
      </w:pPr>
    </w:p>
    <w:tbl>
      <w:tblPr>
        <w:tblStyle w:val="TableGrid"/>
        <w:tblW w:w="8359" w:type="dxa"/>
        <w:jc w:val="center"/>
        <w:tblLook w:val="04A0" w:firstRow="1" w:lastRow="0" w:firstColumn="1" w:lastColumn="0" w:noHBand="0" w:noVBand="1"/>
      </w:tblPr>
      <w:tblGrid>
        <w:gridCol w:w="1263"/>
        <w:gridCol w:w="7096"/>
      </w:tblGrid>
      <w:tr w:rsidR="00986859" w:rsidRPr="009F7D51" w14:paraId="17FE4673" w14:textId="77777777" w:rsidTr="005A0F65">
        <w:trPr>
          <w:trHeight w:val="330"/>
          <w:jc w:val="center"/>
        </w:trPr>
        <w:tc>
          <w:tcPr>
            <w:tcW w:w="1263" w:type="dxa"/>
            <w:shd w:val="clear" w:color="auto" w:fill="D6D6D6" w:themeFill="accent5" w:themeFillTint="66"/>
          </w:tcPr>
          <w:p w14:paraId="2F2C56C1" w14:textId="77777777" w:rsidR="00986859" w:rsidRPr="009F7D51" w:rsidRDefault="00986859" w:rsidP="005A0F65">
            <w:pPr>
              <w:jc w:val="center"/>
            </w:pPr>
            <w:r w:rsidRPr="009F7D51">
              <w:t>Version</w:t>
            </w:r>
          </w:p>
        </w:tc>
        <w:tc>
          <w:tcPr>
            <w:tcW w:w="7096" w:type="dxa"/>
            <w:shd w:val="clear" w:color="auto" w:fill="D6D6D6" w:themeFill="accent5" w:themeFillTint="66"/>
          </w:tcPr>
          <w:p w14:paraId="5308E9CD" w14:textId="77777777" w:rsidR="00986859" w:rsidRPr="009F7D51" w:rsidRDefault="00986859" w:rsidP="005A0F65">
            <w:r w:rsidRPr="009F7D51">
              <w:t>Description</w:t>
            </w:r>
          </w:p>
        </w:tc>
      </w:tr>
      <w:tr w:rsidR="00986859" w:rsidRPr="009F7D51" w14:paraId="5A82191F" w14:textId="77777777" w:rsidTr="00986859">
        <w:trPr>
          <w:trHeight w:val="505"/>
          <w:jc w:val="center"/>
        </w:trPr>
        <w:tc>
          <w:tcPr>
            <w:tcW w:w="1263" w:type="dxa"/>
          </w:tcPr>
          <w:p w14:paraId="10E16F9D" w14:textId="77777777" w:rsidR="00986859" w:rsidRPr="009F7D51" w:rsidRDefault="00986859" w:rsidP="005A0F65">
            <w:r w:rsidRPr="009F7D51">
              <w:t>0.1</w:t>
            </w:r>
          </w:p>
        </w:tc>
        <w:tc>
          <w:tcPr>
            <w:tcW w:w="7096" w:type="dxa"/>
          </w:tcPr>
          <w:p w14:paraId="3383989A" w14:textId="3957BBF0" w:rsidR="00986859" w:rsidRPr="009F7D51" w:rsidRDefault="00986859" w:rsidP="005A0F65">
            <w:r>
              <w:t>Added week 1 Minutes and Who did what</w:t>
            </w:r>
          </w:p>
        </w:tc>
      </w:tr>
      <w:tr w:rsidR="00986859" w:rsidRPr="009F7D51" w14:paraId="2B870E43" w14:textId="77777777" w:rsidTr="005A0F65">
        <w:trPr>
          <w:trHeight w:val="661"/>
          <w:jc w:val="center"/>
        </w:trPr>
        <w:tc>
          <w:tcPr>
            <w:tcW w:w="1263" w:type="dxa"/>
          </w:tcPr>
          <w:p w14:paraId="4C0A978C" w14:textId="77777777" w:rsidR="00986859" w:rsidRPr="009F7D51" w:rsidRDefault="00986859" w:rsidP="005A0F65">
            <w:r w:rsidRPr="009F7D51">
              <w:t>0.2</w:t>
            </w:r>
          </w:p>
        </w:tc>
        <w:tc>
          <w:tcPr>
            <w:tcW w:w="7096" w:type="dxa"/>
          </w:tcPr>
          <w:p w14:paraId="4D64B52B" w14:textId="3A92B22A" w:rsidR="00986859" w:rsidRPr="009F7D51" w:rsidRDefault="00986859" w:rsidP="005A0F65">
            <w:r>
              <w:t>Added week 2 Minutes and Who did what</w:t>
            </w:r>
          </w:p>
        </w:tc>
      </w:tr>
      <w:tr w:rsidR="00986859" w:rsidRPr="009F7D51" w14:paraId="4DF62ED8" w14:textId="77777777" w:rsidTr="00986859">
        <w:trPr>
          <w:trHeight w:val="657"/>
          <w:jc w:val="center"/>
        </w:trPr>
        <w:tc>
          <w:tcPr>
            <w:tcW w:w="1263" w:type="dxa"/>
          </w:tcPr>
          <w:p w14:paraId="773AD96F" w14:textId="77777777" w:rsidR="00986859" w:rsidRPr="009F7D51" w:rsidRDefault="00986859" w:rsidP="005A0F65">
            <w:r w:rsidRPr="009F7D51">
              <w:t>0.3</w:t>
            </w:r>
          </w:p>
        </w:tc>
        <w:tc>
          <w:tcPr>
            <w:tcW w:w="7096" w:type="dxa"/>
          </w:tcPr>
          <w:p w14:paraId="27B460E6" w14:textId="609F2950" w:rsidR="00986859" w:rsidRPr="009F7D51" w:rsidRDefault="00986859" w:rsidP="005A0F65">
            <w:r>
              <w:t>Added week 3 Minutes and Who did what</w:t>
            </w:r>
          </w:p>
        </w:tc>
      </w:tr>
      <w:tr w:rsidR="00986859" w:rsidRPr="009F7D51" w14:paraId="34AF73C1" w14:textId="77777777" w:rsidTr="00986859">
        <w:trPr>
          <w:trHeight w:val="564"/>
          <w:jc w:val="center"/>
        </w:trPr>
        <w:tc>
          <w:tcPr>
            <w:tcW w:w="1263" w:type="dxa"/>
          </w:tcPr>
          <w:p w14:paraId="787005C2" w14:textId="77777777" w:rsidR="00986859" w:rsidRPr="009F7D51" w:rsidRDefault="00986859" w:rsidP="005A0F65">
            <w:r w:rsidRPr="009F7D51">
              <w:t>0.4</w:t>
            </w:r>
          </w:p>
        </w:tc>
        <w:tc>
          <w:tcPr>
            <w:tcW w:w="7096" w:type="dxa"/>
          </w:tcPr>
          <w:p w14:paraId="7C99D5E4" w14:textId="1BB3565F" w:rsidR="00986859" w:rsidRPr="009F7D51" w:rsidRDefault="00986859" w:rsidP="005A0F65">
            <w:r>
              <w:t>Added week 4 Minutes and Who did what</w:t>
            </w:r>
          </w:p>
        </w:tc>
      </w:tr>
      <w:tr w:rsidR="00986859" w:rsidRPr="009F7D51" w14:paraId="0F4A1FF4" w14:textId="77777777" w:rsidTr="005A0F65">
        <w:trPr>
          <w:trHeight w:val="591"/>
          <w:jc w:val="center"/>
        </w:trPr>
        <w:tc>
          <w:tcPr>
            <w:tcW w:w="1263" w:type="dxa"/>
          </w:tcPr>
          <w:p w14:paraId="49F88A8E" w14:textId="77777777" w:rsidR="00986859" w:rsidRPr="009F7D51" w:rsidRDefault="00986859" w:rsidP="005A0F65">
            <w:r>
              <w:t>0.5</w:t>
            </w:r>
          </w:p>
        </w:tc>
        <w:tc>
          <w:tcPr>
            <w:tcW w:w="7096" w:type="dxa"/>
          </w:tcPr>
          <w:p w14:paraId="5EE84273" w14:textId="4717CE2C" w:rsidR="00986859" w:rsidRPr="009F7D51" w:rsidRDefault="00986859" w:rsidP="005A0F65">
            <w:r>
              <w:t>Added week 5 Minutes and Who did what</w:t>
            </w:r>
          </w:p>
        </w:tc>
      </w:tr>
      <w:tr w:rsidR="00986859" w:rsidRPr="009F7D51" w14:paraId="150945E4" w14:textId="77777777" w:rsidTr="005A0F65">
        <w:trPr>
          <w:trHeight w:val="591"/>
          <w:jc w:val="center"/>
        </w:trPr>
        <w:tc>
          <w:tcPr>
            <w:tcW w:w="1263" w:type="dxa"/>
          </w:tcPr>
          <w:p w14:paraId="29B895E1" w14:textId="77777777" w:rsidR="00986859" w:rsidRDefault="00986859" w:rsidP="005A0F65">
            <w:r>
              <w:t>0.6</w:t>
            </w:r>
          </w:p>
        </w:tc>
        <w:tc>
          <w:tcPr>
            <w:tcW w:w="7096" w:type="dxa"/>
          </w:tcPr>
          <w:p w14:paraId="295AA218" w14:textId="6B44D5C3" w:rsidR="00986859" w:rsidRDefault="00986859" w:rsidP="005A0F65">
            <w:r>
              <w:t>Added week 6 Minutes and Who did what</w:t>
            </w:r>
          </w:p>
        </w:tc>
      </w:tr>
      <w:tr w:rsidR="00986859" w:rsidRPr="009F7D51" w14:paraId="2B809059" w14:textId="77777777" w:rsidTr="00986859">
        <w:trPr>
          <w:trHeight w:val="557"/>
          <w:jc w:val="center"/>
        </w:trPr>
        <w:tc>
          <w:tcPr>
            <w:tcW w:w="1263" w:type="dxa"/>
          </w:tcPr>
          <w:p w14:paraId="1FCB0722" w14:textId="77777777" w:rsidR="00986859" w:rsidRDefault="00986859" w:rsidP="005A0F65">
            <w:r>
              <w:t>0.7</w:t>
            </w:r>
          </w:p>
        </w:tc>
        <w:tc>
          <w:tcPr>
            <w:tcW w:w="7096" w:type="dxa"/>
          </w:tcPr>
          <w:p w14:paraId="4ADD6BE2" w14:textId="2F89D363" w:rsidR="00986859" w:rsidRDefault="00986859" w:rsidP="005A0F65">
            <w:r>
              <w:t>Added week 7 Minutes and Who did what</w:t>
            </w:r>
          </w:p>
        </w:tc>
      </w:tr>
      <w:tr w:rsidR="005A0F65" w:rsidRPr="009F7D51" w14:paraId="6B5B7B84" w14:textId="77777777" w:rsidTr="00986859">
        <w:trPr>
          <w:trHeight w:val="557"/>
          <w:jc w:val="center"/>
        </w:trPr>
        <w:tc>
          <w:tcPr>
            <w:tcW w:w="1263" w:type="dxa"/>
          </w:tcPr>
          <w:p w14:paraId="1641EF48" w14:textId="3F10C905" w:rsidR="005A0F65" w:rsidRDefault="005A0F65" w:rsidP="005A0F65">
            <w:r>
              <w:t>0.8</w:t>
            </w:r>
          </w:p>
        </w:tc>
        <w:tc>
          <w:tcPr>
            <w:tcW w:w="7096" w:type="dxa"/>
          </w:tcPr>
          <w:p w14:paraId="7A856AB4" w14:textId="0F814952" w:rsidR="005A0F65" w:rsidRDefault="005A0F65" w:rsidP="005A0F65">
            <w:r>
              <w:t>Added week 8,9,10,11,12,13 Minutes and Who did what</w:t>
            </w:r>
          </w:p>
        </w:tc>
      </w:tr>
      <w:bookmarkEnd w:id="2"/>
    </w:tbl>
    <w:p w14:paraId="1383967A" w14:textId="5A854EB0" w:rsidR="00986859" w:rsidRDefault="00986859" w:rsidP="00516817">
      <w:pPr>
        <w:rPr>
          <w:b/>
          <w:color w:val="216DAF" w:themeColor="accent1"/>
          <w:sz w:val="28"/>
        </w:rPr>
      </w:pPr>
    </w:p>
    <w:p w14:paraId="749FEC08" w14:textId="77777777" w:rsidR="00986859" w:rsidRDefault="00986859" w:rsidP="00516817">
      <w:pPr>
        <w:rPr>
          <w:b/>
          <w:color w:val="216DAF" w:themeColor="accent1"/>
          <w:sz w:val="28"/>
        </w:rPr>
      </w:pPr>
    </w:p>
    <w:p w14:paraId="408F62D1" w14:textId="77777777" w:rsidR="00986859" w:rsidRDefault="00986859" w:rsidP="00516817">
      <w:pPr>
        <w:rPr>
          <w:b/>
          <w:color w:val="216DAF" w:themeColor="accent1"/>
          <w:sz w:val="28"/>
        </w:rPr>
      </w:pPr>
    </w:p>
    <w:p w14:paraId="32D35E62" w14:textId="77777777" w:rsidR="00986859" w:rsidRDefault="00986859" w:rsidP="00516817">
      <w:pPr>
        <w:rPr>
          <w:b/>
          <w:color w:val="216DAF" w:themeColor="accent1"/>
          <w:sz w:val="28"/>
        </w:rPr>
      </w:pPr>
    </w:p>
    <w:p w14:paraId="595A59A4" w14:textId="57CEC7C9" w:rsidR="004A73BF" w:rsidRPr="006621AA" w:rsidRDefault="00EA0887" w:rsidP="00516817">
      <w:r>
        <w:rPr>
          <w:b/>
          <w:color w:val="216DAF" w:themeColor="accent1"/>
          <w:sz w:val="28"/>
        </w:rPr>
        <w:br w:type="page"/>
      </w:r>
    </w:p>
    <w:p w14:paraId="50130CDF" w14:textId="7E3F3037" w:rsidR="001C3E2F" w:rsidRPr="006621AA" w:rsidRDefault="00A53386" w:rsidP="00A52E1E">
      <w:pPr>
        <w:pStyle w:val="Title"/>
        <w:numPr>
          <w:ilvl w:val="0"/>
          <w:numId w:val="13"/>
        </w:numPr>
        <w:ind w:left="567" w:hanging="567"/>
      </w:pPr>
      <w:r>
        <w:lastRenderedPageBreak/>
        <w:t>Global work division</w:t>
      </w:r>
    </w:p>
    <w:p w14:paraId="05E1A37A" w14:textId="143A6D65" w:rsidR="00BE34C5" w:rsidRPr="006621AA" w:rsidRDefault="00BE34C5" w:rsidP="00A53386">
      <w:pPr>
        <w:pStyle w:val="Title"/>
      </w:pPr>
    </w:p>
    <w:p w14:paraId="3C493857" w14:textId="77777777" w:rsidR="00F0441F" w:rsidRPr="006621AA" w:rsidRDefault="00F0441F" w:rsidP="00B70876">
      <w:pPr>
        <w:tabs>
          <w:tab w:val="left" w:pos="10260"/>
        </w:tabs>
      </w:pPr>
    </w:p>
    <w:p w14:paraId="60034436" w14:textId="547E2DAC" w:rsidR="00664743" w:rsidRPr="006621AA" w:rsidRDefault="00664743" w:rsidP="009D3274">
      <w:pPr>
        <w:tabs>
          <w:tab w:val="left" w:pos="10260"/>
        </w:tabs>
        <w:jc w:val="both"/>
      </w:pPr>
    </w:p>
    <w:p w14:paraId="798DF924" w14:textId="77777777" w:rsidR="00EB133C" w:rsidRDefault="00EB133C">
      <w:r>
        <w:br w:type="page"/>
      </w:r>
    </w:p>
    <w:p w14:paraId="265E6142" w14:textId="0B525EF8" w:rsidR="00202DEB" w:rsidRPr="006621AA" w:rsidRDefault="00202DEB" w:rsidP="00A52E1E">
      <w:pPr>
        <w:pStyle w:val="Title"/>
        <w:numPr>
          <w:ilvl w:val="0"/>
          <w:numId w:val="12"/>
        </w:numPr>
        <w:ind w:left="567" w:hanging="567"/>
      </w:pPr>
      <w:r>
        <w:lastRenderedPageBreak/>
        <w:t>Weeks</w:t>
      </w:r>
    </w:p>
    <w:p w14:paraId="5FEA51E3" w14:textId="4FAFCD28" w:rsidR="001D401A" w:rsidRPr="006621AA" w:rsidRDefault="001D401A" w:rsidP="00E3216E">
      <w:pPr>
        <w:tabs>
          <w:tab w:val="left" w:pos="10260"/>
        </w:tabs>
        <w:jc w:val="both"/>
      </w:pPr>
    </w:p>
    <w:p w14:paraId="3B5448AF" w14:textId="77777777" w:rsidR="003A78C1" w:rsidRPr="006621AA" w:rsidRDefault="003A78C1"/>
    <w:p w14:paraId="2B752589" w14:textId="0F6EA3C3" w:rsidR="00664743" w:rsidRPr="006621AA" w:rsidRDefault="00664743" w:rsidP="00B70876">
      <w:pPr>
        <w:tabs>
          <w:tab w:val="left" w:pos="10260"/>
        </w:tabs>
      </w:pPr>
    </w:p>
    <w:p w14:paraId="2326687E" w14:textId="1D289B5B" w:rsidR="00A057E9" w:rsidRDefault="000B73FC" w:rsidP="00A057E9">
      <w:pPr>
        <w:pStyle w:val="Heading1"/>
        <w:numPr>
          <w:ilvl w:val="1"/>
          <w:numId w:val="4"/>
        </w:numPr>
        <w:ind w:left="0" w:firstLine="0"/>
      </w:pPr>
      <w:bookmarkStart w:id="3" w:name="_Toc9337595"/>
      <w:r>
        <w:t>Week</w:t>
      </w:r>
      <w:r w:rsidR="003776A5">
        <w:t xml:space="preserve"> </w:t>
      </w:r>
      <w:r w:rsidR="00A057E9">
        <w:t>1</w:t>
      </w:r>
      <w:bookmarkEnd w:id="3"/>
    </w:p>
    <w:p w14:paraId="32AFDCD2" w14:textId="683AC416" w:rsidR="00D67AA8" w:rsidRDefault="000C7FAA" w:rsidP="00D67AA8">
      <w:pPr>
        <w:pStyle w:val="Header222222222"/>
        <w:numPr>
          <w:ilvl w:val="2"/>
          <w:numId w:val="4"/>
        </w:numPr>
        <w:ind w:left="0" w:firstLine="0"/>
      </w:pPr>
      <w:r>
        <w:t xml:space="preserve"> </w:t>
      </w:r>
      <w:r w:rsidR="009C4D36">
        <w:t>Minutes</w:t>
      </w:r>
    </w:p>
    <w:p w14:paraId="18452958" w14:textId="45FF88DB" w:rsidR="006575A3" w:rsidRDefault="006575A3" w:rsidP="00D67AA8">
      <w:pPr>
        <w:pStyle w:val="Header222222222"/>
      </w:pPr>
    </w:p>
    <w:tbl>
      <w:tblPr>
        <w:tblStyle w:val="TableGrid"/>
        <w:tblW w:w="0" w:type="auto"/>
        <w:tblLook w:val="04A0" w:firstRow="1" w:lastRow="0" w:firstColumn="1" w:lastColumn="0" w:noHBand="0" w:noVBand="1"/>
      </w:tblPr>
      <w:tblGrid>
        <w:gridCol w:w="3421"/>
        <w:gridCol w:w="3418"/>
        <w:gridCol w:w="3411"/>
      </w:tblGrid>
      <w:tr w:rsidR="00F55289" w14:paraId="3AC70DE5" w14:textId="77777777" w:rsidTr="00EE5240">
        <w:tc>
          <w:tcPr>
            <w:tcW w:w="3492" w:type="dxa"/>
            <w:shd w:val="clear" w:color="auto" w:fill="C6D9F1" w:themeFill="text2" w:themeFillTint="33"/>
          </w:tcPr>
          <w:p w14:paraId="2819F853" w14:textId="08DFCEB0" w:rsidR="00F55289" w:rsidRDefault="005C621D" w:rsidP="00E860D3">
            <w:r>
              <w:t>Place</w:t>
            </w:r>
          </w:p>
        </w:tc>
        <w:tc>
          <w:tcPr>
            <w:tcW w:w="3492" w:type="dxa"/>
            <w:shd w:val="clear" w:color="auto" w:fill="C6D9F1" w:themeFill="text2" w:themeFillTint="33"/>
          </w:tcPr>
          <w:p w14:paraId="07583DF4" w14:textId="2FB5C557" w:rsidR="00F55289" w:rsidRDefault="005C621D" w:rsidP="00E860D3">
            <w:r>
              <w:t>Date</w:t>
            </w:r>
          </w:p>
        </w:tc>
        <w:tc>
          <w:tcPr>
            <w:tcW w:w="3492" w:type="dxa"/>
            <w:shd w:val="clear" w:color="auto" w:fill="C6D9F1" w:themeFill="text2" w:themeFillTint="33"/>
          </w:tcPr>
          <w:p w14:paraId="5F4D7D26" w14:textId="11AA61CB" w:rsidR="00F55289" w:rsidRDefault="005C621D" w:rsidP="00E860D3">
            <w:r>
              <w:t>Time</w:t>
            </w:r>
          </w:p>
        </w:tc>
      </w:tr>
      <w:tr w:rsidR="00F55289" w14:paraId="420BFB38" w14:textId="77777777" w:rsidTr="00F55289">
        <w:tc>
          <w:tcPr>
            <w:tcW w:w="3492" w:type="dxa"/>
          </w:tcPr>
          <w:p w14:paraId="016CE409" w14:textId="452861D6" w:rsidR="00F55289" w:rsidRDefault="00EE5240" w:rsidP="00E860D3">
            <w:r>
              <w:t>Fontys</w:t>
            </w:r>
          </w:p>
        </w:tc>
        <w:tc>
          <w:tcPr>
            <w:tcW w:w="3492" w:type="dxa"/>
          </w:tcPr>
          <w:p w14:paraId="4974D894" w14:textId="2C9C3686" w:rsidR="00F55289" w:rsidRDefault="00732642" w:rsidP="00E860D3">
            <w:r>
              <w:t>5</w:t>
            </w:r>
            <w:r w:rsidRPr="00732642">
              <w:rPr>
                <w:vertAlign w:val="superscript"/>
              </w:rPr>
              <w:t>th</w:t>
            </w:r>
            <w:r>
              <w:t xml:space="preserve"> of February</w:t>
            </w:r>
          </w:p>
        </w:tc>
        <w:tc>
          <w:tcPr>
            <w:tcW w:w="3492" w:type="dxa"/>
          </w:tcPr>
          <w:p w14:paraId="22A57F29" w14:textId="05C5EDAC" w:rsidR="00F55289" w:rsidRDefault="00351DD3" w:rsidP="00E860D3">
            <w:r>
              <w:t>12:45-13:45</w:t>
            </w:r>
          </w:p>
        </w:tc>
      </w:tr>
      <w:tr w:rsidR="00F55289" w14:paraId="545E1184" w14:textId="77777777" w:rsidTr="00F55289">
        <w:tc>
          <w:tcPr>
            <w:tcW w:w="3492" w:type="dxa"/>
          </w:tcPr>
          <w:p w14:paraId="60B17D71" w14:textId="26342232" w:rsidR="00F55289" w:rsidRDefault="00AA563A" w:rsidP="00E860D3">
            <w:r>
              <w:t>Online meeting</w:t>
            </w:r>
          </w:p>
        </w:tc>
        <w:tc>
          <w:tcPr>
            <w:tcW w:w="3492" w:type="dxa"/>
          </w:tcPr>
          <w:p w14:paraId="142639AF" w14:textId="6A0B2434" w:rsidR="00F55289" w:rsidRDefault="00E00F3F" w:rsidP="00E860D3">
            <w:r>
              <w:t>9</w:t>
            </w:r>
            <w:r w:rsidRPr="00E00F3F">
              <w:rPr>
                <w:vertAlign w:val="superscript"/>
              </w:rPr>
              <w:t>th</w:t>
            </w:r>
            <w:r>
              <w:t xml:space="preserve"> of February</w:t>
            </w:r>
          </w:p>
        </w:tc>
        <w:tc>
          <w:tcPr>
            <w:tcW w:w="3492" w:type="dxa"/>
          </w:tcPr>
          <w:p w14:paraId="197FBC0E" w14:textId="25784834" w:rsidR="00F55289" w:rsidRDefault="00163A0E" w:rsidP="00E860D3">
            <w:r>
              <w:t>12:00-</w:t>
            </w:r>
            <w:r w:rsidR="00DA6415">
              <w:t>16:00</w:t>
            </w:r>
          </w:p>
        </w:tc>
      </w:tr>
      <w:tr w:rsidR="00E829EE" w14:paraId="47F93793" w14:textId="77777777" w:rsidTr="00F55289">
        <w:tc>
          <w:tcPr>
            <w:tcW w:w="3492" w:type="dxa"/>
          </w:tcPr>
          <w:p w14:paraId="37D2EA24" w14:textId="79338E47" w:rsidR="00E829EE" w:rsidRDefault="00E829EE" w:rsidP="00E829EE">
            <w:r>
              <w:t>Online meeting</w:t>
            </w:r>
          </w:p>
        </w:tc>
        <w:tc>
          <w:tcPr>
            <w:tcW w:w="3492" w:type="dxa"/>
          </w:tcPr>
          <w:p w14:paraId="316D4437" w14:textId="75EF74E8" w:rsidR="00E829EE" w:rsidRDefault="00750582" w:rsidP="00E829EE">
            <w:r>
              <w:t>10</w:t>
            </w:r>
            <w:r w:rsidRPr="00750582">
              <w:rPr>
                <w:vertAlign w:val="superscript"/>
              </w:rPr>
              <w:t>th</w:t>
            </w:r>
            <w:r>
              <w:t xml:space="preserve"> of February</w:t>
            </w:r>
          </w:p>
        </w:tc>
        <w:tc>
          <w:tcPr>
            <w:tcW w:w="3492" w:type="dxa"/>
          </w:tcPr>
          <w:p w14:paraId="47DEC35A" w14:textId="7F71570F" w:rsidR="00E829EE" w:rsidRDefault="009E16D3" w:rsidP="00E829EE">
            <w:r>
              <w:t>15:00-18:00</w:t>
            </w:r>
          </w:p>
        </w:tc>
      </w:tr>
      <w:tr w:rsidR="008E1373" w14:paraId="6226A3B4" w14:textId="77777777" w:rsidTr="00F55289">
        <w:tc>
          <w:tcPr>
            <w:tcW w:w="3492" w:type="dxa"/>
          </w:tcPr>
          <w:p w14:paraId="3020D9D5" w14:textId="336A8723" w:rsidR="008E1373" w:rsidRDefault="004302CB" w:rsidP="00E829EE">
            <w:r>
              <w:t>Individual work</w:t>
            </w:r>
          </w:p>
        </w:tc>
        <w:tc>
          <w:tcPr>
            <w:tcW w:w="3492" w:type="dxa"/>
          </w:tcPr>
          <w:p w14:paraId="775187DC" w14:textId="4F08B529" w:rsidR="008E1373" w:rsidRDefault="00DE1FD4" w:rsidP="00E829EE">
            <w:r>
              <w:t>-</w:t>
            </w:r>
          </w:p>
        </w:tc>
        <w:tc>
          <w:tcPr>
            <w:tcW w:w="3492" w:type="dxa"/>
          </w:tcPr>
          <w:p w14:paraId="0DD5E7B4" w14:textId="1C1AD072" w:rsidR="008E1373" w:rsidRDefault="00DE1FD4" w:rsidP="00E829EE">
            <w:r>
              <w:t>-</w:t>
            </w:r>
          </w:p>
        </w:tc>
      </w:tr>
    </w:tbl>
    <w:p w14:paraId="773222AE" w14:textId="34FC6547" w:rsidR="00E860D3" w:rsidRDefault="00E860D3" w:rsidP="00E860D3"/>
    <w:p w14:paraId="71CFA526" w14:textId="77777777" w:rsidR="00E860D3" w:rsidRDefault="00E860D3" w:rsidP="00D67AA8">
      <w:pPr>
        <w:pStyle w:val="Header222222222"/>
      </w:pPr>
    </w:p>
    <w:p w14:paraId="2E6C85C0" w14:textId="5BA3F350" w:rsidR="009C4D36" w:rsidRDefault="003F4AFF" w:rsidP="000C7FAA">
      <w:pPr>
        <w:pStyle w:val="Header222222222"/>
        <w:numPr>
          <w:ilvl w:val="2"/>
          <w:numId w:val="4"/>
        </w:numPr>
        <w:ind w:left="0" w:firstLine="0"/>
      </w:pPr>
      <w:r>
        <w:t xml:space="preserve"> Who did what</w:t>
      </w:r>
    </w:p>
    <w:p w14:paraId="0651A627" w14:textId="644DBC00" w:rsidR="00E174B4" w:rsidRDefault="00E174B4" w:rsidP="00E174B4"/>
    <w:tbl>
      <w:tblPr>
        <w:tblStyle w:val="TableGrid"/>
        <w:tblW w:w="0" w:type="auto"/>
        <w:tblLook w:val="04A0" w:firstRow="1" w:lastRow="0" w:firstColumn="1" w:lastColumn="0" w:noHBand="0" w:noVBand="1"/>
      </w:tblPr>
      <w:tblGrid>
        <w:gridCol w:w="5122"/>
        <w:gridCol w:w="5128"/>
      </w:tblGrid>
      <w:tr w:rsidR="002D1426" w14:paraId="31244F64" w14:textId="77777777" w:rsidTr="00CD39C2">
        <w:tc>
          <w:tcPr>
            <w:tcW w:w="5238" w:type="dxa"/>
            <w:shd w:val="clear" w:color="auto" w:fill="C6D9F1" w:themeFill="text2" w:themeFillTint="33"/>
          </w:tcPr>
          <w:p w14:paraId="7588E306" w14:textId="6DFD78C3" w:rsidR="002D1426" w:rsidRDefault="002D1426" w:rsidP="00E174B4">
            <w:r>
              <w:t>Name of the member</w:t>
            </w:r>
          </w:p>
        </w:tc>
        <w:tc>
          <w:tcPr>
            <w:tcW w:w="5238" w:type="dxa"/>
            <w:shd w:val="clear" w:color="auto" w:fill="C6D9F1" w:themeFill="text2" w:themeFillTint="33"/>
          </w:tcPr>
          <w:p w14:paraId="1F7A47E1" w14:textId="7AD4EA3D" w:rsidR="002D1426" w:rsidRDefault="00B46BDB" w:rsidP="00E174B4">
            <w:r>
              <w:t>What was done</w:t>
            </w:r>
          </w:p>
        </w:tc>
      </w:tr>
      <w:tr w:rsidR="002D1426" w14:paraId="2DBB86CE" w14:textId="77777777" w:rsidTr="002D1426">
        <w:tc>
          <w:tcPr>
            <w:tcW w:w="5238" w:type="dxa"/>
          </w:tcPr>
          <w:p w14:paraId="59068233" w14:textId="01B72EE6" w:rsidR="002D1426" w:rsidRDefault="003876C5" w:rsidP="00E174B4">
            <w:r>
              <w:t xml:space="preserve">Maria </w:t>
            </w:r>
            <w:proofErr w:type="spellStart"/>
            <w:r>
              <w:t>Khovanskaya</w:t>
            </w:r>
            <w:proofErr w:type="spellEnd"/>
          </w:p>
        </w:tc>
        <w:tc>
          <w:tcPr>
            <w:tcW w:w="5238" w:type="dxa"/>
          </w:tcPr>
          <w:p w14:paraId="69BDB451" w14:textId="559D1540" w:rsidR="002D1426" w:rsidRDefault="00920198" w:rsidP="00E174B4">
            <w:r>
              <w:t xml:space="preserve">Brainstorming project, </w:t>
            </w:r>
            <w:r w:rsidR="005876FB">
              <w:t xml:space="preserve">communicating with teachers, </w:t>
            </w:r>
            <w:r w:rsidR="005925B5">
              <w:t>creating project</w:t>
            </w:r>
            <w:r w:rsidR="00D938BE">
              <w:t xml:space="preserve"> plan structure</w:t>
            </w:r>
            <w:r w:rsidR="005408A3">
              <w:t>,</w:t>
            </w:r>
            <w:r w:rsidR="005925B5">
              <w:t xml:space="preserve"> </w:t>
            </w:r>
            <w:r>
              <w:t>a</w:t>
            </w:r>
            <w:r w:rsidR="00027A28">
              <w:t xml:space="preserve">ssembling parts of draft plan, </w:t>
            </w:r>
            <w:r w:rsidR="005876FB">
              <w:t>deliverables</w:t>
            </w:r>
          </w:p>
        </w:tc>
      </w:tr>
      <w:tr w:rsidR="002D1426" w14:paraId="6E383783" w14:textId="77777777" w:rsidTr="002D1426">
        <w:tc>
          <w:tcPr>
            <w:tcW w:w="5238" w:type="dxa"/>
          </w:tcPr>
          <w:p w14:paraId="0E2F5E96" w14:textId="0288CE7E" w:rsidR="002D1426" w:rsidRDefault="00193989" w:rsidP="00E174B4">
            <w:proofErr w:type="spellStart"/>
            <w:r w:rsidRPr="00193989">
              <w:t>Dimitar</w:t>
            </w:r>
            <w:proofErr w:type="spellEnd"/>
            <w:r w:rsidRPr="00193989">
              <w:t xml:space="preserve"> Ivanov</w:t>
            </w:r>
          </w:p>
        </w:tc>
        <w:tc>
          <w:tcPr>
            <w:tcW w:w="5238" w:type="dxa"/>
          </w:tcPr>
          <w:p w14:paraId="4A4C5A7D" w14:textId="7EB40916" w:rsidR="002D1426" w:rsidRDefault="00C00E3D" w:rsidP="00E174B4">
            <w:r>
              <w:t>Brainstorming</w:t>
            </w:r>
            <w:r w:rsidR="00224264">
              <w:t xml:space="preserve"> project,</w:t>
            </w:r>
            <w:r>
              <w:t xml:space="preserve"> </w:t>
            </w:r>
            <w:r w:rsidR="00A52F3E">
              <w:t>creating project</w:t>
            </w:r>
            <w:r>
              <w:t xml:space="preserve"> </w:t>
            </w:r>
            <w:r w:rsidR="00A52F3E">
              <w:t>logo</w:t>
            </w:r>
            <w:r w:rsidR="00F73E92">
              <w:t xml:space="preserve">, </w:t>
            </w:r>
            <w:r w:rsidR="00120A41">
              <w:t>estimation of deliverables</w:t>
            </w:r>
          </w:p>
        </w:tc>
      </w:tr>
      <w:tr w:rsidR="00D225C8" w14:paraId="7A16D557" w14:textId="77777777" w:rsidTr="002D1426">
        <w:tc>
          <w:tcPr>
            <w:tcW w:w="5238" w:type="dxa"/>
          </w:tcPr>
          <w:p w14:paraId="7DB68F14" w14:textId="06F04340" w:rsidR="00D225C8" w:rsidRDefault="00D225C8" w:rsidP="00D225C8">
            <w:r w:rsidRPr="002E5111">
              <w:t>David Hooi</w:t>
            </w:r>
          </w:p>
        </w:tc>
        <w:tc>
          <w:tcPr>
            <w:tcW w:w="5238" w:type="dxa"/>
          </w:tcPr>
          <w:p w14:paraId="5F9BE115" w14:textId="0928C029" w:rsidR="00D225C8" w:rsidRDefault="00D225C8" w:rsidP="00D225C8">
            <w:r>
              <w:t>Brainstorming</w:t>
            </w:r>
            <w:r w:rsidR="00224264">
              <w:t xml:space="preserve"> project,</w:t>
            </w:r>
            <w:r>
              <w:t xml:space="preserve"> </w:t>
            </w:r>
            <w:r w:rsidR="00A52F3E">
              <w:t>creating pr</w:t>
            </w:r>
            <w:r w:rsidR="008F3E7B">
              <w:t>oject name</w:t>
            </w:r>
            <w:r w:rsidR="00A47CF2">
              <w:t xml:space="preserve">, </w:t>
            </w:r>
            <w:r w:rsidR="005F0F2C">
              <w:t xml:space="preserve">project goal and </w:t>
            </w:r>
            <w:r w:rsidR="009E27A6">
              <w:t>descri</w:t>
            </w:r>
            <w:r w:rsidR="00A070C9">
              <w:t>p</w:t>
            </w:r>
            <w:r w:rsidR="009E27A6">
              <w:t xml:space="preserve">tion, </w:t>
            </w:r>
            <w:r w:rsidR="005876FB">
              <w:t xml:space="preserve">deliverables, </w:t>
            </w:r>
          </w:p>
        </w:tc>
      </w:tr>
      <w:tr w:rsidR="00D225C8" w14:paraId="39C26D01" w14:textId="77777777" w:rsidTr="002D1426">
        <w:tc>
          <w:tcPr>
            <w:tcW w:w="5238" w:type="dxa"/>
          </w:tcPr>
          <w:p w14:paraId="59036E54" w14:textId="300B3867" w:rsidR="00D225C8" w:rsidRDefault="00D225C8" w:rsidP="00D225C8">
            <w:r w:rsidRPr="00857A3B">
              <w:t xml:space="preserve">Martin </w:t>
            </w:r>
            <w:proofErr w:type="spellStart"/>
            <w:r w:rsidRPr="00857A3B">
              <w:t>Grigorov</w:t>
            </w:r>
            <w:proofErr w:type="spellEnd"/>
          </w:p>
        </w:tc>
        <w:tc>
          <w:tcPr>
            <w:tcW w:w="5238" w:type="dxa"/>
          </w:tcPr>
          <w:p w14:paraId="73AC72F1" w14:textId="06FEB88A" w:rsidR="00D225C8" w:rsidRDefault="00D225C8" w:rsidP="00D225C8">
            <w:r>
              <w:t>Brainstorming</w:t>
            </w:r>
            <w:r w:rsidR="00224264">
              <w:t xml:space="preserve"> project,</w:t>
            </w:r>
            <w:r>
              <w:t xml:space="preserve"> </w:t>
            </w:r>
            <w:r w:rsidR="00662AEB">
              <w:t>creating project</w:t>
            </w:r>
            <w:r w:rsidR="007712A7">
              <w:t xml:space="preserve"> name</w:t>
            </w:r>
            <w:r w:rsidR="00662AEB">
              <w:t>,</w:t>
            </w:r>
            <w:r w:rsidR="00120A41">
              <w:t xml:space="preserve"> </w:t>
            </w:r>
            <w:r w:rsidR="00A706AF">
              <w:t>estimation of deliverables</w:t>
            </w:r>
          </w:p>
        </w:tc>
      </w:tr>
    </w:tbl>
    <w:p w14:paraId="3E4A8ADF" w14:textId="77777777" w:rsidR="001071C2" w:rsidRPr="004D0562" w:rsidRDefault="001071C2" w:rsidP="00E174B4"/>
    <w:p w14:paraId="2703038B" w14:textId="3D8CCF83" w:rsidR="00FE1F67" w:rsidRDefault="00FE1F67" w:rsidP="00FE1F67">
      <w:pPr>
        <w:spacing w:line="276" w:lineRule="auto"/>
        <w:jc w:val="both"/>
        <w:rPr>
          <w:b/>
          <w:color w:val="333333" w:themeColor="accent2"/>
          <w:sz w:val="32"/>
        </w:rPr>
      </w:pPr>
    </w:p>
    <w:p w14:paraId="38B64F4A" w14:textId="3C81818A" w:rsidR="00361CE6" w:rsidRDefault="00361CE6" w:rsidP="00361CE6">
      <w:pPr>
        <w:pStyle w:val="Heading1"/>
        <w:numPr>
          <w:ilvl w:val="1"/>
          <w:numId w:val="4"/>
        </w:numPr>
        <w:ind w:left="0" w:firstLine="0"/>
      </w:pPr>
      <w:bookmarkStart w:id="4" w:name="_Toc9337596"/>
      <w:r>
        <w:t xml:space="preserve">Week </w:t>
      </w:r>
      <w:r w:rsidR="00EF612B">
        <w:t>2</w:t>
      </w:r>
      <w:bookmarkEnd w:id="4"/>
    </w:p>
    <w:p w14:paraId="450C9CE7" w14:textId="5CBC29D9" w:rsidR="00361CE6" w:rsidRDefault="00361CE6" w:rsidP="00361CE6">
      <w:pPr>
        <w:pStyle w:val="Header222222222"/>
        <w:numPr>
          <w:ilvl w:val="2"/>
          <w:numId w:val="4"/>
        </w:numPr>
        <w:ind w:left="0" w:firstLine="0"/>
      </w:pPr>
      <w:r>
        <w:t xml:space="preserve"> Minutes</w:t>
      </w:r>
    </w:p>
    <w:p w14:paraId="399E4D56" w14:textId="0909BE7A" w:rsidR="00465D31" w:rsidRDefault="00465D31" w:rsidP="00465D31">
      <w:pPr>
        <w:pStyle w:val="Header222222222"/>
      </w:pPr>
    </w:p>
    <w:tbl>
      <w:tblPr>
        <w:tblStyle w:val="TableGrid"/>
        <w:tblW w:w="0" w:type="auto"/>
        <w:tblLook w:val="04A0" w:firstRow="1" w:lastRow="0" w:firstColumn="1" w:lastColumn="0" w:noHBand="0" w:noVBand="1"/>
      </w:tblPr>
      <w:tblGrid>
        <w:gridCol w:w="3421"/>
        <w:gridCol w:w="3418"/>
        <w:gridCol w:w="3411"/>
      </w:tblGrid>
      <w:tr w:rsidR="00465D31" w14:paraId="211437F8" w14:textId="77777777" w:rsidTr="00F46707">
        <w:tc>
          <w:tcPr>
            <w:tcW w:w="3492" w:type="dxa"/>
            <w:shd w:val="clear" w:color="auto" w:fill="C6D9F1" w:themeFill="text2" w:themeFillTint="33"/>
          </w:tcPr>
          <w:p w14:paraId="1B5B581E" w14:textId="77777777" w:rsidR="00465D31" w:rsidRDefault="00465D31" w:rsidP="00F46707">
            <w:r>
              <w:t>Place</w:t>
            </w:r>
          </w:p>
        </w:tc>
        <w:tc>
          <w:tcPr>
            <w:tcW w:w="3492" w:type="dxa"/>
            <w:shd w:val="clear" w:color="auto" w:fill="C6D9F1" w:themeFill="text2" w:themeFillTint="33"/>
          </w:tcPr>
          <w:p w14:paraId="1A5048B9" w14:textId="77777777" w:rsidR="00465D31" w:rsidRDefault="00465D31" w:rsidP="00F46707">
            <w:r>
              <w:t>Date</w:t>
            </w:r>
          </w:p>
        </w:tc>
        <w:tc>
          <w:tcPr>
            <w:tcW w:w="3492" w:type="dxa"/>
            <w:shd w:val="clear" w:color="auto" w:fill="C6D9F1" w:themeFill="text2" w:themeFillTint="33"/>
          </w:tcPr>
          <w:p w14:paraId="1502A22C" w14:textId="77777777" w:rsidR="00465D31" w:rsidRDefault="00465D31" w:rsidP="00F46707">
            <w:r>
              <w:t>Time</w:t>
            </w:r>
          </w:p>
        </w:tc>
      </w:tr>
      <w:tr w:rsidR="00465D31" w14:paraId="1BC92A2E" w14:textId="77777777" w:rsidTr="00F46707">
        <w:tc>
          <w:tcPr>
            <w:tcW w:w="3492" w:type="dxa"/>
          </w:tcPr>
          <w:p w14:paraId="1FB3F199" w14:textId="77777777" w:rsidR="00465D31" w:rsidRDefault="00465D31" w:rsidP="00F46707">
            <w:r>
              <w:t>Fontys</w:t>
            </w:r>
          </w:p>
        </w:tc>
        <w:tc>
          <w:tcPr>
            <w:tcW w:w="3492" w:type="dxa"/>
          </w:tcPr>
          <w:p w14:paraId="55483F84" w14:textId="2EBBE5B6" w:rsidR="00465D31" w:rsidRDefault="00381CF5" w:rsidP="00F46707">
            <w:r>
              <w:t>11</w:t>
            </w:r>
            <w:r w:rsidRPr="00381CF5">
              <w:rPr>
                <w:vertAlign w:val="superscript"/>
              </w:rPr>
              <w:t>th</w:t>
            </w:r>
            <w:r>
              <w:t xml:space="preserve"> of February</w:t>
            </w:r>
          </w:p>
        </w:tc>
        <w:tc>
          <w:tcPr>
            <w:tcW w:w="3492" w:type="dxa"/>
          </w:tcPr>
          <w:p w14:paraId="4FB988FD" w14:textId="73BEA568" w:rsidR="00465D31" w:rsidRDefault="00E37947" w:rsidP="00F46707">
            <w:r>
              <w:t>11:30-13:00</w:t>
            </w:r>
          </w:p>
        </w:tc>
      </w:tr>
      <w:tr w:rsidR="00465D31" w14:paraId="0CF99BB4" w14:textId="77777777" w:rsidTr="00F46707">
        <w:tc>
          <w:tcPr>
            <w:tcW w:w="3492" w:type="dxa"/>
          </w:tcPr>
          <w:p w14:paraId="0F63D924" w14:textId="612A70C0" w:rsidR="00465D31" w:rsidRDefault="002C7E16" w:rsidP="00F46707">
            <w:r>
              <w:t>Fontys</w:t>
            </w:r>
          </w:p>
        </w:tc>
        <w:tc>
          <w:tcPr>
            <w:tcW w:w="3492" w:type="dxa"/>
          </w:tcPr>
          <w:p w14:paraId="048DF6ED" w14:textId="69251535" w:rsidR="00465D31" w:rsidRDefault="00B962EB" w:rsidP="00F46707">
            <w:r>
              <w:t>12</w:t>
            </w:r>
            <w:r w:rsidRPr="00B962EB">
              <w:rPr>
                <w:vertAlign w:val="superscript"/>
              </w:rPr>
              <w:t>th</w:t>
            </w:r>
            <w:r>
              <w:t xml:space="preserve"> of February</w:t>
            </w:r>
          </w:p>
        </w:tc>
        <w:tc>
          <w:tcPr>
            <w:tcW w:w="3492" w:type="dxa"/>
          </w:tcPr>
          <w:p w14:paraId="55468217" w14:textId="7B579D32" w:rsidR="00465D31" w:rsidRDefault="0073480E" w:rsidP="00F46707">
            <w:r>
              <w:t>12:00-</w:t>
            </w:r>
            <w:r w:rsidR="00C231EC">
              <w:t>16:00</w:t>
            </w:r>
          </w:p>
        </w:tc>
      </w:tr>
      <w:tr w:rsidR="00465D31" w14:paraId="1A9A6E7F" w14:textId="77777777" w:rsidTr="00F46707">
        <w:tc>
          <w:tcPr>
            <w:tcW w:w="3492" w:type="dxa"/>
          </w:tcPr>
          <w:p w14:paraId="5ED6F8B8" w14:textId="77777777" w:rsidR="00465D31" w:rsidRDefault="00465D31" w:rsidP="00F46707">
            <w:r>
              <w:t>Online meeting</w:t>
            </w:r>
          </w:p>
        </w:tc>
        <w:tc>
          <w:tcPr>
            <w:tcW w:w="3492" w:type="dxa"/>
          </w:tcPr>
          <w:p w14:paraId="78108AC0" w14:textId="2B847836" w:rsidR="00465D31" w:rsidRDefault="002425E9" w:rsidP="00F46707">
            <w:r>
              <w:t>16</w:t>
            </w:r>
            <w:r w:rsidRPr="002425E9">
              <w:rPr>
                <w:vertAlign w:val="superscript"/>
              </w:rPr>
              <w:t>th</w:t>
            </w:r>
            <w:r>
              <w:t xml:space="preserve"> of February</w:t>
            </w:r>
          </w:p>
        </w:tc>
        <w:tc>
          <w:tcPr>
            <w:tcW w:w="3492" w:type="dxa"/>
          </w:tcPr>
          <w:p w14:paraId="2DA7D4C6" w14:textId="5E3C9FCC" w:rsidR="00465D31" w:rsidRDefault="00AE40C2" w:rsidP="00F46707">
            <w:r>
              <w:t>10:00-1</w:t>
            </w:r>
            <w:r w:rsidR="002E6B5F">
              <w:t>4</w:t>
            </w:r>
            <w:r>
              <w:t>:00</w:t>
            </w:r>
          </w:p>
        </w:tc>
      </w:tr>
      <w:tr w:rsidR="00465D31" w14:paraId="2C5AD138" w14:textId="77777777" w:rsidTr="00F46707">
        <w:tc>
          <w:tcPr>
            <w:tcW w:w="3492" w:type="dxa"/>
          </w:tcPr>
          <w:p w14:paraId="318DCB50" w14:textId="77777777" w:rsidR="00465D31" w:rsidRDefault="00465D31" w:rsidP="00F46707">
            <w:r>
              <w:t>Individual work</w:t>
            </w:r>
          </w:p>
        </w:tc>
        <w:tc>
          <w:tcPr>
            <w:tcW w:w="3492" w:type="dxa"/>
          </w:tcPr>
          <w:p w14:paraId="27BD995A" w14:textId="7D7DA0AD" w:rsidR="00465D31" w:rsidRDefault="00425AFE" w:rsidP="00F46707">
            <w:r>
              <w:t>-</w:t>
            </w:r>
          </w:p>
        </w:tc>
        <w:tc>
          <w:tcPr>
            <w:tcW w:w="3492" w:type="dxa"/>
          </w:tcPr>
          <w:p w14:paraId="2FB0CAA4" w14:textId="578A0F26" w:rsidR="00465D31" w:rsidRDefault="00425AFE" w:rsidP="00F46707">
            <w:r>
              <w:t>-</w:t>
            </w:r>
          </w:p>
        </w:tc>
      </w:tr>
    </w:tbl>
    <w:p w14:paraId="55DD06D1" w14:textId="77777777" w:rsidR="00465D31" w:rsidRDefault="00465D31" w:rsidP="00465D31">
      <w:pPr>
        <w:pStyle w:val="Header222222222"/>
      </w:pPr>
    </w:p>
    <w:p w14:paraId="1E6417BA" w14:textId="55757974" w:rsidR="003B4204" w:rsidRDefault="00361CE6" w:rsidP="003B4204">
      <w:pPr>
        <w:pStyle w:val="Header222222222"/>
        <w:numPr>
          <w:ilvl w:val="2"/>
          <w:numId w:val="4"/>
        </w:numPr>
        <w:ind w:left="0" w:firstLine="0"/>
      </w:pPr>
      <w:r>
        <w:t xml:space="preserve"> Who did what</w:t>
      </w:r>
    </w:p>
    <w:p w14:paraId="16C14942" w14:textId="77777777" w:rsidR="007561D8" w:rsidRDefault="007561D8" w:rsidP="00C173BA">
      <w:pPr>
        <w:pStyle w:val="Header222222222"/>
      </w:pPr>
    </w:p>
    <w:tbl>
      <w:tblPr>
        <w:tblStyle w:val="TableGrid"/>
        <w:tblW w:w="0" w:type="auto"/>
        <w:tblLook w:val="04A0" w:firstRow="1" w:lastRow="0" w:firstColumn="1" w:lastColumn="0" w:noHBand="0" w:noVBand="1"/>
      </w:tblPr>
      <w:tblGrid>
        <w:gridCol w:w="5122"/>
        <w:gridCol w:w="5128"/>
      </w:tblGrid>
      <w:tr w:rsidR="003B4204" w14:paraId="41855295" w14:textId="77777777" w:rsidTr="00F46707">
        <w:tc>
          <w:tcPr>
            <w:tcW w:w="5238" w:type="dxa"/>
            <w:shd w:val="clear" w:color="auto" w:fill="C6D9F1" w:themeFill="text2" w:themeFillTint="33"/>
          </w:tcPr>
          <w:p w14:paraId="68F8C53C" w14:textId="77777777" w:rsidR="003B4204" w:rsidRDefault="003B4204" w:rsidP="00F46707">
            <w:r>
              <w:t>Name of the member</w:t>
            </w:r>
          </w:p>
        </w:tc>
        <w:tc>
          <w:tcPr>
            <w:tcW w:w="5238" w:type="dxa"/>
            <w:shd w:val="clear" w:color="auto" w:fill="C6D9F1" w:themeFill="text2" w:themeFillTint="33"/>
          </w:tcPr>
          <w:p w14:paraId="2AB37467" w14:textId="77777777" w:rsidR="003B4204" w:rsidRDefault="003B4204" w:rsidP="00F46707">
            <w:r>
              <w:t>What was done</w:t>
            </w:r>
          </w:p>
        </w:tc>
      </w:tr>
      <w:tr w:rsidR="003B4204" w14:paraId="6A6A65B4" w14:textId="77777777" w:rsidTr="00F46707">
        <w:tc>
          <w:tcPr>
            <w:tcW w:w="5238" w:type="dxa"/>
          </w:tcPr>
          <w:p w14:paraId="32BDFCB1" w14:textId="77777777" w:rsidR="003B4204" w:rsidRDefault="003B4204" w:rsidP="00F46707">
            <w:r>
              <w:lastRenderedPageBreak/>
              <w:t xml:space="preserve">Maria </w:t>
            </w:r>
            <w:proofErr w:type="spellStart"/>
            <w:r>
              <w:t>Khovanskaya</w:t>
            </w:r>
            <w:proofErr w:type="spellEnd"/>
          </w:p>
        </w:tc>
        <w:tc>
          <w:tcPr>
            <w:tcW w:w="5238" w:type="dxa"/>
          </w:tcPr>
          <w:p w14:paraId="3D93CE9E" w14:textId="27CB2A08" w:rsidR="003B4204" w:rsidRDefault="003B4204" w:rsidP="00F46707">
            <w:r>
              <w:t xml:space="preserve">Brainstorming project, communicating with teachers, creating </w:t>
            </w:r>
            <w:r w:rsidR="009D2884">
              <w:t>agenda’s report, creating process report</w:t>
            </w:r>
            <w:r>
              <w:t xml:space="preserve">, assembling parts of </w:t>
            </w:r>
            <w:r w:rsidR="007D3BE7">
              <w:t>project</w:t>
            </w:r>
            <w:r>
              <w:t xml:space="preserve"> plan</w:t>
            </w:r>
            <w:r w:rsidR="00FB419C">
              <w:t>,</w:t>
            </w:r>
            <w:r w:rsidR="001850B5">
              <w:t xml:space="preserve"> version overview edited</w:t>
            </w:r>
          </w:p>
        </w:tc>
      </w:tr>
      <w:tr w:rsidR="003B4204" w14:paraId="2D0F1CB5" w14:textId="77777777" w:rsidTr="00F46707">
        <w:tc>
          <w:tcPr>
            <w:tcW w:w="5238" w:type="dxa"/>
          </w:tcPr>
          <w:p w14:paraId="0ECC9039" w14:textId="77777777" w:rsidR="003B4204" w:rsidRDefault="003B4204" w:rsidP="00F46707">
            <w:proofErr w:type="spellStart"/>
            <w:r w:rsidRPr="00193989">
              <w:t>Dimitar</w:t>
            </w:r>
            <w:proofErr w:type="spellEnd"/>
            <w:r w:rsidRPr="00193989">
              <w:t xml:space="preserve"> Ivanov</w:t>
            </w:r>
          </w:p>
        </w:tc>
        <w:tc>
          <w:tcPr>
            <w:tcW w:w="5238" w:type="dxa"/>
          </w:tcPr>
          <w:p w14:paraId="58C58869" w14:textId="20AEA1ED" w:rsidR="003B4204" w:rsidRDefault="003B4204" w:rsidP="00F46707">
            <w:r>
              <w:t xml:space="preserve">Brainstorming project, </w:t>
            </w:r>
            <w:r w:rsidR="0069593D">
              <w:t>introduction and current situation of project</w:t>
            </w:r>
          </w:p>
        </w:tc>
      </w:tr>
      <w:tr w:rsidR="003B4204" w14:paraId="5CD184A8" w14:textId="77777777" w:rsidTr="00F46707">
        <w:tc>
          <w:tcPr>
            <w:tcW w:w="5238" w:type="dxa"/>
          </w:tcPr>
          <w:p w14:paraId="37CD0932" w14:textId="77777777" w:rsidR="003B4204" w:rsidRDefault="003B4204" w:rsidP="00F46707">
            <w:r w:rsidRPr="002E5111">
              <w:t>David Hooi</w:t>
            </w:r>
          </w:p>
        </w:tc>
        <w:tc>
          <w:tcPr>
            <w:tcW w:w="5238" w:type="dxa"/>
          </w:tcPr>
          <w:p w14:paraId="4FE69AE8" w14:textId="4D2B4AC4" w:rsidR="003B4204" w:rsidRDefault="003B4204" w:rsidP="00F46707">
            <w:r>
              <w:t xml:space="preserve">Brainstorming project, </w:t>
            </w:r>
            <w:r w:rsidR="00FF5697">
              <w:t>risks of projec</w:t>
            </w:r>
            <w:r w:rsidR="00522ECC">
              <w:t>t</w:t>
            </w:r>
          </w:p>
        </w:tc>
      </w:tr>
      <w:tr w:rsidR="003B4204" w14:paraId="23CE552F" w14:textId="77777777" w:rsidTr="00F46707">
        <w:tc>
          <w:tcPr>
            <w:tcW w:w="5238" w:type="dxa"/>
          </w:tcPr>
          <w:p w14:paraId="6CDAFAB8" w14:textId="77777777" w:rsidR="003B4204" w:rsidRDefault="003B4204" w:rsidP="00F46707">
            <w:r w:rsidRPr="00857A3B">
              <w:t xml:space="preserve">Martin </w:t>
            </w:r>
            <w:proofErr w:type="spellStart"/>
            <w:r w:rsidRPr="00857A3B">
              <w:t>Grigorov</w:t>
            </w:r>
            <w:proofErr w:type="spellEnd"/>
          </w:p>
        </w:tc>
        <w:tc>
          <w:tcPr>
            <w:tcW w:w="5238" w:type="dxa"/>
          </w:tcPr>
          <w:p w14:paraId="27D14EF2" w14:textId="74FA2AFF" w:rsidR="003B4204" w:rsidRDefault="003B4204" w:rsidP="00F46707">
            <w:r>
              <w:t xml:space="preserve">Brainstorming project, </w:t>
            </w:r>
            <w:r w:rsidR="008D4FE9">
              <w:t>constrains of project</w:t>
            </w:r>
            <w:r w:rsidR="00745C42">
              <w:t>, uploading files to Git</w:t>
            </w:r>
          </w:p>
        </w:tc>
      </w:tr>
    </w:tbl>
    <w:p w14:paraId="51444074" w14:textId="77777777" w:rsidR="003B4204" w:rsidRPr="004D0562" w:rsidRDefault="003B4204" w:rsidP="003B4204">
      <w:pPr>
        <w:pStyle w:val="Header222222222"/>
      </w:pPr>
    </w:p>
    <w:p w14:paraId="39ABB6A6" w14:textId="77777777" w:rsidR="00B12CB1" w:rsidRDefault="00B12CB1" w:rsidP="00386F89">
      <w:pPr>
        <w:spacing w:line="276" w:lineRule="auto"/>
        <w:jc w:val="both"/>
        <w:rPr>
          <w:b/>
          <w:color w:val="333333" w:themeColor="accent2"/>
          <w:sz w:val="32"/>
        </w:rPr>
      </w:pPr>
    </w:p>
    <w:p w14:paraId="0A931FC8" w14:textId="66EC651F" w:rsidR="00670185" w:rsidRDefault="00670185" w:rsidP="00670185">
      <w:pPr>
        <w:pStyle w:val="Heading1"/>
        <w:numPr>
          <w:ilvl w:val="1"/>
          <w:numId w:val="4"/>
        </w:numPr>
        <w:ind w:left="0" w:firstLine="0"/>
      </w:pPr>
      <w:bookmarkStart w:id="5" w:name="_Toc9337597"/>
      <w:r>
        <w:t xml:space="preserve">Week </w:t>
      </w:r>
      <w:r w:rsidR="00EC7B1F">
        <w:t>3</w:t>
      </w:r>
      <w:bookmarkEnd w:id="5"/>
    </w:p>
    <w:p w14:paraId="4936E5EB" w14:textId="23778591" w:rsidR="00670185" w:rsidRDefault="00670185" w:rsidP="00670185">
      <w:pPr>
        <w:pStyle w:val="Header222222222"/>
        <w:numPr>
          <w:ilvl w:val="2"/>
          <w:numId w:val="4"/>
        </w:numPr>
        <w:ind w:left="0" w:firstLine="0"/>
      </w:pPr>
      <w:r>
        <w:t xml:space="preserve"> Minutes</w:t>
      </w:r>
    </w:p>
    <w:p w14:paraId="3B4BC299" w14:textId="24D9D8B1" w:rsidR="002A1F0E" w:rsidRDefault="002A1F0E" w:rsidP="002A1F0E">
      <w:pPr>
        <w:pStyle w:val="Header222222222"/>
        <w:ind w:left="1440"/>
      </w:pPr>
    </w:p>
    <w:tbl>
      <w:tblPr>
        <w:tblStyle w:val="TableGrid"/>
        <w:tblW w:w="0" w:type="auto"/>
        <w:tblLook w:val="04A0" w:firstRow="1" w:lastRow="0" w:firstColumn="1" w:lastColumn="0" w:noHBand="0" w:noVBand="1"/>
      </w:tblPr>
      <w:tblGrid>
        <w:gridCol w:w="3421"/>
        <w:gridCol w:w="3418"/>
        <w:gridCol w:w="3411"/>
      </w:tblGrid>
      <w:tr w:rsidR="002A1F0E" w14:paraId="24BB5CE7" w14:textId="77777777" w:rsidTr="00F46707">
        <w:tc>
          <w:tcPr>
            <w:tcW w:w="3492" w:type="dxa"/>
            <w:shd w:val="clear" w:color="auto" w:fill="C6D9F1" w:themeFill="text2" w:themeFillTint="33"/>
          </w:tcPr>
          <w:p w14:paraId="38BEACCF" w14:textId="77777777" w:rsidR="002A1F0E" w:rsidRDefault="002A1F0E" w:rsidP="00F46707">
            <w:r>
              <w:t>Place</w:t>
            </w:r>
          </w:p>
        </w:tc>
        <w:tc>
          <w:tcPr>
            <w:tcW w:w="3492" w:type="dxa"/>
            <w:shd w:val="clear" w:color="auto" w:fill="C6D9F1" w:themeFill="text2" w:themeFillTint="33"/>
          </w:tcPr>
          <w:p w14:paraId="05F86276" w14:textId="77777777" w:rsidR="002A1F0E" w:rsidRDefault="002A1F0E" w:rsidP="00F46707">
            <w:r>
              <w:t>Date</w:t>
            </w:r>
          </w:p>
        </w:tc>
        <w:tc>
          <w:tcPr>
            <w:tcW w:w="3492" w:type="dxa"/>
            <w:shd w:val="clear" w:color="auto" w:fill="C6D9F1" w:themeFill="text2" w:themeFillTint="33"/>
          </w:tcPr>
          <w:p w14:paraId="24E5F381" w14:textId="77777777" w:rsidR="002A1F0E" w:rsidRDefault="002A1F0E" w:rsidP="00F46707">
            <w:r>
              <w:t>Time</w:t>
            </w:r>
          </w:p>
        </w:tc>
      </w:tr>
      <w:tr w:rsidR="002A1F0E" w14:paraId="68445B83" w14:textId="77777777" w:rsidTr="00F46707">
        <w:tc>
          <w:tcPr>
            <w:tcW w:w="3492" w:type="dxa"/>
          </w:tcPr>
          <w:p w14:paraId="42E7D6DF" w14:textId="77777777" w:rsidR="002A1F0E" w:rsidRDefault="002A1F0E" w:rsidP="00F46707">
            <w:r>
              <w:t>Fontys</w:t>
            </w:r>
          </w:p>
        </w:tc>
        <w:tc>
          <w:tcPr>
            <w:tcW w:w="3492" w:type="dxa"/>
          </w:tcPr>
          <w:p w14:paraId="532AF164" w14:textId="7B3EE60F" w:rsidR="002A1F0E" w:rsidRDefault="002A1F0E" w:rsidP="00F46707">
            <w:r>
              <w:t>19</w:t>
            </w:r>
            <w:r w:rsidRPr="00381CF5">
              <w:rPr>
                <w:vertAlign w:val="superscript"/>
              </w:rPr>
              <w:t>th</w:t>
            </w:r>
            <w:r>
              <w:t xml:space="preserve"> of February</w:t>
            </w:r>
          </w:p>
        </w:tc>
        <w:tc>
          <w:tcPr>
            <w:tcW w:w="3492" w:type="dxa"/>
          </w:tcPr>
          <w:p w14:paraId="317B7500" w14:textId="4FF46D05" w:rsidR="002A1F0E" w:rsidRDefault="002A1F0E" w:rsidP="00F46707">
            <w:r>
              <w:t>12:00-16:00</w:t>
            </w:r>
          </w:p>
        </w:tc>
      </w:tr>
      <w:tr w:rsidR="002A1F0E" w14:paraId="26B62190" w14:textId="77777777" w:rsidTr="00F46707">
        <w:tc>
          <w:tcPr>
            <w:tcW w:w="3492" w:type="dxa"/>
          </w:tcPr>
          <w:p w14:paraId="78144C34" w14:textId="77777777" w:rsidR="002A1F0E" w:rsidRDefault="002A1F0E" w:rsidP="00F46707">
            <w:r>
              <w:t>Online meeting</w:t>
            </w:r>
          </w:p>
        </w:tc>
        <w:tc>
          <w:tcPr>
            <w:tcW w:w="3492" w:type="dxa"/>
          </w:tcPr>
          <w:p w14:paraId="3DBC58A2" w14:textId="20B30EF6" w:rsidR="002A1F0E" w:rsidRDefault="002A1F0E" w:rsidP="00F46707">
            <w:r>
              <w:t>23</w:t>
            </w:r>
            <w:r w:rsidRPr="002A1F0E">
              <w:rPr>
                <w:vertAlign w:val="superscript"/>
              </w:rPr>
              <w:t>rd</w:t>
            </w:r>
            <w:r>
              <w:t xml:space="preserve"> of February</w:t>
            </w:r>
          </w:p>
        </w:tc>
        <w:tc>
          <w:tcPr>
            <w:tcW w:w="3492" w:type="dxa"/>
          </w:tcPr>
          <w:p w14:paraId="7DA10E7F" w14:textId="7F1A0E08" w:rsidR="002A1F0E" w:rsidRDefault="002A1F0E" w:rsidP="00F46707">
            <w:r>
              <w:t>16:00-19:00</w:t>
            </w:r>
          </w:p>
        </w:tc>
      </w:tr>
      <w:tr w:rsidR="002A1F0E" w14:paraId="4334E1FF" w14:textId="77777777" w:rsidTr="00F46707">
        <w:tc>
          <w:tcPr>
            <w:tcW w:w="3492" w:type="dxa"/>
          </w:tcPr>
          <w:p w14:paraId="34325BDE" w14:textId="77777777" w:rsidR="002A1F0E" w:rsidRDefault="002A1F0E" w:rsidP="00F46707">
            <w:r>
              <w:t>Individual work</w:t>
            </w:r>
          </w:p>
        </w:tc>
        <w:tc>
          <w:tcPr>
            <w:tcW w:w="3492" w:type="dxa"/>
          </w:tcPr>
          <w:p w14:paraId="0AFB233A" w14:textId="77777777" w:rsidR="002A1F0E" w:rsidRDefault="002A1F0E" w:rsidP="00F46707">
            <w:r>
              <w:t>-</w:t>
            </w:r>
          </w:p>
        </w:tc>
        <w:tc>
          <w:tcPr>
            <w:tcW w:w="3492" w:type="dxa"/>
          </w:tcPr>
          <w:p w14:paraId="5F8317CC" w14:textId="77777777" w:rsidR="002A1F0E" w:rsidRDefault="002A1F0E" w:rsidP="00F46707">
            <w:r>
              <w:t>-</w:t>
            </w:r>
          </w:p>
        </w:tc>
      </w:tr>
    </w:tbl>
    <w:p w14:paraId="545AC183" w14:textId="77777777" w:rsidR="002A1F0E" w:rsidRDefault="002A1F0E" w:rsidP="002A1F0E">
      <w:pPr>
        <w:pStyle w:val="Header222222222"/>
        <w:ind w:left="1440"/>
      </w:pPr>
    </w:p>
    <w:p w14:paraId="5A1F386E" w14:textId="77777777" w:rsidR="00670185" w:rsidRPr="0054197C" w:rsidRDefault="00670185" w:rsidP="00670185">
      <w:pPr>
        <w:pStyle w:val="Header222222222"/>
        <w:numPr>
          <w:ilvl w:val="2"/>
          <w:numId w:val="4"/>
        </w:numPr>
        <w:ind w:left="0" w:firstLine="0"/>
        <w:rPr>
          <w:color w:val="000000" w:themeColor="text1"/>
        </w:rPr>
      </w:pPr>
      <w:r w:rsidRPr="0054197C">
        <w:rPr>
          <w:color w:val="000000" w:themeColor="text1"/>
        </w:rPr>
        <w:t xml:space="preserve"> Who did what</w:t>
      </w:r>
    </w:p>
    <w:p w14:paraId="0B8ADF44" w14:textId="187381DE" w:rsidR="00B12CB1" w:rsidRPr="0054197C" w:rsidRDefault="00B12CB1" w:rsidP="00386F89">
      <w:pPr>
        <w:spacing w:line="276" w:lineRule="auto"/>
        <w:jc w:val="both"/>
        <w:rPr>
          <w:b/>
          <w:color w:val="000000" w:themeColor="text1"/>
          <w:sz w:val="32"/>
        </w:rPr>
      </w:pPr>
    </w:p>
    <w:p w14:paraId="39B94071" w14:textId="00CDDFB9" w:rsidR="002A1F0E" w:rsidRPr="0054197C" w:rsidRDefault="002A1F0E" w:rsidP="002A1F0E">
      <w:pPr>
        <w:spacing w:line="276" w:lineRule="auto"/>
        <w:jc w:val="both"/>
        <w:rPr>
          <w:b/>
          <w:color w:val="000000" w:themeColor="text1"/>
        </w:rPr>
      </w:pPr>
      <w:r w:rsidRPr="0054197C">
        <w:rPr>
          <w:b/>
          <w:color w:val="000000" w:themeColor="text1"/>
        </w:rPr>
        <w:t>David Hooi:</w:t>
      </w:r>
    </w:p>
    <w:p w14:paraId="67EF71A8" w14:textId="7A500073" w:rsidR="002A1F0E" w:rsidRPr="0054197C" w:rsidRDefault="002A1F0E" w:rsidP="002A1F0E">
      <w:pPr>
        <w:spacing w:line="276" w:lineRule="auto"/>
        <w:jc w:val="both"/>
        <w:rPr>
          <w:color w:val="000000" w:themeColor="text1"/>
        </w:rPr>
      </w:pPr>
      <w:r w:rsidRPr="0054197C">
        <w:rPr>
          <w:color w:val="000000" w:themeColor="text1"/>
        </w:rPr>
        <w:t>This week I mostly worked on the first version of the setup document. I did the use cases, functional requirements for the website/applications and the GUIs for the applications. I also did the client section for the project plan and the helped with the tasked and milestones section</w:t>
      </w:r>
    </w:p>
    <w:p w14:paraId="51A54CD7" w14:textId="77777777" w:rsidR="002A1F0E" w:rsidRPr="0054197C" w:rsidRDefault="002A1F0E" w:rsidP="002A1F0E">
      <w:pPr>
        <w:spacing w:line="276" w:lineRule="auto"/>
        <w:jc w:val="both"/>
        <w:rPr>
          <w:color w:val="000000" w:themeColor="text1"/>
        </w:rPr>
      </w:pPr>
    </w:p>
    <w:p w14:paraId="28FEFAF6" w14:textId="35051EAD" w:rsidR="002A1F0E" w:rsidRPr="0054197C" w:rsidRDefault="002A1F0E" w:rsidP="002A1F0E">
      <w:pPr>
        <w:jc w:val="both"/>
        <w:rPr>
          <w:b/>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2076AA71" w14:textId="4D3302FD" w:rsidR="002A1F0E" w:rsidRPr="0054197C" w:rsidRDefault="002A1F0E" w:rsidP="002A1F0E">
      <w:pPr>
        <w:jc w:val="both"/>
        <w:rPr>
          <w:color w:val="000000" w:themeColor="text1"/>
        </w:rPr>
      </w:pPr>
      <w:r w:rsidRPr="0054197C">
        <w:rPr>
          <w:color w:val="000000" w:themeColor="text1"/>
        </w:rPr>
        <w:t xml:space="preserve">This week I was the group secretary. I took notes of the meeting. I started the list of our tasks, but </w:t>
      </w:r>
      <w:proofErr w:type="spellStart"/>
      <w:r w:rsidRPr="0054197C">
        <w:rPr>
          <w:color w:val="000000" w:themeColor="text1"/>
        </w:rPr>
        <w:t>i</w:t>
      </w:r>
      <w:proofErr w:type="spellEnd"/>
      <w:r w:rsidRPr="0054197C">
        <w:rPr>
          <w:color w:val="000000" w:themeColor="text1"/>
        </w:rPr>
        <w:t xml:space="preserve"> did mostly the first block. And it is not quite complete, because we have not discussed as a group who will do what.</w:t>
      </w:r>
    </w:p>
    <w:p w14:paraId="0D4E7ADA" w14:textId="00560DE9" w:rsidR="002A1F0E" w:rsidRPr="0054197C" w:rsidRDefault="002A1F0E" w:rsidP="002A1F0E">
      <w:pPr>
        <w:spacing w:line="276" w:lineRule="auto"/>
        <w:jc w:val="both"/>
        <w:rPr>
          <w:b/>
          <w:color w:val="000000" w:themeColor="text1"/>
        </w:rPr>
      </w:pPr>
    </w:p>
    <w:p w14:paraId="006066DC" w14:textId="1EB6F0F6" w:rsidR="002A1F0E" w:rsidRPr="0054197C" w:rsidRDefault="002A1F0E" w:rsidP="002A1F0E">
      <w:pPr>
        <w:spacing w:line="276" w:lineRule="auto"/>
        <w:jc w:val="both"/>
        <w:rPr>
          <w:b/>
          <w:color w:val="000000" w:themeColor="text1"/>
        </w:rPr>
      </w:pPr>
      <w:proofErr w:type="spellStart"/>
      <w:r w:rsidRPr="0054197C">
        <w:rPr>
          <w:b/>
          <w:color w:val="000000" w:themeColor="text1"/>
        </w:rPr>
        <w:t>Dimitar</w:t>
      </w:r>
      <w:proofErr w:type="spellEnd"/>
      <w:r w:rsidRPr="0054197C">
        <w:rPr>
          <w:b/>
          <w:color w:val="000000" w:themeColor="text1"/>
        </w:rPr>
        <w:t xml:space="preserve"> Ivanov:</w:t>
      </w:r>
    </w:p>
    <w:p w14:paraId="6B46DBBD" w14:textId="60075681" w:rsidR="002A1F0E" w:rsidRPr="0054197C" w:rsidRDefault="002A1F0E" w:rsidP="002A1F0E">
      <w:pPr>
        <w:spacing w:line="276" w:lineRule="auto"/>
        <w:jc w:val="both"/>
        <w:rPr>
          <w:color w:val="000000" w:themeColor="text1"/>
        </w:rPr>
      </w:pPr>
      <w:r w:rsidRPr="0054197C">
        <w:rPr>
          <w:color w:val="000000" w:themeColor="text1"/>
        </w:rPr>
        <w:t>This week, after discussing the layout of the website with the team. I started to work on the wireframe of the website.</w:t>
      </w:r>
    </w:p>
    <w:p w14:paraId="148E7ADE" w14:textId="77777777" w:rsidR="002A1F0E" w:rsidRPr="0054197C" w:rsidRDefault="002A1F0E" w:rsidP="002A1F0E">
      <w:pPr>
        <w:spacing w:line="276" w:lineRule="auto"/>
        <w:jc w:val="both"/>
        <w:rPr>
          <w:color w:val="000000" w:themeColor="text1"/>
        </w:rPr>
      </w:pPr>
    </w:p>
    <w:p w14:paraId="2D831667" w14:textId="135DAC29" w:rsidR="002A1F0E" w:rsidRPr="0054197C" w:rsidRDefault="002A1F0E" w:rsidP="002A1F0E">
      <w:pPr>
        <w:spacing w:line="276" w:lineRule="auto"/>
        <w:jc w:val="both"/>
        <w:rPr>
          <w:b/>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Pr="0054197C">
        <w:rPr>
          <w:b/>
          <w:color w:val="000000" w:themeColor="text1"/>
        </w:rPr>
        <w:t>:</w:t>
      </w:r>
    </w:p>
    <w:p w14:paraId="40145AE2" w14:textId="5A3ED550" w:rsidR="002A1F0E" w:rsidRPr="0054197C" w:rsidRDefault="002A1F0E" w:rsidP="00386F89">
      <w:pPr>
        <w:spacing w:line="276" w:lineRule="auto"/>
        <w:jc w:val="both"/>
        <w:rPr>
          <w:color w:val="000000" w:themeColor="text1"/>
        </w:rPr>
      </w:pPr>
      <w:r w:rsidRPr="0054197C">
        <w:rPr>
          <w:color w:val="000000" w:themeColor="text1"/>
        </w:rPr>
        <w:t>This week, after discussing the team I started to create the entity relationship diagram of the database.</w:t>
      </w:r>
    </w:p>
    <w:p w14:paraId="378A3774" w14:textId="4C7E2B5E" w:rsidR="00540048" w:rsidRPr="0054197C" w:rsidRDefault="00540048" w:rsidP="00386F89">
      <w:pPr>
        <w:spacing w:line="276" w:lineRule="auto"/>
        <w:jc w:val="both"/>
        <w:rPr>
          <w:color w:val="000000" w:themeColor="text1"/>
        </w:rPr>
      </w:pPr>
    </w:p>
    <w:p w14:paraId="1F5280E7" w14:textId="77777777" w:rsidR="00540048" w:rsidRPr="0054197C" w:rsidRDefault="00540048" w:rsidP="00386F89">
      <w:pPr>
        <w:spacing w:line="276" w:lineRule="auto"/>
        <w:jc w:val="both"/>
        <w:rPr>
          <w:color w:val="000000" w:themeColor="text1"/>
        </w:rPr>
      </w:pPr>
    </w:p>
    <w:p w14:paraId="67C20936" w14:textId="3BD3B736" w:rsidR="00670185" w:rsidRPr="0054197C" w:rsidRDefault="00670185" w:rsidP="00670185">
      <w:pPr>
        <w:pStyle w:val="Heading1"/>
        <w:numPr>
          <w:ilvl w:val="1"/>
          <w:numId w:val="4"/>
        </w:numPr>
        <w:ind w:left="0" w:firstLine="0"/>
        <w:rPr>
          <w:color w:val="000000" w:themeColor="text1"/>
        </w:rPr>
      </w:pPr>
      <w:bookmarkStart w:id="6" w:name="_Toc9337598"/>
      <w:r w:rsidRPr="0054197C">
        <w:rPr>
          <w:color w:val="000000" w:themeColor="text1"/>
        </w:rPr>
        <w:lastRenderedPageBreak/>
        <w:t xml:space="preserve">Week </w:t>
      </w:r>
      <w:r w:rsidR="00EC7B1F" w:rsidRPr="0054197C">
        <w:rPr>
          <w:color w:val="000000" w:themeColor="text1"/>
        </w:rPr>
        <w:t>4</w:t>
      </w:r>
      <w:bookmarkEnd w:id="6"/>
    </w:p>
    <w:p w14:paraId="19E8551B" w14:textId="355F654E" w:rsidR="00670185" w:rsidRPr="0054197C" w:rsidRDefault="00670185" w:rsidP="00670185">
      <w:pPr>
        <w:pStyle w:val="Header222222222"/>
        <w:numPr>
          <w:ilvl w:val="2"/>
          <w:numId w:val="4"/>
        </w:numPr>
        <w:ind w:left="0" w:firstLine="0"/>
        <w:rPr>
          <w:color w:val="000000" w:themeColor="text1"/>
        </w:rPr>
      </w:pPr>
      <w:r w:rsidRPr="0054197C">
        <w:rPr>
          <w:color w:val="000000" w:themeColor="text1"/>
        </w:rPr>
        <w:t xml:space="preserve"> Minutes</w:t>
      </w:r>
    </w:p>
    <w:p w14:paraId="27BE419F" w14:textId="77777777" w:rsidR="00F46707" w:rsidRPr="0054197C" w:rsidRDefault="00F46707" w:rsidP="00F46707">
      <w:pPr>
        <w:pStyle w:val="Header222222222"/>
        <w:rPr>
          <w:color w:val="000000" w:themeColor="text1"/>
        </w:rPr>
      </w:pPr>
    </w:p>
    <w:tbl>
      <w:tblPr>
        <w:tblStyle w:val="TableGrid"/>
        <w:tblW w:w="0" w:type="auto"/>
        <w:tblLook w:val="04A0" w:firstRow="1" w:lastRow="0" w:firstColumn="1" w:lastColumn="0" w:noHBand="0" w:noVBand="1"/>
      </w:tblPr>
      <w:tblGrid>
        <w:gridCol w:w="3421"/>
        <w:gridCol w:w="3418"/>
        <w:gridCol w:w="3411"/>
      </w:tblGrid>
      <w:tr w:rsidR="0054197C" w:rsidRPr="0054197C" w14:paraId="13483CA2" w14:textId="77777777" w:rsidTr="00FF0BFF">
        <w:tc>
          <w:tcPr>
            <w:tcW w:w="3421" w:type="dxa"/>
            <w:shd w:val="clear" w:color="auto" w:fill="C6D9F1" w:themeFill="text2" w:themeFillTint="33"/>
          </w:tcPr>
          <w:p w14:paraId="7F49EA5B" w14:textId="77777777" w:rsidR="00F46707" w:rsidRPr="0054197C" w:rsidRDefault="00F46707" w:rsidP="00F46707">
            <w:pPr>
              <w:rPr>
                <w:color w:val="000000" w:themeColor="text1"/>
              </w:rPr>
            </w:pPr>
            <w:r w:rsidRPr="0054197C">
              <w:rPr>
                <w:color w:val="000000" w:themeColor="text1"/>
              </w:rPr>
              <w:t>Place</w:t>
            </w:r>
          </w:p>
        </w:tc>
        <w:tc>
          <w:tcPr>
            <w:tcW w:w="3418" w:type="dxa"/>
            <w:shd w:val="clear" w:color="auto" w:fill="C6D9F1" w:themeFill="text2" w:themeFillTint="33"/>
          </w:tcPr>
          <w:p w14:paraId="51B0A303" w14:textId="77777777" w:rsidR="00F46707" w:rsidRPr="0054197C" w:rsidRDefault="00F46707" w:rsidP="00F46707">
            <w:pPr>
              <w:rPr>
                <w:color w:val="000000" w:themeColor="text1"/>
              </w:rPr>
            </w:pPr>
            <w:r w:rsidRPr="0054197C">
              <w:rPr>
                <w:color w:val="000000" w:themeColor="text1"/>
              </w:rPr>
              <w:t>Date</w:t>
            </w:r>
          </w:p>
        </w:tc>
        <w:tc>
          <w:tcPr>
            <w:tcW w:w="3411" w:type="dxa"/>
            <w:shd w:val="clear" w:color="auto" w:fill="C6D9F1" w:themeFill="text2" w:themeFillTint="33"/>
          </w:tcPr>
          <w:p w14:paraId="006A90F8" w14:textId="77777777" w:rsidR="00F46707" w:rsidRPr="0054197C" w:rsidRDefault="00F46707" w:rsidP="00F46707">
            <w:pPr>
              <w:rPr>
                <w:color w:val="000000" w:themeColor="text1"/>
              </w:rPr>
            </w:pPr>
            <w:r w:rsidRPr="0054197C">
              <w:rPr>
                <w:color w:val="000000" w:themeColor="text1"/>
              </w:rPr>
              <w:t>Time</w:t>
            </w:r>
          </w:p>
        </w:tc>
      </w:tr>
      <w:tr w:rsidR="0054197C" w:rsidRPr="0054197C" w14:paraId="67576857" w14:textId="77777777" w:rsidTr="00FF0BFF">
        <w:tc>
          <w:tcPr>
            <w:tcW w:w="3421" w:type="dxa"/>
          </w:tcPr>
          <w:p w14:paraId="554AD1B7" w14:textId="77777777" w:rsidR="00F46707" w:rsidRPr="0054197C" w:rsidRDefault="00F46707" w:rsidP="00F46707">
            <w:pPr>
              <w:rPr>
                <w:color w:val="000000" w:themeColor="text1"/>
              </w:rPr>
            </w:pPr>
            <w:r w:rsidRPr="0054197C">
              <w:rPr>
                <w:color w:val="000000" w:themeColor="text1"/>
              </w:rPr>
              <w:t>Fontys</w:t>
            </w:r>
          </w:p>
        </w:tc>
        <w:tc>
          <w:tcPr>
            <w:tcW w:w="3418" w:type="dxa"/>
          </w:tcPr>
          <w:p w14:paraId="325C4E08" w14:textId="77777777" w:rsidR="00F46707" w:rsidRPr="0054197C" w:rsidRDefault="00F46707" w:rsidP="00F46707">
            <w:pPr>
              <w:rPr>
                <w:color w:val="000000" w:themeColor="text1"/>
              </w:rPr>
            </w:pPr>
            <w:r w:rsidRPr="0054197C">
              <w:rPr>
                <w:color w:val="000000" w:themeColor="text1"/>
              </w:rPr>
              <w:t>26</w:t>
            </w:r>
            <w:r w:rsidRPr="0054197C">
              <w:rPr>
                <w:color w:val="000000" w:themeColor="text1"/>
                <w:vertAlign w:val="superscript"/>
              </w:rPr>
              <w:t>th</w:t>
            </w:r>
            <w:r w:rsidRPr="0054197C">
              <w:rPr>
                <w:color w:val="000000" w:themeColor="text1"/>
              </w:rPr>
              <w:t xml:space="preserve"> of February</w:t>
            </w:r>
          </w:p>
        </w:tc>
        <w:tc>
          <w:tcPr>
            <w:tcW w:w="3411" w:type="dxa"/>
          </w:tcPr>
          <w:p w14:paraId="1A2A6452" w14:textId="77777777" w:rsidR="00F46707" w:rsidRPr="0054197C" w:rsidRDefault="00F46707" w:rsidP="00F46707">
            <w:pPr>
              <w:rPr>
                <w:color w:val="000000" w:themeColor="text1"/>
              </w:rPr>
            </w:pPr>
            <w:r w:rsidRPr="0054197C">
              <w:rPr>
                <w:color w:val="000000" w:themeColor="text1"/>
              </w:rPr>
              <w:t>12:00-16:00</w:t>
            </w:r>
          </w:p>
        </w:tc>
      </w:tr>
      <w:tr w:rsidR="0054197C" w:rsidRPr="0054197C" w14:paraId="445320DD" w14:textId="77777777" w:rsidTr="00FF0BFF">
        <w:tc>
          <w:tcPr>
            <w:tcW w:w="3421" w:type="dxa"/>
          </w:tcPr>
          <w:p w14:paraId="1F4AC78B" w14:textId="77777777" w:rsidR="00F46707" w:rsidRPr="0054197C" w:rsidRDefault="00F46707" w:rsidP="00F46707">
            <w:pPr>
              <w:rPr>
                <w:color w:val="000000" w:themeColor="text1"/>
              </w:rPr>
            </w:pPr>
            <w:r w:rsidRPr="0054197C">
              <w:rPr>
                <w:color w:val="000000" w:themeColor="text1"/>
              </w:rPr>
              <w:t>Online meeting</w:t>
            </w:r>
          </w:p>
        </w:tc>
        <w:tc>
          <w:tcPr>
            <w:tcW w:w="3418" w:type="dxa"/>
          </w:tcPr>
          <w:p w14:paraId="12D5F597" w14:textId="77777777" w:rsidR="00F46707" w:rsidRPr="0054197C" w:rsidRDefault="00F46707" w:rsidP="00F46707">
            <w:pPr>
              <w:rPr>
                <w:color w:val="000000" w:themeColor="text1"/>
              </w:rPr>
            </w:pPr>
            <w:r w:rsidRPr="0054197C">
              <w:rPr>
                <w:color w:val="000000" w:themeColor="text1"/>
              </w:rPr>
              <w:t>1</w:t>
            </w:r>
            <w:r w:rsidRPr="0054197C">
              <w:rPr>
                <w:color w:val="000000" w:themeColor="text1"/>
                <w:vertAlign w:val="superscript"/>
              </w:rPr>
              <w:t>ST</w:t>
            </w:r>
            <w:r w:rsidRPr="0054197C">
              <w:rPr>
                <w:color w:val="000000" w:themeColor="text1"/>
              </w:rPr>
              <w:t xml:space="preserve"> of March</w:t>
            </w:r>
          </w:p>
        </w:tc>
        <w:tc>
          <w:tcPr>
            <w:tcW w:w="3411" w:type="dxa"/>
          </w:tcPr>
          <w:p w14:paraId="353B7062" w14:textId="77777777" w:rsidR="00F46707" w:rsidRPr="0054197C" w:rsidRDefault="00F46707" w:rsidP="00F46707">
            <w:pPr>
              <w:rPr>
                <w:color w:val="000000" w:themeColor="text1"/>
              </w:rPr>
            </w:pPr>
            <w:r w:rsidRPr="0054197C">
              <w:rPr>
                <w:color w:val="000000" w:themeColor="text1"/>
              </w:rPr>
              <w:t>16:00-19:00</w:t>
            </w:r>
          </w:p>
        </w:tc>
      </w:tr>
      <w:tr w:rsidR="00F46707" w:rsidRPr="0054197C" w14:paraId="64EEB9EB" w14:textId="77777777" w:rsidTr="00FF0BFF">
        <w:tc>
          <w:tcPr>
            <w:tcW w:w="3421" w:type="dxa"/>
          </w:tcPr>
          <w:p w14:paraId="4420A024" w14:textId="77777777" w:rsidR="00F46707" w:rsidRPr="0054197C" w:rsidRDefault="00F46707" w:rsidP="00F46707">
            <w:pPr>
              <w:rPr>
                <w:color w:val="000000" w:themeColor="text1"/>
              </w:rPr>
            </w:pPr>
            <w:r w:rsidRPr="0054197C">
              <w:rPr>
                <w:color w:val="000000" w:themeColor="text1"/>
              </w:rPr>
              <w:t>Individual work David</w:t>
            </w:r>
          </w:p>
        </w:tc>
        <w:tc>
          <w:tcPr>
            <w:tcW w:w="3418" w:type="dxa"/>
          </w:tcPr>
          <w:p w14:paraId="32AC6776" w14:textId="77777777" w:rsidR="00F46707" w:rsidRPr="0054197C" w:rsidRDefault="00F46707" w:rsidP="00F46707">
            <w:pPr>
              <w:rPr>
                <w:color w:val="000000" w:themeColor="text1"/>
              </w:rPr>
            </w:pPr>
            <w:r w:rsidRPr="0054197C">
              <w:rPr>
                <w:color w:val="000000" w:themeColor="text1"/>
              </w:rPr>
              <w:t>4</w:t>
            </w:r>
            <w:r w:rsidRPr="0054197C">
              <w:rPr>
                <w:color w:val="000000" w:themeColor="text1"/>
                <w:vertAlign w:val="superscript"/>
              </w:rPr>
              <w:t>th</w:t>
            </w:r>
            <w:r w:rsidRPr="0054197C">
              <w:rPr>
                <w:color w:val="000000" w:themeColor="text1"/>
              </w:rPr>
              <w:t xml:space="preserve"> of March - 9</w:t>
            </w:r>
            <w:r w:rsidRPr="0054197C">
              <w:rPr>
                <w:color w:val="000000" w:themeColor="text1"/>
                <w:vertAlign w:val="superscript"/>
              </w:rPr>
              <w:t>th</w:t>
            </w:r>
            <w:r w:rsidRPr="0054197C">
              <w:rPr>
                <w:color w:val="000000" w:themeColor="text1"/>
              </w:rPr>
              <w:t xml:space="preserve"> of March </w:t>
            </w:r>
          </w:p>
        </w:tc>
        <w:tc>
          <w:tcPr>
            <w:tcW w:w="3411" w:type="dxa"/>
          </w:tcPr>
          <w:p w14:paraId="1B09E04D" w14:textId="77777777" w:rsidR="00F46707" w:rsidRPr="0054197C" w:rsidRDefault="00F46707" w:rsidP="00F46707">
            <w:pPr>
              <w:rPr>
                <w:color w:val="000000" w:themeColor="text1"/>
              </w:rPr>
            </w:pPr>
            <w:r w:rsidRPr="0054197C">
              <w:rPr>
                <w:color w:val="000000" w:themeColor="text1"/>
              </w:rPr>
              <w:t>14:00-19:00</w:t>
            </w:r>
          </w:p>
        </w:tc>
      </w:tr>
      <w:tr w:rsidR="00FF0BFF" w:rsidRPr="0054197C" w14:paraId="22F9D3C7" w14:textId="77777777" w:rsidTr="00FF0BFF">
        <w:tc>
          <w:tcPr>
            <w:tcW w:w="3421" w:type="dxa"/>
          </w:tcPr>
          <w:p w14:paraId="76D92AAF" w14:textId="6484C557" w:rsidR="00FF0BFF" w:rsidRPr="0054197C" w:rsidRDefault="00FF0BFF" w:rsidP="00FF0BFF">
            <w:pPr>
              <w:rPr>
                <w:color w:val="000000" w:themeColor="text1"/>
              </w:rPr>
            </w:pPr>
            <w:r w:rsidRPr="0054197C">
              <w:rPr>
                <w:color w:val="000000" w:themeColor="text1"/>
              </w:rPr>
              <w:t xml:space="preserve">Individual work </w:t>
            </w:r>
            <w:r>
              <w:rPr>
                <w:color w:val="000000" w:themeColor="text1"/>
              </w:rPr>
              <w:t>Maria</w:t>
            </w:r>
          </w:p>
        </w:tc>
        <w:tc>
          <w:tcPr>
            <w:tcW w:w="3418" w:type="dxa"/>
          </w:tcPr>
          <w:p w14:paraId="044780BA" w14:textId="77CFC8AA" w:rsidR="00FF0BFF" w:rsidRPr="0054197C" w:rsidRDefault="00344734" w:rsidP="00FF0BFF">
            <w:pPr>
              <w:rPr>
                <w:color w:val="000000" w:themeColor="text1"/>
              </w:rPr>
            </w:pPr>
            <w:r w:rsidRPr="0084300A">
              <w:rPr>
                <w:color w:val="000000" w:themeColor="text1"/>
              </w:rPr>
              <w:t>7</w:t>
            </w:r>
            <w:r w:rsidR="00FF0BFF" w:rsidRPr="0054197C">
              <w:rPr>
                <w:color w:val="000000" w:themeColor="text1"/>
                <w:vertAlign w:val="superscript"/>
              </w:rPr>
              <w:t>th</w:t>
            </w:r>
            <w:r w:rsidR="00FF0BFF" w:rsidRPr="0054197C">
              <w:rPr>
                <w:color w:val="000000" w:themeColor="text1"/>
              </w:rPr>
              <w:t xml:space="preserve"> of March - 9</w:t>
            </w:r>
            <w:r w:rsidR="00FF0BFF" w:rsidRPr="0054197C">
              <w:rPr>
                <w:color w:val="000000" w:themeColor="text1"/>
                <w:vertAlign w:val="superscript"/>
              </w:rPr>
              <w:t>th</w:t>
            </w:r>
            <w:r w:rsidR="00FF0BFF" w:rsidRPr="0054197C">
              <w:rPr>
                <w:color w:val="000000" w:themeColor="text1"/>
              </w:rPr>
              <w:t xml:space="preserve"> of March </w:t>
            </w:r>
          </w:p>
        </w:tc>
        <w:tc>
          <w:tcPr>
            <w:tcW w:w="3411" w:type="dxa"/>
          </w:tcPr>
          <w:p w14:paraId="46220A81" w14:textId="4DEBB3B6" w:rsidR="00FF0BFF" w:rsidRPr="0054197C" w:rsidRDefault="00FF0BFF" w:rsidP="00FF0BFF">
            <w:pPr>
              <w:rPr>
                <w:color w:val="000000" w:themeColor="text1"/>
              </w:rPr>
            </w:pPr>
            <w:r w:rsidRPr="0054197C">
              <w:rPr>
                <w:color w:val="000000" w:themeColor="text1"/>
              </w:rPr>
              <w:t>1</w:t>
            </w:r>
            <w:r w:rsidR="009A4944">
              <w:rPr>
                <w:color w:val="000000" w:themeColor="text1"/>
              </w:rPr>
              <w:t>6</w:t>
            </w:r>
            <w:r w:rsidRPr="0054197C">
              <w:rPr>
                <w:color w:val="000000" w:themeColor="text1"/>
              </w:rPr>
              <w:t>:00-</w:t>
            </w:r>
            <w:r w:rsidR="001D7DF5">
              <w:rPr>
                <w:color w:val="000000" w:themeColor="text1"/>
              </w:rPr>
              <w:t>20</w:t>
            </w:r>
            <w:r w:rsidRPr="0054197C">
              <w:rPr>
                <w:color w:val="000000" w:themeColor="text1"/>
              </w:rPr>
              <w:t>:00</w:t>
            </w:r>
          </w:p>
        </w:tc>
      </w:tr>
      <w:tr w:rsidR="006B6525" w:rsidRPr="0054197C" w14:paraId="0965077F" w14:textId="77777777" w:rsidTr="00FF0BFF">
        <w:tc>
          <w:tcPr>
            <w:tcW w:w="3421" w:type="dxa"/>
          </w:tcPr>
          <w:p w14:paraId="123878B4" w14:textId="20D808E3" w:rsidR="006B6525" w:rsidRPr="0054197C" w:rsidRDefault="006B6525" w:rsidP="00FF0BFF">
            <w:pPr>
              <w:rPr>
                <w:color w:val="000000" w:themeColor="text1"/>
              </w:rPr>
            </w:pPr>
            <w:r>
              <w:rPr>
                <w:color w:val="000000" w:themeColor="text1"/>
              </w:rPr>
              <w:t xml:space="preserve">Individual work </w:t>
            </w:r>
            <w:r w:rsidR="006225B3">
              <w:rPr>
                <w:color w:val="000000" w:themeColor="text1"/>
              </w:rPr>
              <w:t>Martin</w:t>
            </w:r>
          </w:p>
        </w:tc>
        <w:tc>
          <w:tcPr>
            <w:tcW w:w="3418" w:type="dxa"/>
          </w:tcPr>
          <w:p w14:paraId="1B7B48C4" w14:textId="56DDDBAC" w:rsidR="006B6525" w:rsidRPr="0084300A" w:rsidRDefault="002B60B9" w:rsidP="00FF0BFF">
            <w:pPr>
              <w:rPr>
                <w:color w:val="000000" w:themeColor="text1"/>
              </w:rPr>
            </w:pPr>
            <w:r>
              <w:rPr>
                <w:color w:val="000000" w:themeColor="text1"/>
              </w:rPr>
              <w:t>6</w:t>
            </w:r>
            <w:r w:rsidRPr="0054197C">
              <w:rPr>
                <w:color w:val="000000" w:themeColor="text1"/>
                <w:vertAlign w:val="superscript"/>
              </w:rPr>
              <w:t>th</w:t>
            </w:r>
            <w:r w:rsidRPr="0054197C">
              <w:rPr>
                <w:color w:val="000000" w:themeColor="text1"/>
              </w:rPr>
              <w:t xml:space="preserve"> of March - 9</w:t>
            </w:r>
            <w:r w:rsidRPr="0054197C">
              <w:rPr>
                <w:color w:val="000000" w:themeColor="text1"/>
                <w:vertAlign w:val="superscript"/>
              </w:rPr>
              <w:t>th</w:t>
            </w:r>
            <w:r w:rsidRPr="0054197C">
              <w:rPr>
                <w:color w:val="000000" w:themeColor="text1"/>
              </w:rPr>
              <w:t xml:space="preserve"> of March</w:t>
            </w:r>
          </w:p>
        </w:tc>
        <w:tc>
          <w:tcPr>
            <w:tcW w:w="3411" w:type="dxa"/>
          </w:tcPr>
          <w:p w14:paraId="63A34398" w14:textId="7D9DAA60" w:rsidR="006B6525" w:rsidRPr="0054197C" w:rsidRDefault="001C3D4D" w:rsidP="00FF0BFF">
            <w:pPr>
              <w:rPr>
                <w:color w:val="000000" w:themeColor="text1"/>
              </w:rPr>
            </w:pPr>
            <w:r>
              <w:rPr>
                <w:color w:val="000000" w:themeColor="text1"/>
              </w:rPr>
              <w:t>15:00-18:00</w:t>
            </w:r>
          </w:p>
        </w:tc>
      </w:tr>
      <w:tr w:rsidR="007B34A8" w:rsidRPr="0054197C" w14:paraId="1CE24DCC" w14:textId="77777777" w:rsidTr="00FF0BFF">
        <w:tc>
          <w:tcPr>
            <w:tcW w:w="3421" w:type="dxa"/>
          </w:tcPr>
          <w:p w14:paraId="325E29F5" w14:textId="2C307CDD" w:rsidR="007B34A8" w:rsidRPr="0054197C" w:rsidRDefault="007B34A8" w:rsidP="007B34A8">
            <w:pPr>
              <w:rPr>
                <w:color w:val="000000" w:themeColor="text1"/>
              </w:rPr>
            </w:pPr>
            <w:r>
              <w:rPr>
                <w:color w:val="000000" w:themeColor="text1"/>
              </w:rPr>
              <w:t xml:space="preserve">Individual work </w:t>
            </w:r>
            <w:proofErr w:type="spellStart"/>
            <w:r w:rsidR="00825B79">
              <w:rPr>
                <w:color w:val="000000" w:themeColor="text1"/>
              </w:rPr>
              <w:t>Dimitar</w:t>
            </w:r>
            <w:proofErr w:type="spellEnd"/>
          </w:p>
        </w:tc>
        <w:tc>
          <w:tcPr>
            <w:tcW w:w="3418" w:type="dxa"/>
          </w:tcPr>
          <w:p w14:paraId="617C759E" w14:textId="6DD40564" w:rsidR="007B34A8" w:rsidRPr="0084300A" w:rsidRDefault="007B34A8" w:rsidP="007B34A8">
            <w:pPr>
              <w:rPr>
                <w:color w:val="000000" w:themeColor="text1"/>
              </w:rPr>
            </w:pPr>
            <w:r>
              <w:rPr>
                <w:color w:val="000000" w:themeColor="text1"/>
              </w:rPr>
              <w:t>6</w:t>
            </w:r>
            <w:r w:rsidRPr="0054197C">
              <w:rPr>
                <w:color w:val="000000" w:themeColor="text1"/>
                <w:vertAlign w:val="superscript"/>
              </w:rPr>
              <w:t>th</w:t>
            </w:r>
            <w:r w:rsidRPr="0054197C">
              <w:rPr>
                <w:color w:val="000000" w:themeColor="text1"/>
              </w:rPr>
              <w:t xml:space="preserve"> of March - </w:t>
            </w:r>
            <w:r w:rsidR="00E90854">
              <w:rPr>
                <w:color w:val="000000" w:themeColor="text1"/>
              </w:rPr>
              <w:t>10</w:t>
            </w:r>
            <w:r w:rsidRPr="0054197C">
              <w:rPr>
                <w:color w:val="000000" w:themeColor="text1"/>
                <w:vertAlign w:val="superscript"/>
              </w:rPr>
              <w:t>th</w:t>
            </w:r>
            <w:r w:rsidRPr="0054197C">
              <w:rPr>
                <w:color w:val="000000" w:themeColor="text1"/>
              </w:rPr>
              <w:t xml:space="preserve"> of March</w:t>
            </w:r>
          </w:p>
        </w:tc>
        <w:tc>
          <w:tcPr>
            <w:tcW w:w="3411" w:type="dxa"/>
          </w:tcPr>
          <w:p w14:paraId="7EB91186" w14:textId="45F7A551" w:rsidR="007B34A8" w:rsidRPr="0054197C" w:rsidRDefault="007B34A8" w:rsidP="007B34A8">
            <w:pPr>
              <w:rPr>
                <w:color w:val="000000" w:themeColor="text1"/>
              </w:rPr>
            </w:pPr>
            <w:r>
              <w:rPr>
                <w:color w:val="000000" w:themeColor="text1"/>
              </w:rPr>
              <w:t>1</w:t>
            </w:r>
            <w:r w:rsidR="006415DF">
              <w:rPr>
                <w:color w:val="000000" w:themeColor="text1"/>
              </w:rPr>
              <w:t>6</w:t>
            </w:r>
            <w:r>
              <w:rPr>
                <w:color w:val="000000" w:themeColor="text1"/>
              </w:rPr>
              <w:t>:00-18:00</w:t>
            </w:r>
          </w:p>
        </w:tc>
      </w:tr>
    </w:tbl>
    <w:p w14:paraId="2389FA09" w14:textId="77777777" w:rsidR="00F46707" w:rsidRPr="0054197C" w:rsidRDefault="00F46707" w:rsidP="00F46707">
      <w:pPr>
        <w:pStyle w:val="Header222222222"/>
        <w:rPr>
          <w:color w:val="000000" w:themeColor="text1"/>
        </w:rPr>
      </w:pPr>
    </w:p>
    <w:p w14:paraId="0115A349" w14:textId="48E833E6" w:rsidR="00670185" w:rsidRPr="0054197C" w:rsidRDefault="00670185" w:rsidP="00670185">
      <w:pPr>
        <w:pStyle w:val="Header222222222"/>
        <w:numPr>
          <w:ilvl w:val="2"/>
          <w:numId w:val="4"/>
        </w:numPr>
        <w:ind w:left="0" w:firstLine="0"/>
        <w:rPr>
          <w:color w:val="000000" w:themeColor="text1"/>
        </w:rPr>
      </w:pPr>
      <w:r w:rsidRPr="0054197C">
        <w:rPr>
          <w:color w:val="000000" w:themeColor="text1"/>
        </w:rPr>
        <w:t xml:space="preserve"> Who did what</w:t>
      </w:r>
    </w:p>
    <w:p w14:paraId="0F1BCECE" w14:textId="53DE439E" w:rsidR="00F46707" w:rsidRPr="0054197C" w:rsidRDefault="00F46707" w:rsidP="00F46707">
      <w:pPr>
        <w:pStyle w:val="Header222222222"/>
        <w:rPr>
          <w:color w:val="000000" w:themeColor="text1"/>
        </w:rPr>
      </w:pPr>
    </w:p>
    <w:p w14:paraId="5392027C" w14:textId="77777777" w:rsidR="00F46707" w:rsidRPr="0054197C" w:rsidRDefault="00F46707" w:rsidP="00F46707">
      <w:pPr>
        <w:spacing w:line="276" w:lineRule="auto"/>
        <w:jc w:val="both"/>
        <w:rPr>
          <w:b/>
          <w:color w:val="000000" w:themeColor="text1"/>
        </w:rPr>
      </w:pPr>
      <w:r w:rsidRPr="0054197C">
        <w:rPr>
          <w:b/>
          <w:color w:val="000000" w:themeColor="text1"/>
        </w:rPr>
        <w:t>David Hooi:</w:t>
      </w:r>
    </w:p>
    <w:p w14:paraId="23762657" w14:textId="1745F7E1" w:rsidR="00F46707" w:rsidRPr="0054197C" w:rsidRDefault="00F46707" w:rsidP="00F46707">
      <w:pPr>
        <w:spacing w:line="276" w:lineRule="auto"/>
        <w:jc w:val="both"/>
        <w:rPr>
          <w:color w:val="000000" w:themeColor="text1"/>
        </w:rPr>
      </w:pPr>
      <w:r w:rsidRPr="0054197C">
        <w:rPr>
          <w:color w:val="000000" w:themeColor="text1"/>
        </w:rPr>
        <w:t xml:space="preserve">This week I mostly worked on learning how to use </w:t>
      </w:r>
      <w:r w:rsidR="00AB117C" w:rsidRPr="0054197C">
        <w:rPr>
          <w:color w:val="000000" w:themeColor="text1"/>
        </w:rPr>
        <w:t>WPF</w:t>
      </w:r>
      <w:r w:rsidRPr="0054197C">
        <w:rPr>
          <w:color w:val="000000" w:themeColor="text1"/>
        </w:rPr>
        <w:t xml:space="preserve"> to improve the first version of the GUIs I made for the applications. </w:t>
      </w:r>
      <w:r w:rsidR="00AB117C" w:rsidRPr="0054197C">
        <w:rPr>
          <w:color w:val="000000" w:themeColor="text1"/>
        </w:rPr>
        <w:t xml:space="preserve">After learning a bit I started remaking the GUIs with WPF. </w:t>
      </w:r>
      <w:r w:rsidRPr="0054197C">
        <w:rPr>
          <w:color w:val="000000" w:themeColor="text1"/>
        </w:rPr>
        <w:t xml:space="preserve">I was also the secretary so I took notes during the meeting and then updated the agenda. </w:t>
      </w:r>
    </w:p>
    <w:p w14:paraId="10D4ECED" w14:textId="77777777" w:rsidR="00F46707" w:rsidRPr="0054197C" w:rsidRDefault="00F46707" w:rsidP="00F46707">
      <w:pPr>
        <w:pStyle w:val="Header222222222"/>
        <w:rPr>
          <w:color w:val="000000" w:themeColor="text1"/>
        </w:rPr>
      </w:pPr>
    </w:p>
    <w:p w14:paraId="486FDF80" w14:textId="77777777" w:rsidR="00F46707" w:rsidRPr="0054197C" w:rsidRDefault="00F46707" w:rsidP="00F46707">
      <w:pPr>
        <w:jc w:val="both"/>
        <w:rPr>
          <w:b/>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06DE0A4B" w14:textId="6E242F3F" w:rsidR="00F46707" w:rsidRPr="0054197C" w:rsidRDefault="00F46707" w:rsidP="00F46707">
      <w:pPr>
        <w:jc w:val="both"/>
        <w:rPr>
          <w:color w:val="000000" w:themeColor="text1"/>
        </w:rPr>
      </w:pPr>
      <w:r w:rsidRPr="0054197C">
        <w:rPr>
          <w:color w:val="000000" w:themeColor="text1"/>
        </w:rPr>
        <w:t xml:space="preserve">This week I completed the time visualization of the task that the group </w:t>
      </w:r>
      <w:r w:rsidR="00AB117C" w:rsidRPr="0054197C">
        <w:rPr>
          <w:color w:val="000000" w:themeColor="text1"/>
        </w:rPr>
        <w:t>needs to complete in this project.</w:t>
      </w:r>
    </w:p>
    <w:p w14:paraId="0F3D9C17" w14:textId="77777777" w:rsidR="00F46707" w:rsidRPr="0054197C" w:rsidRDefault="00F46707" w:rsidP="00F46707">
      <w:pPr>
        <w:spacing w:line="276" w:lineRule="auto"/>
        <w:jc w:val="both"/>
        <w:rPr>
          <w:b/>
          <w:color w:val="000000" w:themeColor="text1"/>
        </w:rPr>
      </w:pPr>
    </w:p>
    <w:p w14:paraId="4999E4B6" w14:textId="77777777" w:rsidR="00F46707" w:rsidRPr="0054197C" w:rsidRDefault="00F46707" w:rsidP="00F46707">
      <w:pPr>
        <w:spacing w:line="276" w:lineRule="auto"/>
        <w:jc w:val="both"/>
        <w:rPr>
          <w:b/>
          <w:color w:val="000000" w:themeColor="text1"/>
        </w:rPr>
      </w:pPr>
      <w:proofErr w:type="spellStart"/>
      <w:r w:rsidRPr="0054197C">
        <w:rPr>
          <w:b/>
          <w:color w:val="000000" w:themeColor="text1"/>
        </w:rPr>
        <w:t>Dimitar</w:t>
      </w:r>
      <w:proofErr w:type="spellEnd"/>
      <w:r w:rsidRPr="0054197C">
        <w:rPr>
          <w:b/>
          <w:color w:val="000000" w:themeColor="text1"/>
        </w:rPr>
        <w:t xml:space="preserve"> Ivanov:</w:t>
      </w:r>
    </w:p>
    <w:p w14:paraId="2FE80976" w14:textId="41681EBF" w:rsidR="00F46707" w:rsidRPr="0054197C" w:rsidRDefault="00F46707" w:rsidP="00F46707">
      <w:pPr>
        <w:spacing w:line="276" w:lineRule="auto"/>
        <w:jc w:val="both"/>
        <w:rPr>
          <w:color w:val="000000" w:themeColor="text1"/>
        </w:rPr>
      </w:pPr>
      <w:r w:rsidRPr="0054197C">
        <w:rPr>
          <w:color w:val="000000" w:themeColor="text1"/>
        </w:rPr>
        <w:t>This week, after discussing design of the website with the team. I started to work on the design of the website.</w:t>
      </w:r>
    </w:p>
    <w:p w14:paraId="73BFCA8E" w14:textId="77777777" w:rsidR="00F46707" w:rsidRPr="0054197C" w:rsidRDefault="00F46707" w:rsidP="00F46707">
      <w:pPr>
        <w:spacing w:line="276" w:lineRule="auto"/>
        <w:jc w:val="both"/>
        <w:rPr>
          <w:color w:val="000000" w:themeColor="text1"/>
        </w:rPr>
      </w:pPr>
    </w:p>
    <w:p w14:paraId="1FCAAFDC" w14:textId="77777777" w:rsidR="00F46707" w:rsidRPr="0054197C" w:rsidRDefault="00F46707" w:rsidP="00F46707">
      <w:pPr>
        <w:spacing w:line="276" w:lineRule="auto"/>
        <w:jc w:val="both"/>
        <w:rPr>
          <w:b/>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Pr="0054197C">
        <w:rPr>
          <w:b/>
          <w:color w:val="000000" w:themeColor="text1"/>
        </w:rPr>
        <w:t>:</w:t>
      </w:r>
    </w:p>
    <w:p w14:paraId="3DC95194" w14:textId="29E997EA" w:rsidR="00F46707" w:rsidRPr="0054197C" w:rsidRDefault="00F46707" w:rsidP="00F46707">
      <w:pPr>
        <w:spacing w:line="276" w:lineRule="auto"/>
        <w:jc w:val="both"/>
        <w:rPr>
          <w:color w:val="000000" w:themeColor="text1"/>
        </w:rPr>
      </w:pPr>
      <w:r w:rsidRPr="0054197C">
        <w:rPr>
          <w:color w:val="000000" w:themeColor="text1"/>
        </w:rPr>
        <w:t xml:space="preserve">This week, after </w:t>
      </w:r>
      <w:r w:rsidR="00E4383B">
        <w:rPr>
          <w:color w:val="000000" w:themeColor="text1"/>
        </w:rPr>
        <w:t xml:space="preserve">a discussion with team, </w:t>
      </w:r>
      <w:r w:rsidR="00D73420">
        <w:rPr>
          <w:color w:val="000000" w:themeColor="text1"/>
        </w:rPr>
        <w:t xml:space="preserve">I continued working on database, according to </w:t>
      </w:r>
      <w:r w:rsidR="00013785">
        <w:rPr>
          <w:color w:val="000000" w:themeColor="text1"/>
        </w:rPr>
        <w:t xml:space="preserve">notes that were told by </w:t>
      </w:r>
      <w:r w:rsidR="00C26127">
        <w:rPr>
          <w:color w:val="000000" w:themeColor="text1"/>
        </w:rPr>
        <w:t>group and mentor.</w:t>
      </w:r>
    </w:p>
    <w:p w14:paraId="69A7DC79" w14:textId="3625DD05" w:rsidR="00670185" w:rsidRPr="0054197C" w:rsidRDefault="00670185" w:rsidP="00386F89">
      <w:pPr>
        <w:spacing w:line="276" w:lineRule="auto"/>
        <w:jc w:val="both"/>
        <w:rPr>
          <w:b/>
          <w:color w:val="000000" w:themeColor="text1"/>
          <w:sz w:val="32"/>
        </w:rPr>
      </w:pPr>
    </w:p>
    <w:p w14:paraId="4CE9F89A" w14:textId="5C8B050C" w:rsidR="00670185" w:rsidRPr="0054197C" w:rsidRDefault="00670185" w:rsidP="00670185">
      <w:pPr>
        <w:pStyle w:val="Heading1"/>
        <w:numPr>
          <w:ilvl w:val="1"/>
          <w:numId w:val="4"/>
        </w:numPr>
        <w:ind w:left="0" w:firstLine="0"/>
        <w:rPr>
          <w:color w:val="000000" w:themeColor="text1"/>
        </w:rPr>
      </w:pPr>
      <w:bookmarkStart w:id="7" w:name="_Toc9337599"/>
      <w:r w:rsidRPr="0054197C">
        <w:rPr>
          <w:color w:val="000000" w:themeColor="text1"/>
        </w:rPr>
        <w:t xml:space="preserve">Week </w:t>
      </w:r>
      <w:r w:rsidR="00EC7B1F" w:rsidRPr="0054197C">
        <w:rPr>
          <w:color w:val="000000" w:themeColor="text1"/>
        </w:rPr>
        <w:t>5</w:t>
      </w:r>
      <w:bookmarkEnd w:id="7"/>
    </w:p>
    <w:p w14:paraId="46F2FC45" w14:textId="6750D268" w:rsidR="00670185" w:rsidRPr="0054197C" w:rsidRDefault="00670185" w:rsidP="00670185">
      <w:pPr>
        <w:pStyle w:val="Header222222222"/>
        <w:numPr>
          <w:ilvl w:val="2"/>
          <w:numId w:val="4"/>
        </w:numPr>
        <w:ind w:left="0" w:firstLine="0"/>
        <w:rPr>
          <w:color w:val="000000" w:themeColor="text1"/>
        </w:rPr>
      </w:pPr>
      <w:r w:rsidRPr="0054197C">
        <w:rPr>
          <w:color w:val="000000" w:themeColor="text1"/>
        </w:rPr>
        <w:t xml:space="preserve"> Minutes</w:t>
      </w:r>
    </w:p>
    <w:p w14:paraId="22A4D053" w14:textId="27D8D340" w:rsidR="0054197C" w:rsidRPr="0054197C" w:rsidRDefault="0054197C" w:rsidP="0054197C">
      <w:pPr>
        <w:pStyle w:val="Header222222222"/>
        <w:rPr>
          <w:color w:val="000000" w:themeColor="text1"/>
        </w:rPr>
      </w:pPr>
    </w:p>
    <w:tbl>
      <w:tblPr>
        <w:tblStyle w:val="TableGrid"/>
        <w:tblW w:w="0" w:type="auto"/>
        <w:tblLook w:val="04A0" w:firstRow="1" w:lastRow="0" w:firstColumn="1" w:lastColumn="0" w:noHBand="0" w:noVBand="1"/>
      </w:tblPr>
      <w:tblGrid>
        <w:gridCol w:w="3424"/>
        <w:gridCol w:w="3413"/>
        <w:gridCol w:w="3413"/>
      </w:tblGrid>
      <w:tr w:rsidR="0054197C" w:rsidRPr="0054197C" w14:paraId="35E4C7A6" w14:textId="77777777" w:rsidTr="00082A04">
        <w:tc>
          <w:tcPr>
            <w:tcW w:w="3424" w:type="dxa"/>
            <w:shd w:val="clear" w:color="auto" w:fill="C6D9F1" w:themeFill="text2" w:themeFillTint="33"/>
          </w:tcPr>
          <w:p w14:paraId="0DC90126" w14:textId="77777777" w:rsidR="0054197C" w:rsidRPr="0054197C" w:rsidRDefault="0054197C" w:rsidP="00DB798B">
            <w:pPr>
              <w:rPr>
                <w:color w:val="000000" w:themeColor="text1"/>
              </w:rPr>
            </w:pPr>
            <w:r w:rsidRPr="0054197C">
              <w:rPr>
                <w:color w:val="000000" w:themeColor="text1"/>
              </w:rPr>
              <w:t>Place</w:t>
            </w:r>
          </w:p>
        </w:tc>
        <w:tc>
          <w:tcPr>
            <w:tcW w:w="3413" w:type="dxa"/>
            <w:shd w:val="clear" w:color="auto" w:fill="C6D9F1" w:themeFill="text2" w:themeFillTint="33"/>
          </w:tcPr>
          <w:p w14:paraId="733DBB4F" w14:textId="77777777" w:rsidR="0054197C" w:rsidRPr="0054197C" w:rsidRDefault="0054197C" w:rsidP="00DB798B">
            <w:pPr>
              <w:rPr>
                <w:color w:val="000000" w:themeColor="text1"/>
              </w:rPr>
            </w:pPr>
            <w:r w:rsidRPr="0054197C">
              <w:rPr>
                <w:color w:val="000000" w:themeColor="text1"/>
              </w:rPr>
              <w:t>Date</w:t>
            </w:r>
          </w:p>
        </w:tc>
        <w:tc>
          <w:tcPr>
            <w:tcW w:w="3413" w:type="dxa"/>
            <w:shd w:val="clear" w:color="auto" w:fill="C6D9F1" w:themeFill="text2" w:themeFillTint="33"/>
          </w:tcPr>
          <w:p w14:paraId="2247C1DC" w14:textId="77777777" w:rsidR="0054197C" w:rsidRPr="0054197C" w:rsidRDefault="0054197C" w:rsidP="00DB798B">
            <w:pPr>
              <w:rPr>
                <w:color w:val="000000" w:themeColor="text1"/>
              </w:rPr>
            </w:pPr>
            <w:r w:rsidRPr="0054197C">
              <w:rPr>
                <w:color w:val="000000" w:themeColor="text1"/>
              </w:rPr>
              <w:t>Time</w:t>
            </w:r>
          </w:p>
        </w:tc>
      </w:tr>
      <w:tr w:rsidR="0054197C" w:rsidRPr="0054197C" w14:paraId="3A348A48" w14:textId="77777777" w:rsidTr="00082A04">
        <w:tc>
          <w:tcPr>
            <w:tcW w:w="3424" w:type="dxa"/>
          </w:tcPr>
          <w:p w14:paraId="24CC0406" w14:textId="77777777" w:rsidR="0054197C" w:rsidRPr="0054197C" w:rsidRDefault="0054197C" w:rsidP="00DB798B">
            <w:pPr>
              <w:rPr>
                <w:color w:val="000000" w:themeColor="text1"/>
              </w:rPr>
            </w:pPr>
            <w:r w:rsidRPr="0054197C">
              <w:rPr>
                <w:color w:val="000000" w:themeColor="text1"/>
              </w:rPr>
              <w:t>Fontys</w:t>
            </w:r>
          </w:p>
        </w:tc>
        <w:tc>
          <w:tcPr>
            <w:tcW w:w="3413" w:type="dxa"/>
          </w:tcPr>
          <w:p w14:paraId="41C3100E" w14:textId="181FAB6E" w:rsidR="0054197C" w:rsidRPr="0054197C" w:rsidRDefault="0054197C" w:rsidP="00DB798B">
            <w:pPr>
              <w:rPr>
                <w:color w:val="000000" w:themeColor="text1"/>
              </w:rPr>
            </w:pPr>
            <w:r w:rsidRPr="0054197C">
              <w:rPr>
                <w:color w:val="000000" w:themeColor="text1"/>
              </w:rPr>
              <w:t>12</w:t>
            </w:r>
            <w:r w:rsidRPr="0054197C">
              <w:rPr>
                <w:color w:val="000000" w:themeColor="text1"/>
                <w:vertAlign w:val="superscript"/>
              </w:rPr>
              <w:t>th</w:t>
            </w:r>
            <w:r w:rsidRPr="0054197C">
              <w:rPr>
                <w:color w:val="000000" w:themeColor="text1"/>
              </w:rPr>
              <w:t xml:space="preserve"> of  March</w:t>
            </w:r>
          </w:p>
        </w:tc>
        <w:tc>
          <w:tcPr>
            <w:tcW w:w="3413" w:type="dxa"/>
          </w:tcPr>
          <w:p w14:paraId="734BB390" w14:textId="77777777" w:rsidR="0054197C" w:rsidRPr="0054197C" w:rsidRDefault="0054197C" w:rsidP="00DB798B">
            <w:pPr>
              <w:rPr>
                <w:color w:val="000000" w:themeColor="text1"/>
              </w:rPr>
            </w:pPr>
            <w:r w:rsidRPr="0054197C">
              <w:rPr>
                <w:color w:val="000000" w:themeColor="text1"/>
              </w:rPr>
              <w:t>12:00-16:00</w:t>
            </w:r>
          </w:p>
        </w:tc>
      </w:tr>
      <w:tr w:rsidR="0054197C" w:rsidRPr="0054197C" w14:paraId="712432CB" w14:textId="77777777" w:rsidTr="00082A04">
        <w:tc>
          <w:tcPr>
            <w:tcW w:w="3424" w:type="dxa"/>
          </w:tcPr>
          <w:p w14:paraId="0CA9C673" w14:textId="77777777" w:rsidR="0054197C" w:rsidRPr="0054197C" w:rsidRDefault="0054197C" w:rsidP="00DB798B">
            <w:pPr>
              <w:rPr>
                <w:color w:val="000000" w:themeColor="text1"/>
              </w:rPr>
            </w:pPr>
            <w:r w:rsidRPr="0054197C">
              <w:rPr>
                <w:color w:val="000000" w:themeColor="text1"/>
              </w:rPr>
              <w:t>Online meeting</w:t>
            </w:r>
          </w:p>
        </w:tc>
        <w:tc>
          <w:tcPr>
            <w:tcW w:w="3413" w:type="dxa"/>
          </w:tcPr>
          <w:p w14:paraId="682ED888" w14:textId="06F0F1CD" w:rsidR="0054197C" w:rsidRPr="0054197C" w:rsidRDefault="0054197C" w:rsidP="00DB798B">
            <w:pPr>
              <w:rPr>
                <w:color w:val="000000" w:themeColor="text1"/>
              </w:rPr>
            </w:pPr>
            <w:r w:rsidRPr="0054197C">
              <w:rPr>
                <w:color w:val="000000" w:themeColor="text1"/>
              </w:rPr>
              <w:t>14</w:t>
            </w:r>
            <w:r w:rsidRPr="0054197C">
              <w:rPr>
                <w:color w:val="000000" w:themeColor="text1"/>
                <w:vertAlign w:val="superscript"/>
              </w:rPr>
              <w:t>th</w:t>
            </w:r>
            <w:r w:rsidRPr="0054197C">
              <w:rPr>
                <w:color w:val="000000" w:themeColor="text1"/>
              </w:rPr>
              <w:t xml:space="preserve"> of March</w:t>
            </w:r>
          </w:p>
        </w:tc>
        <w:tc>
          <w:tcPr>
            <w:tcW w:w="3413" w:type="dxa"/>
          </w:tcPr>
          <w:p w14:paraId="6835C06E" w14:textId="77777777" w:rsidR="0054197C" w:rsidRPr="0054197C" w:rsidRDefault="0054197C" w:rsidP="00DB798B">
            <w:pPr>
              <w:rPr>
                <w:color w:val="000000" w:themeColor="text1"/>
              </w:rPr>
            </w:pPr>
            <w:r w:rsidRPr="0054197C">
              <w:rPr>
                <w:color w:val="000000" w:themeColor="text1"/>
              </w:rPr>
              <w:t>16:00-19:00</w:t>
            </w:r>
          </w:p>
        </w:tc>
      </w:tr>
      <w:tr w:rsidR="0054197C" w:rsidRPr="0054197C" w14:paraId="4F1B93C1" w14:textId="77777777" w:rsidTr="00082A04">
        <w:tc>
          <w:tcPr>
            <w:tcW w:w="3424" w:type="dxa"/>
          </w:tcPr>
          <w:p w14:paraId="14BD9919" w14:textId="77777777" w:rsidR="0054197C" w:rsidRPr="0054197C" w:rsidRDefault="0054197C" w:rsidP="00DB798B">
            <w:pPr>
              <w:rPr>
                <w:color w:val="000000" w:themeColor="text1"/>
              </w:rPr>
            </w:pPr>
            <w:r w:rsidRPr="0054197C">
              <w:rPr>
                <w:color w:val="000000" w:themeColor="text1"/>
              </w:rPr>
              <w:t>Individual work David</w:t>
            </w:r>
          </w:p>
        </w:tc>
        <w:tc>
          <w:tcPr>
            <w:tcW w:w="3413" w:type="dxa"/>
          </w:tcPr>
          <w:p w14:paraId="48A71798" w14:textId="4C2D9270" w:rsidR="0054197C" w:rsidRPr="0054197C" w:rsidRDefault="0054197C" w:rsidP="00DB798B">
            <w:pPr>
              <w:rPr>
                <w:color w:val="000000" w:themeColor="text1"/>
              </w:rPr>
            </w:pPr>
            <w:r>
              <w:rPr>
                <w:color w:val="000000" w:themeColor="text1"/>
              </w:rPr>
              <w:t>13</w:t>
            </w:r>
            <w:r w:rsidRPr="0054197C">
              <w:rPr>
                <w:color w:val="000000" w:themeColor="text1"/>
                <w:vertAlign w:val="superscript"/>
              </w:rPr>
              <w:t>th</w:t>
            </w:r>
            <w:r w:rsidRPr="0054197C">
              <w:rPr>
                <w:color w:val="000000" w:themeColor="text1"/>
              </w:rPr>
              <w:t xml:space="preserve"> of March - </w:t>
            </w:r>
            <w:r>
              <w:rPr>
                <w:color w:val="000000" w:themeColor="text1"/>
              </w:rPr>
              <w:t>17</w:t>
            </w:r>
            <w:r w:rsidRPr="0054197C">
              <w:rPr>
                <w:color w:val="000000" w:themeColor="text1"/>
                <w:vertAlign w:val="superscript"/>
              </w:rPr>
              <w:t>th</w:t>
            </w:r>
            <w:r w:rsidRPr="0054197C">
              <w:rPr>
                <w:color w:val="000000" w:themeColor="text1"/>
              </w:rPr>
              <w:t xml:space="preserve"> of March </w:t>
            </w:r>
          </w:p>
        </w:tc>
        <w:tc>
          <w:tcPr>
            <w:tcW w:w="3413" w:type="dxa"/>
          </w:tcPr>
          <w:p w14:paraId="4D40EEF2" w14:textId="3D37CC14" w:rsidR="0054197C" w:rsidRPr="0054197C" w:rsidRDefault="0054197C" w:rsidP="00DB798B">
            <w:pPr>
              <w:rPr>
                <w:color w:val="000000" w:themeColor="text1"/>
              </w:rPr>
            </w:pPr>
            <w:r w:rsidRPr="0054197C">
              <w:rPr>
                <w:color w:val="000000" w:themeColor="text1"/>
              </w:rPr>
              <w:t>1</w:t>
            </w:r>
            <w:r>
              <w:rPr>
                <w:color w:val="000000" w:themeColor="text1"/>
              </w:rPr>
              <w:t>5</w:t>
            </w:r>
            <w:r w:rsidRPr="0054197C">
              <w:rPr>
                <w:color w:val="000000" w:themeColor="text1"/>
              </w:rPr>
              <w:t>:00-19:00</w:t>
            </w:r>
          </w:p>
        </w:tc>
      </w:tr>
      <w:tr w:rsidR="00BE4422" w:rsidRPr="0054197C" w14:paraId="55DCEE7E" w14:textId="77777777" w:rsidTr="00082A04">
        <w:tc>
          <w:tcPr>
            <w:tcW w:w="3424" w:type="dxa"/>
          </w:tcPr>
          <w:p w14:paraId="2C4FF8EF" w14:textId="5472E520" w:rsidR="00BE4422" w:rsidRPr="0054197C" w:rsidRDefault="00BE4422" w:rsidP="00DB798B">
            <w:pPr>
              <w:rPr>
                <w:color w:val="000000" w:themeColor="text1"/>
              </w:rPr>
            </w:pPr>
            <w:r>
              <w:rPr>
                <w:color w:val="000000" w:themeColor="text1"/>
              </w:rPr>
              <w:t>Individual work Maria</w:t>
            </w:r>
          </w:p>
        </w:tc>
        <w:tc>
          <w:tcPr>
            <w:tcW w:w="3413" w:type="dxa"/>
          </w:tcPr>
          <w:p w14:paraId="130DC3F1" w14:textId="69E3F374" w:rsidR="00BE4422" w:rsidRDefault="00E8167A" w:rsidP="00DB798B">
            <w:pPr>
              <w:rPr>
                <w:color w:val="000000" w:themeColor="text1"/>
              </w:rPr>
            </w:pPr>
            <w:r>
              <w:rPr>
                <w:color w:val="000000" w:themeColor="text1"/>
              </w:rPr>
              <w:t>15</w:t>
            </w:r>
            <w:r w:rsidRPr="00E8167A">
              <w:rPr>
                <w:color w:val="000000" w:themeColor="text1"/>
                <w:vertAlign w:val="superscript"/>
              </w:rPr>
              <w:t>th</w:t>
            </w:r>
            <w:r>
              <w:rPr>
                <w:color w:val="000000" w:themeColor="text1"/>
              </w:rPr>
              <w:t xml:space="preserve"> of March – 17</w:t>
            </w:r>
            <w:r w:rsidRPr="00E8167A">
              <w:rPr>
                <w:color w:val="000000" w:themeColor="text1"/>
                <w:vertAlign w:val="superscript"/>
              </w:rPr>
              <w:t>th</w:t>
            </w:r>
            <w:r>
              <w:rPr>
                <w:color w:val="000000" w:themeColor="text1"/>
              </w:rPr>
              <w:t xml:space="preserve"> of March</w:t>
            </w:r>
          </w:p>
        </w:tc>
        <w:tc>
          <w:tcPr>
            <w:tcW w:w="3413" w:type="dxa"/>
          </w:tcPr>
          <w:p w14:paraId="1222A33C" w14:textId="3D182E7B" w:rsidR="00BE4422" w:rsidRPr="0054197C" w:rsidRDefault="00CC6141" w:rsidP="00DB798B">
            <w:pPr>
              <w:rPr>
                <w:color w:val="000000" w:themeColor="text1"/>
              </w:rPr>
            </w:pPr>
            <w:r>
              <w:rPr>
                <w:color w:val="000000" w:themeColor="text1"/>
              </w:rPr>
              <w:t>16:00-</w:t>
            </w:r>
            <w:r w:rsidR="00571C39">
              <w:rPr>
                <w:color w:val="000000" w:themeColor="text1"/>
              </w:rPr>
              <w:t>20</w:t>
            </w:r>
            <w:r>
              <w:rPr>
                <w:color w:val="000000" w:themeColor="text1"/>
              </w:rPr>
              <w:t>:00</w:t>
            </w:r>
          </w:p>
        </w:tc>
      </w:tr>
      <w:tr w:rsidR="00082A04" w:rsidRPr="0054197C" w14:paraId="2AD8E297" w14:textId="77777777" w:rsidTr="00082A04">
        <w:tc>
          <w:tcPr>
            <w:tcW w:w="3424" w:type="dxa"/>
          </w:tcPr>
          <w:p w14:paraId="1426F23B" w14:textId="1F21DC1A" w:rsidR="00082A04" w:rsidRDefault="00082A04" w:rsidP="00082A04">
            <w:pPr>
              <w:rPr>
                <w:color w:val="000000" w:themeColor="text1"/>
              </w:rPr>
            </w:pPr>
            <w:r>
              <w:rPr>
                <w:color w:val="000000" w:themeColor="text1"/>
              </w:rPr>
              <w:t>Individual work Martin</w:t>
            </w:r>
          </w:p>
        </w:tc>
        <w:tc>
          <w:tcPr>
            <w:tcW w:w="3413" w:type="dxa"/>
          </w:tcPr>
          <w:p w14:paraId="352782C6" w14:textId="2DE19DF0" w:rsidR="00082A04" w:rsidRDefault="00082A04" w:rsidP="00082A04">
            <w:pPr>
              <w:rPr>
                <w:color w:val="000000" w:themeColor="text1"/>
              </w:rPr>
            </w:pPr>
            <w:r>
              <w:rPr>
                <w:color w:val="000000" w:themeColor="text1"/>
              </w:rPr>
              <w:t>16</w:t>
            </w:r>
            <w:r w:rsidRPr="0054197C">
              <w:rPr>
                <w:color w:val="000000" w:themeColor="text1"/>
                <w:vertAlign w:val="superscript"/>
              </w:rPr>
              <w:t>th</w:t>
            </w:r>
            <w:r w:rsidRPr="0054197C">
              <w:rPr>
                <w:color w:val="000000" w:themeColor="text1"/>
              </w:rPr>
              <w:t xml:space="preserve"> of March - </w:t>
            </w:r>
            <w:r>
              <w:rPr>
                <w:color w:val="000000" w:themeColor="text1"/>
              </w:rPr>
              <w:t>1</w:t>
            </w:r>
            <w:r w:rsidR="00011490">
              <w:rPr>
                <w:color w:val="000000" w:themeColor="text1"/>
              </w:rPr>
              <w:t>7</w:t>
            </w:r>
            <w:r w:rsidRPr="0054197C">
              <w:rPr>
                <w:color w:val="000000" w:themeColor="text1"/>
                <w:vertAlign w:val="superscript"/>
              </w:rPr>
              <w:t>th</w:t>
            </w:r>
            <w:r w:rsidRPr="0054197C">
              <w:rPr>
                <w:color w:val="000000" w:themeColor="text1"/>
              </w:rPr>
              <w:t xml:space="preserve"> of March</w:t>
            </w:r>
          </w:p>
        </w:tc>
        <w:tc>
          <w:tcPr>
            <w:tcW w:w="3413" w:type="dxa"/>
          </w:tcPr>
          <w:p w14:paraId="47D0A864" w14:textId="70DADE62" w:rsidR="00082A04" w:rsidRDefault="00082A04" w:rsidP="00082A04">
            <w:pPr>
              <w:rPr>
                <w:color w:val="000000" w:themeColor="text1"/>
              </w:rPr>
            </w:pPr>
            <w:r>
              <w:rPr>
                <w:color w:val="000000" w:themeColor="text1"/>
              </w:rPr>
              <w:t>1</w:t>
            </w:r>
            <w:r w:rsidR="00011490">
              <w:rPr>
                <w:color w:val="000000" w:themeColor="text1"/>
              </w:rPr>
              <w:t>3</w:t>
            </w:r>
            <w:r>
              <w:rPr>
                <w:color w:val="000000" w:themeColor="text1"/>
              </w:rPr>
              <w:t>:00-18:00</w:t>
            </w:r>
          </w:p>
        </w:tc>
      </w:tr>
      <w:tr w:rsidR="00082A04" w:rsidRPr="0054197C" w14:paraId="6BF35A2D" w14:textId="77777777" w:rsidTr="00082A04">
        <w:tc>
          <w:tcPr>
            <w:tcW w:w="3424" w:type="dxa"/>
          </w:tcPr>
          <w:p w14:paraId="46B69F93" w14:textId="35084465" w:rsidR="00082A04" w:rsidRDefault="00082A04" w:rsidP="00082A04">
            <w:pPr>
              <w:rPr>
                <w:color w:val="000000" w:themeColor="text1"/>
              </w:rPr>
            </w:pPr>
            <w:r>
              <w:rPr>
                <w:color w:val="000000" w:themeColor="text1"/>
              </w:rPr>
              <w:t xml:space="preserve">Individual work </w:t>
            </w:r>
            <w:proofErr w:type="spellStart"/>
            <w:r>
              <w:rPr>
                <w:color w:val="000000" w:themeColor="text1"/>
              </w:rPr>
              <w:t>Dimitar</w:t>
            </w:r>
            <w:proofErr w:type="spellEnd"/>
          </w:p>
        </w:tc>
        <w:tc>
          <w:tcPr>
            <w:tcW w:w="3413" w:type="dxa"/>
          </w:tcPr>
          <w:p w14:paraId="6714A271" w14:textId="73D04054" w:rsidR="00082A04" w:rsidRDefault="00082A04" w:rsidP="00082A04">
            <w:pPr>
              <w:rPr>
                <w:color w:val="000000" w:themeColor="text1"/>
              </w:rPr>
            </w:pPr>
            <w:r>
              <w:rPr>
                <w:color w:val="000000" w:themeColor="text1"/>
              </w:rPr>
              <w:t>16</w:t>
            </w:r>
            <w:r w:rsidRPr="0054197C">
              <w:rPr>
                <w:color w:val="000000" w:themeColor="text1"/>
                <w:vertAlign w:val="superscript"/>
              </w:rPr>
              <w:t>th</w:t>
            </w:r>
            <w:r w:rsidRPr="0054197C">
              <w:rPr>
                <w:color w:val="000000" w:themeColor="text1"/>
              </w:rPr>
              <w:t xml:space="preserve"> of March - </w:t>
            </w:r>
            <w:r>
              <w:rPr>
                <w:color w:val="000000" w:themeColor="text1"/>
              </w:rPr>
              <w:t>1</w:t>
            </w:r>
            <w:r w:rsidR="00011490">
              <w:rPr>
                <w:color w:val="000000" w:themeColor="text1"/>
              </w:rPr>
              <w:t>7</w:t>
            </w:r>
            <w:r w:rsidRPr="0054197C">
              <w:rPr>
                <w:color w:val="000000" w:themeColor="text1"/>
                <w:vertAlign w:val="superscript"/>
              </w:rPr>
              <w:t>th</w:t>
            </w:r>
            <w:r w:rsidRPr="0054197C">
              <w:rPr>
                <w:color w:val="000000" w:themeColor="text1"/>
              </w:rPr>
              <w:t xml:space="preserve"> of March</w:t>
            </w:r>
          </w:p>
        </w:tc>
        <w:tc>
          <w:tcPr>
            <w:tcW w:w="3413" w:type="dxa"/>
          </w:tcPr>
          <w:p w14:paraId="1DA8B34D" w14:textId="60241D59" w:rsidR="00082A04" w:rsidRDefault="00082A04" w:rsidP="00082A04">
            <w:pPr>
              <w:rPr>
                <w:color w:val="000000" w:themeColor="text1"/>
              </w:rPr>
            </w:pPr>
            <w:r>
              <w:rPr>
                <w:color w:val="000000" w:themeColor="text1"/>
              </w:rPr>
              <w:t>1</w:t>
            </w:r>
            <w:r w:rsidR="00011490">
              <w:rPr>
                <w:color w:val="000000" w:themeColor="text1"/>
              </w:rPr>
              <w:t>3</w:t>
            </w:r>
            <w:r>
              <w:rPr>
                <w:color w:val="000000" w:themeColor="text1"/>
              </w:rPr>
              <w:t>:00-18:00</w:t>
            </w:r>
          </w:p>
        </w:tc>
      </w:tr>
    </w:tbl>
    <w:p w14:paraId="442D0296" w14:textId="77777777" w:rsidR="0054197C" w:rsidRPr="0054197C" w:rsidRDefault="0054197C" w:rsidP="0054197C">
      <w:pPr>
        <w:pStyle w:val="Header222222222"/>
        <w:rPr>
          <w:color w:val="000000" w:themeColor="text1"/>
        </w:rPr>
      </w:pPr>
    </w:p>
    <w:p w14:paraId="72C4B21D" w14:textId="77777777" w:rsidR="00670185" w:rsidRPr="0054197C" w:rsidRDefault="00670185" w:rsidP="00670185">
      <w:pPr>
        <w:pStyle w:val="Header222222222"/>
        <w:numPr>
          <w:ilvl w:val="2"/>
          <w:numId w:val="4"/>
        </w:numPr>
        <w:ind w:left="0" w:firstLine="0"/>
        <w:rPr>
          <w:color w:val="000000" w:themeColor="text1"/>
        </w:rPr>
      </w:pPr>
      <w:r w:rsidRPr="0054197C">
        <w:rPr>
          <w:color w:val="000000" w:themeColor="text1"/>
        </w:rPr>
        <w:t xml:space="preserve"> Who did what</w:t>
      </w:r>
    </w:p>
    <w:p w14:paraId="2FC5DA33" w14:textId="77777777" w:rsidR="0054197C" w:rsidRPr="0054197C" w:rsidRDefault="0054197C" w:rsidP="0054197C">
      <w:pPr>
        <w:pStyle w:val="ListParagraph"/>
        <w:spacing w:line="276" w:lineRule="auto"/>
        <w:ind w:left="540"/>
        <w:jc w:val="both"/>
        <w:rPr>
          <w:b/>
          <w:color w:val="000000" w:themeColor="text1"/>
        </w:rPr>
      </w:pPr>
    </w:p>
    <w:p w14:paraId="5BDFAF5D" w14:textId="2F677A26" w:rsidR="0054197C" w:rsidRPr="0054197C" w:rsidRDefault="0054197C" w:rsidP="0054197C">
      <w:pPr>
        <w:pStyle w:val="ListParagraph"/>
        <w:spacing w:line="276" w:lineRule="auto"/>
        <w:ind w:left="0"/>
        <w:jc w:val="both"/>
        <w:rPr>
          <w:b/>
          <w:color w:val="000000" w:themeColor="text1"/>
        </w:rPr>
      </w:pPr>
      <w:r w:rsidRPr="0054197C">
        <w:rPr>
          <w:b/>
          <w:color w:val="000000" w:themeColor="text1"/>
        </w:rPr>
        <w:lastRenderedPageBreak/>
        <w:t>David Hooi:</w:t>
      </w:r>
    </w:p>
    <w:p w14:paraId="2F575DAD" w14:textId="0359442B" w:rsidR="0054197C" w:rsidRPr="0054197C" w:rsidRDefault="0054197C" w:rsidP="0054197C">
      <w:pPr>
        <w:pStyle w:val="ListParagraph"/>
        <w:spacing w:line="276" w:lineRule="auto"/>
        <w:ind w:left="0"/>
        <w:jc w:val="both"/>
        <w:rPr>
          <w:color w:val="000000" w:themeColor="text1"/>
        </w:rPr>
      </w:pPr>
      <w:r w:rsidRPr="0054197C">
        <w:rPr>
          <w:color w:val="000000" w:themeColor="text1"/>
        </w:rPr>
        <w:t>This week I worked the GUIs of the applications. I continued remaking the first designs of the GUIs and I also updated the setup document because we taught of more features and a extra application.</w:t>
      </w:r>
    </w:p>
    <w:p w14:paraId="366EC5FC" w14:textId="52AE1C2D" w:rsidR="0054197C" w:rsidRDefault="0054197C" w:rsidP="0054197C">
      <w:pPr>
        <w:pStyle w:val="ListParagraph"/>
        <w:spacing w:line="276" w:lineRule="auto"/>
        <w:ind w:left="540"/>
        <w:jc w:val="both"/>
        <w:rPr>
          <w:color w:val="000000" w:themeColor="text1"/>
        </w:rPr>
      </w:pPr>
    </w:p>
    <w:p w14:paraId="45FA5A69" w14:textId="3DC39C1A" w:rsidR="0054197C" w:rsidRPr="0054197C" w:rsidRDefault="0054197C" w:rsidP="0054197C">
      <w:pPr>
        <w:jc w:val="both"/>
        <w:rPr>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306B5399" w14:textId="41F33E54" w:rsidR="0054197C" w:rsidRDefault="00514A4E" w:rsidP="0054197C">
      <w:pPr>
        <w:spacing w:line="276" w:lineRule="auto"/>
        <w:jc w:val="both"/>
        <w:rPr>
          <w:color w:val="000000" w:themeColor="text1"/>
        </w:rPr>
      </w:pPr>
      <w:r w:rsidRPr="00514A4E">
        <w:rPr>
          <w:color w:val="000000" w:themeColor="text1"/>
        </w:rPr>
        <w:t>I did GUI for the admin app the employee window and for the loan stand.</w:t>
      </w:r>
    </w:p>
    <w:p w14:paraId="2BAAE679" w14:textId="77777777" w:rsidR="00514A4E" w:rsidRPr="00514A4E" w:rsidRDefault="00514A4E" w:rsidP="0054197C">
      <w:pPr>
        <w:spacing w:line="276" w:lineRule="auto"/>
        <w:jc w:val="both"/>
        <w:rPr>
          <w:color w:val="000000" w:themeColor="text1"/>
        </w:rPr>
      </w:pPr>
    </w:p>
    <w:p w14:paraId="73DB3AC8" w14:textId="144877BA" w:rsidR="0054197C" w:rsidRPr="0054197C" w:rsidRDefault="0054197C" w:rsidP="0054197C">
      <w:pPr>
        <w:spacing w:line="276" w:lineRule="auto"/>
        <w:jc w:val="both"/>
        <w:rPr>
          <w:color w:val="000000" w:themeColor="text1"/>
        </w:rPr>
      </w:pPr>
      <w:proofErr w:type="spellStart"/>
      <w:r w:rsidRPr="0054197C">
        <w:rPr>
          <w:b/>
          <w:color w:val="000000" w:themeColor="text1"/>
        </w:rPr>
        <w:t>Dimitar</w:t>
      </w:r>
      <w:proofErr w:type="spellEnd"/>
      <w:r w:rsidRPr="0054197C">
        <w:rPr>
          <w:b/>
          <w:color w:val="000000" w:themeColor="text1"/>
        </w:rPr>
        <w:t xml:space="preserve"> Ivanov:</w:t>
      </w:r>
    </w:p>
    <w:p w14:paraId="3C6B12F4" w14:textId="182E0F54" w:rsidR="0054197C" w:rsidRDefault="005114EF" w:rsidP="0054197C">
      <w:pPr>
        <w:spacing w:line="276" w:lineRule="auto"/>
        <w:jc w:val="both"/>
        <w:rPr>
          <w:color w:val="000000" w:themeColor="text1"/>
        </w:rPr>
      </w:pPr>
      <w:r>
        <w:rPr>
          <w:color w:val="000000" w:themeColor="text1"/>
        </w:rPr>
        <w:t>I worked on the visual aspects of the website</w:t>
      </w:r>
    </w:p>
    <w:p w14:paraId="49E3B154" w14:textId="77777777" w:rsidR="005C2D26" w:rsidRPr="0054197C" w:rsidRDefault="005C2D26" w:rsidP="0054197C">
      <w:pPr>
        <w:spacing w:line="276" w:lineRule="auto"/>
        <w:jc w:val="both"/>
        <w:rPr>
          <w:color w:val="000000" w:themeColor="text1"/>
        </w:rPr>
      </w:pPr>
    </w:p>
    <w:p w14:paraId="38C00BAC" w14:textId="3B25CBB9" w:rsidR="0054197C" w:rsidRPr="0054197C" w:rsidRDefault="0054197C" w:rsidP="0054197C">
      <w:pPr>
        <w:spacing w:line="276" w:lineRule="auto"/>
        <w:jc w:val="both"/>
        <w:rPr>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Pr="0054197C">
        <w:rPr>
          <w:b/>
          <w:color w:val="000000" w:themeColor="text1"/>
        </w:rPr>
        <w:t>:</w:t>
      </w:r>
    </w:p>
    <w:p w14:paraId="3A8C91D6" w14:textId="0793BCFF" w:rsidR="0054197C" w:rsidRPr="0054197C" w:rsidRDefault="00DB798B" w:rsidP="0054197C">
      <w:pPr>
        <w:spacing w:line="276" w:lineRule="auto"/>
        <w:jc w:val="both"/>
        <w:rPr>
          <w:color w:val="000000" w:themeColor="text1"/>
        </w:rPr>
      </w:pPr>
      <w:r w:rsidRPr="00DB798B">
        <w:rPr>
          <w:color w:val="000000" w:themeColor="text1"/>
        </w:rPr>
        <w:t>I finished ERD and made database creation SQL code</w:t>
      </w:r>
      <w:r w:rsidR="00514A4E">
        <w:rPr>
          <w:color w:val="000000" w:themeColor="text1"/>
        </w:rPr>
        <w:t>.</w:t>
      </w:r>
      <w:r w:rsidR="00451834">
        <w:rPr>
          <w:color w:val="000000" w:themeColor="text1"/>
        </w:rPr>
        <w:t xml:space="preserve"> I also made some small changes in documents</w:t>
      </w:r>
      <w:r w:rsidR="00BF52D6">
        <w:rPr>
          <w:color w:val="000000" w:themeColor="text1"/>
        </w:rPr>
        <w:t>.</w:t>
      </w:r>
    </w:p>
    <w:p w14:paraId="7C7BDD0F" w14:textId="77777777" w:rsidR="0054197C" w:rsidRDefault="0054197C" w:rsidP="0054197C">
      <w:pPr>
        <w:pStyle w:val="ListParagraph"/>
        <w:spacing w:line="276" w:lineRule="auto"/>
        <w:ind w:left="540"/>
        <w:jc w:val="both"/>
        <w:rPr>
          <w:color w:val="000000" w:themeColor="text1"/>
        </w:rPr>
      </w:pPr>
    </w:p>
    <w:p w14:paraId="69EEE75F" w14:textId="77777777" w:rsidR="0054197C" w:rsidRPr="0054197C" w:rsidRDefault="0054197C" w:rsidP="0054197C">
      <w:pPr>
        <w:pStyle w:val="ListParagraph"/>
        <w:spacing w:line="276" w:lineRule="auto"/>
        <w:ind w:left="540"/>
        <w:jc w:val="both"/>
        <w:rPr>
          <w:color w:val="000000" w:themeColor="text1"/>
        </w:rPr>
      </w:pPr>
    </w:p>
    <w:p w14:paraId="659CD6D1" w14:textId="77777777" w:rsidR="00670185" w:rsidRDefault="00670185" w:rsidP="00386F89">
      <w:pPr>
        <w:spacing w:line="276" w:lineRule="auto"/>
        <w:jc w:val="both"/>
        <w:rPr>
          <w:b/>
          <w:color w:val="333333" w:themeColor="accent2"/>
          <w:sz w:val="32"/>
        </w:rPr>
      </w:pPr>
    </w:p>
    <w:p w14:paraId="7FEACEBF" w14:textId="24D9BA92" w:rsidR="00670185" w:rsidRDefault="00670185" w:rsidP="00670185">
      <w:pPr>
        <w:pStyle w:val="Heading1"/>
        <w:numPr>
          <w:ilvl w:val="1"/>
          <w:numId w:val="4"/>
        </w:numPr>
        <w:ind w:left="0" w:firstLine="0"/>
      </w:pPr>
      <w:bookmarkStart w:id="8" w:name="_Toc9337600"/>
      <w:r>
        <w:t xml:space="preserve">Week </w:t>
      </w:r>
      <w:r w:rsidR="00EC7B1F">
        <w:t>6</w:t>
      </w:r>
      <w:bookmarkEnd w:id="8"/>
    </w:p>
    <w:p w14:paraId="6E0A6E9E" w14:textId="2E4D270C" w:rsidR="00670185" w:rsidRDefault="00670185" w:rsidP="00670185">
      <w:pPr>
        <w:pStyle w:val="Header222222222"/>
        <w:numPr>
          <w:ilvl w:val="2"/>
          <w:numId w:val="4"/>
        </w:numPr>
        <w:ind w:left="0" w:firstLine="0"/>
      </w:pPr>
      <w:r>
        <w:t xml:space="preserve"> Minutes</w:t>
      </w:r>
    </w:p>
    <w:p w14:paraId="60DFC25C" w14:textId="3374C20B" w:rsidR="00C70FBC" w:rsidRDefault="00C70FBC" w:rsidP="00C70FBC">
      <w:pPr>
        <w:pStyle w:val="Header222222222"/>
      </w:pPr>
    </w:p>
    <w:tbl>
      <w:tblPr>
        <w:tblStyle w:val="TableGrid"/>
        <w:tblW w:w="0" w:type="auto"/>
        <w:tblLook w:val="04A0" w:firstRow="1" w:lastRow="0" w:firstColumn="1" w:lastColumn="0" w:noHBand="0" w:noVBand="1"/>
      </w:tblPr>
      <w:tblGrid>
        <w:gridCol w:w="3424"/>
        <w:gridCol w:w="3413"/>
        <w:gridCol w:w="3413"/>
      </w:tblGrid>
      <w:tr w:rsidR="00C70FBC" w:rsidRPr="0054197C" w14:paraId="58D3450A" w14:textId="77777777" w:rsidTr="00C70FBC">
        <w:tc>
          <w:tcPr>
            <w:tcW w:w="3424" w:type="dxa"/>
            <w:shd w:val="clear" w:color="auto" w:fill="C6D9F1" w:themeFill="text2" w:themeFillTint="33"/>
          </w:tcPr>
          <w:p w14:paraId="6F1A2DF0" w14:textId="77777777" w:rsidR="00C70FBC" w:rsidRPr="0054197C" w:rsidRDefault="00C70FBC" w:rsidP="005A0F65">
            <w:pPr>
              <w:rPr>
                <w:color w:val="000000" w:themeColor="text1"/>
              </w:rPr>
            </w:pPr>
            <w:r w:rsidRPr="0054197C">
              <w:rPr>
                <w:color w:val="000000" w:themeColor="text1"/>
              </w:rPr>
              <w:t>Place</w:t>
            </w:r>
          </w:p>
        </w:tc>
        <w:tc>
          <w:tcPr>
            <w:tcW w:w="3413" w:type="dxa"/>
            <w:shd w:val="clear" w:color="auto" w:fill="C6D9F1" w:themeFill="text2" w:themeFillTint="33"/>
          </w:tcPr>
          <w:p w14:paraId="5A61350A" w14:textId="77777777" w:rsidR="00C70FBC" w:rsidRPr="0054197C" w:rsidRDefault="00C70FBC" w:rsidP="005A0F65">
            <w:pPr>
              <w:rPr>
                <w:color w:val="000000" w:themeColor="text1"/>
              </w:rPr>
            </w:pPr>
            <w:r w:rsidRPr="0054197C">
              <w:rPr>
                <w:color w:val="000000" w:themeColor="text1"/>
              </w:rPr>
              <w:t>Date</w:t>
            </w:r>
          </w:p>
        </w:tc>
        <w:tc>
          <w:tcPr>
            <w:tcW w:w="3413" w:type="dxa"/>
            <w:shd w:val="clear" w:color="auto" w:fill="C6D9F1" w:themeFill="text2" w:themeFillTint="33"/>
          </w:tcPr>
          <w:p w14:paraId="5E3CAD5A" w14:textId="77777777" w:rsidR="00C70FBC" w:rsidRPr="0054197C" w:rsidRDefault="00C70FBC" w:rsidP="005A0F65">
            <w:pPr>
              <w:rPr>
                <w:color w:val="000000" w:themeColor="text1"/>
              </w:rPr>
            </w:pPr>
            <w:r w:rsidRPr="0054197C">
              <w:rPr>
                <w:color w:val="000000" w:themeColor="text1"/>
              </w:rPr>
              <w:t>Time</w:t>
            </w:r>
          </w:p>
        </w:tc>
      </w:tr>
      <w:tr w:rsidR="00C70FBC" w:rsidRPr="0054197C" w14:paraId="18CFAF73" w14:textId="77777777" w:rsidTr="00C70FBC">
        <w:tc>
          <w:tcPr>
            <w:tcW w:w="3424" w:type="dxa"/>
          </w:tcPr>
          <w:p w14:paraId="3C0C6753" w14:textId="77777777" w:rsidR="00C70FBC" w:rsidRPr="0054197C" w:rsidRDefault="00C70FBC" w:rsidP="005A0F65">
            <w:pPr>
              <w:rPr>
                <w:color w:val="000000" w:themeColor="text1"/>
              </w:rPr>
            </w:pPr>
            <w:r w:rsidRPr="0054197C">
              <w:rPr>
                <w:color w:val="000000" w:themeColor="text1"/>
              </w:rPr>
              <w:t>Fontys</w:t>
            </w:r>
          </w:p>
        </w:tc>
        <w:tc>
          <w:tcPr>
            <w:tcW w:w="3413" w:type="dxa"/>
          </w:tcPr>
          <w:p w14:paraId="42E4BB10" w14:textId="20473545" w:rsidR="00C70FBC" w:rsidRPr="0054197C" w:rsidRDefault="00C70FBC" w:rsidP="005A0F65">
            <w:pPr>
              <w:rPr>
                <w:color w:val="000000" w:themeColor="text1"/>
              </w:rPr>
            </w:pPr>
            <w:r w:rsidRPr="0054197C">
              <w:rPr>
                <w:color w:val="000000" w:themeColor="text1"/>
              </w:rPr>
              <w:t>1</w:t>
            </w:r>
            <w:r>
              <w:rPr>
                <w:color w:val="000000" w:themeColor="text1"/>
              </w:rPr>
              <w:t>9</w:t>
            </w:r>
            <w:r w:rsidRPr="0054197C">
              <w:rPr>
                <w:color w:val="000000" w:themeColor="text1"/>
                <w:vertAlign w:val="superscript"/>
              </w:rPr>
              <w:t>th</w:t>
            </w:r>
            <w:r w:rsidRPr="0054197C">
              <w:rPr>
                <w:color w:val="000000" w:themeColor="text1"/>
              </w:rPr>
              <w:t xml:space="preserve"> of  March</w:t>
            </w:r>
          </w:p>
        </w:tc>
        <w:tc>
          <w:tcPr>
            <w:tcW w:w="3413" w:type="dxa"/>
          </w:tcPr>
          <w:p w14:paraId="5BE91B78" w14:textId="77777777" w:rsidR="00C70FBC" w:rsidRPr="0054197C" w:rsidRDefault="00C70FBC" w:rsidP="005A0F65">
            <w:pPr>
              <w:rPr>
                <w:color w:val="000000" w:themeColor="text1"/>
              </w:rPr>
            </w:pPr>
            <w:r w:rsidRPr="0054197C">
              <w:rPr>
                <w:color w:val="000000" w:themeColor="text1"/>
              </w:rPr>
              <w:t>12:00-16:00</w:t>
            </w:r>
          </w:p>
        </w:tc>
      </w:tr>
      <w:tr w:rsidR="00C70FBC" w:rsidRPr="0054197C" w14:paraId="544DCA83" w14:textId="77777777" w:rsidTr="00C70FBC">
        <w:tc>
          <w:tcPr>
            <w:tcW w:w="3424" w:type="dxa"/>
          </w:tcPr>
          <w:p w14:paraId="57831F03" w14:textId="77777777" w:rsidR="00C70FBC" w:rsidRPr="0054197C" w:rsidRDefault="00C70FBC" w:rsidP="005A0F65">
            <w:pPr>
              <w:rPr>
                <w:color w:val="000000" w:themeColor="text1"/>
              </w:rPr>
            </w:pPr>
            <w:r w:rsidRPr="0054197C">
              <w:rPr>
                <w:color w:val="000000" w:themeColor="text1"/>
              </w:rPr>
              <w:t>Individual work David</w:t>
            </w:r>
          </w:p>
        </w:tc>
        <w:tc>
          <w:tcPr>
            <w:tcW w:w="3413" w:type="dxa"/>
          </w:tcPr>
          <w:p w14:paraId="5C499DCA" w14:textId="14628234" w:rsidR="00C70FBC" w:rsidRPr="0054197C" w:rsidRDefault="00C70FBC" w:rsidP="005A0F65">
            <w:pPr>
              <w:rPr>
                <w:color w:val="000000" w:themeColor="text1"/>
              </w:rPr>
            </w:pPr>
            <w:r>
              <w:rPr>
                <w:color w:val="000000" w:themeColor="text1"/>
              </w:rPr>
              <w:t>20</w:t>
            </w:r>
            <w:r w:rsidRPr="0054197C">
              <w:rPr>
                <w:color w:val="000000" w:themeColor="text1"/>
                <w:vertAlign w:val="superscript"/>
              </w:rPr>
              <w:t>th</w:t>
            </w:r>
            <w:r w:rsidRPr="0054197C">
              <w:rPr>
                <w:color w:val="000000" w:themeColor="text1"/>
              </w:rPr>
              <w:t xml:space="preserve"> of March - </w:t>
            </w:r>
            <w:r>
              <w:rPr>
                <w:color w:val="000000" w:themeColor="text1"/>
              </w:rPr>
              <w:t>24</w:t>
            </w:r>
            <w:r w:rsidRPr="0054197C">
              <w:rPr>
                <w:color w:val="000000" w:themeColor="text1"/>
                <w:vertAlign w:val="superscript"/>
              </w:rPr>
              <w:t>th</w:t>
            </w:r>
            <w:r w:rsidRPr="0054197C">
              <w:rPr>
                <w:color w:val="000000" w:themeColor="text1"/>
              </w:rPr>
              <w:t xml:space="preserve"> of March </w:t>
            </w:r>
          </w:p>
        </w:tc>
        <w:tc>
          <w:tcPr>
            <w:tcW w:w="3413" w:type="dxa"/>
          </w:tcPr>
          <w:p w14:paraId="0F373736" w14:textId="77777777" w:rsidR="00C70FBC" w:rsidRPr="0054197C" w:rsidRDefault="00C70FBC" w:rsidP="005A0F65">
            <w:pPr>
              <w:rPr>
                <w:color w:val="000000" w:themeColor="text1"/>
              </w:rPr>
            </w:pPr>
            <w:r w:rsidRPr="0054197C">
              <w:rPr>
                <w:color w:val="000000" w:themeColor="text1"/>
              </w:rPr>
              <w:t>1</w:t>
            </w:r>
            <w:r>
              <w:rPr>
                <w:color w:val="000000" w:themeColor="text1"/>
              </w:rPr>
              <w:t>5</w:t>
            </w:r>
            <w:r w:rsidRPr="0054197C">
              <w:rPr>
                <w:color w:val="000000" w:themeColor="text1"/>
              </w:rPr>
              <w:t>:00-19:00</w:t>
            </w:r>
          </w:p>
        </w:tc>
      </w:tr>
      <w:tr w:rsidR="000654D3" w:rsidRPr="0054197C" w14:paraId="36771DA0" w14:textId="77777777" w:rsidTr="00C70FBC">
        <w:tc>
          <w:tcPr>
            <w:tcW w:w="3424" w:type="dxa"/>
          </w:tcPr>
          <w:p w14:paraId="08218B26" w14:textId="42C6B9AE" w:rsidR="000654D3" w:rsidRPr="0054197C" w:rsidRDefault="000654D3" w:rsidP="005A0F65">
            <w:pPr>
              <w:rPr>
                <w:color w:val="000000" w:themeColor="text1"/>
              </w:rPr>
            </w:pPr>
            <w:r>
              <w:rPr>
                <w:color w:val="000000" w:themeColor="text1"/>
              </w:rPr>
              <w:t>Individual work Maria</w:t>
            </w:r>
          </w:p>
        </w:tc>
        <w:tc>
          <w:tcPr>
            <w:tcW w:w="3413" w:type="dxa"/>
          </w:tcPr>
          <w:p w14:paraId="09E3E422" w14:textId="06E9F484" w:rsidR="000654D3" w:rsidRDefault="009A705D" w:rsidP="005A0F65">
            <w:pPr>
              <w:rPr>
                <w:color w:val="000000" w:themeColor="text1"/>
              </w:rPr>
            </w:pPr>
            <w:r>
              <w:rPr>
                <w:color w:val="000000" w:themeColor="text1"/>
              </w:rPr>
              <w:t>20</w:t>
            </w:r>
            <w:r w:rsidRPr="009A705D">
              <w:rPr>
                <w:color w:val="000000" w:themeColor="text1"/>
                <w:vertAlign w:val="superscript"/>
              </w:rPr>
              <w:t>th</w:t>
            </w:r>
            <w:r>
              <w:rPr>
                <w:color w:val="000000" w:themeColor="text1"/>
              </w:rPr>
              <w:t xml:space="preserve"> of March</w:t>
            </w:r>
            <w:r w:rsidR="00BD10C5">
              <w:rPr>
                <w:color w:val="000000" w:themeColor="text1"/>
              </w:rPr>
              <w:t xml:space="preserve"> – 22th of March</w:t>
            </w:r>
          </w:p>
        </w:tc>
        <w:tc>
          <w:tcPr>
            <w:tcW w:w="3413" w:type="dxa"/>
          </w:tcPr>
          <w:p w14:paraId="06B3B017" w14:textId="7428B758" w:rsidR="000654D3" w:rsidRPr="0054197C" w:rsidRDefault="000F2E16" w:rsidP="005A0F65">
            <w:pPr>
              <w:rPr>
                <w:color w:val="000000" w:themeColor="text1"/>
              </w:rPr>
            </w:pPr>
            <w:r>
              <w:rPr>
                <w:color w:val="000000" w:themeColor="text1"/>
              </w:rPr>
              <w:t>16:00-19:00</w:t>
            </w:r>
          </w:p>
        </w:tc>
      </w:tr>
      <w:tr w:rsidR="005E3F9D" w:rsidRPr="0054197C" w14:paraId="5B13592B" w14:textId="77777777" w:rsidTr="00C70FBC">
        <w:tc>
          <w:tcPr>
            <w:tcW w:w="3424" w:type="dxa"/>
          </w:tcPr>
          <w:p w14:paraId="6BEA10C4" w14:textId="437BD835" w:rsidR="005E3F9D" w:rsidRDefault="005E3F9D" w:rsidP="005E3F9D">
            <w:pPr>
              <w:rPr>
                <w:color w:val="000000" w:themeColor="text1"/>
              </w:rPr>
            </w:pPr>
            <w:r>
              <w:rPr>
                <w:color w:val="000000" w:themeColor="text1"/>
              </w:rPr>
              <w:t>Individual work Martin</w:t>
            </w:r>
          </w:p>
        </w:tc>
        <w:tc>
          <w:tcPr>
            <w:tcW w:w="3413" w:type="dxa"/>
          </w:tcPr>
          <w:p w14:paraId="0D922E49" w14:textId="758DD299" w:rsidR="005E3F9D" w:rsidRDefault="000F46B1" w:rsidP="005E3F9D">
            <w:pPr>
              <w:rPr>
                <w:color w:val="000000" w:themeColor="text1"/>
              </w:rPr>
            </w:pPr>
            <w:r>
              <w:rPr>
                <w:color w:val="000000" w:themeColor="text1"/>
              </w:rPr>
              <w:t>20</w:t>
            </w:r>
            <w:r w:rsidR="005E3F9D" w:rsidRPr="0054197C">
              <w:rPr>
                <w:color w:val="000000" w:themeColor="text1"/>
                <w:vertAlign w:val="superscript"/>
              </w:rPr>
              <w:t>th</w:t>
            </w:r>
            <w:r w:rsidR="005E3F9D" w:rsidRPr="0054197C">
              <w:rPr>
                <w:color w:val="000000" w:themeColor="text1"/>
              </w:rPr>
              <w:t xml:space="preserve"> of March - </w:t>
            </w:r>
            <w:r w:rsidR="009B4AD2">
              <w:rPr>
                <w:color w:val="000000" w:themeColor="text1"/>
              </w:rPr>
              <w:t>25</w:t>
            </w:r>
            <w:r w:rsidR="005E3F9D" w:rsidRPr="0054197C">
              <w:rPr>
                <w:color w:val="000000" w:themeColor="text1"/>
                <w:vertAlign w:val="superscript"/>
              </w:rPr>
              <w:t>th</w:t>
            </w:r>
            <w:r w:rsidR="005E3F9D" w:rsidRPr="0054197C">
              <w:rPr>
                <w:color w:val="000000" w:themeColor="text1"/>
              </w:rPr>
              <w:t xml:space="preserve"> of March</w:t>
            </w:r>
          </w:p>
        </w:tc>
        <w:tc>
          <w:tcPr>
            <w:tcW w:w="3413" w:type="dxa"/>
          </w:tcPr>
          <w:p w14:paraId="3C065C65" w14:textId="08628529" w:rsidR="005E3F9D" w:rsidRDefault="005E3F9D" w:rsidP="005E3F9D">
            <w:pPr>
              <w:rPr>
                <w:color w:val="000000" w:themeColor="text1"/>
              </w:rPr>
            </w:pPr>
            <w:r>
              <w:rPr>
                <w:color w:val="000000" w:themeColor="text1"/>
              </w:rPr>
              <w:t>1</w:t>
            </w:r>
            <w:r w:rsidR="00B909A1">
              <w:rPr>
                <w:color w:val="000000" w:themeColor="text1"/>
              </w:rPr>
              <w:t>6</w:t>
            </w:r>
            <w:r>
              <w:rPr>
                <w:color w:val="000000" w:themeColor="text1"/>
              </w:rPr>
              <w:t>:00-18:00</w:t>
            </w:r>
          </w:p>
        </w:tc>
      </w:tr>
      <w:tr w:rsidR="005E3F9D" w:rsidRPr="0054197C" w14:paraId="7EAD3BC2" w14:textId="77777777" w:rsidTr="00C70FBC">
        <w:tc>
          <w:tcPr>
            <w:tcW w:w="3424" w:type="dxa"/>
          </w:tcPr>
          <w:p w14:paraId="106EE717" w14:textId="7A150549" w:rsidR="005E3F9D" w:rsidRDefault="005E3F9D" w:rsidP="005E3F9D">
            <w:pPr>
              <w:rPr>
                <w:color w:val="000000" w:themeColor="text1"/>
              </w:rPr>
            </w:pPr>
            <w:r>
              <w:rPr>
                <w:color w:val="000000" w:themeColor="text1"/>
              </w:rPr>
              <w:t xml:space="preserve">Individual work </w:t>
            </w:r>
            <w:proofErr w:type="spellStart"/>
            <w:r>
              <w:rPr>
                <w:color w:val="000000" w:themeColor="text1"/>
              </w:rPr>
              <w:t>Dimitar</w:t>
            </w:r>
            <w:proofErr w:type="spellEnd"/>
          </w:p>
        </w:tc>
        <w:tc>
          <w:tcPr>
            <w:tcW w:w="3413" w:type="dxa"/>
          </w:tcPr>
          <w:p w14:paraId="09A41E19" w14:textId="72259BD3" w:rsidR="005E3F9D" w:rsidRDefault="0088522B" w:rsidP="005E3F9D">
            <w:pPr>
              <w:rPr>
                <w:color w:val="000000" w:themeColor="text1"/>
              </w:rPr>
            </w:pPr>
            <w:r>
              <w:rPr>
                <w:color w:val="000000" w:themeColor="text1"/>
              </w:rPr>
              <w:t>20</w:t>
            </w:r>
            <w:r w:rsidR="005E3F9D" w:rsidRPr="0054197C">
              <w:rPr>
                <w:color w:val="000000" w:themeColor="text1"/>
                <w:vertAlign w:val="superscript"/>
              </w:rPr>
              <w:t>th</w:t>
            </w:r>
            <w:r w:rsidR="005E3F9D" w:rsidRPr="0054197C">
              <w:rPr>
                <w:color w:val="000000" w:themeColor="text1"/>
              </w:rPr>
              <w:t xml:space="preserve"> of March - </w:t>
            </w:r>
            <w:r w:rsidR="009B4AD2">
              <w:rPr>
                <w:color w:val="000000" w:themeColor="text1"/>
              </w:rPr>
              <w:t>25</w:t>
            </w:r>
            <w:r w:rsidR="005E3F9D" w:rsidRPr="0054197C">
              <w:rPr>
                <w:color w:val="000000" w:themeColor="text1"/>
                <w:vertAlign w:val="superscript"/>
              </w:rPr>
              <w:t>th</w:t>
            </w:r>
            <w:r w:rsidR="005E3F9D" w:rsidRPr="0054197C">
              <w:rPr>
                <w:color w:val="000000" w:themeColor="text1"/>
              </w:rPr>
              <w:t xml:space="preserve"> of March</w:t>
            </w:r>
          </w:p>
        </w:tc>
        <w:tc>
          <w:tcPr>
            <w:tcW w:w="3413" w:type="dxa"/>
          </w:tcPr>
          <w:p w14:paraId="78235628" w14:textId="1A29DDCE" w:rsidR="005E3F9D" w:rsidRDefault="005E3F9D" w:rsidP="005E3F9D">
            <w:pPr>
              <w:rPr>
                <w:color w:val="000000" w:themeColor="text1"/>
              </w:rPr>
            </w:pPr>
            <w:r>
              <w:rPr>
                <w:color w:val="000000" w:themeColor="text1"/>
              </w:rPr>
              <w:t>16:00-18:00</w:t>
            </w:r>
          </w:p>
        </w:tc>
      </w:tr>
    </w:tbl>
    <w:p w14:paraId="2144FFE8" w14:textId="77777777" w:rsidR="00C70FBC" w:rsidRDefault="00C70FBC" w:rsidP="00C70FBC">
      <w:pPr>
        <w:pStyle w:val="Header222222222"/>
      </w:pPr>
    </w:p>
    <w:p w14:paraId="21429FB5" w14:textId="257C855A" w:rsidR="00670185" w:rsidRDefault="00670185" w:rsidP="00670185">
      <w:pPr>
        <w:pStyle w:val="Header222222222"/>
        <w:numPr>
          <w:ilvl w:val="2"/>
          <w:numId w:val="4"/>
        </w:numPr>
        <w:ind w:left="0" w:firstLine="0"/>
      </w:pPr>
      <w:r>
        <w:t xml:space="preserve"> Who did what</w:t>
      </w:r>
    </w:p>
    <w:p w14:paraId="35149FF8" w14:textId="245ABCC6" w:rsidR="00C70FBC" w:rsidRDefault="00C70FBC" w:rsidP="00C70FBC">
      <w:pPr>
        <w:pStyle w:val="Header222222222"/>
      </w:pPr>
    </w:p>
    <w:p w14:paraId="12FD1FEB" w14:textId="77777777" w:rsidR="00C70FBC" w:rsidRPr="0054197C" w:rsidRDefault="00C70FBC" w:rsidP="00C70FBC">
      <w:pPr>
        <w:pStyle w:val="ListParagraph"/>
        <w:spacing w:line="276" w:lineRule="auto"/>
        <w:ind w:left="540"/>
        <w:jc w:val="both"/>
        <w:rPr>
          <w:b/>
          <w:color w:val="000000" w:themeColor="text1"/>
        </w:rPr>
      </w:pPr>
    </w:p>
    <w:p w14:paraId="13BE2CF3" w14:textId="77777777" w:rsidR="00C70FBC" w:rsidRPr="0054197C" w:rsidRDefault="00C70FBC" w:rsidP="00C70FBC">
      <w:pPr>
        <w:pStyle w:val="ListParagraph"/>
        <w:spacing w:line="276" w:lineRule="auto"/>
        <w:ind w:left="0"/>
        <w:jc w:val="both"/>
        <w:rPr>
          <w:b/>
          <w:color w:val="000000" w:themeColor="text1"/>
        </w:rPr>
      </w:pPr>
      <w:r w:rsidRPr="0054197C">
        <w:rPr>
          <w:b/>
          <w:color w:val="000000" w:themeColor="text1"/>
        </w:rPr>
        <w:t>David Hooi:</w:t>
      </w:r>
    </w:p>
    <w:p w14:paraId="01CF310F" w14:textId="5774F131" w:rsidR="00C70FBC" w:rsidRPr="0054197C" w:rsidRDefault="00C70FBC" w:rsidP="00C70FBC">
      <w:pPr>
        <w:pStyle w:val="ListParagraph"/>
        <w:spacing w:line="276" w:lineRule="auto"/>
        <w:ind w:left="0"/>
        <w:jc w:val="both"/>
        <w:rPr>
          <w:color w:val="000000" w:themeColor="text1"/>
        </w:rPr>
      </w:pPr>
      <w:r w:rsidRPr="0054197C">
        <w:rPr>
          <w:color w:val="000000" w:themeColor="text1"/>
        </w:rPr>
        <w:t xml:space="preserve">This week I worked </w:t>
      </w:r>
      <w:r>
        <w:rPr>
          <w:color w:val="000000" w:themeColor="text1"/>
        </w:rPr>
        <w:t xml:space="preserve">on completing the </w:t>
      </w:r>
      <w:r w:rsidRPr="0054197C">
        <w:rPr>
          <w:color w:val="000000" w:themeColor="text1"/>
        </w:rPr>
        <w:t>GUIs of the applications. I continued remaking the first designs of the GUIs and I also updated</w:t>
      </w:r>
      <w:r>
        <w:rPr>
          <w:color w:val="000000" w:themeColor="text1"/>
        </w:rPr>
        <w:t xml:space="preserve"> some of the use cases in the setup document</w:t>
      </w:r>
      <w:r w:rsidRPr="0054197C">
        <w:rPr>
          <w:color w:val="000000" w:themeColor="text1"/>
        </w:rPr>
        <w:t>.</w:t>
      </w:r>
    </w:p>
    <w:p w14:paraId="0499CA92" w14:textId="77777777" w:rsidR="00C70FBC" w:rsidRDefault="00C70FBC" w:rsidP="00C70FBC">
      <w:pPr>
        <w:pStyle w:val="ListParagraph"/>
        <w:spacing w:line="276" w:lineRule="auto"/>
        <w:ind w:left="540"/>
        <w:jc w:val="both"/>
        <w:rPr>
          <w:color w:val="000000" w:themeColor="text1"/>
        </w:rPr>
      </w:pPr>
    </w:p>
    <w:p w14:paraId="1AFCE669" w14:textId="77777777" w:rsidR="00C70FBC" w:rsidRPr="0054197C" w:rsidRDefault="00C70FBC" w:rsidP="00C70FBC">
      <w:pPr>
        <w:jc w:val="both"/>
        <w:rPr>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2F3CBC59" w14:textId="0A7257BB" w:rsidR="00C70FBC" w:rsidRDefault="00C70FBC" w:rsidP="00C70FBC">
      <w:pPr>
        <w:spacing w:line="276" w:lineRule="auto"/>
        <w:jc w:val="both"/>
        <w:rPr>
          <w:color w:val="000000" w:themeColor="text1"/>
        </w:rPr>
      </w:pPr>
      <w:r w:rsidRPr="0054197C">
        <w:rPr>
          <w:color w:val="000000" w:themeColor="text1"/>
        </w:rPr>
        <w:t xml:space="preserve">This week I worked </w:t>
      </w:r>
      <w:r>
        <w:rPr>
          <w:color w:val="000000" w:themeColor="text1"/>
        </w:rPr>
        <w:t xml:space="preserve">on completing the </w:t>
      </w:r>
      <w:r w:rsidRPr="0054197C">
        <w:rPr>
          <w:color w:val="000000" w:themeColor="text1"/>
        </w:rPr>
        <w:t>GUIs of the applications</w:t>
      </w:r>
    </w:p>
    <w:p w14:paraId="5F9C54DB" w14:textId="77777777" w:rsidR="00C70FBC" w:rsidRPr="00514A4E" w:rsidRDefault="00C70FBC" w:rsidP="00C70FBC">
      <w:pPr>
        <w:spacing w:line="276" w:lineRule="auto"/>
        <w:jc w:val="both"/>
        <w:rPr>
          <w:color w:val="000000" w:themeColor="text1"/>
        </w:rPr>
      </w:pPr>
    </w:p>
    <w:p w14:paraId="48125BCD" w14:textId="77777777" w:rsidR="00C70FBC" w:rsidRPr="0054197C" w:rsidRDefault="00C70FBC" w:rsidP="00C70FBC">
      <w:pPr>
        <w:spacing w:line="276" w:lineRule="auto"/>
        <w:jc w:val="both"/>
        <w:rPr>
          <w:color w:val="000000" w:themeColor="text1"/>
        </w:rPr>
      </w:pPr>
      <w:proofErr w:type="spellStart"/>
      <w:r w:rsidRPr="0054197C">
        <w:rPr>
          <w:b/>
          <w:color w:val="000000" w:themeColor="text1"/>
        </w:rPr>
        <w:t>Dimitar</w:t>
      </w:r>
      <w:proofErr w:type="spellEnd"/>
      <w:r w:rsidRPr="0054197C">
        <w:rPr>
          <w:b/>
          <w:color w:val="000000" w:themeColor="text1"/>
        </w:rPr>
        <w:t xml:space="preserve"> Ivanov:</w:t>
      </w:r>
    </w:p>
    <w:p w14:paraId="0358AD87" w14:textId="77777777" w:rsidR="00C70FBC" w:rsidRDefault="00C70FBC" w:rsidP="00C70FBC">
      <w:pPr>
        <w:spacing w:line="276" w:lineRule="auto"/>
        <w:jc w:val="both"/>
        <w:rPr>
          <w:color w:val="000000" w:themeColor="text1"/>
        </w:rPr>
      </w:pPr>
      <w:r>
        <w:rPr>
          <w:color w:val="000000" w:themeColor="text1"/>
        </w:rPr>
        <w:t>I worked on the visual aspects of the website</w:t>
      </w:r>
    </w:p>
    <w:p w14:paraId="7C05D6A7" w14:textId="77777777" w:rsidR="00C70FBC" w:rsidRPr="0054197C" w:rsidRDefault="00C70FBC" w:rsidP="00C70FBC">
      <w:pPr>
        <w:spacing w:line="276" w:lineRule="auto"/>
        <w:jc w:val="both"/>
        <w:rPr>
          <w:color w:val="000000" w:themeColor="text1"/>
        </w:rPr>
      </w:pPr>
    </w:p>
    <w:p w14:paraId="0708B0DE" w14:textId="77777777" w:rsidR="00C70FBC" w:rsidRPr="0054197C" w:rsidRDefault="00C70FBC" w:rsidP="00C70FBC">
      <w:pPr>
        <w:spacing w:line="276" w:lineRule="auto"/>
        <w:jc w:val="both"/>
        <w:rPr>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Pr="0054197C">
        <w:rPr>
          <w:b/>
          <w:color w:val="000000" w:themeColor="text1"/>
        </w:rPr>
        <w:t>:</w:t>
      </w:r>
    </w:p>
    <w:p w14:paraId="7375F336" w14:textId="2B884E9F" w:rsidR="00C70FBC" w:rsidRPr="0054197C" w:rsidRDefault="00C70FBC" w:rsidP="00C70FBC">
      <w:pPr>
        <w:spacing w:line="276" w:lineRule="auto"/>
        <w:jc w:val="both"/>
        <w:rPr>
          <w:color w:val="000000" w:themeColor="text1"/>
        </w:rPr>
      </w:pPr>
      <w:r w:rsidRPr="00DB798B">
        <w:rPr>
          <w:color w:val="000000" w:themeColor="text1"/>
        </w:rPr>
        <w:t>I</w:t>
      </w:r>
      <w:r w:rsidR="00254822">
        <w:rPr>
          <w:color w:val="000000" w:themeColor="text1"/>
        </w:rPr>
        <w:t xml:space="preserve"> created use cases diagrams</w:t>
      </w:r>
      <w:r w:rsidR="00767211">
        <w:rPr>
          <w:color w:val="000000" w:themeColor="text1"/>
        </w:rPr>
        <w:t xml:space="preserve"> for website and appli</w:t>
      </w:r>
      <w:r w:rsidR="00BC0364">
        <w:rPr>
          <w:color w:val="000000" w:themeColor="text1"/>
        </w:rPr>
        <w:t>ca</w:t>
      </w:r>
      <w:r w:rsidR="00767211">
        <w:rPr>
          <w:color w:val="000000" w:themeColor="text1"/>
        </w:rPr>
        <w:t>tion</w:t>
      </w:r>
      <w:r w:rsidR="00254822">
        <w:rPr>
          <w:color w:val="000000" w:themeColor="text1"/>
        </w:rPr>
        <w:t xml:space="preserve">, edited </w:t>
      </w:r>
      <w:r w:rsidR="00BC0364">
        <w:rPr>
          <w:color w:val="000000" w:themeColor="text1"/>
        </w:rPr>
        <w:t xml:space="preserve">existing </w:t>
      </w:r>
      <w:r w:rsidR="00254822">
        <w:rPr>
          <w:color w:val="000000" w:themeColor="text1"/>
        </w:rPr>
        <w:t>use case</w:t>
      </w:r>
      <w:r w:rsidR="00CD6EF7">
        <w:rPr>
          <w:color w:val="000000" w:themeColor="text1"/>
        </w:rPr>
        <w:t>s.</w:t>
      </w:r>
      <w:r w:rsidR="00415B4F">
        <w:rPr>
          <w:color w:val="000000" w:themeColor="text1"/>
        </w:rPr>
        <w:t xml:space="preserve"> I also made some more changed in ERD according to new ideas our team had after discussing </w:t>
      </w:r>
      <w:r w:rsidR="000919ED">
        <w:rPr>
          <w:color w:val="000000" w:themeColor="text1"/>
        </w:rPr>
        <w:t>applications.</w:t>
      </w:r>
    </w:p>
    <w:p w14:paraId="4808C1BC" w14:textId="77777777" w:rsidR="00C70FBC" w:rsidRPr="004D0562" w:rsidRDefault="00C70FBC" w:rsidP="00C70FBC">
      <w:pPr>
        <w:pStyle w:val="Header222222222"/>
      </w:pPr>
    </w:p>
    <w:p w14:paraId="234096ED" w14:textId="294DAFB7" w:rsidR="00670185" w:rsidRDefault="00670185" w:rsidP="00386F89">
      <w:pPr>
        <w:spacing w:line="276" w:lineRule="auto"/>
        <w:jc w:val="both"/>
        <w:rPr>
          <w:b/>
          <w:color w:val="333333" w:themeColor="accent2"/>
          <w:sz w:val="32"/>
        </w:rPr>
      </w:pPr>
    </w:p>
    <w:p w14:paraId="5EFEDCF4" w14:textId="0D043B15" w:rsidR="00670185" w:rsidRDefault="00670185" w:rsidP="00670185">
      <w:pPr>
        <w:pStyle w:val="Heading1"/>
        <w:numPr>
          <w:ilvl w:val="1"/>
          <w:numId w:val="4"/>
        </w:numPr>
        <w:ind w:left="0" w:firstLine="0"/>
      </w:pPr>
      <w:bookmarkStart w:id="9" w:name="_Toc9337601"/>
      <w:r>
        <w:t xml:space="preserve">Week </w:t>
      </w:r>
      <w:r w:rsidR="00EC7B1F">
        <w:t>7</w:t>
      </w:r>
      <w:bookmarkEnd w:id="9"/>
    </w:p>
    <w:p w14:paraId="726F6670" w14:textId="2A3F7127" w:rsidR="00670185" w:rsidRDefault="00670185" w:rsidP="00670185">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5534D1" w:rsidRPr="0054197C" w14:paraId="2E9D39F4" w14:textId="77777777" w:rsidTr="005A0F65">
        <w:tc>
          <w:tcPr>
            <w:tcW w:w="3424" w:type="dxa"/>
            <w:shd w:val="clear" w:color="auto" w:fill="C6D9F1" w:themeFill="text2" w:themeFillTint="33"/>
          </w:tcPr>
          <w:p w14:paraId="084703FD" w14:textId="77777777" w:rsidR="005534D1" w:rsidRPr="0054197C" w:rsidRDefault="005534D1" w:rsidP="005A0F65">
            <w:pPr>
              <w:rPr>
                <w:color w:val="000000" w:themeColor="text1"/>
              </w:rPr>
            </w:pPr>
            <w:r w:rsidRPr="0054197C">
              <w:rPr>
                <w:color w:val="000000" w:themeColor="text1"/>
              </w:rPr>
              <w:t>Place</w:t>
            </w:r>
          </w:p>
        </w:tc>
        <w:tc>
          <w:tcPr>
            <w:tcW w:w="3413" w:type="dxa"/>
            <w:shd w:val="clear" w:color="auto" w:fill="C6D9F1" w:themeFill="text2" w:themeFillTint="33"/>
          </w:tcPr>
          <w:p w14:paraId="2770B9A2" w14:textId="77777777" w:rsidR="005534D1" w:rsidRPr="0054197C" w:rsidRDefault="005534D1" w:rsidP="005A0F65">
            <w:pPr>
              <w:rPr>
                <w:color w:val="000000" w:themeColor="text1"/>
              </w:rPr>
            </w:pPr>
            <w:r w:rsidRPr="0054197C">
              <w:rPr>
                <w:color w:val="000000" w:themeColor="text1"/>
              </w:rPr>
              <w:t>Date</w:t>
            </w:r>
          </w:p>
        </w:tc>
        <w:tc>
          <w:tcPr>
            <w:tcW w:w="3413" w:type="dxa"/>
            <w:shd w:val="clear" w:color="auto" w:fill="C6D9F1" w:themeFill="text2" w:themeFillTint="33"/>
          </w:tcPr>
          <w:p w14:paraId="2A8E4296" w14:textId="77777777" w:rsidR="005534D1" w:rsidRPr="0054197C" w:rsidRDefault="005534D1" w:rsidP="005A0F65">
            <w:pPr>
              <w:rPr>
                <w:color w:val="000000" w:themeColor="text1"/>
              </w:rPr>
            </w:pPr>
            <w:r w:rsidRPr="0054197C">
              <w:rPr>
                <w:color w:val="000000" w:themeColor="text1"/>
              </w:rPr>
              <w:t>Time</w:t>
            </w:r>
          </w:p>
        </w:tc>
      </w:tr>
      <w:tr w:rsidR="005534D1" w:rsidRPr="0054197C" w14:paraId="5B80A0BA" w14:textId="77777777" w:rsidTr="005A0F65">
        <w:tc>
          <w:tcPr>
            <w:tcW w:w="3424" w:type="dxa"/>
          </w:tcPr>
          <w:p w14:paraId="60C507BA" w14:textId="77777777" w:rsidR="005534D1" w:rsidRPr="0054197C" w:rsidRDefault="005534D1" w:rsidP="005A0F65">
            <w:pPr>
              <w:rPr>
                <w:color w:val="000000" w:themeColor="text1"/>
              </w:rPr>
            </w:pPr>
            <w:r w:rsidRPr="0054197C">
              <w:rPr>
                <w:color w:val="000000" w:themeColor="text1"/>
              </w:rPr>
              <w:t>Fontys</w:t>
            </w:r>
          </w:p>
        </w:tc>
        <w:tc>
          <w:tcPr>
            <w:tcW w:w="3413" w:type="dxa"/>
          </w:tcPr>
          <w:p w14:paraId="01C64C5B" w14:textId="726B49B7" w:rsidR="005534D1" w:rsidRPr="0054197C" w:rsidRDefault="009B179A" w:rsidP="005A0F65">
            <w:pPr>
              <w:rPr>
                <w:color w:val="000000" w:themeColor="text1"/>
              </w:rPr>
            </w:pPr>
            <w:r>
              <w:rPr>
                <w:color w:val="000000" w:themeColor="text1"/>
              </w:rPr>
              <w:t>26</w:t>
            </w:r>
            <w:r w:rsidR="005534D1" w:rsidRPr="0054197C">
              <w:rPr>
                <w:color w:val="000000" w:themeColor="text1"/>
                <w:vertAlign w:val="superscript"/>
              </w:rPr>
              <w:t>th</w:t>
            </w:r>
            <w:r w:rsidR="005534D1" w:rsidRPr="0054197C">
              <w:rPr>
                <w:color w:val="000000" w:themeColor="text1"/>
              </w:rPr>
              <w:t xml:space="preserve"> of  March</w:t>
            </w:r>
          </w:p>
        </w:tc>
        <w:tc>
          <w:tcPr>
            <w:tcW w:w="3413" w:type="dxa"/>
          </w:tcPr>
          <w:p w14:paraId="2F6BF41C" w14:textId="77777777" w:rsidR="005534D1" w:rsidRPr="0054197C" w:rsidRDefault="005534D1" w:rsidP="005A0F65">
            <w:pPr>
              <w:rPr>
                <w:color w:val="000000" w:themeColor="text1"/>
              </w:rPr>
            </w:pPr>
            <w:r w:rsidRPr="0054197C">
              <w:rPr>
                <w:color w:val="000000" w:themeColor="text1"/>
              </w:rPr>
              <w:t>12:00-16:00</w:t>
            </w:r>
          </w:p>
        </w:tc>
      </w:tr>
      <w:tr w:rsidR="005534D1" w:rsidRPr="0054197C" w14:paraId="116DC520" w14:textId="77777777" w:rsidTr="005A0F65">
        <w:tc>
          <w:tcPr>
            <w:tcW w:w="3424" w:type="dxa"/>
          </w:tcPr>
          <w:p w14:paraId="70A2E625" w14:textId="77777777" w:rsidR="005534D1" w:rsidRPr="0054197C" w:rsidRDefault="005534D1" w:rsidP="005A0F65">
            <w:pPr>
              <w:rPr>
                <w:color w:val="000000" w:themeColor="text1"/>
              </w:rPr>
            </w:pPr>
            <w:r w:rsidRPr="0054197C">
              <w:rPr>
                <w:color w:val="000000" w:themeColor="text1"/>
              </w:rPr>
              <w:t>Individual work David</w:t>
            </w:r>
          </w:p>
        </w:tc>
        <w:tc>
          <w:tcPr>
            <w:tcW w:w="3413" w:type="dxa"/>
          </w:tcPr>
          <w:p w14:paraId="34640CD5" w14:textId="7C6775BC" w:rsidR="005534D1" w:rsidRPr="0054197C" w:rsidRDefault="005534D1" w:rsidP="005A0F65">
            <w:pPr>
              <w:rPr>
                <w:color w:val="000000" w:themeColor="text1"/>
              </w:rPr>
            </w:pPr>
            <w:r>
              <w:rPr>
                <w:color w:val="000000" w:themeColor="text1"/>
              </w:rPr>
              <w:t>2</w:t>
            </w:r>
            <w:r w:rsidR="00D21DE5">
              <w:rPr>
                <w:color w:val="000000" w:themeColor="text1"/>
              </w:rPr>
              <w:t>7</w:t>
            </w:r>
            <w:r w:rsidRPr="0054197C">
              <w:rPr>
                <w:color w:val="000000" w:themeColor="text1"/>
                <w:vertAlign w:val="superscript"/>
              </w:rPr>
              <w:t>th</w:t>
            </w:r>
            <w:r w:rsidRPr="0054197C">
              <w:rPr>
                <w:color w:val="000000" w:themeColor="text1"/>
              </w:rPr>
              <w:t xml:space="preserve"> of March - </w:t>
            </w:r>
            <w:r>
              <w:rPr>
                <w:color w:val="000000" w:themeColor="text1"/>
              </w:rPr>
              <w:t>2</w:t>
            </w:r>
            <w:r w:rsidR="00D21DE5">
              <w:rPr>
                <w:color w:val="000000" w:themeColor="text1"/>
              </w:rPr>
              <w:t>9</w:t>
            </w:r>
            <w:r w:rsidRPr="0054197C">
              <w:rPr>
                <w:color w:val="000000" w:themeColor="text1"/>
                <w:vertAlign w:val="superscript"/>
              </w:rPr>
              <w:t>th</w:t>
            </w:r>
            <w:r w:rsidRPr="0054197C">
              <w:rPr>
                <w:color w:val="000000" w:themeColor="text1"/>
              </w:rPr>
              <w:t xml:space="preserve"> of March </w:t>
            </w:r>
          </w:p>
        </w:tc>
        <w:tc>
          <w:tcPr>
            <w:tcW w:w="3413" w:type="dxa"/>
          </w:tcPr>
          <w:p w14:paraId="7D4D16B9" w14:textId="03709192" w:rsidR="005534D1" w:rsidRPr="0054197C" w:rsidRDefault="005534D1" w:rsidP="005A0F65">
            <w:pPr>
              <w:rPr>
                <w:color w:val="000000" w:themeColor="text1"/>
              </w:rPr>
            </w:pPr>
            <w:r w:rsidRPr="0054197C">
              <w:rPr>
                <w:color w:val="000000" w:themeColor="text1"/>
              </w:rPr>
              <w:t>1</w:t>
            </w:r>
            <w:r w:rsidR="001120C3">
              <w:rPr>
                <w:color w:val="000000" w:themeColor="text1"/>
              </w:rPr>
              <w:t>6</w:t>
            </w:r>
            <w:r w:rsidRPr="0054197C">
              <w:rPr>
                <w:color w:val="000000" w:themeColor="text1"/>
              </w:rPr>
              <w:t>:00-</w:t>
            </w:r>
            <w:r w:rsidR="006B0FC1">
              <w:rPr>
                <w:color w:val="000000" w:themeColor="text1"/>
              </w:rPr>
              <w:t>20</w:t>
            </w:r>
            <w:r w:rsidRPr="0054197C">
              <w:rPr>
                <w:color w:val="000000" w:themeColor="text1"/>
              </w:rPr>
              <w:t>:00</w:t>
            </w:r>
          </w:p>
        </w:tc>
      </w:tr>
      <w:tr w:rsidR="005534D1" w:rsidRPr="0054197C" w14:paraId="3CE4DF5A" w14:textId="77777777" w:rsidTr="005A0F65">
        <w:tc>
          <w:tcPr>
            <w:tcW w:w="3424" w:type="dxa"/>
          </w:tcPr>
          <w:p w14:paraId="3B30114D" w14:textId="77777777" w:rsidR="005534D1" w:rsidRPr="0054197C" w:rsidRDefault="005534D1" w:rsidP="005A0F65">
            <w:pPr>
              <w:rPr>
                <w:color w:val="000000" w:themeColor="text1"/>
              </w:rPr>
            </w:pPr>
            <w:r>
              <w:rPr>
                <w:color w:val="000000" w:themeColor="text1"/>
              </w:rPr>
              <w:t>Individual work Maria</w:t>
            </w:r>
          </w:p>
        </w:tc>
        <w:tc>
          <w:tcPr>
            <w:tcW w:w="3413" w:type="dxa"/>
          </w:tcPr>
          <w:p w14:paraId="3E14850C" w14:textId="5C6E29AA" w:rsidR="005534D1" w:rsidRDefault="005534D1" w:rsidP="005A0F65">
            <w:pPr>
              <w:rPr>
                <w:color w:val="000000" w:themeColor="text1"/>
              </w:rPr>
            </w:pPr>
            <w:r>
              <w:rPr>
                <w:color w:val="000000" w:themeColor="text1"/>
              </w:rPr>
              <w:t>2</w:t>
            </w:r>
            <w:r w:rsidR="00414BE7">
              <w:rPr>
                <w:color w:val="000000" w:themeColor="text1"/>
              </w:rPr>
              <w:t>7</w:t>
            </w:r>
            <w:r w:rsidRPr="009A705D">
              <w:rPr>
                <w:color w:val="000000" w:themeColor="text1"/>
                <w:vertAlign w:val="superscript"/>
              </w:rPr>
              <w:t>th</w:t>
            </w:r>
            <w:r>
              <w:rPr>
                <w:color w:val="000000" w:themeColor="text1"/>
              </w:rPr>
              <w:t xml:space="preserve"> of March – </w:t>
            </w:r>
            <w:r w:rsidR="00414BE7">
              <w:rPr>
                <w:color w:val="000000" w:themeColor="text1"/>
              </w:rPr>
              <w:t>28</w:t>
            </w:r>
            <w:r>
              <w:rPr>
                <w:color w:val="000000" w:themeColor="text1"/>
              </w:rPr>
              <w:t>th of March</w:t>
            </w:r>
          </w:p>
        </w:tc>
        <w:tc>
          <w:tcPr>
            <w:tcW w:w="3413" w:type="dxa"/>
          </w:tcPr>
          <w:p w14:paraId="3441018A" w14:textId="1BE3BF4C" w:rsidR="005534D1" w:rsidRPr="0054197C" w:rsidRDefault="005534D1" w:rsidP="005A0F65">
            <w:pPr>
              <w:rPr>
                <w:color w:val="000000" w:themeColor="text1"/>
              </w:rPr>
            </w:pPr>
            <w:r>
              <w:rPr>
                <w:color w:val="000000" w:themeColor="text1"/>
              </w:rPr>
              <w:t>16:00-</w:t>
            </w:r>
            <w:r w:rsidR="00866436">
              <w:rPr>
                <w:color w:val="000000" w:themeColor="text1"/>
              </w:rPr>
              <w:t>20</w:t>
            </w:r>
            <w:r>
              <w:rPr>
                <w:color w:val="000000" w:themeColor="text1"/>
              </w:rPr>
              <w:t>:00</w:t>
            </w:r>
          </w:p>
        </w:tc>
      </w:tr>
      <w:tr w:rsidR="00E13934" w:rsidRPr="0054197C" w14:paraId="0333CFB2" w14:textId="77777777" w:rsidTr="005A0F65">
        <w:tc>
          <w:tcPr>
            <w:tcW w:w="3424" w:type="dxa"/>
          </w:tcPr>
          <w:p w14:paraId="18AD0363" w14:textId="6F5A1F0F" w:rsidR="00E13934" w:rsidRDefault="00E13934" w:rsidP="00E13934">
            <w:pPr>
              <w:rPr>
                <w:color w:val="000000" w:themeColor="text1"/>
              </w:rPr>
            </w:pPr>
            <w:r>
              <w:rPr>
                <w:color w:val="000000" w:themeColor="text1"/>
              </w:rPr>
              <w:t>Individual work Martin</w:t>
            </w:r>
          </w:p>
        </w:tc>
        <w:tc>
          <w:tcPr>
            <w:tcW w:w="3413" w:type="dxa"/>
          </w:tcPr>
          <w:p w14:paraId="40679FB1" w14:textId="39ADB2E9" w:rsidR="00E13934" w:rsidRDefault="000176EE" w:rsidP="00E13934">
            <w:pPr>
              <w:rPr>
                <w:color w:val="000000" w:themeColor="text1"/>
              </w:rPr>
            </w:pPr>
            <w:r>
              <w:rPr>
                <w:color w:val="000000" w:themeColor="text1"/>
              </w:rPr>
              <w:t>2</w:t>
            </w:r>
            <w:r w:rsidR="001705A7">
              <w:rPr>
                <w:color w:val="000000" w:themeColor="text1"/>
              </w:rPr>
              <w:t>8</w:t>
            </w:r>
            <w:r w:rsidR="00E13934" w:rsidRPr="0054197C">
              <w:rPr>
                <w:color w:val="000000" w:themeColor="text1"/>
                <w:vertAlign w:val="superscript"/>
              </w:rPr>
              <w:t>th</w:t>
            </w:r>
            <w:r w:rsidR="00E13934" w:rsidRPr="0054197C">
              <w:rPr>
                <w:color w:val="000000" w:themeColor="text1"/>
              </w:rPr>
              <w:t xml:space="preserve"> of March - </w:t>
            </w:r>
            <w:r w:rsidR="001705A7">
              <w:rPr>
                <w:color w:val="000000" w:themeColor="text1"/>
              </w:rPr>
              <w:t>30</w:t>
            </w:r>
            <w:r w:rsidR="00E13934" w:rsidRPr="0054197C">
              <w:rPr>
                <w:color w:val="000000" w:themeColor="text1"/>
                <w:vertAlign w:val="superscript"/>
              </w:rPr>
              <w:t>th</w:t>
            </w:r>
            <w:r w:rsidR="00E13934" w:rsidRPr="0054197C">
              <w:rPr>
                <w:color w:val="000000" w:themeColor="text1"/>
              </w:rPr>
              <w:t xml:space="preserve"> of March</w:t>
            </w:r>
          </w:p>
        </w:tc>
        <w:tc>
          <w:tcPr>
            <w:tcW w:w="3413" w:type="dxa"/>
          </w:tcPr>
          <w:p w14:paraId="62662204" w14:textId="02265CFE" w:rsidR="00E13934" w:rsidRDefault="00E13934" w:rsidP="00E13934">
            <w:pPr>
              <w:rPr>
                <w:color w:val="000000" w:themeColor="text1"/>
              </w:rPr>
            </w:pPr>
            <w:r>
              <w:rPr>
                <w:color w:val="000000" w:themeColor="text1"/>
              </w:rPr>
              <w:t>1</w:t>
            </w:r>
            <w:r w:rsidR="008C21A1">
              <w:rPr>
                <w:color w:val="000000" w:themeColor="text1"/>
              </w:rPr>
              <w:t>6</w:t>
            </w:r>
            <w:r>
              <w:rPr>
                <w:color w:val="000000" w:themeColor="text1"/>
              </w:rPr>
              <w:t>:00-18:00</w:t>
            </w:r>
          </w:p>
        </w:tc>
      </w:tr>
      <w:tr w:rsidR="00E13934" w:rsidRPr="0054197C" w14:paraId="4CB64D01" w14:textId="77777777" w:rsidTr="005A0F65">
        <w:tc>
          <w:tcPr>
            <w:tcW w:w="3424" w:type="dxa"/>
          </w:tcPr>
          <w:p w14:paraId="43A57A09" w14:textId="08B215B7" w:rsidR="00E13934" w:rsidRDefault="00E13934" w:rsidP="00E13934">
            <w:pPr>
              <w:rPr>
                <w:color w:val="000000" w:themeColor="text1"/>
              </w:rPr>
            </w:pPr>
            <w:r>
              <w:rPr>
                <w:color w:val="000000" w:themeColor="text1"/>
              </w:rPr>
              <w:t xml:space="preserve">Individual work </w:t>
            </w:r>
            <w:proofErr w:type="spellStart"/>
            <w:r>
              <w:rPr>
                <w:color w:val="000000" w:themeColor="text1"/>
              </w:rPr>
              <w:t>Dimitar</w:t>
            </w:r>
            <w:proofErr w:type="spellEnd"/>
          </w:p>
        </w:tc>
        <w:tc>
          <w:tcPr>
            <w:tcW w:w="3413" w:type="dxa"/>
          </w:tcPr>
          <w:p w14:paraId="3E4787E0" w14:textId="78C300C4" w:rsidR="00E13934" w:rsidRDefault="004A6619" w:rsidP="00E13934">
            <w:pPr>
              <w:rPr>
                <w:color w:val="000000" w:themeColor="text1"/>
              </w:rPr>
            </w:pPr>
            <w:r>
              <w:rPr>
                <w:color w:val="000000" w:themeColor="text1"/>
              </w:rPr>
              <w:t>27</w:t>
            </w:r>
            <w:r w:rsidR="00E13934" w:rsidRPr="0054197C">
              <w:rPr>
                <w:color w:val="000000" w:themeColor="text1"/>
                <w:vertAlign w:val="superscript"/>
              </w:rPr>
              <w:t>th</w:t>
            </w:r>
            <w:r w:rsidR="00E13934" w:rsidRPr="0054197C">
              <w:rPr>
                <w:color w:val="000000" w:themeColor="text1"/>
              </w:rPr>
              <w:t xml:space="preserve"> of March - </w:t>
            </w:r>
            <w:r>
              <w:rPr>
                <w:color w:val="000000" w:themeColor="text1"/>
              </w:rPr>
              <w:t>29</w:t>
            </w:r>
            <w:r w:rsidR="00E13934" w:rsidRPr="0054197C">
              <w:rPr>
                <w:color w:val="000000" w:themeColor="text1"/>
                <w:vertAlign w:val="superscript"/>
              </w:rPr>
              <w:t>th</w:t>
            </w:r>
            <w:r w:rsidR="00E13934" w:rsidRPr="0054197C">
              <w:rPr>
                <w:color w:val="000000" w:themeColor="text1"/>
              </w:rPr>
              <w:t xml:space="preserve"> of March</w:t>
            </w:r>
          </w:p>
        </w:tc>
        <w:tc>
          <w:tcPr>
            <w:tcW w:w="3413" w:type="dxa"/>
          </w:tcPr>
          <w:p w14:paraId="59347696" w14:textId="7328701B" w:rsidR="00E13934" w:rsidRDefault="00E13934" w:rsidP="00E13934">
            <w:pPr>
              <w:rPr>
                <w:color w:val="000000" w:themeColor="text1"/>
              </w:rPr>
            </w:pPr>
            <w:r>
              <w:rPr>
                <w:color w:val="000000" w:themeColor="text1"/>
              </w:rPr>
              <w:t>1</w:t>
            </w:r>
            <w:r w:rsidR="00241C6C">
              <w:rPr>
                <w:color w:val="000000" w:themeColor="text1"/>
              </w:rPr>
              <w:t>7</w:t>
            </w:r>
            <w:r>
              <w:rPr>
                <w:color w:val="000000" w:themeColor="text1"/>
              </w:rPr>
              <w:t>:00-1</w:t>
            </w:r>
            <w:r w:rsidR="00A66317">
              <w:rPr>
                <w:color w:val="000000" w:themeColor="text1"/>
              </w:rPr>
              <w:t>9</w:t>
            </w:r>
            <w:r>
              <w:rPr>
                <w:color w:val="000000" w:themeColor="text1"/>
              </w:rPr>
              <w:t>:00</w:t>
            </w:r>
          </w:p>
        </w:tc>
      </w:tr>
    </w:tbl>
    <w:p w14:paraId="5EE4BD82" w14:textId="77777777" w:rsidR="005534D1" w:rsidRDefault="005534D1" w:rsidP="005534D1">
      <w:pPr>
        <w:pStyle w:val="Header222222222"/>
      </w:pPr>
    </w:p>
    <w:p w14:paraId="518B1058" w14:textId="18E7309F" w:rsidR="00670185" w:rsidRPr="00045B20" w:rsidRDefault="00670185" w:rsidP="00045B20">
      <w:pPr>
        <w:pStyle w:val="Header222222222"/>
        <w:numPr>
          <w:ilvl w:val="2"/>
          <w:numId w:val="4"/>
        </w:numPr>
        <w:ind w:left="0" w:firstLine="0"/>
      </w:pPr>
      <w:r>
        <w:t xml:space="preserve"> Who did what</w:t>
      </w:r>
    </w:p>
    <w:p w14:paraId="691C57F0" w14:textId="77777777" w:rsidR="00150A06" w:rsidRPr="0054197C" w:rsidRDefault="00150A06" w:rsidP="00150A06">
      <w:pPr>
        <w:pStyle w:val="ListParagraph"/>
        <w:spacing w:line="276" w:lineRule="auto"/>
        <w:ind w:left="540"/>
        <w:jc w:val="both"/>
        <w:rPr>
          <w:b/>
          <w:color w:val="000000" w:themeColor="text1"/>
        </w:rPr>
      </w:pPr>
    </w:p>
    <w:p w14:paraId="7F667983" w14:textId="77777777" w:rsidR="00150A06" w:rsidRPr="0054197C" w:rsidRDefault="00150A06" w:rsidP="00150A06">
      <w:pPr>
        <w:pStyle w:val="ListParagraph"/>
        <w:spacing w:line="276" w:lineRule="auto"/>
        <w:ind w:left="0"/>
        <w:jc w:val="both"/>
        <w:rPr>
          <w:b/>
          <w:color w:val="000000" w:themeColor="text1"/>
        </w:rPr>
      </w:pPr>
      <w:bookmarkStart w:id="10" w:name="_Hlk6921704"/>
      <w:r w:rsidRPr="0054197C">
        <w:rPr>
          <w:b/>
          <w:color w:val="000000" w:themeColor="text1"/>
        </w:rPr>
        <w:t>David Hooi:</w:t>
      </w:r>
    </w:p>
    <w:p w14:paraId="195082F0" w14:textId="103A37E4" w:rsidR="00150A06" w:rsidRPr="0054197C" w:rsidRDefault="00150A06" w:rsidP="00150A06">
      <w:pPr>
        <w:pStyle w:val="ListParagraph"/>
        <w:spacing w:line="276" w:lineRule="auto"/>
        <w:ind w:left="0"/>
        <w:jc w:val="both"/>
        <w:rPr>
          <w:color w:val="000000" w:themeColor="text1"/>
        </w:rPr>
      </w:pPr>
      <w:r w:rsidRPr="0054197C">
        <w:rPr>
          <w:color w:val="000000" w:themeColor="text1"/>
        </w:rPr>
        <w:t xml:space="preserve">This week I worked </w:t>
      </w:r>
      <w:r>
        <w:rPr>
          <w:color w:val="000000" w:themeColor="text1"/>
        </w:rPr>
        <w:t xml:space="preserve">on the </w:t>
      </w:r>
      <w:r w:rsidRPr="0054197C">
        <w:rPr>
          <w:color w:val="000000" w:themeColor="text1"/>
        </w:rPr>
        <w:t xml:space="preserve">GUIs of the applications. </w:t>
      </w:r>
      <w:r w:rsidR="00A307D0">
        <w:rPr>
          <w:color w:val="000000" w:themeColor="text1"/>
        </w:rPr>
        <w:t xml:space="preserve">I edited setup document, finalizing it </w:t>
      </w:r>
      <w:r w:rsidR="00524C25">
        <w:rPr>
          <w:color w:val="000000" w:themeColor="text1"/>
        </w:rPr>
        <w:t>and adding agreements with client.</w:t>
      </w:r>
      <w:r w:rsidR="00A12795">
        <w:rPr>
          <w:color w:val="000000" w:themeColor="text1"/>
        </w:rPr>
        <w:t xml:space="preserve"> </w:t>
      </w:r>
    </w:p>
    <w:p w14:paraId="40BBFDD7" w14:textId="77777777" w:rsidR="00150A06" w:rsidRDefault="00150A06" w:rsidP="00150A06">
      <w:pPr>
        <w:pStyle w:val="ListParagraph"/>
        <w:spacing w:line="276" w:lineRule="auto"/>
        <w:ind w:left="540"/>
        <w:jc w:val="both"/>
        <w:rPr>
          <w:color w:val="000000" w:themeColor="text1"/>
        </w:rPr>
      </w:pPr>
    </w:p>
    <w:p w14:paraId="0705F3FB" w14:textId="77777777" w:rsidR="00150A06" w:rsidRPr="0054197C" w:rsidRDefault="00150A06" w:rsidP="00150A06">
      <w:pPr>
        <w:jc w:val="both"/>
        <w:rPr>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28C4C70D" w14:textId="441ED414" w:rsidR="00150A06" w:rsidRDefault="000E0E89" w:rsidP="00150A06">
      <w:pPr>
        <w:spacing w:line="276" w:lineRule="auto"/>
        <w:jc w:val="both"/>
        <w:rPr>
          <w:color w:val="000000" w:themeColor="text1"/>
        </w:rPr>
      </w:pPr>
      <w:r>
        <w:rPr>
          <w:color w:val="000000" w:themeColor="text1"/>
        </w:rPr>
        <w:t xml:space="preserve">I worked with agenda’s of meeting and finalizing documents, adding logos and all the </w:t>
      </w:r>
      <w:r w:rsidR="00C540DE">
        <w:rPr>
          <w:color w:val="000000" w:themeColor="text1"/>
        </w:rPr>
        <w:t>necessary</w:t>
      </w:r>
      <w:r>
        <w:rPr>
          <w:color w:val="000000" w:themeColor="text1"/>
        </w:rPr>
        <w:t xml:space="preserve"> information.</w:t>
      </w:r>
    </w:p>
    <w:p w14:paraId="4A8A3202" w14:textId="77777777" w:rsidR="00CA4DA5" w:rsidRPr="00514A4E" w:rsidRDefault="00CA4DA5" w:rsidP="00150A06">
      <w:pPr>
        <w:spacing w:line="276" w:lineRule="auto"/>
        <w:jc w:val="both"/>
        <w:rPr>
          <w:color w:val="000000" w:themeColor="text1"/>
        </w:rPr>
      </w:pPr>
    </w:p>
    <w:p w14:paraId="20150F79" w14:textId="77777777" w:rsidR="00150A06" w:rsidRPr="0054197C" w:rsidRDefault="00150A06" w:rsidP="00150A06">
      <w:pPr>
        <w:spacing w:line="276" w:lineRule="auto"/>
        <w:jc w:val="both"/>
        <w:rPr>
          <w:color w:val="000000" w:themeColor="text1"/>
        </w:rPr>
      </w:pPr>
      <w:proofErr w:type="spellStart"/>
      <w:r w:rsidRPr="0054197C">
        <w:rPr>
          <w:b/>
          <w:color w:val="000000" w:themeColor="text1"/>
        </w:rPr>
        <w:t>Dimitar</w:t>
      </w:r>
      <w:proofErr w:type="spellEnd"/>
      <w:r w:rsidRPr="0054197C">
        <w:rPr>
          <w:b/>
          <w:color w:val="000000" w:themeColor="text1"/>
        </w:rPr>
        <w:t xml:space="preserve"> Ivanov:</w:t>
      </w:r>
    </w:p>
    <w:p w14:paraId="62FF4EF3" w14:textId="1458C710" w:rsidR="00150A06" w:rsidRDefault="00150A06" w:rsidP="00150A06">
      <w:pPr>
        <w:spacing w:line="276" w:lineRule="auto"/>
        <w:jc w:val="both"/>
        <w:rPr>
          <w:color w:val="000000" w:themeColor="text1"/>
        </w:rPr>
      </w:pPr>
      <w:r>
        <w:rPr>
          <w:color w:val="000000" w:themeColor="text1"/>
        </w:rPr>
        <w:t xml:space="preserve">I worked on the </w:t>
      </w:r>
      <w:r w:rsidR="003B5261">
        <w:rPr>
          <w:color w:val="000000" w:themeColor="text1"/>
        </w:rPr>
        <w:t>website</w:t>
      </w:r>
      <w:r w:rsidR="00870F93">
        <w:rPr>
          <w:color w:val="000000" w:themeColor="text1"/>
        </w:rPr>
        <w:t xml:space="preserve"> creation and editing, I also updated visual overview of time in project plan.</w:t>
      </w:r>
    </w:p>
    <w:p w14:paraId="360140B6" w14:textId="77777777" w:rsidR="00150A06" w:rsidRDefault="00150A06" w:rsidP="00386F89">
      <w:pPr>
        <w:spacing w:line="276" w:lineRule="auto"/>
        <w:jc w:val="both"/>
        <w:rPr>
          <w:b/>
          <w:color w:val="333333" w:themeColor="accent2"/>
          <w:sz w:val="32"/>
        </w:rPr>
      </w:pPr>
    </w:p>
    <w:p w14:paraId="5612999E" w14:textId="77777777" w:rsidR="006B59F2" w:rsidRPr="0054197C" w:rsidRDefault="006B59F2" w:rsidP="006B59F2">
      <w:pPr>
        <w:spacing w:line="276" w:lineRule="auto"/>
        <w:jc w:val="both"/>
        <w:rPr>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Pr="0054197C">
        <w:rPr>
          <w:b/>
          <w:color w:val="000000" w:themeColor="text1"/>
        </w:rPr>
        <w:t>:</w:t>
      </w:r>
    </w:p>
    <w:p w14:paraId="7F82B218" w14:textId="0279FE7C" w:rsidR="006B59F2" w:rsidRPr="001D7CE2" w:rsidRDefault="006F0A2E" w:rsidP="00386F89">
      <w:pPr>
        <w:spacing w:line="276" w:lineRule="auto"/>
        <w:jc w:val="both"/>
        <w:rPr>
          <w:color w:val="000000" w:themeColor="text1"/>
        </w:rPr>
      </w:pPr>
      <w:r>
        <w:rPr>
          <w:color w:val="000000" w:themeColor="text1"/>
        </w:rPr>
        <w:t xml:space="preserve">I edited documents, completing them </w:t>
      </w:r>
      <w:r w:rsidR="00E60977">
        <w:rPr>
          <w:color w:val="000000" w:themeColor="text1"/>
        </w:rPr>
        <w:t>with missing information</w:t>
      </w:r>
      <w:r w:rsidR="00D0258A">
        <w:rPr>
          <w:color w:val="000000" w:themeColor="text1"/>
        </w:rPr>
        <w:t xml:space="preserve"> (like page of content and title pages)</w:t>
      </w:r>
      <w:r w:rsidR="00F179D8">
        <w:rPr>
          <w:color w:val="000000" w:themeColor="text1"/>
        </w:rPr>
        <w:t xml:space="preserve">. I finalized </w:t>
      </w:r>
      <w:r w:rsidR="006F745D">
        <w:rPr>
          <w:color w:val="000000" w:themeColor="text1"/>
        </w:rPr>
        <w:t>ERD and SQL code for it, made a to</w:t>
      </w:r>
      <w:r w:rsidR="000A6978">
        <w:rPr>
          <w:color w:val="000000" w:themeColor="text1"/>
        </w:rPr>
        <w:t>-</w:t>
      </w:r>
      <w:r w:rsidR="006F745D">
        <w:rPr>
          <w:color w:val="000000" w:themeColor="text1"/>
        </w:rPr>
        <w:t xml:space="preserve">do file </w:t>
      </w:r>
      <w:r w:rsidR="000A6978">
        <w:rPr>
          <w:color w:val="000000" w:themeColor="text1"/>
        </w:rPr>
        <w:t xml:space="preserve">with list of </w:t>
      </w:r>
      <w:r w:rsidR="009E4BFA">
        <w:rPr>
          <w:color w:val="000000" w:themeColor="text1"/>
        </w:rPr>
        <w:t xml:space="preserve">required </w:t>
      </w:r>
      <w:r w:rsidR="00C23BC2">
        <w:rPr>
          <w:color w:val="000000" w:themeColor="text1"/>
        </w:rPr>
        <w:t>changes</w:t>
      </w:r>
      <w:r w:rsidR="000A6978">
        <w:rPr>
          <w:color w:val="000000" w:themeColor="text1"/>
        </w:rPr>
        <w:t xml:space="preserve"> </w:t>
      </w:r>
      <w:r w:rsidR="006F745D">
        <w:rPr>
          <w:color w:val="000000" w:themeColor="text1"/>
        </w:rPr>
        <w:t xml:space="preserve">and divided the work among group. </w:t>
      </w:r>
    </w:p>
    <w:p w14:paraId="5FFF019A" w14:textId="15F680AD" w:rsidR="00670185" w:rsidRDefault="00670185" w:rsidP="00670185">
      <w:pPr>
        <w:pStyle w:val="Heading1"/>
        <w:numPr>
          <w:ilvl w:val="1"/>
          <w:numId w:val="4"/>
        </w:numPr>
        <w:ind w:left="0" w:firstLine="0"/>
      </w:pPr>
      <w:bookmarkStart w:id="11" w:name="_Toc9337602"/>
      <w:bookmarkEnd w:id="10"/>
      <w:r>
        <w:t xml:space="preserve">Week </w:t>
      </w:r>
      <w:r w:rsidR="00EC7B1F">
        <w:t>8</w:t>
      </w:r>
      <w:r w:rsidR="00195241">
        <w:t xml:space="preserve"> – Exam week</w:t>
      </w:r>
      <w:bookmarkEnd w:id="11"/>
    </w:p>
    <w:p w14:paraId="57CC9F10" w14:textId="103E6D37" w:rsidR="00670185" w:rsidRDefault="00670185" w:rsidP="00195241">
      <w:pPr>
        <w:pStyle w:val="Header222222222"/>
        <w:rPr>
          <w:b/>
          <w:color w:val="333333" w:themeColor="accent2"/>
          <w:sz w:val="32"/>
        </w:rPr>
      </w:pPr>
    </w:p>
    <w:p w14:paraId="414E64EC" w14:textId="18B1A304" w:rsidR="00670185" w:rsidRDefault="00670185" w:rsidP="00670185">
      <w:pPr>
        <w:pStyle w:val="Heading1"/>
        <w:numPr>
          <w:ilvl w:val="1"/>
          <w:numId w:val="4"/>
        </w:numPr>
        <w:ind w:left="0" w:firstLine="0"/>
      </w:pPr>
      <w:bookmarkStart w:id="12" w:name="_Toc9337603"/>
      <w:r>
        <w:t xml:space="preserve">Week </w:t>
      </w:r>
      <w:r w:rsidR="00EC7B1F">
        <w:t>9</w:t>
      </w:r>
      <w:r w:rsidR="00195241">
        <w:t xml:space="preserve"> – Exam week</w:t>
      </w:r>
      <w:bookmarkEnd w:id="12"/>
    </w:p>
    <w:p w14:paraId="0D2AE2E0" w14:textId="144CA1E2" w:rsidR="00670185" w:rsidRDefault="00670185" w:rsidP="00386F89">
      <w:pPr>
        <w:spacing w:line="276" w:lineRule="auto"/>
        <w:jc w:val="both"/>
        <w:rPr>
          <w:b/>
          <w:color w:val="333333" w:themeColor="accent2"/>
          <w:sz w:val="32"/>
        </w:rPr>
      </w:pPr>
    </w:p>
    <w:p w14:paraId="5AEB11B9" w14:textId="0713D002" w:rsidR="00195241" w:rsidRDefault="00195241" w:rsidP="00386F89">
      <w:pPr>
        <w:spacing w:line="276" w:lineRule="auto"/>
        <w:jc w:val="both"/>
        <w:rPr>
          <w:b/>
          <w:color w:val="333333" w:themeColor="accent2"/>
          <w:sz w:val="32"/>
        </w:rPr>
      </w:pPr>
    </w:p>
    <w:p w14:paraId="1E1FA27D" w14:textId="050C1E18" w:rsidR="00195241" w:rsidRDefault="00195241" w:rsidP="00386F89">
      <w:pPr>
        <w:spacing w:line="276" w:lineRule="auto"/>
        <w:jc w:val="both"/>
        <w:rPr>
          <w:b/>
          <w:color w:val="333333" w:themeColor="accent2"/>
          <w:sz w:val="32"/>
        </w:rPr>
      </w:pPr>
    </w:p>
    <w:p w14:paraId="3CEB3B30" w14:textId="77777777" w:rsidR="00195241" w:rsidRDefault="00195241" w:rsidP="00386F89">
      <w:pPr>
        <w:spacing w:line="276" w:lineRule="auto"/>
        <w:jc w:val="both"/>
        <w:rPr>
          <w:b/>
          <w:color w:val="333333" w:themeColor="accent2"/>
          <w:sz w:val="32"/>
        </w:rPr>
      </w:pPr>
    </w:p>
    <w:p w14:paraId="77A5DC06" w14:textId="4E914733" w:rsidR="00670185" w:rsidRDefault="00670185" w:rsidP="00670185">
      <w:pPr>
        <w:pStyle w:val="Heading1"/>
        <w:numPr>
          <w:ilvl w:val="1"/>
          <w:numId w:val="4"/>
        </w:numPr>
        <w:ind w:left="0" w:firstLine="0"/>
      </w:pPr>
      <w:bookmarkStart w:id="13" w:name="_Toc9337604"/>
      <w:r>
        <w:lastRenderedPageBreak/>
        <w:t xml:space="preserve">Week </w:t>
      </w:r>
      <w:r w:rsidR="00EC7B1F">
        <w:t>10</w:t>
      </w:r>
      <w:bookmarkEnd w:id="13"/>
    </w:p>
    <w:p w14:paraId="7F79F2E8" w14:textId="77777777" w:rsidR="00195241" w:rsidRDefault="00670185" w:rsidP="00670185">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195241" w:rsidRPr="0054197C" w14:paraId="61ADD3B1" w14:textId="77777777" w:rsidTr="005A0F65">
        <w:tc>
          <w:tcPr>
            <w:tcW w:w="3424" w:type="dxa"/>
            <w:shd w:val="clear" w:color="auto" w:fill="C6D9F1" w:themeFill="text2" w:themeFillTint="33"/>
          </w:tcPr>
          <w:p w14:paraId="04689B3B" w14:textId="77777777" w:rsidR="00195241" w:rsidRPr="0054197C" w:rsidRDefault="00195241" w:rsidP="005A0F65">
            <w:pPr>
              <w:rPr>
                <w:color w:val="000000" w:themeColor="text1"/>
              </w:rPr>
            </w:pPr>
            <w:r w:rsidRPr="0054197C">
              <w:rPr>
                <w:color w:val="000000" w:themeColor="text1"/>
              </w:rPr>
              <w:t>Place</w:t>
            </w:r>
          </w:p>
        </w:tc>
        <w:tc>
          <w:tcPr>
            <w:tcW w:w="3413" w:type="dxa"/>
            <w:shd w:val="clear" w:color="auto" w:fill="C6D9F1" w:themeFill="text2" w:themeFillTint="33"/>
          </w:tcPr>
          <w:p w14:paraId="3C17DE1B" w14:textId="77777777" w:rsidR="00195241" w:rsidRPr="0054197C" w:rsidRDefault="00195241" w:rsidP="005A0F65">
            <w:pPr>
              <w:rPr>
                <w:color w:val="000000" w:themeColor="text1"/>
              </w:rPr>
            </w:pPr>
            <w:r w:rsidRPr="0054197C">
              <w:rPr>
                <w:color w:val="000000" w:themeColor="text1"/>
              </w:rPr>
              <w:t>Date</w:t>
            </w:r>
          </w:p>
        </w:tc>
        <w:tc>
          <w:tcPr>
            <w:tcW w:w="3413" w:type="dxa"/>
            <w:shd w:val="clear" w:color="auto" w:fill="C6D9F1" w:themeFill="text2" w:themeFillTint="33"/>
          </w:tcPr>
          <w:p w14:paraId="7AB08A12" w14:textId="77777777" w:rsidR="00195241" w:rsidRPr="0054197C" w:rsidRDefault="00195241" w:rsidP="005A0F65">
            <w:pPr>
              <w:rPr>
                <w:color w:val="000000" w:themeColor="text1"/>
              </w:rPr>
            </w:pPr>
            <w:r w:rsidRPr="0054197C">
              <w:rPr>
                <w:color w:val="000000" w:themeColor="text1"/>
              </w:rPr>
              <w:t>Time</w:t>
            </w:r>
          </w:p>
        </w:tc>
      </w:tr>
      <w:tr w:rsidR="00B13ABA" w:rsidRPr="0054197C" w14:paraId="29063AF1" w14:textId="77777777" w:rsidTr="005A0F65">
        <w:tc>
          <w:tcPr>
            <w:tcW w:w="3424" w:type="dxa"/>
          </w:tcPr>
          <w:p w14:paraId="73EFF537" w14:textId="735D9591" w:rsidR="00B13ABA" w:rsidRPr="0054197C" w:rsidRDefault="00B13ABA" w:rsidP="00B13ABA">
            <w:pPr>
              <w:rPr>
                <w:color w:val="000000" w:themeColor="text1"/>
              </w:rPr>
            </w:pPr>
            <w:r w:rsidRPr="0054197C">
              <w:rPr>
                <w:color w:val="000000" w:themeColor="text1"/>
              </w:rPr>
              <w:t>Fontys</w:t>
            </w:r>
          </w:p>
        </w:tc>
        <w:tc>
          <w:tcPr>
            <w:tcW w:w="3413" w:type="dxa"/>
          </w:tcPr>
          <w:p w14:paraId="579F3E35" w14:textId="41404041" w:rsidR="00B13ABA" w:rsidRPr="0054197C" w:rsidRDefault="00B54DCD" w:rsidP="00B13ABA">
            <w:pPr>
              <w:rPr>
                <w:color w:val="000000" w:themeColor="text1"/>
              </w:rPr>
            </w:pPr>
            <w:r w:rsidRPr="00B54DCD">
              <w:rPr>
                <w:color w:val="000000" w:themeColor="text1"/>
              </w:rPr>
              <w:t>16</w:t>
            </w:r>
            <w:r w:rsidRPr="00B54DCD">
              <w:rPr>
                <w:color w:val="000000" w:themeColor="text1"/>
                <w:vertAlign w:val="superscript"/>
              </w:rPr>
              <w:t>th</w:t>
            </w:r>
            <w:r w:rsidR="00B13ABA" w:rsidRPr="0054197C">
              <w:rPr>
                <w:color w:val="000000" w:themeColor="text1"/>
              </w:rPr>
              <w:t xml:space="preserve"> of </w:t>
            </w:r>
            <w:r w:rsidR="00B13ABA">
              <w:rPr>
                <w:color w:val="000000" w:themeColor="text1"/>
              </w:rPr>
              <w:t>April</w:t>
            </w:r>
          </w:p>
        </w:tc>
        <w:tc>
          <w:tcPr>
            <w:tcW w:w="3413" w:type="dxa"/>
          </w:tcPr>
          <w:p w14:paraId="13226195" w14:textId="7439800A" w:rsidR="00B13ABA" w:rsidRPr="0054197C" w:rsidRDefault="00B13ABA" w:rsidP="00B13ABA">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195241" w:rsidRPr="0054197C" w14:paraId="75E6FBBE" w14:textId="77777777" w:rsidTr="005A0F65">
        <w:tc>
          <w:tcPr>
            <w:tcW w:w="3424" w:type="dxa"/>
          </w:tcPr>
          <w:p w14:paraId="5BB29F95" w14:textId="77777777" w:rsidR="00195241" w:rsidRPr="0054197C" w:rsidRDefault="00195241" w:rsidP="005A0F65">
            <w:pPr>
              <w:rPr>
                <w:color w:val="000000" w:themeColor="text1"/>
              </w:rPr>
            </w:pPr>
            <w:r w:rsidRPr="0054197C">
              <w:rPr>
                <w:color w:val="000000" w:themeColor="text1"/>
              </w:rPr>
              <w:t>Individual work David</w:t>
            </w:r>
          </w:p>
        </w:tc>
        <w:tc>
          <w:tcPr>
            <w:tcW w:w="3413" w:type="dxa"/>
          </w:tcPr>
          <w:p w14:paraId="6EA0EF8B" w14:textId="06C8528F" w:rsidR="00195241" w:rsidRPr="0054197C" w:rsidRDefault="005A0F65" w:rsidP="005A0F65">
            <w:pPr>
              <w:rPr>
                <w:color w:val="000000" w:themeColor="text1"/>
              </w:rPr>
            </w:pPr>
            <w:r>
              <w:rPr>
                <w:color w:val="000000" w:themeColor="text1"/>
              </w:rPr>
              <w:t>16</w:t>
            </w:r>
            <w:r w:rsidRPr="00C1617F">
              <w:rPr>
                <w:color w:val="000000" w:themeColor="text1"/>
                <w:vertAlign w:val="superscript"/>
              </w:rPr>
              <w:t>th</w:t>
            </w:r>
            <w:r>
              <w:rPr>
                <w:color w:val="000000" w:themeColor="text1"/>
              </w:rPr>
              <w:t xml:space="preserve"> – 19</w:t>
            </w:r>
            <w:r w:rsidRPr="00C1617F">
              <w:rPr>
                <w:color w:val="000000" w:themeColor="text1"/>
                <w:vertAlign w:val="superscript"/>
              </w:rPr>
              <w:t>th</w:t>
            </w:r>
            <w:r>
              <w:rPr>
                <w:color w:val="000000" w:themeColor="text1"/>
              </w:rPr>
              <w:t xml:space="preserve"> of April</w:t>
            </w:r>
          </w:p>
        </w:tc>
        <w:tc>
          <w:tcPr>
            <w:tcW w:w="3413" w:type="dxa"/>
          </w:tcPr>
          <w:p w14:paraId="2F128E39" w14:textId="4FD542B6" w:rsidR="00195241" w:rsidRPr="0054197C" w:rsidRDefault="005A0F65" w:rsidP="005A0F65">
            <w:pPr>
              <w:rPr>
                <w:color w:val="000000" w:themeColor="text1"/>
              </w:rPr>
            </w:pPr>
            <w:r>
              <w:rPr>
                <w:color w:val="000000" w:themeColor="text1"/>
              </w:rPr>
              <w:t>13:00-19:00</w:t>
            </w:r>
          </w:p>
        </w:tc>
      </w:tr>
      <w:tr w:rsidR="00195241" w:rsidRPr="0054197C" w14:paraId="4ECF78D4" w14:textId="77777777" w:rsidTr="005A0F65">
        <w:tc>
          <w:tcPr>
            <w:tcW w:w="3424" w:type="dxa"/>
          </w:tcPr>
          <w:p w14:paraId="39549C76" w14:textId="77777777" w:rsidR="00195241" w:rsidRPr="0054197C" w:rsidRDefault="00195241" w:rsidP="005A0F65">
            <w:pPr>
              <w:rPr>
                <w:color w:val="000000" w:themeColor="text1"/>
              </w:rPr>
            </w:pPr>
            <w:r>
              <w:rPr>
                <w:color w:val="000000" w:themeColor="text1"/>
              </w:rPr>
              <w:t>Individual work Maria</w:t>
            </w:r>
          </w:p>
        </w:tc>
        <w:tc>
          <w:tcPr>
            <w:tcW w:w="3413" w:type="dxa"/>
          </w:tcPr>
          <w:p w14:paraId="7E033F31" w14:textId="546B5D53" w:rsidR="00195241" w:rsidRDefault="00C1617F" w:rsidP="005A0F65">
            <w:pPr>
              <w:rPr>
                <w:color w:val="000000" w:themeColor="text1"/>
              </w:rPr>
            </w:pPr>
            <w:r>
              <w:rPr>
                <w:color w:val="000000" w:themeColor="text1"/>
              </w:rPr>
              <w:t>15</w:t>
            </w:r>
            <w:r w:rsidRPr="00C1617F">
              <w:rPr>
                <w:color w:val="000000" w:themeColor="text1"/>
                <w:vertAlign w:val="superscript"/>
              </w:rPr>
              <w:t>th</w:t>
            </w:r>
            <w:r>
              <w:rPr>
                <w:color w:val="000000" w:themeColor="text1"/>
              </w:rPr>
              <w:t xml:space="preserve"> – 17</w:t>
            </w:r>
            <w:r w:rsidRPr="00C1617F">
              <w:rPr>
                <w:color w:val="000000" w:themeColor="text1"/>
                <w:vertAlign w:val="superscript"/>
              </w:rPr>
              <w:t>th</w:t>
            </w:r>
            <w:r>
              <w:rPr>
                <w:color w:val="000000" w:themeColor="text1"/>
              </w:rPr>
              <w:t xml:space="preserve"> of April</w:t>
            </w:r>
          </w:p>
        </w:tc>
        <w:tc>
          <w:tcPr>
            <w:tcW w:w="3413" w:type="dxa"/>
          </w:tcPr>
          <w:p w14:paraId="5D9C4352" w14:textId="46A2BB77" w:rsidR="00195241" w:rsidRPr="0054197C" w:rsidRDefault="00623123" w:rsidP="005A0F65">
            <w:pPr>
              <w:rPr>
                <w:color w:val="000000" w:themeColor="text1"/>
              </w:rPr>
            </w:pPr>
            <w:r>
              <w:rPr>
                <w:color w:val="000000" w:themeColor="text1"/>
              </w:rPr>
              <w:t>16:00</w:t>
            </w:r>
            <w:r w:rsidR="005A0F65">
              <w:rPr>
                <w:color w:val="000000" w:themeColor="text1"/>
              </w:rPr>
              <w:t>-</w:t>
            </w:r>
            <w:r>
              <w:rPr>
                <w:color w:val="000000" w:themeColor="text1"/>
              </w:rPr>
              <w:t>1</w:t>
            </w:r>
            <w:r w:rsidR="00C523BA">
              <w:rPr>
                <w:color w:val="000000" w:themeColor="text1"/>
              </w:rPr>
              <w:t>9</w:t>
            </w:r>
            <w:r>
              <w:rPr>
                <w:color w:val="000000" w:themeColor="text1"/>
              </w:rPr>
              <w:t>:00</w:t>
            </w:r>
          </w:p>
        </w:tc>
      </w:tr>
      <w:tr w:rsidR="00195241" w:rsidRPr="0054197C" w14:paraId="0F9A0249" w14:textId="77777777" w:rsidTr="005A0F65">
        <w:tc>
          <w:tcPr>
            <w:tcW w:w="3424" w:type="dxa"/>
          </w:tcPr>
          <w:p w14:paraId="085B4745" w14:textId="77777777" w:rsidR="00195241" w:rsidRDefault="00195241" w:rsidP="005A0F65">
            <w:pPr>
              <w:rPr>
                <w:color w:val="000000" w:themeColor="text1"/>
              </w:rPr>
            </w:pPr>
            <w:r>
              <w:rPr>
                <w:color w:val="000000" w:themeColor="text1"/>
              </w:rPr>
              <w:t>Individual work Martin</w:t>
            </w:r>
          </w:p>
        </w:tc>
        <w:tc>
          <w:tcPr>
            <w:tcW w:w="3413" w:type="dxa"/>
          </w:tcPr>
          <w:p w14:paraId="30C9C4E9" w14:textId="2DA245F3" w:rsidR="00195241" w:rsidRDefault="005A0F65" w:rsidP="005A0F65">
            <w:pPr>
              <w:rPr>
                <w:color w:val="000000" w:themeColor="text1"/>
              </w:rPr>
            </w:pPr>
            <w:r>
              <w:rPr>
                <w:color w:val="000000" w:themeColor="text1"/>
              </w:rPr>
              <w:t>15</w:t>
            </w:r>
            <w:r w:rsidRPr="00C1617F">
              <w:rPr>
                <w:color w:val="000000" w:themeColor="text1"/>
                <w:vertAlign w:val="superscript"/>
              </w:rPr>
              <w:t>th</w:t>
            </w:r>
            <w:r>
              <w:rPr>
                <w:color w:val="000000" w:themeColor="text1"/>
              </w:rPr>
              <w:t xml:space="preserve"> – 17</w:t>
            </w:r>
            <w:r w:rsidRPr="00C1617F">
              <w:rPr>
                <w:color w:val="000000" w:themeColor="text1"/>
                <w:vertAlign w:val="superscript"/>
              </w:rPr>
              <w:t>th</w:t>
            </w:r>
            <w:r>
              <w:rPr>
                <w:color w:val="000000" w:themeColor="text1"/>
              </w:rPr>
              <w:t xml:space="preserve"> of April</w:t>
            </w:r>
          </w:p>
        </w:tc>
        <w:tc>
          <w:tcPr>
            <w:tcW w:w="3413" w:type="dxa"/>
          </w:tcPr>
          <w:p w14:paraId="4793E3E1" w14:textId="53DA84BD" w:rsidR="00195241" w:rsidRDefault="005A0F65" w:rsidP="005A0F65">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195241" w:rsidRPr="0054197C" w14:paraId="66423087" w14:textId="77777777" w:rsidTr="005A0F65">
        <w:tc>
          <w:tcPr>
            <w:tcW w:w="3424" w:type="dxa"/>
          </w:tcPr>
          <w:p w14:paraId="2256724E" w14:textId="77777777" w:rsidR="00195241" w:rsidRDefault="00195241" w:rsidP="005A0F65">
            <w:pPr>
              <w:rPr>
                <w:color w:val="000000" w:themeColor="text1"/>
              </w:rPr>
            </w:pPr>
            <w:r>
              <w:rPr>
                <w:color w:val="000000" w:themeColor="text1"/>
              </w:rPr>
              <w:t xml:space="preserve">Individual work </w:t>
            </w:r>
            <w:proofErr w:type="spellStart"/>
            <w:r>
              <w:rPr>
                <w:color w:val="000000" w:themeColor="text1"/>
              </w:rPr>
              <w:t>Dimitar</w:t>
            </w:r>
            <w:proofErr w:type="spellEnd"/>
          </w:p>
        </w:tc>
        <w:tc>
          <w:tcPr>
            <w:tcW w:w="3413" w:type="dxa"/>
          </w:tcPr>
          <w:p w14:paraId="696BCE42" w14:textId="1FA7455F" w:rsidR="00195241" w:rsidRDefault="005A0F65" w:rsidP="005A0F65">
            <w:pPr>
              <w:rPr>
                <w:color w:val="000000" w:themeColor="text1"/>
              </w:rPr>
            </w:pPr>
            <w:r>
              <w:rPr>
                <w:color w:val="000000" w:themeColor="text1"/>
              </w:rPr>
              <w:t>16</w:t>
            </w:r>
            <w:r w:rsidRPr="00C1617F">
              <w:rPr>
                <w:color w:val="000000" w:themeColor="text1"/>
                <w:vertAlign w:val="superscript"/>
              </w:rPr>
              <w:t>th</w:t>
            </w:r>
            <w:r>
              <w:rPr>
                <w:color w:val="000000" w:themeColor="text1"/>
              </w:rPr>
              <w:t xml:space="preserve"> – 17</w:t>
            </w:r>
            <w:r w:rsidRPr="00C1617F">
              <w:rPr>
                <w:color w:val="000000" w:themeColor="text1"/>
                <w:vertAlign w:val="superscript"/>
              </w:rPr>
              <w:t>th</w:t>
            </w:r>
            <w:r>
              <w:rPr>
                <w:color w:val="000000" w:themeColor="text1"/>
              </w:rPr>
              <w:t xml:space="preserve"> of April</w:t>
            </w:r>
          </w:p>
        </w:tc>
        <w:tc>
          <w:tcPr>
            <w:tcW w:w="3413" w:type="dxa"/>
          </w:tcPr>
          <w:p w14:paraId="67D4B575" w14:textId="5FE105A6" w:rsidR="00195241" w:rsidRDefault="005A0F65" w:rsidP="005A0F65">
            <w:pPr>
              <w:rPr>
                <w:color w:val="000000" w:themeColor="text1"/>
              </w:rPr>
            </w:pPr>
            <w:r>
              <w:rPr>
                <w:color w:val="000000" w:themeColor="text1"/>
              </w:rPr>
              <w:t>12:00-15:30</w:t>
            </w:r>
          </w:p>
        </w:tc>
      </w:tr>
    </w:tbl>
    <w:p w14:paraId="30F6D874" w14:textId="55A03E11" w:rsidR="00670185" w:rsidRDefault="00670185" w:rsidP="00195241">
      <w:pPr>
        <w:pStyle w:val="Header222222222"/>
      </w:pPr>
    </w:p>
    <w:p w14:paraId="08DAA0CD" w14:textId="3479867E" w:rsidR="00670185" w:rsidRDefault="00670185" w:rsidP="00670185">
      <w:pPr>
        <w:pStyle w:val="Header222222222"/>
        <w:numPr>
          <w:ilvl w:val="2"/>
          <w:numId w:val="4"/>
        </w:numPr>
        <w:ind w:left="0" w:firstLine="0"/>
      </w:pPr>
      <w:r>
        <w:t xml:space="preserve"> Who did what</w:t>
      </w:r>
    </w:p>
    <w:p w14:paraId="0BCFC240" w14:textId="77777777" w:rsidR="00195241" w:rsidRPr="0054197C" w:rsidRDefault="00195241" w:rsidP="00195241">
      <w:pPr>
        <w:pStyle w:val="ListParagraph"/>
        <w:spacing w:line="276" w:lineRule="auto"/>
        <w:ind w:left="0"/>
        <w:jc w:val="both"/>
        <w:rPr>
          <w:b/>
          <w:color w:val="000000" w:themeColor="text1"/>
        </w:rPr>
      </w:pPr>
      <w:r w:rsidRPr="0054197C">
        <w:rPr>
          <w:b/>
          <w:color w:val="000000" w:themeColor="text1"/>
        </w:rPr>
        <w:t>David Hooi:</w:t>
      </w:r>
    </w:p>
    <w:p w14:paraId="292F12E1" w14:textId="39774812" w:rsidR="00195241" w:rsidRPr="00B91AC5" w:rsidRDefault="00B91AC5" w:rsidP="00B91AC5">
      <w:pPr>
        <w:spacing w:line="276" w:lineRule="auto"/>
        <w:jc w:val="both"/>
        <w:rPr>
          <w:color w:val="000000" w:themeColor="text1"/>
        </w:rPr>
      </w:pPr>
      <w:r w:rsidRPr="00B91AC5">
        <w:rPr>
          <w:color w:val="000000" w:themeColor="text1"/>
        </w:rPr>
        <w:t>In week 1</w:t>
      </w:r>
      <w:r>
        <w:rPr>
          <w:color w:val="000000" w:themeColor="text1"/>
        </w:rPr>
        <w:t>0</w:t>
      </w:r>
      <w:r w:rsidRPr="00B91AC5">
        <w:rPr>
          <w:color w:val="000000" w:themeColor="text1"/>
        </w:rPr>
        <w:t xml:space="preserve"> </w:t>
      </w:r>
      <w:proofErr w:type="spellStart"/>
      <w:r w:rsidRPr="00B91AC5">
        <w:rPr>
          <w:color w:val="000000" w:themeColor="text1"/>
        </w:rPr>
        <w:t>i</w:t>
      </w:r>
      <w:proofErr w:type="spellEnd"/>
      <w:r w:rsidRPr="00B91AC5">
        <w:rPr>
          <w:color w:val="000000" w:themeColor="text1"/>
        </w:rPr>
        <w:t xml:space="preserve"> learned how to code using </w:t>
      </w:r>
      <w:proofErr w:type="spellStart"/>
      <w:r w:rsidRPr="00B91AC5">
        <w:rPr>
          <w:color w:val="000000" w:themeColor="text1"/>
        </w:rPr>
        <w:t>viewmodels</w:t>
      </w:r>
      <w:proofErr w:type="spellEnd"/>
      <w:r w:rsidRPr="00B91AC5">
        <w:rPr>
          <w:color w:val="000000" w:themeColor="text1"/>
        </w:rPr>
        <w:t xml:space="preserve"> and models. I also started using Commands. I implemented </w:t>
      </w:r>
      <w:proofErr w:type="spellStart"/>
      <w:r w:rsidRPr="00B91AC5">
        <w:rPr>
          <w:color w:val="000000" w:themeColor="text1"/>
        </w:rPr>
        <w:t>logining</w:t>
      </w:r>
      <w:proofErr w:type="spellEnd"/>
      <w:r w:rsidRPr="00B91AC5">
        <w:rPr>
          <w:color w:val="000000" w:themeColor="text1"/>
        </w:rPr>
        <w:t xml:space="preserve"> in the applications and uploaded the database to the server.</w:t>
      </w:r>
    </w:p>
    <w:p w14:paraId="0DF41164" w14:textId="77777777" w:rsidR="00195241" w:rsidRPr="0054197C" w:rsidRDefault="00195241" w:rsidP="00195241">
      <w:pPr>
        <w:jc w:val="both"/>
        <w:rPr>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64DE36F2" w14:textId="2EC0779E" w:rsidR="00195241" w:rsidRPr="00514A4E" w:rsidRDefault="00C2449B" w:rsidP="00195241">
      <w:pPr>
        <w:spacing w:line="276" w:lineRule="auto"/>
        <w:jc w:val="both"/>
        <w:rPr>
          <w:color w:val="000000" w:themeColor="text1"/>
        </w:rPr>
      </w:pPr>
      <w:r>
        <w:rPr>
          <w:color w:val="000000" w:themeColor="text1"/>
        </w:rPr>
        <w:t>Worked on documentation, time management and applications.</w:t>
      </w:r>
    </w:p>
    <w:p w14:paraId="3BEEC9EA" w14:textId="77777777" w:rsidR="00195241" w:rsidRPr="0054197C" w:rsidRDefault="00195241" w:rsidP="00195241">
      <w:pPr>
        <w:spacing w:line="276" w:lineRule="auto"/>
        <w:jc w:val="both"/>
        <w:rPr>
          <w:color w:val="000000" w:themeColor="text1"/>
        </w:rPr>
      </w:pPr>
      <w:proofErr w:type="spellStart"/>
      <w:r w:rsidRPr="0054197C">
        <w:rPr>
          <w:b/>
          <w:color w:val="000000" w:themeColor="text1"/>
        </w:rPr>
        <w:t>Dimitar</w:t>
      </w:r>
      <w:proofErr w:type="spellEnd"/>
      <w:r w:rsidRPr="0054197C">
        <w:rPr>
          <w:b/>
          <w:color w:val="000000" w:themeColor="text1"/>
        </w:rPr>
        <w:t xml:space="preserve"> Ivanov:</w:t>
      </w:r>
    </w:p>
    <w:p w14:paraId="68DEA1BE" w14:textId="196D68FF" w:rsidR="00195241" w:rsidRPr="00B91AC5" w:rsidRDefault="00B91AC5" w:rsidP="00195241">
      <w:pPr>
        <w:spacing w:line="276" w:lineRule="auto"/>
        <w:jc w:val="both"/>
        <w:rPr>
          <w:color w:val="333333" w:themeColor="accent2"/>
        </w:rPr>
      </w:pPr>
      <w:r>
        <w:rPr>
          <w:color w:val="333333" w:themeColor="accent2"/>
        </w:rPr>
        <w:t>I updated information and some design stuff in the website.</w:t>
      </w:r>
    </w:p>
    <w:p w14:paraId="49821DD3" w14:textId="77777777" w:rsidR="007E4222" w:rsidRDefault="00195241" w:rsidP="00195241">
      <w:pPr>
        <w:spacing w:line="276" w:lineRule="auto"/>
        <w:jc w:val="both"/>
        <w:rPr>
          <w:b/>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007E4222">
        <w:rPr>
          <w:b/>
          <w:color w:val="000000" w:themeColor="text1"/>
        </w:rPr>
        <w:t>:</w:t>
      </w:r>
    </w:p>
    <w:p w14:paraId="3FEFE4B1" w14:textId="4E6ABE02" w:rsidR="00195241" w:rsidRPr="00E674B8" w:rsidRDefault="00923D8F" w:rsidP="00195241">
      <w:pPr>
        <w:spacing w:line="276" w:lineRule="auto"/>
        <w:jc w:val="both"/>
        <w:rPr>
          <w:color w:val="000000" w:themeColor="text1"/>
        </w:rPr>
      </w:pPr>
      <w:r>
        <w:rPr>
          <w:color w:val="000000" w:themeColor="text1"/>
        </w:rPr>
        <w:t xml:space="preserve">I </w:t>
      </w:r>
      <w:r w:rsidR="00BC03EE">
        <w:rPr>
          <w:color w:val="000000" w:themeColor="text1"/>
        </w:rPr>
        <w:t xml:space="preserve">researched php and database </w:t>
      </w:r>
      <w:r w:rsidR="00F73376">
        <w:rPr>
          <w:color w:val="000000" w:themeColor="text1"/>
        </w:rPr>
        <w:t>connection</w:t>
      </w:r>
      <w:r w:rsidR="00E7083B">
        <w:rPr>
          <w:color w:val="000000" w:themeColor="text1"/>
        </w:rPr>
        <w:t xml:space="preserve"> practices applicable for out project (website-database connection and </w:t>
      </w:r>
      <w:r w:rsidR="00A86C44">
        <w:rPr>
          <w:color w:val="000000" w:themeColor="text1"/>
        </w:rPr>
        <w:t>good queries)</w:t>
      </w:r>
      <w:r w:rsidR="00CE7709">
        <w:rPr>
          <w:color w:val="000000" w:themeColor="text1"/>
        </w:rPr>
        <w:t>.</w:t>
      </w:r>
      <w:r w:rsidR="001461D3">
        <w:rPr>
          <w:color w:val="000000" w:themeColor="text1"/>
        </w:rPr>
        <w:t xml:space="preserve"> </w:t>
      </w:r>
      <w:r w:rsidR="009F2065">
        <w:rPr>
          <w:color w:val="000000" w:themeColor="text1"/>
        </w:rPr>
        <w:t xml:space="preserve">I </w:t>
      </w:r>
      <w:r w:rsidR="005A008A">
        <w:rPr>
          <w:color w:val="000000" w:themeColor="text1"/>
        </w:rPr>
        <w:t>studie</w:t>
      </w:r>
      <w:r w:rsidR="00563F01">
        <w:rPr>
          <w:color w:val="000000" w:themeColor="text1"/>
        </w:rPr>
        <w:t>d</w:t>
      </w:r>
      <w:r w:rsidR="005A008A">
        <w:rPr>
          <w:color w:val="000000" w:themeColor="text1"/>
        </w:rPr>
        <w:t xml:space="preserve"> use case</w:t>
      </w:r>
      <w:r w:rsidR="004724E6">
        <w:rPr>
          <w:color w:val="000000" w:themeColor="text1"/>
        </w:rPr>
        <w:t xml:space="preserve">s for website and </w:t>
      </w:r>
      <w:r w:rsidR="00576BC3">
        <w:rPr>
          <w:color w:val="000000" w:themeColor="text1"/>
        </w:rPr>
        <w:t xml:space="preserve">was </w:t>
      </w:r>
      <w:r w:rsidR="00532A6E">
        <w:rPr>
          <w:color w:val="000000" w:themeColor="text1"/>
        </w:rPr>
        <w:t>making a draft of php implementation</w:t>
      </w:r>
      <w:r w:rsidR="00CE658E">
        <w:rPr>
          <w:color w:val="000000" w:themeColor="text1"/>
        </w:rPr>
        <w:t>. The project folder was</w:t>
      </w:r>
      <w:r w:rsidR="00477882">
        <w:rPr>
          <w:color w:val="000000" w:themeColor="text1"/>
        </w:rPr>
        <w:t xml:space="preserve"> </w:t>
      </w:r>
      <w:r w:rsidR="00FD50D6">
        <w:rPr>
          <w:color w:val="000000" w:themeColor="text1"/>
        </w:rPr>
        <w:t xml:space="preserve">sorted so that </w:t>
      </w:r>
      <w:r w:rsidR="00666FC3">
        <w:rPr>
          <w:color w:val="000000" w:themeColor="text1"/>
        </w:rPr>
        <w:t>all the</w:t>
      </w:r>
      <w:r w:rsidR="0002236D">
        <w:rPr>
          <w:color w:val="000000" w:themeColor="text1"/>
        </w:rPr>
        <w:t>s</w:t>
      </w:r>
      <w:r w:rsidR="00666FC3">
        <w:rPr>
          <w:color w:val="000000" w:themeColor="text1"/>
        </w:rPr>
        <w:t>e files would be in suitable folders.</w:t>
      </w:r>
    </w:p>
    <w:p w14:paraId="35296917" w14:textId="77777777" w:rsidR="00195241" w:rsidRPr="004D0562" w:rsidRDefault="00195241" w:rsidP="00195241">
      <w:pPr>
        <w:pStyle w:val="Header222222222"/>
      </w:pPr>
    </w:p>
    <w:p w14:paraId="4AA3594E" w14:textId="465796F6" w:rsidR="00670185" w:rsidRDefault="00670185" w:rsidP="00386F89">
      <w:pPr>
        <w:spacing w:line="276" w:lineRule="auto"/>
        <w:jc w:val="both"/>
        <w:rPr>
          <w:b/>
          <w:color w:val="333333" w:themeColor="accent2"/>
          <w:sz w:val="32"/>
        </w:rPr>
      </w:pPr>
    </w:p>
    <w:p w14:paraId="2E9FA398" w14:textId="1009518E" w:rsidR="00670185" w:rsidRDefault="00670185" w:rsidP="00670185">
      <w:pPr>
        <w:pStyle w:val="Heading1"/>
        <w:numPr>
          <w:ilvl w:val="1"/>
          <w:numId w:val="4"/>
        </w:numPr>
        <w:ind w:left="0" w:firstLine="0"/>
      </w:pPr>
      <w:bookmarkStart w:id="14" w:name="_Toc9337605"/>
      <w:r>
        <w:t>Week 1</w:t>
      </w:r>
      <w:r w:rsidR="00987375">
        <w:t>1</w:t>
      </w:r>
      <w:bookmarkEnd w:id="14"/>
    </w:p>
    <w:p w14:paraId="571F5136" w14:textId="77777777" w:rsidR="00BA28C5" w:rsidRDefault="00670185" w:rsidP="00670185">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BA28C5" w:rsidRPr="0054197C" w14:paraId="24EE44CF" w14:textId="77777777" w:rsidTr="005A0F65">
        <w:tc>
          <w:tcPr>
            <w:tcW w:w="3424" w:type="dxa"/>
            <w:shd w:val="clear" w:color="auto" w:fill="C6D9F1" w:themeFill="text2" w:themeFillTint="33"/>
          </w:tcPr>
          <w:p w14:paraId="677B61C0" w14:textId="77777777" w:rsidR="00BA28C5" w:rsidRPr="0054197C" w:rsidRDefault="00BA28C5" w:rsidP="005A0F65">
            <w:pPr>
              <w:rPr>
                <w:color w:val="000000" w:themeColor="text1"/>
              </w:rPr>
            </w:pPr>
            <w:r w:rsidRPr="0054197C">
              <w:rPr>
                <w:color w:val="000000" w:themeColor="text1"/>
              </w:rPr>
              <w:t>Place</w:t>
            </w:r>
          </w:p>
        </w:tc>
        <w:tc>
          <w:tcPr>
            <w:tcW w:w="3413" w:type="dxa"/>
            <w:shd w:val="clear" w:color="auto" w:fill="C6D9F1" w:themeFill="text2" w:themeFillTint="33"/>
          </w:tcPr>
          <w:p w14:paraId="0361FA7D" w14:textId="77777777" w:rsidR="00BA28C5" w:rsidRPr="0054197C" w:rsidRDefault="00BA28C5" w:rsidP="005A0F65">
            <w:pPr>
              <w:rPr>
                <w:color w:val="000000" w:themeColor="text1"/>
              </w:rPr>
            </w:pPr>
            <w:r w:rsidRPr="0054197C">
              <w:rPr>
                <w:color w:val="000000" w:themeColor="text1"/>
              </w:rPr>
              <w:t>Date</w:t>
            </w:r>
          </w:p>
        </w:tc>
        <w:tc>
          <w:tcPr>
            <w:tcW w:w="3413" w:type="dxa"/>
            <w:shd w:val="clear" w:color="auto" w:fill="C6D9F1" w:themeFill="text2" w:themeFillTint="33"/>
          </w:tcPr>
          <w:p w14:paraId="60D34AED" w14:textId="77777777" w:rsidR="00BA28C5" w:rsidRPr="0054197C" w:rsidRDefault="00BA28C5" w:rsidP="005A0F65">
            <w:pPr>
              <w:rPr>
                <w:color w:val="000000" w:themeColor="text1"/>
              </w:rPr>
            </w:pPr>
            <w:r w:rsidRPr="0054197C">
              <w:rPr>
                <w:color w:val="000000" w:themeColor="text1"/>
              </w:rPr>
              <w:t>Time</w:t>
            </w:r>
          </w:p>
        </w:tc>
      </w:tr>
      <w:tr w:rsidR="00BA28C5" w:rsidRPr="0054197C" w14:paraId="4766C09F" w14:textId="77777777" w:rsidTr="005A0F65">
        <w:tc>
          <w:tcPr>
            <w:tcW w:w="3424" w:type="dxa"/>
          </w:tcPr>
          <w:p w14:paraId="63D28374" w14:textId="77777777" w:rsidR="00BA28C5" w:rsidRPr="0054197C" w:rsidRDefault="00BA28C5" w:rsidP="005A0F65">
            <w:pPr>
              <w:rPr>
                <w:color w:val="000000" w:themeColor="text1"/>
              </w:rPr>
            </w:pPr>
            <w:r w:rsidRPr="0054197C">
              <w:rPr>
                <w:color w:val="000000" w:themeColor="text1"/>
              </w:rPr>
              <w:t>Fontys</w:t>
            </w:r>
          </w:p>
        </w:tc>
        <w:tc>
          <w:tcPr>
            <w:tcW w:w="3413" w:type="dxa"/>
          </w:tcPr>
          <w:p w14:paraId="1E09D335" w14:textId="0E140565" w:rsidR="00BA28C5" w:rsidRPr="0054197C" w:rsidRDefault="00BA28C5" w:rsidP="005A0F65">
            <w:pPr>
              <w:rPr>
                <w:color w:val="000000" w:themeColor="text1"/>
              </w:rPr>
            </w:pPr>
            <w:r>
              <w:rPr>
                <w:color w:val="000000" w:themeColor="text1"/>
              </w:rPr>
              <w:t>23</w:t>
            </w:r>
            <w:r>
              <w:rPr>
                <w:color w:val="000000" w:themeColor="text1"/>
                <w:vertAlign w:val="superscript"/>
              </w:rPr>
              <w:t>rd</w:t>
            </w:r>
            <w:r w:rsidRPr="0054197C">
              <w:rPr>
                <w:color w:val="000000" w:themeColor="text1"/>
              </w:rPr>
              <w:t xml:space="preserve"> of  </w:t>
            </w:r>
            <w:r>
              <w:rPr>
                <w:color w:val="000000" w:themeColor="text1"/>
              </w:rPr>
              <w:t>April</w:t>
            </w:r>
          </w:p>
        </w:tc>
        <w:tc>
          <w:tcPr>
            <w:tcW w:w="3413" w:type="dxa"/>
          </w:tcPr>
          <w:p w14:paraId="79F85877" w14:textId="144BC9B4" w:rsidR="00BA28C5" w:rsidRPr="0054197C" w:rsidRDefault="00BA28C5" w:rsidP="005A0F65">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B91AC5" w:rsidRPr="0054197C" w14:paraId="27D9D339" w14:textId="77777777" w:rsidTr="005A0F65">
        <w:tc>
          <w:tcPr>
            <w:tcW w:w="3424" w:type="dxa"/>
          </w:tcPr>
          <w:p w14:paraId="4BF8631C" w14:textId="77777777" w:rsidR="00B91AC5" w:rsidRPr="0054197C" w:rsidRDefault="00B91AC5" w:rsidP="00B91AC5">
            <w:pPr>
              <w:rPr>
                <w:color w:val="000000" w:themeColor="text1"/>
              </w:rPr>
            </w:pPr>
            <w:r w:rsidRPr="0054197C">
              <w:rPr>
                <w:color w:val="000000" w:themeColor="text1"/>
              </w:rPr>
              <w:t>Individual work David</w:t>
            </w:r>
          </w:p>
        </w:tc>
        <w:tc>
          <w:tcPr>
            <w:tcW w:w="3413" w:type="dxa"/>
          </w:tcPr>
          <w:p w14:paraId="12FF10BA" w14:textId="58247E9C" w:rsidR="00B91AC5" w:rsidRPr="0054197C" w:rsidRDefault="00B91AC5" w:rsidP="00B91AC5">
            <w:pPr>
              <w:rPr>
                <w:color w:val="000000" w:themeColor="text1"/>
              </w:rPr>
            </w:pPr>
            <w:r>
              <w:rPr>
                <w:color w:val="000000" w:themeColor="text1"/>
              </w:rPr>
              <w:t>23</w:t>
            </w:r>
            <w:r w:rsidRPr="00B91AC5">
              <w:rPr>
                <w:color w:val="000000" w:themeColor="text1"/>
                <w:vertAlign w:val="superscript"/>
              </w:rPr>
              <w:t>rd</w:t>
            </w:r>
            <w:r>
              <w:rPr>
                <w:color w:val="000000" w:themeColor="text1"/>
              </w:rPr>
              <w:t xml:space="preserve"> of April – 26</w:t>
            </w:r>
            <w:r w:rsidRPr="00B176F0">
              <w:rPr>
                <w:color w:val="000000" w:themeColor="text1"/>
                <w:vertAlign w:val="superscript"/>
              </w:rPr>
              <w:t>th</w:t>
            </w:r>
            <w:r>
              <w:rPr>
                <w:color w:val="000000" w:themeColor="text1"/>
              </w:rPr>
              <w:t xml:space="preserve"> of April</w:t>
            </w:r>
          </w:p>
        </w:tc>
        <w:tc>
          <w:tcPr>
            <w:tcW w:w="3413" w:type="dxa"/>
          </w:tcPr>
          <w:p w14:paraId="5E316418" w14:textId="44F20221" w:rsidR="00B91AC5" w:rsidRPr="0054197C" w:rsidRDefault="00B91AC5" w:rsidP="00B91AC5">
            <w:pPr>
              <w:rPr>
                <w:color w:val="000000" w:themeColor="text1"/>
              </w:rPr>
            </w:pPr>
            <w:r>
              <w:rPr>
                <w:color w:val="000000" w:themeColor="text1"/>
              </w:rPr>
              <w:t>13:00-19:00</w:t>
            </w:r>
          </w:p>
        </w:tc>
      </w:tr>
      <w:tr w:rsidR="00B91AC5" w:rsidRPr="0054197C" w14:paraId="29911FCE" w14:textId="77777777" w:rsidTr="005A0F65">
        <w:tc>
          <w:tcPr>
            <w:tcW w:w="3424" w:type="dxa"/>
          </w:tcPr>
          <w:p w14:paraId="6A88F7C3" w14:textId="77777777" w:rsidR="00B91AC5" w:rsidRPr="0054197C" w:rsidRDefault="00B91AC5" w:rsidP="00B91AC5">
            <w:pPr>
              <w:rPr>
                <w:color w:val="000000" w:themeColor="text1"/>
              </w:rPr>
            </w:pPr>
            <w:r>
              <w:rPr>
                <w:color w:val="000000" w:themeColor="text1"/>
              </w:rPr>
              <w:t>Individual work Maria</w:t>
            </w:r>
          </w:p>
        </w:tc>
        <w:tc>
          <w:tcPr>
            <w:tcW w:w="3413" w:type="dxa"/>
          </w:tcPr>
          <w:p w14:paraId="2395EDAD" w14:textId="43306648" w:rsidR="00B91AC5" w:rsidRDefault="00B91AC5" w:rsidP="00B91AC5">
            <w:pPr>
              <w:rPr>
                <w:color w:val="000000" w:themeColor="text1"/>
              </w:rPr>
            </w:pPr>
            <w:r>
              <w:rPr>
                <w:color w:val="000000" w:themeColor="text1"/>
              </w:rPr>
              <w:t>22</w:t>
            </w:r>
            <w:r w:rsidRPr="00B8674B">
              <w:rPr>
                <w:color w:val="000000" w:themeColor="text1"/>
                <w:vertAlign w:val="superscript"/>
              </w:rPr>
              <w:t>nd</w:t>
            </w:r>
            <w:r>
              <w:rPr>
                <w:color w:val="000000" w:themeColor="text1"/>
              </w:rPr>
              <w:t xml:space="preserve"> of April – 24</w:t>
            </w:r>
            <w:r w:rsidRPr="00B176F0">
              <w:rPr>
                <w:color w:val="000000" w:themeColor="text1"/>
                <w:vertAlign w:val="superscript"/>
              </w:rPr>
              <w:t>th</w:t>
            </w:r>
            <w:r>
              <w:rPr>
                <w:color w:val="000000" w:themeColor="text1"/>
              </w:rPr>
              <w:t xml:space="preserve"> of April</w:t>
            </w:r>
          </w:p>
        </w:tc>
        <w:tc>
          <w:tcPr>
            <w:tcW w:w="3413" w:type="dxa"/>
          </w:tcPr>
          <w:p w14:paraId="49CBC6A9" w14:textId="7AA5E6E5" w:rsidR="00B91AC5" w:rsidRPr="0054197C" w:rsidRDefault="00B91AC5" w:rsidP="00B91AC5">
            <w:pPr>
              <w:rPr>
                <w:color w:val="000000" w:themeColor="text1"/>
              </w:rPr>
            </w:pPr>
            <w:r>
              <w:rPr>
                <w:color w:val="000000" w:themeColor="text1"/>
              </w:rPr>
              <w:t>16:00-19:00</w:t>
            </w:r>
          </w:p>
        </w:tc>
      </w:tr>
      <w:tr w:rsidR="00B91AC5" w:rsidRPr="0054197C" w14:paraId="2B940031" w14:textId="77777777" w:rsidTr="005A0F65">
        <w:tc>
          <w:tcPr>
            <w:tcW w:w="3424" w:type="dxa"/>
          </w:tcPr>
          <w:p w14:paraId="3F7DF695" w14:textId="77777777" w:rsidR="00B91AC5" w:rsidRDefault="00B91AC5" w:rsidP="00B91AC5">
            <w:pPr>
              <w:rPr>
                <w:color w:val="000000" w:themeColor="text1"/>
              </w:rPr>
            </w:pPr>
            <w:r>
              <w:rPr>
                <w:color w:val="000000" w:themeColor="text1"/>
              </w:rPr>
              <w:t>Individual work Martin</w:t>
            </w:r>
          </w:p>
        </w:tc>
        <w:tc>
          <w:tcPr>
            <w:tcW w:w="3413" w:type="dxa"/>
          </w:tcPr>
          <w:p w14:paraId="5E697650" w14:textId="480A7552" w:rsidR="00B91AC5" w:rsidRDefault="00B91AC5" w:rsidP="00B91AC5">
            <w:pPr>
              <w:rPr>
                <w:color w:val="000000" w:themeColor="text1"/>
              </w:rPr>
            </w:pPr>
            <w:r>
              <w:rPr>
                <w:color w:val="000000" w:themeColor="text1"/>
              </w:rPr>
              <w:t>22</w:t>
            </w:r>
            <w:r w:rsidRPr="00B91AC5">
              <w:rPr>
                <w:color w:val="000000" w:themeColor="text1"/>
                <w:vertAlign w:val="superscript"/>
              </w:rPr>
              <w:t>st</w:t>
            </w:r>
            <w:r>
              <w:rPr>
                <w:color w:val="000000" w:themeColor="text1"/>
              </w:rPr>
              <w:t xml:space="preserve"> of April – 24</w:t>
            </w:r>
            <w:r w:rsidRPr="00B176F0">
              <w:rPr>
                <w:color w:val="000000" w:themeColor="text1"/>
                <w:vertAlign w:val="superscript"/>
              </w:rPr>
              <w:t>th</w:t>
            </w:r>
            <w:r>
              <w:rPr>
                <w:color w:val="000000" w:themeColor="text1"/>
              </w:rPr>
              <w:t xml:space="preserve"> of April</w:t>
            </w:r>
          </w:p>
        </w:tc>
        <w:tc>
          <w:tcPr>
            <w:tcW w:w="3413" w:type="dxa"/>
          </w:tcPr>
          <w:p w14:paraId="0EECC025" w14:textId="4F99752D" w:rsidR="00B91AC5" w:rsidRDefault="00B91AC5" w:rsidP="00B91AC5">
            <w:pPr>
              <w:rPr>
                <w:color w:val="000000" w:themeColor="text1"/>
              </w:rPr>
            </w:pPr>
            <w:r>
              <w:rPr>
                <w:color w:val="000000" w:themeColor="text1"/>
              </w:rPr>
              <w:t>13:00-16:00</w:t>
            </w:r>
          </w:p>
        </w:tc>
      </w:tr>
      <w:tr w:rsidR="00B91AC5" w:rsidRPr="0054197C" w14:paraId="0B4646E8" w14:textId="77777777" w:rsidTr="005A0F65">
        <w:tc>
          <w:tcPr>
            <w:tcW w:w="3424" w:type="dxa"/>
          </w:tcPr>
          <w:p w14:paraId="67D82CD8" w14:textId="77777777" w:rsidR="00B91AC5" w:rsidRDefault="00B91AC5" w:rsidP="00B91AC5">
            <w:pPr>
              <w:rPr>
                <w:color w:val="000000" w:themeColor="text1"/>
              </w:rPr>
            </w:pPr>
            <w:r>
              <w:rPr>
                <w:color w:val="000000" w:themeColor="text1"/>
              </w:rPr>
              <w:t xml:space="preserve">Individual work </w:t>
            </w:r>
            <w:proofErr w:type="spellStart"/>
            <w:r>
              <w:rPr>
                <w:color w:val="000000" w:themeColor="text1"/>
              </w:rPr>
              <w:t>Dimitar</w:t>
            </w:r>
            <w:proofErr w:type="spellEnd"/>
          </w:p>
        </w:tc>
        <w:tc>
          <w:tcPr>
            <w:tcW w:w="3413" w:type="dxa"/>
          </w:tcPr>
          <w:p w14:paraId="6B3D3A86" w14:textId="5E1F1F7C" w:rsidR="00B91AC5" w:rsidRDefault="00B91AC5" w:rsidP="00B91AC5">
            <w:pPr>
              <w:rPr>
                <w:color w:val="000000" w:themeColor="text1"/>
              </w:rPr>
            </w:pPr>
            <w:r>
              <w:rPr>
                <w:color w:val="000000" w:themeColor="text1"/>
              </w:rPr>
              <w:t>23</w:t>
            </w:r>
            <w:r w:rsidRPr="00B91AC5">
              <w:rPr>
                <w:color w:val="000000" w:themeColor="text1"/>
                <w:vertAlign w:val="superscript"/>
              </w:rPr>
              <w:t>rd</w:t>
            </w:r>
            <w:r>
              <w:rPr>
                <w:color w:val="000000" w:themeColor="text1"/>
              </w:rPr>
              <w:t xml:space="preserve"> of April – 25</w:t>
            </w:r>
            <w:r w:rsidRPr="00B176F0">
              <w:rPr>
                <w:color w:val="000000" w:themeColor="text1"/>
                <w:vertAlign w:val="superscript"/>
              </w:rPr>
              <w:t>th</w:t>
            </w:r>
            <w:r>
              <w:rPr>
                <w:color w:val="000000" w:themeColor="text1"/>
              </w:rPr>
              <w:t xml:space="preserve"> of April</w:t>
            </w:r>
          </w:p>
        </w:tc>
        <w:tc>
          <w:tcPr>
            <w:tcW w:w="3413" w:type="dxa"/>
          </w:tcPr>
          <w:p w14:paraId="26FB21A4" w14:textId="56C0ED8D" w:rsidR="00B91AC5" w:rsidRDefault="00B91AC5" w:rsidP="00B91AC5">
            <w:pPr>
              <w:rPr>
                <w:color w:val="000000" w:themeColor="text1"/>
              </w:rPr>
            </w:pPr>
            <w:r>
              <w:rPr>
                <w:color w:val="000000" w:themeColor="text1"/>
              </w:rPr>
              <w:t>13:00-15:30</w:t>
            </w:r>
          </w:p>
        </w:tc>
      </w:tr>
    </w:tbl>
    <w:p w14:paraId="3D53DD27" w14:textId="2A493FBF" w:rsidR="00670185" w:rsidRDefault="00670185" w:rsidP="00BA28C5">
      <w:pPr>
        <w:pStyle w:val="Header222222222"/>
      </w:pPr>
    </w:p>
    <w:p w14:paraId="2246B029" w14:textId="379C150B" w:rsidR="00BA28C5" w:rsidRPr="004D0562" w:rsidRDefault="00670185" w:rsidP="00BA28C5">
      <w:pPr>
        <w:pStyle w:val="Header222222222"/>
        <w:numPr>
          <w:ilvl w:val="2"/>
          <w:numId w:val="4"/>
        </w:numPr>
        <w:ind w:left="0" w:firstLine="0"/>
      </w:pPr>
      <w:r>
        <w:t xml:space="preserve"> Who did what</w:t>
      </w:r>
    </w:p>
    <w:p w14:paraId="6DC2C96C" w14:textId="77777777" w:rsidR="00BA28C5" w:rsidRPr="0054197C" w:rsidRDefault="00BA28C5" w:rsidP="00BA28C5">
      <w:pPr>
        <w:pStyle w:val="ListParagraph"/>
        <w:spacing w:line="276" w:lineRule="auto"/>
        <w:ind w:left="0"/>
        <w:jc w:val="both"/>
        <w:rPr>
          <w:b/>
          <w:color w:val="000000" w:themeColor="text1"/>
        </w:rPr>
      </w:pPr>
      <w:r w:rsidRPr="0054197C">
        <w:rPr>
          <w:b/>
          <w:color w:val="000000" w:themeColor="text1"/>
        </w:rPr>
        <w:t>David Hooi:</w:t>
      </w:r>
    </w:p>
    <w:p w14:paraId="49FCEBA0" w14:textId="77777777" w:rsidR="00B91AC5" w:rsidRPr="00B91AC5" w:rsidRDefault="00B91AC5" w:rsidP="00B91AC5">
      <w:pPr>
        <w:spacing w:line="276" w:lineRule="auto"/>
        <w:jc w:val="both"/>
        <w:rPr>
          <w:color w:val="000000" w:themeColor="text1"/>
        </w:rPr>
      </w:pPr>
      <w:r w:rsidRPr="00B91AC5">
        <w:rPr>
          <w:color w:val="000000" w:themeColor="text1"/>
        </w:rPr>
        <w:t xml:space="preserve">This week </w:t>
      </w:r>
      <w:proofErr w:type="spellStart"/>
      <w:r w:rsidRPr="00B91AC5">
        <w:rPr>
          <w:color w:val="000000" w:themeColor="text1"/>
        </w:rPr>
        <w:t>i</w:t>
      </w:r>
      <w:proofErr w:type="spellEnd"/>
      <w:r w:rsidRPr="00B91AC5">
        <w:rPr>
          <w:color w:val="000000" w:themeColor="text1"/>
        </w:rPr>
        <w:t xml:space="preserve"> worked on the shop application. I implemented:</w:t>
      </w:r>
    </w:p>
    <w:p w14:paraId="06E846C0" w14:textId="77777777" w:rsidR="00B91AC5" w:rsidRPr="00B91AC5" w:rsidRDefault="00B91AC5" w:rsidP="00B91AC5">
      <w:pPr>
        <w:spacing w:line="276" w:lineRule="auto"/>
        <w:jc w:val="both"/>
        <w:rPr>
          <w:color w:val="000000" w:themeColor="text1"/>
        </w:rPr>
      </w:pPr>
      <w:r w:rsidRPr="00B91AC5">
        <w:rPr>
          <w:color w:val="000000" w:themeColor="text1"/>
        </w:rPr>
        <w:t>-Can now get items from database</w:t>
      </w:r>
    </w:p>
    <w:p w14:paraId="17EEDD43" w14:textId="77777777" w:rsidR="00B91AC5" w:rsidRPr="00B91AC5" w:rsidRDefault="00B91AC5" w:rsidP="00B91AC5">
      <w:pPr>
        <w:spacing w:line="276" w:lineRule="auto"/>
        <w:jc w:val="both"/>
        <w:rPr>
          <w:color w:val="000000" w:themeColor="text1"/>
        </w:rPr>
      </w:pPr>
      <w:r w:rsidRPr="00B91AC5">
        <w:rPr>
          <w:color w:val="000000" w:themeColor="text1"/>
        </w:rPr>
        <w:t>-Show items in tabs with picture and stock</w:t>
      </w:r>
    </w:p>
    <w:p w14:paraId="41AB1EF1" w14:textId="77777777" w:rsidR="00B91AC5" w:rsidRPr="00B91AC5" w:rsidRDefault="00B91AC5" w:rsidP="00B91AC5">
      <w:pPr>
        <w:spacing w:line="276" w:lineRule="auto"/>
        <w:jc w:val="both"/>
        <w:rPr>
          <w:color w:val="000000" w:themeColor="text1"/>
        </w:rPr>
      </w:pPr>
      <w:r w:rsidRPr="00B91AC5">
        <w:rPr>
          <w:color w:val="000000" w:themeColor="text1"/>
        </w:rPr>
        <w:t>-Can search for items</w:t>
      </w:r>
    </w:p>
    <w:p w14:paraId="5CCEE7F4" w14:textId="77777777" w:rsidR="00B91AC5" w:rsidRPr="00B91AC5" w:rsidRDefault="00B91AC5" w:rsidP="00B91AC5">
      <w:pPr>
        <w:spacing w:line="276" w:lineRule="auto"/>
        <w:jc w:val="both"/>
        <w:rPr>
          <w:color w:val="000000" w:themeColor="text1"/>
        </w:rPr>
      </w:pPr>
      <w:r w:rsidRPr="00B91AC5">
        <w:rPr>
          <w:color w:val="000000" w:themeColor="text1"/>
        </w:rPr>
        <w:t xml:space="preserve">-Can select item and show in </w:t>
      </w:r>
      <w:proofErr w:type="spellStart"/>
      <w:r w:rsidRPr="00B91AC5">
        <w:rPr>
          <w:color w:val="000000" w:themeColor="text1"/>
        </w:rPr>
        <w:t>listview</w:t>
      </w:r>
      <w:proofErr w:type="spellEnd"/>
    </w:p>
    <w:p w14:paraId="08A564C5" w14:textId="77777777" w:rsidR="00B91AC5" w:rsidRPr="00B91AC5" w:rsidRDefault="00B91AC5" w:rsidP="00B91AC5">
      <w:pPr>
        <w:spacing w:line="276" w:lineRule="auto"/>
        <w:jc w:val="both"/>
        <w:rPr>
          <w:color w:val="000000" w:themeColor="text1"/>
        </w:rPr>
      </w:pPr>
      <w:r w:rsidRPr="00B91AC5">
        <w:rPr>
          <w:color w:val="000000" w:themeColor="text1"/>
        </w:rPr>
        <w:t xml:space="preserve">Also implementing </w:t>
      </w:r>
      <w:proofErr w:type="spellStart"/>
      <w:r w:rsidRPr="00B91AC5">
        <w:rPr>
          <w:color w:val="000000" w:themeColor="text1"/>
        </w:rPr>
        <w:t>rfid</w:t>
      </w:r>
      <w:proofErr w:type="spellEnd"/>
      <w:r w:rsidRPr="00B91AC5">
        <w:rPr>
          <w:color w:val="000000" w:themeColor="text1"/>
        </w:rPr>
        <w:t xml:space="preserve"> scanning </w:t>
      </w:r>
      <w:proofErr w:type="spellStart"/>
      <w:r w:rsidRPr="00B91AC5">
        <w:rPr>
          <w:color w:val="000000" w:themeColor="text1"/>
        </w:rPr>
        <w:t>libary</w:t>
      </w:r>
      <w:proofErr w:type="spellEnd"/>
    </w:p>
    <w:p w14:paraId="4C1786F9" w14:textId="77777777" w:rsidR="00B91AC5" w:rsidRPr="00B91AC5" w:rsidRDefault="00B91AC5" w:rsidP="00B91AC5">
      <w:pPr>
        <w:spacing w:line="276" w:lineRule="auto"/>
        <w:jc w:val="both"/>
        <w:rPr>
          <w:color w:val="000000" w:themeColor="text1"/>
        </w:rPr>
      </w:pPr>
      <w:r w:rsidRPr="00B91AC5">
        <w:rPr>
          <w:color w:val="000000" w:themeColor="text1"/>
        </w:rPr>
        <w:t>Make employee only see the apps they have access to</w:t>
      </w:r>
    </w:p>
    <w:p w14:paraId="3D4B7B55" w14:textId="3DA1DB25" w:rsidR="00BA28C5" w:rsidRPr="00B91AC5" w:rsidRDefault="00B91AC5" w:rsidP="00B91AC5">
      <w:pPr>
        <w:spacing w:line="276" w:lineRule="auto"/>
        <w:jc w:val="both"/>
        <w:rPr>
          <w:color w:val="000000" w:themeColor="text1"/>
        </w:rPr>
      </w:pPr>
      <w:r w:rsidRPr="00B91AC5">
        <w:rPr>
          <w:color w:val="000000" w:themeColor="text1"/>
        </w:rPr>
        <w:lastRenderedPageBreak/>
        <w:t>Can now inspect employee which show there information</w:t>
      </w:r>
    </w:p>
    <w:p w14:paraId="13C73610" w14:textId="77777777" w:rsidR="00BA28C5" w:rsidRPr="0054197C" w:rsidRDefault="00BA28C5" w:rsidP="00BA28C5">
      <w:pPr>
        <w:jc w:val="both"/>
        <w:rPr>
          <w:color w:val="000000" w:themeColor="text1"/>
        </w:rPr>
      </w:pPr>
      <w:r w:rsidRPr="0054197C">
        <w:rPr>
          <w:b/>
          <w:color w:val="000000" w:themeColor="text1"/>
        </w:rPr>
        <w:t xml:space="preserve">Martin </w:t>
      </w:r>
      <w:proofErr w:type="spellStart"/>
      <w:r w:rsidRPr="0054197C">
        <w:rPr>
          <w:b/>
          <w:color w:val="000000" w:themeColor="text1"/>
        </w:rPr>
        <w:t>Grigorov</w:t>
      </w:r>
      <w:proofErr w:type="spellEnd"/>
      <w:r w:rsidRPr="0054197C">
        <w:rPr>
          <w:b/>
          <w:color w:val="000000" w:themeColor="text1"/>
        </w:rPr>
        <w:t>:</w:t>
      </w:r>
    </w:p>
    <w:p w14:paraId="108EAF32" w14:textId="711B7255" w:rsidR="00BA28C5" w:rsidRPr="00514A4E" w:rsidRDefault="00C2449B" w:rsidP="00BA28C5">
      <w:pPr>
        <w:spacing w:line="276" w:lineRule="auto"/>
        <w:jc w:val="both"/>
        <w:rPr>
          <w:color w:val="000000" w:themeColor="text1"/>
        </w:rPr>
      </w:pPr>
      <w:r>
        <w:rPr>
          <w:color w:val="000000" w:themeColor="text1"/>
        </w:rPr>
        <w:t>Worked on apps</w:t>
      </w:r>
      <w:r w:rsidR="007B35CA">
        <w:rPr>
          <w:color w:val="000000" w:themeColor="text1"/>
        </w:rPr>
        <w:t xml:space="preserve"> and checked if the database is suitable for the app</w:t>
      </w:r>
      <w:r>
        <w:rPr>
          <w:color w:val="000000" w:themeColor="text1"/>
        </w:rPr>
        <w:t>.</w:t>
      </w:r>
    </w:p>
    <w:p w14:paraId="4CE3DDD1" w14:textId="77777777" w:rsidR="00BA28C5" w:rsidRPr="0054197C" w:rsidRDefault="00BA28C5" w:rsidP="00BA28C5">
      <w:pPr>
        <w:spacing w:line="276" w:lineRule="auto"/>
        <w:jc w:val="both"/>
        <w:rPr>
          <w:color w:val="000000" w:themeColor="text1"/>
        </w:rPr>
      </w:pPr>
      <w:proofErr w:type="spellStart"/>
      <w:r w:rsidRPr="0054197C">
        <w:rPr>
          <w:b/>
          <w:color w:val="000000" w:themeColor="text1"/>
        </w:rPr>
        <w:t>Dimitar</w:t>
      </w:r>
      <w:proofErr w:type="spellEnd"/>
      <w:r w:rsidRPr="0054197C">
        <w:rPr>
          <w:b/>
          <w:color w:val="000000" w:themeColor="text1"/>
        </w:rPr>
        <w:t xml:space="preserve"> Ivanov:</w:t>
      </w:r>
    </w:p>
    <w:p w14:paraId="039E00E8" w14:textId="6DF943D5" w:rsidR="00BA28C5" w:rsidRPr="00B91AC5" w:rsidRDefault="00B91AC5" w:rsidP="00BA28C5">
      <w:pPr>
        <w:spacing w:line="276" w:lineRule="auto"/>
        <w:jc w:val="both"/>
        <w:rPr>
          <w:color w:val="333333" w:themeColor="accent2"/>
        </w:rPr>
      </w:pPr>
      <w:r>
        <w:rPr>
          <w:color w:val="333333" w:themeColor="accent2"/>
        </w:rPr>
        <w:t>I updated the agenda and process report and searched how to implement php in the website.</w:t>
      </w:r>
    </w:p>
    <w:p w14:paraId="1F2D5503" w14:textId="309F0CCD" w:rsidR="00851891" w:rsidRPr="00C84DF6" w:rsidRDefault="00BA28C5" w:rsidP="00637B6B">
      <w:pPr>
        <w:spacing w:line="276" w:lineRule="auto"/>
        <w:rPr>
          <w:b/>
          <w:color w:val="000000" w:themeColor="text1"/>
        </w:rPr>
      </w:pPr>
      <w:r w:rsidRPr="0054197C">
        <w:rPr>
          <w:b/>
          <w:color w:val="000000" w:themeColor="text1"/>
        </w:rPr>
        <w:t xml:space="preserve">Maria </w:t>
      </w:r>
      <w:proofErr w:type="spellStart"/>
      <w:r w:rsidRPr="0054197C">
        <w:rPr>
          <w:b/>
          <w:color w:val="000000" w:themeColor="text1"/>
        </w:rPr>
        <w:t>Khovanskaya</w:t>
      </w:r>
      <w:proofErr w:type="spellEnd"/>
      <w:r w:rsidRPr="0054197C">
        <w:rPr>
          <w:b/>
          <w:color w:val="000000" w:themeColor="text1"/>
        </w:rPr>
        <w:t>:</w:t>
      </w:r>
      <w:r w:rsidR="00FC27F7">
        <w:rPr>
          <w:b/>
          <w:color w:val="000000" w:themeColor="text1"/>
        </w:rPr>
        <w:br/>
      </w:r>
      <w:r w:rsidR="001D591D">
        <w:rPr>
          <w:color w:val="000000" w:themeColor="text1"/>
        </w:rPr>
        <w:t xml:space="preserve">Tested php implementation </w:t>
      </w:r>
      <w:r w:rsidR="00DC2624">
        <w:rPr>
          <w:color w:val="000000" w:themeColor="text1"/>
        </w:rPr>
        <w:t>that was developing during week 10</w:t>
      </w:r>
      <w:r w:rsidR="00276FB2">
        <w:rPr>
          <w:color w:val="000000" w:themeColor="text1"/>
        </w:rPr>
        <w:t xml:space="preserve"> on my own server. </w:t>
      </w:r>
      <w:r w:rsidR="00F9468B">
        <w:rPr>
          <w:color w:val="000000" w:themeColor="text1"/>
        </w:rPr>
        <w:t>After</w:t>
      </w:r>
      <w:r w:rsidR="00E75F36">
        <w:rPr>
          <w:color w:val="000000" w:themeColor="text1"/>
        </w:rPr>
        <w:t xml:space="preserve"> several</w:t>
      </w:r>
      <w:r w:rsidR="00F9468B">
        <w:rPr>
          <w:color w:val="000000" w:themeColor="text1"/>
        </w:rPr>
        <w:t xml:space="preserve"> successful tests </w:t>
      </w:r>
      <w:r w:rsidR="000C09B4">
        <w:rPr>
          <w:color w:val="000000" w:themeColor="text1"/>
        </w:rPr>
        <w:t xml:space="preserve">it </w:t>
      </w:r>
      <w:r w:rsidR="00317059">
        <w:rPr>
          <w:color w:val="000000" w:themeColor="text1"/>
        </w:rPr>
        <w:t xml:space="preserve">was </w:t>
      </w:r>
      <w:r w:rsidR="000C09B4">
        <w:rPr>
          <w:color w:val="000000" w:themeColor="text1"/>
        </w:rPr>
        <w:t>decided</w:t>
      </w:r>
      <w:r w:rsidR="00317059">
        <w:rPr>
          <w:color w:val="000000" w:themeColor="text1"/>
        </w:rPr>
        <w:t xml:space="preserve"> to </w:t>
      </w:r>
      <w:r w:rsidR="008B5F5B">
        <w:rPr>
          <w:color w:val="000000" w:themeColor="text1"/>
        </w:rPr>
        <w:t xml:space="preserve">make </w:t>
      </w:r>
      <w:r w:rsidR="00B12130">
        <w:rPr>
          <w:color w:val="000000" w:themeColor="text1"/>
        </w:rPr>
        <w:t xml:space="preserve">my server the working server of </w:t>
      </w:r>
      <w:r w:rsidR="00D37904">
        <w:rPr>
          <w:color w:val="000000" w:themeColor="text1"/>
        </w:rPr>
        <w:t>our website</w:t>
      </w:r>
      <w:r w:rsidR="00A36DCD">
        <w:rPr>
          <w:color w:val="000000" w:themeColor="text1"/>
        </w:rPr>
        <w:t>.</w:t>
      </w:r>
    </w:p>
    <w:p w14:paraId="294747F1" w14:textId="04B435A0" w:rsidR="00670185" w:rsidRPr="00DD61FC" w:rsidRDefault="00670185" w:rsidP="00386F89">
      <w:pPr>
        <w:spacing w:line="276" w:lineRule="auto"/>
        <w:jc w:val="both"/>
        <w:rPr>
          <w:color w:val="333333" w:themeColor="accent2"/>
          <w:sz w:val="32"/>
        </w:rPr>
      </w:pPr>
    </w:p>
    <w:p w14:paraId="21CEF10A" w14:textId="2EBADEDE" w:rsidR="00670185" w:rsidRDefault="00670185" w:rsidP="00670185">
      <w:pPr>
        <w:pStyle w:val="Heading1"/>
        <w:numPr>
          <w:ilvl w:val="1"/>
          <w:numId w:val="4"/>
        </w:numPr>
        <w:ind w:left="0" w:firstLine="0"/>
      </w:pPr>
      <w:bookmarkStart w:id="15" w:name="_Toc9337606"/>
      <w:r>
        <w:t>Week 1</w:t>
      </w:r>
      <w:r w:rsidR="00987375">
        <w:t>2</w:t>
      </w:r>
      <w:bookmarkEnd w:id="15"/>
    </w:p>
    <w:p w14:paraId="5204AA56" w14:textId="77777777" w:rsidR="00F46707" w:rsidRPr="00F46707" w:rsidRDefault="00F46707" w:rsidP="00F46707"/>
    <w:p w14:paraId="2D853362" w14:textId="642E33BA" w:rsidR="00F46707" w:rsidRDefault="00670185" w:rsidP="00F46707">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787889" w:rsidRPr="0054197C" w14:paraId="63FD89DC" w14:textId="77777777" w:rsidTr="005A0F65">
        <w:tc>
          <w:tcPr>
            <w:tcW w:w="3424" w:type="dxa"/>
            <w:shd w:val="clear" w:color="auto" w:fill="C6D9F1" w:themeFill="text2" w:themeFillTint="33"/>
          </w:tcPr>
          <w:p w14:paraId="57BD719F" w14:textId="77777777" w:rsidR="00787889" w:rsidRPr="0054197C" w:rsidRDefault="00787889" w:rsidP="005A0F65">
            <w:pPr>
              <w:rPr>
                <w:color w:val="000000" w:themeColor="text1"/>
              </w:rPr>
            </w:pPr>
            <w:r w:rsidRPr="0054197C">
              <w:rPr>
                <w:color w:val="000000" w:themeColor="text1"/>
              </w:rPr>
              <w:t>Place</w:t>
            </w:r>
          </w:p>
        </w:tc>
        <w:tc>
          <w:tcPr>
            <w:tcW w:w="3413" w:type="dxa"/>
            <w:shd w:val="clear" w:color="auto" w:fill="C6D9F1" w:themeFill="text2" w:themeFillTint="33"/>
          </w:tcPr>
          <w:p w14:paraId="19BCD07C" w14:textId="77777777" w:rsidR="00787889" w:rsidRPr="0054197C" w:rsidRDefault="00787889" w:rsidP="005A0F65">
            <w:pPr>
              <w:rPr>
                <w:color w:val="000000" w:themeColor="text1"/>
              </w:rPr>
            </w:pPr>
            <w:r w:rsidRPr="0054197C">
              <w:rPr>
                <w:color w:val="000000" w:themeColor="text1"/>
              </w:rPr>
              <w:t>Date</w:t>
            </w:r>
          </w:p>
        </w:tc>
        <w:tc>
          <w:tcPr>
            <w:tcW w:w="3413" w:type="dxa"/>
            <w:shd w:val="clear" w:color="auto" w:fill="C6D9F1" w:themeFill="text2" w:themeFillTint="33"/>
          </w:tcPr>
          <w:p w14:paraId="7B96D1DA" w14:textId="77777777" w:rsidR="00787889" w:rsidRPr="0054197C" w:rsidRDefault="00787889" w:rsidP="005A0F65">
            <w:pPr>
              <w:rPr>
                <w:color w:val="000000" w:themeColor="text1"/>
              </w:rPr>
            </w:pPr>
            <w:r w:rsidRPr="0054197C">
              <w:rPr>
                <w:color w:val="000000" w:themeColor="text1"/>
              </w:rPr>
              <w:t>Time</w:t>
            </w:r>
          </w:p>
        </w:tc>
      </w:tr>
      <w:tr w:rsidR="00787889" w:rsidRPr="0054197C" w14:paraId="17D7DE97" w14:textId="77777777" w:rsidTr="005A0F65">
        <w:tc>
          <w:tcPr>
            <w:tcW w:w="3424" w:type="dxa"/>
          </w:tcPr>
          <w:p w14:paraId="109EABE5" w14:textId="77777777" w:rsidR="00787889" w:rsidRPr="0054197C" w:rsidRDefault="00787889" w:rsidP="005A0F65">
            <w:pPr>
              <w:rPr>
                <w:color w:val="000000" w:themeColor="text1"/>
              </w:rPr>
            </w:pPr>
            <w:r w:rsidRPr="0054197C">
              <w:rPr>
                <w:color w:val="000000" w:themeColor="text1"/>
              </w:rPr>
              <w:t>Fontys</w:t>
            </w:r>
          </w:p>
        </w:tc>
        <w:tc>
          <w:tcPr>
            <w:tcW w:w="3413" w:type="dxa"/>
          </w:tcPr>
          <w:p w14:paraId="3235240B" w14:textId="1D634A36" w:rsidR="00787889" w:rsidRPr="0054197C" w:rsidRDefault="001F0245" w:rsidP="005A0F65">
            <w:pPr>
              <w:rPr>
                <w:color w:val="000000" w:themeColor="text1"/>
              </w:rPr>
            </w:pPr>
            <w:r>
              <w:rPr>
                <w:color w:val="000000" w:themeColor="text1"/>
              </w:rPr>
              <w:t>7</w:t>
            </w:r>
            <w:r w:rsidRPr="001F0245">
              <w:rPr>
                <w:color w:val="000000" w:themeColor="text1"/>
                <w:vertAlign w:val="superscript"/>
              </w:rPr>
              <w:t>th</w:t>
            </w:r>
            <w:r w:rsidR="00787889" w:rsidRPr="0054197C">
              <w:rPr>
                <w:color w:val="000000" w:themeColor="text1"/>
              </w:rPr>
              <w:t xml:space="preserve"> of  </w:t>
            </w:r>
            <w:r w:rsidR="00F65DE0">
              <w:rPr>
                <w:color w:val="000000" w:themeColor="text1"/>
              </w:rPr>
              <w:t>May</w:t>
            </w:r>
          </w:p>
        </w:tc>
        <w:tc>
          <w:tcPr>
            <w:tcW w:w="3413" w:type="dxa"/>
          </w:tcPr>
          <w:p w14:paraId="3BB48826" w14:textId="77777777" w:rsidR="00787889" w:rsidRPr="0054197C" w:rsidRDefault="00787889" w:rsidP="005A0F65">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787889" w:rsidRPr="0054197C" w14:paraId="733D34CA" w14:textId="77777777" w:rsidTr="005A0F65">
        <w:tc>
          <w:tcPr>
            <w:tcW w:w="3424" w:type="dxa"/>
          </w:tcPr>
          <w:p w14:paraId="4F8316F4" w14:textId="77777777" w:rsidR="00787889" w:rsidRPr="0054197C" w:rsidRDefault="00787889" w:rsidP="005A0F65">
            <w:pPr>
              <w:rPr>
                <w:color w:val="000000" w:themeColor="text1"/>
              </w:rPr>
            </w:pPr>
            <w:r w:rsidRPr="0054197C">
              <w:rPr>
                <w:color w:val="000000" w:themeColor="text1"/>
              </w:rPr>
              <w:t>Individual work David</w:t>
            </w:r>
          </w:p>
        </w:tc>
        <w:tc>
          <w:tcPr>
            <w:tcW w:w="3413" w:type="dxa"/>
          </w:tcPr>
          <w:p w14:paraId="73146F25" w14:textId="6E4B82B9" w:rsidR="00787889" w:rsidRPr="0054197C" w:rsidRDefault="00B91AC5" w:rsidP="005A0F65">
            <w:pPr>
              <w:rPr>
                <w:color w:val="000000" w:themeColor="text1"/>
              </w:rPr>
            </w:pPr>
            <w:r>
              <w:rPr>
                <w:color w:val="000000" w:themeColor="text1"/>
              </w:rPr>
              <w:t>7</w:t>
            </w:r>
            <w:r w:rsidRPr="00EF5482">
              <w:rPr>
                <w:color w:val="000000" w:themeColor="text1"/>
                <w:vertAlign w:val="superscript"/>
              </w:rPr>
              <w:t>th</w:t>
            </w:r>
            <w:r>
              <w:rPr>
                <w:color w:val="000000" w:themeColor="text1"/>
              </w:rPr>
              <w:t xml:space="preserve"> - 10</w:t>
            </w:r>
            <w:r w:rsidRPr="00D22A9D">
              <w:rPr>
                <w:color w:val="000000" w:themeColor="text1"/>
                <w:vertAlign w:val="superscript"/>
              </w:rPr>
              <w:t>th</w:t>
            </w:r>
            <w:r>
              <w:rPr>
                <w:color w:val="000000" w:themeColor="text1"/>
              </w:rPr>
              <w:t xml:space="preserve"> of May</w:t>
            </w:r>
          </w:p>
        </w:tc>
        <w:tc>
          <w:tcPr>
            <w:tcW w:w="3413" w:type="dxa"/>
          </w:tcPr>
          <w:p w14:paraId="71F8DCD8" w14:textId="5B2E4260" w:rsidR="00787889" w:rsidRPr="0054197C" w:rsidRDefault="00B91AC5" w:rsidP="005A0F65">
            <w:pPr>
              <w:rPr>
                <w:color w:val="000000" w:themeColor="text1"/>
              </w:rPr>
            </w:pPr>
            <w:r>
              <w:rPr>
                <w:color w:val="000000" w:themeColor="text1"/>
              </w:rPr>
              <w:t>13:00-19:00</w:t>
            </w:r>
          </w:p>
        </w:tc>
      </w:tr>
      <w:tr w:rsidR="00787889" w:rsidRPr="0054197C" w14:paraId="0C068B78" w14:textId="77777777" w:rsidTr="005A0F65">
        <w:tc>
          <w:tcPr>
            <w:tcW w:w="3424" w:type="dxa"/>
          </w:tcPr>
          <w:p w14:paraId="0E1F1FFF" w14:textId="77777777" w:rsidR="00787889" w:rsidRPr="0054197C" w:rsidRDefault="00787889" w:rsidP="005A0F65">
            <w:pPr>
              <w:rPr>
                <w:color w:val="000000" w:themeColor="text1"/>
              </w:rPr>
            </w:pPr>
            <w:r>
              <w:rPr>
                <w:color w:val="000000" w:themeColor="text1"/>
              </w:rPr>
              <w:t>Individual work Maria</w:t>
            </w:r>
          </w:p>
        </w:tc>
        <w:tc>
          <w:tcPr>
            <w:tcW w:w="3413" w:type="dxa"/>
          </w:tcPr>
          <w:p w14:paraId="5B1B41CB" w14:textId="1AA6141D" w:rsidR="00787889" w:rsidRDefault="00EF5482" w:rsidP="005A0F65">
            <w:pPr>
              <w:rPr>
                <w:color w:val="000000" w:themeColor="text1"/>
              </w:rPr>
            </w:pPr>
            <w:r>
              <w:rPr>
                <w:color w:val="000000" w:themeColor="text1"/>
              </w:rPr>
              <w:t>7</w:t>
            </w:r>
            <w:r w:rsidRPr="00EF5482">
              <w:rPr>
                <w:color w:val="000000" w:themeColor="text1"/>
                <w:vertAlign w:val="superscript"/>
              </w:rPr>
              <w:t>th</w:t>
            </w:r>
            <w:r>
              <w:rPr>
                <w:color w:val="000000" w:themeColor="text1"/>
              </w:rPr>
              <w:t xml:space="preserve"> - </w:t>
            </w:r>
            <w:r w:rsidR="00D22A9D">
              <w:rPr>
                <w:color w:val="000000" w:themeColor="text1"/>
              </w:rPr>
              <w:t>9</w:t>
            </w:r>
            <w:r w:rsidR="00D22A9D" w:rsidRPr="00D22A9D">
              <w:rPr>
                <w:color w:val="000000" w:themeColor="text1"/>
                <w:vertAlign w:val="superscript"/>
              </w:rPr>
              <w:t>th</w:t>
            </w:r>
            <w:r w:rsidR="00D22A9D">
              <w:rPr>
                <w:color w:val="000000" w:themeColor="text1"/>
              </w:rPr>
              <w:t xml:space="preserve"> of May</w:t>
            </w:r>
          </w:p>
        </w:tc>
        <w:tc>
          <w:tcPr>
            <w:tcW w:w="3413" w:type="dxa"/>
          </w:tcPr>
          <w:p w14:paraId="3FB7DF83" w14:textId="3F88C342" w:rsidR="00787889" w:rsidRPr="0054197C" w:rsidRDefault="00616A71" w:rsidP="005A0F65">
            <w:pPr>
              <w:rPr>
                <w:color w:val="000000" w:themeColor="text1"/>
              </w:rPr>
            </w:pPr>
            <w:r>
              <w:rPr>
                <w:color w:val="000000" w:themeColor="text1"/>
              </w:rPr>
              <w:t>16:00</w:t>
            </w:r>
            <w:r w:rsidR="00B91AC5">
              <w:rPr>
                <w:color w:val="000000" w:themeColor="text1"/>
              </w:rPr>
              <w:t>-</w:t>
            </w:r>
            <w:r>
              <w:rPr>
                <w:color w:val="000000" w:themeColor="text1"/>
              </w:rPr>
              <w:t>19:00</w:t>
            </w:r>
          </w:p>
        </w:tc>
      </w:tr>
      <w:tr w:rsidR="00787889" w:rsidRPr="0054197C" w14:paraId="64950A94" w14:textId="77777777" w:rsidTr="005A0F65">
        <w:tc>
          <w:tcPr>
            <w:tcW w:w="3424" w:type="dxa"/>
          </w:tcPr>
          <w:p w14:paraId="72213D21" w14:textId="77777777" w:rsidR="00787889" w:rsidRDefault="00787889" w:rsidP="005A0F65">
            <w:pPr>
              <w:rPr>
                <w:color w:val="000000" w:themeColor="text1"/>
              </w:rPr>
            </w:pPr>
            <w:r>
              <w:rPr>
                <w:color w:val="000000" w:themeColor="text1"/>
              </w:rPr>
              <w:t>Individual work Martin</w:t>
            </w:r>
          </w:p>
        </w:tc>
        <w:tc>
          <w:tcPr>
            <w:tcW w:w="3413" w:type="dxa"/>
          </w:tcPr>
          <w:p w14:paraId="00330038" w14:textId="3C1F478D" w:rsidR="00787889" w:rsidRDefault="00B91AC5" w:rsidP="005A0F65">
            <w:pPr>
              <w:rPr>
                <w:color w:val="000000" w:themeColor="text1"/>
              </w:rPr>
            </w:pPr>
            <w:r>
              <w:rPr>
                <w:color w:val="000000" w:themeColor="text1"/>
              </w:rPr>
              <w:t>6</w:t>
            </w:r>
            <w:r w:rsidRPr="00EF5482">
              <w:rPr>
                <w:color w:val="000000" w:themeColor="text1"/>
                <w:vertAlign w:val="superscript"/>
              </w:rPr>
              <w:t>th</w:t>
            </w:r>
            <w:r>
              <w:rPr>
                <w:color w:val="000000" w:themeColor="text1"/>
              </w:rPr>
              <w:t xml:space="preserve"> - 9</w:t>
            </w:r>
            <w:r w:rsidRPr="00D22A9D">
              <w:rPr>
                <w:color w:val="000000" w:themeColor="text1"/>
                <w:vertAlign w:val="superscript"/>
              </w:rPr>
              <w:t>th</w:t>
            </w:r>
            <w:r>
              <w:rPr>
                <w:color w:val="000000" w:themeColor="text1"/>
              </w:rPr>
              <w:t xml:space="preserve"> of May</w:t>
            </w:r>
          </w:p>
        </w:tc>
        <w:tc>
          <w:tcPr>
            <w:tcW w:w="3413" w:type="dxa"/>
          </w:tcPr>
          <w:p w14:paraId="3F9C271B" w14:textId="39CAC077" w:rsidR="00787889" w:rsidRDefault="00B91AC5" w:rsidP="005A0F65">
            <w:pPr>
              <w:rPr>
                <w:color w:val="000000" w:themeColor="text1"/>
              </w:rPr>
            </w:pPr>
            <w:r>
              <w:rPr>
                <w:color w:val="000000" w:themeColor="text1"/>
              </w:rPr>
              <w:t>13:00-16:00</w:t>
            </w:r>
          </w:p>
        </w:tc>
      </w:tr>
      <w:tr w:rsidR="00787889" w:rsidRPr="0054197C" w14:paraId="0FD1B244" w14:textId="77777777" w:rsidTr="005A0F65">
        <w:tc>
          <w:tcPr>
            <w:tcW w:w="3424" w:type="dxa"/>
          </w:tcPr>
          <w:p w14:paraId="44C3BAD7" w14:textId="77777777" w:rsidR="00787889" w:rsidRDefault="00787889" w:rsidP="005A0F65">
            <w:pPr>
              <w:rPr>
                <w:color w:val="000000" w:themeColor="text1"/>
              </w:rPr>
            </w:pPr>
            <w:r>
              <w:rPr>
                <w:color w:val="000000" w:themeColor="text1"/>
              </w:rPr>
              <w:t xml:space="preserve">Individual work </w:t>
            </w:r>
            <w:proofErr w:type="spellStart"/>
            <w:r>
              <w:rPr>
                <w:color w:val="000000" w:themeColor="text1"/>
              </w:rPr>
              <w:t>Dimitar</w:t>
            </w:r>
            <w:proofErr w:type="spellEnd"/>
          </w:p>
        </w:tc>
        <w:tc>
          <w:tcPr>
            <w:tcW w:w="3413" w:type="dxa"/>
          </w:tcPr>
          <w:p w14:paraId="23E3933D" w14:textId="55D02827" w:rsidR="00787889" w:rsidRDefault="00B91AC5" w:rsidP="005A0F65">
            <w:pPr>
              <w:rPr>
                <w:color w:val="000000" w:themeColor="text1"/>
              </w:rPr>
            </w:pPr>
            <w:r>
              <w:rPr>
                <w:color w:val="000000" w:themeColor="text1"/>
              </w:rPr>
              <w:t>7</w:t>
            </w:r>
            <w:r w:rsidRPr="00EF5482">
              <w:rPr>
                <w:color w:val="000000" w:themeColor="text1"/>
                <w:vertAlign w:val="superscript"/>
              </w:rPr>
              <w:t>th</w:t>
            </w:r>
            <w:r>
              <w:rPr>
                <w:color w:val="000000" w:themeColor="text1"/>
              </w:rPr>
              <w:t xml:space="preserve"> - 9</w:t>
            </w:r>
            <w:r w:rsidRPr="00D22A9D">
              <w:rPr>
                <w:color w:val="000000" w:themeColor="text1"/>
                <w:vertAlign w:val="superscript"/>
              </w:rPr>
              <w:t>th</w:t>
            </w:r>
            <w:r>
              <w:rPr>
                <w:color w:val="000000" w:themeColor="text1"/>
              </w:rPr>
              <w:t xml:space="preserve"> of May</w:t>
            </w:r>
          </w:p>
        </w:tc>
        <w:tc>
          <w:tcPr>
            <w:tcW w:w="3413" w:type="dxa"/>
          </w:tcPr>
          <w:p w14:paraId="6C94496C" w14:textId="3AF50761" w:rsidR="00787889" w:rsidRDefault="00B91AC5" w:rsidP="005A0F65">
            <w:pPr>
              <w:rPr>
                <w:color w:val="000000" w:themeColor="text1"/>
              </w:rPr>
            </w:pPr>
            <w:r>
              <w:rPr>
                <w:color w:val="000000" w:themeColor="text1"/>
              </w:rPr>
              <w:t>13:00-15:30</w:t>
            </w:r>
          </w:p>
        </w:tc>
      </w:tr>
    </w:tbl>
    <w:p w14:paraId="48B6FAA8" w14:textId="77777777" w:rsidR="00F46707" w:rsidRDefault="00F46707" w:rsidP="00F46707">
      <w:pPr>
        <w:pStyle w:val="Header222222222"/>
      </w:pPr>
    </w:p>
    <w:p w14:paraId="2DDD5C37" w14:textId="77777777" w:rsidR="00670185" w:rsidRPr="004D0562" w:rsidRDefault="00670185" w:rsidP="00670185">
      <w:pPr>
        <w:pStyle w:val="Header222222222"/>
        <w:numPr>
          <w:ilvl w:val="2"/>
          <w:numId w:val="4"/>
        </w:numPr>
        <w:ind w:left="0" w:firstLine="0"/>
      </w:pPr>
      <w:r>
        <w:t xml:space="preserve"> Who did what</w:t>
      </w:r>
    </w:p>
    <w:p w14:paraId="2082EFD0" w14:textId="77777777" w:rsidR="008755F7" w:rsidRPr="008755F7" w:rsidRDefault="008755F7" w:rsidP="008755F7">
      <w:pPr>
        <w:spacing w:line="276" w:lineRule="auto"/>
        <w:jc w:val="both"/>
        <w:rPr>
          <w:b/>
          <w:color w:val="000000" w:themeColor="text1"/>
        </w:rPr>
      </w:pPr>
      <w:r w:rsidRPr="008755F7">
        <w:rPr>
          <w:b/>
          <w:color w:val="000000" w:themeColor="text1"/>
        </w:rPr>
        <w:t>David Hooi:</w:t>
      </w:r>
    </w:p>
    <w:p w14:paraId="3D50524D" w14:textId="77777777" w:rsidR="00B91AC5" w:rsidRPr="00B91AC5" w:rsidRDefault="00B91AC5" w:rsidP="00B91AC5">
      <w:pPr>
        <w:spacing w:line="276" w:lineRule="auto"/>
        <w:jc w:val="both"/>
        <w:rPr>
          <w:color w:val="000000" w:themeColor="text1"/>
        </w:rPr>
      </w:pPr>
      <w:r w:rsidRPr="00B91AC5">
        <w:rPr>
          <w:color w:val="000000" w:themeColor="text1"/>
        </w:rPr>
        <w:t xml:space="preserve">This week </w:t>
      </w:r>
      <w:proofErr w:type="spellStart"/>
      <w:r w:rsidRPr="00B91AC5">
        <w:rPr>
          <w:color w:val="000000" w:themeColor="text1"/>
        </w:rPr>
        <w:t>i</w:t>
      </w:r>
      <w:proofErr w:type="spellEnd"/>
      <w:r w:rsidRPr="00B91AC5">
        <w:rPr>
          <w:color w:val="000000" w:themeColor="text1"/>
        </w:rPr>
        <w:t xml:space="preserve"> used </w:t>
      </w:r>
      <w:proofErr w:type="spellStart"/>
      <w:r w:rsidRPr="00B91AC5">
        <w:rPr>
          <w:color w:val="000000" w:themeColor="text1"/>
        </w:rPr>
        <w:t>Zxing</w:t>
      </w:r>
      <w:proofErr w:type="spellEnd"/>
      <w:r w:rsidRPr="00B91AC5">
        <w:rPr>
          <w:color w:val="000000" w:themeColor="text1"/>
        </w:rPr>
        <w:t xml:space="preserve"> and </w:t>
      </w:r>
      <w:proofErr w:type="spellStart"/>
      <w:r w:rsidRPr="00B91AC5">
        <w:rPr>
          <w:color w:val="000000" w:themeColor="text1"/>
        </w:rPr>
        <w:t>Aforge</w:t>
      </w:r>
      <w:proofErr w:type="spellEnd"/>
      <w:r w:rsidRPr="00B91AC5">
        <w:rPr>
          <w:color w:val="000000" w:themeColor="text1"/>
        </w:rPr>
        <w:t xml:space="preserve"> </w:t>
      </w:r>
      <w:proofErr w:type="spellStart"/>
      <w:r w:rsidRPr="00B91AC5">
        <w:rPr>
          <w:color w:val="000000" w:themeColor="text1"/>
        </w:rPr>
        <w:t>libarys</w:t>
      </w:r>
      <w:proofErr w:type="spellEnd"/>
      <w:r w:rsidRPr="00B91AC5">
        <w:rPr>
          <w:color w:val="000000" w:themeColor="text1"/>
        </w:rPr>
        <w:t xml:space="preserve"> to create a </w:t>
      </w:r>
      <w:proofErr w:type="spellStart"/>
      <w:r w:rsidRPr="00B91AC5">
        <w:rPr>
          <w:color w:val="000000" w:themeColor="text1"/>
        </w:rPr>
        <w:t>qr</w:t>
      </w:r>
      <w:proofErr w:type="spellEnd"/>
      <w:r w:rsidRPr="00B91AC5">
        <w:rPr>
          <w:color w:val="000000" w:themeColor="text1"/>
        </w:rPr>
        <w:t xml:space="preserve"> scanner that is used in the Check in video.</w:t>
      </w:r>
    </w:p>
    <w:p w14:paraId="4D723B86" w14:textId="77777777" w:rsidR="00B91AC5" w:rsidRPr="00B91AC5" w:rsidRDefault="00B91AC5" w:rsidP="00B91AC5">
      <w:pPr>
        <w:spacing w:line="276" w:lineRule="auto"/>
        <w:jc w:val="both"/>
        <w:rPr>
          <w:color w:val="000000" w:themeColor="text1"/>
        </w:rPr>
      </w:pPr>
      <w:r w:rsidRPr="00B91AC5">
        <w:rPr>
          <w:color w:val="000000" w:themeColor="text1"/>
        </w:rPr>
        <w:t>Window title changes when user logins</w:t>
      </w:r>
    </w:p>
    <w:p w14:paraId="32625E92" w14:textId="77777777" w:rsidR="00B91AC5" w:rsidRPr="00B91AC5" w:rsidRDefault="00B91AC5" w:rsidP="00B91AC5">
      <w:pPr>
        <w:spacing w:line="276" w:lineRule="auto"/>
        <w:jc w:val="both"/>
        <w:rPr>
          <w:color w:val="000000" w:themeColor="text1"/>
        </w:rPr>
      </w:pPr>
      <w:r w:rsidRPr="00B91AC5">
        <w:rPr>
          <w:color w:val="000000" w:themeColor="text1"/>
        </w:rPr>
        <w:t xml:space="preserve">Can now get visitor from </w:t>
      </w:r>
      <w:proofErr w:type="spellStart"/>
      <w:r w:rsidRPr="00B91AC5">
        <w:rPr>
          <w:color w:val="000000" w:themeColor="text1"/>
        </w:rPr>
        <w:t>qr</w:t>
      </w:r>
      <w:proofErr w:type="spellEnd"/>
      <w:r w:rsidRPr="00B91AC5">
        <w:rPr>
          <w:color w:val="000000" w:themeColor="text1"/>
        </w:rPr>
        <w:t xml:space="preserve"> code</w:t>
      </w:r>
    </w:p>
    <w:p w14:paraId="02D2C72F" w14:textId="77777777" w:rsidR="00B91AC5" w:rsidRPr="00B91AC5" w:rsidRDefault="00B91AC5" w:rsidP="00B91AC5">
      <w:pPr>
        <w:spacing w:line="276" w:lineRule="auto"/>
        <w:jc w:val="both"/>
        <w:rPr>
          <w:color w:val="000000" w:themeColor="text1"/>
        </w:rPr>
      </w:pPr>
      <w:r w:rsidRPr="00B91AC5">
        <w:rPr>
          <w:color w:val="000000" w:themeColor="text1"/>
        </w:rPr>
        <w:t>Added background music and some sound effects</w:t>
      </w:r>
    </w:p>
    <w:p w14:paraId="6B2FF5C4" w14:textId="77777777" w:rsidR="00B91AC5" w:rsidRPr="00B91AC5" w:rsidRDefault="00B91AC5" w:rsidP="00B91AC5">
      <w:pPr>
        <w:spacing w:line="276" w:lineRule="auto"/>
        <w:jc w:val="both"/>
        <w:rPr>
          <w:color w:val="000000" w:themeColor="text1"/>
        </w:rPr>
      </w:pPr>
      <w:r w:rsidRPr="00B91AC5">
        <w:rPr>
          <w:color w:val="000000" w:themeColor="text1"/>
        </w:rPr>
        <w:t xml:space="preserve">Get camping information from </w:t>
      </w:r>
      <w:proofErr w:type="spellStart"/>
      <w:r w:rsidRPr="00B91AC5">
        <w:rPr>
          <w:color w:val="000000" w:themeColor="text1"/>
        </w:rPr>
        <w:t>rfid</w:t>
      </w:r>
      <w:proofErr w:type="spellEnd"/>
      <w:r w:rsidRPr="00B91AC5">
        <w:rPr>
          <w:color w:val="000000" w:themeColor="text1"/>
        </w:rPr>
        <w:t xml:space="preserve"> chip</w:t>
      </w:r>
    </w:p>
    <w:p w14:paraId="29F45A0A" w14:textId="77777777" w:rsidR="00B91AC5" w:rsidRPr="00B91AC5" w:rsidRDefault="00B91AC5" w:rsidP="00B91AC5">
      <w:pPr>
        <w:spacing w:line="276" w:lineRule="auto"/>
        <w:jc w:val="both"/>
        <w:rPr>
          <w:color w:val="000000" w:themeColor="text1"/>
        </w:rPr>
      </w:pPr>
      <w:r w:rsidRPr="00B91AC5">
        <w:rPr>
          <w:color w:val="000000" w:themeColor="text1"/>
        </w:rPr>
        <w:t>Added regex to converter app so that incorrect formats turn red, the date of the file is also shown</w:t>
      </w:r>
    </w:p>
    <w:p w14:paraId="1E2F0987" w14:textId="77777777" w:rsidR="00B91AC5" w:rsidRPr="00B91AC5" w:rsidRDefault="00B91AC5" w:rsidP="00B91AC5">
      <w:pPr>
        <w:spacing w:line="276" w:lineRule="auto"/>
        <w:jc w:val="both"/>
        <w:rPr>
          <w:color w:val="000000" w:themeColor="text1"/>
        </w:rPr>
      </w:pPr>
      <w:r w:rsidRPr="00B91AC5">
        <w:rPr>
          <w:color w:val="000000" w:themeColor="text1"/>
        </w:rPr>
        <w:t>Can now add employee</w:t>
      </w:r>
    </w:p>
    <w:p w14:paraId="0D8D35FF" w14:textId="77777777" w:rsidR="00B91AC5" w:rsidRPr="00B91AC5" w:rsidRDefault="00B91AC5" w:rsidP="00B91AC5">
      <w:pPr>
        <w:spacing w:line="276" w:lineRule="auto"/>
        <w:jc w:val="both"/>
        <w:rPr>
          <w:color w:val="000000" w:themeColor="text1"/>
        </w:rPr>
      </w:pPr>
      <w:r w:rsidRPr="00B91AC5">
        <w:rPr>
          <w:color w:val="000000" w:themeColor="text1"/>
        </w:rPr>
        <w:t xml:space="preserve">remove employee </w:t>
      </w:r>
    </w:p>
    <w:p w14:paraId="7D5D22B8" w14:textId="77777777" w:rsidR="00B91AC5" w:rsidRPr="00B91AC5" w:rsidRDefault="00B91AC5" w:rsidP="00B91AC5">
      <w:pPr>
        <w:spacing w:line="276" w:lineRule="auto"/>
        <w:jc w:val="both"/>
        <w:rPr>
          <w:color w:val="000000" w:themeColor="text1"/>
        </w:rPr>
      </w:pPr>
      <w:r w:rsidRPr="00B91AC5">
        <w:rPr>
          <w:color w:val="000000" w:themeColor="text1"/>
        </w:rPr>
        <w:t>Added back button if user has access to more than one apps and they are in a app</w:t>
      </w:r>
    </w:p>
    <w:p w14:paraId="7909D7B0" w14:textId="77777777" w:rsidR="00B91AC5" w:rsidRPr="00B91AC5" w:rsidRDefault="00B91AC5" w:rsidP="00B91AC5">
      <w:pPr>
        <w:spacing w:line="276" w:lineRule="auto"/>
        <w:jc w:val="both"/>
        <w:rPr>
          <w:color w:val="000000" w:themeColor="text1"/>
        </w:rPr>
      </w:pPr>
      <w:r w:rsidRPr="00B91AC5">
        <w:rPr>
          <w:color w:val="000000" w:themeColor="text1"/>
        </w:rPr>
        <w:t xml:space="preserve">Shop option is only </w:t>
      </w:r>
      <w:proofErr w:type="spellStart"/>
      <w:r w:rsidRPr="00B91AC5">
        <w:rPr>
          <w:color w:val="000000" w:themeColor="text1"/>
        </w:rPr>
        <w:t>availbe</w:t>
      </w:r>
      <w:proofErr w:type="spellEnd"/>
      <w:r w:rsidRPr="00B91AC5">
        <w:rPr>
          <w:color w:val="000000" w:themeColor="text1"/>
        </w:rPr>
        <w:t xml:space="preserve"> when job description has shop app in it</w:t>
      </w:r>
    </w:p>
    <w:p w14:paraId="5A36C751" w14:textId="09A47C0B" w:rsidR="008755F7" w:rsidRPr="00B91AC5" w:rsidRDefault="00B91AC5" w:rsidP="00B91AC5">
      <w:pPr>
        <w:spacing w:line="276" w:lineRule="auto"/>
        <w:jc w:val="both"/>
        <w:rPr>
          <w:color w:val="000000" w:themeColor="text1"/>
        </w:rPr>
      </w:pPr>
      <w:proofErr w:type="spellStart"/>
      <w:r w:rsidRPr="00B91AC5">
        <w:rPr>
          <w:color w:val="000000" w:themeColor="text1"/>
        </w:rPr>
        <w:t>Impleteted</w:t>
      </w:r>
      <w:proofErr w:type="spellEnd"/>
      <w:r w:rsidRPr="00B91AC5">
        <w:rPr>
          <w:color w:val="000000" w:themeColor="text1"/>
        </w:rPr>
        <w:t xml:space="preserve"> </w:t>
      </w:r>
      <w:proofErr w:type="spellStart"/>
      <w:r w:rsidRPr="00B91AC5">
        <w:rPr>
          <w:color w:val="000000" w:themeColor="text1"/>
        </w:rPr>
        <w:t>conveters</w:t>
      </w:r>
      <w:proofErr w:type="spellEnd"/>
    </w:p>
    <w:p w14:paraId="02895695" w14:textId="77777777" w:rsidR="008755F7" w:rsidRPr="008755F7" w:rsidRDefault="008755F7" w:rsidP="008755F7">
      <w:pPr>
        <w:jc w:val="both"/>
        <w:rPr>
          <w:color w:val="000000" w:themeColor="text1"/>
        </w:rPr>
      </w:pPr>
      <w:r w:rsidRPr="008755F7">
        <w:rPr>
          <w:b/>
          <w:color w:val="000000" w:themeColor="text1"/>
        </w:rPr>
        <w:t xml:space="preserve">Martin </w:t>
      </w:r>
      <w:proofErr w:type="spellStart"/>
      <w:r w:rsidRPr="008755F7">
        <w:rPr>
          <w:b/>
          <w:color w:val="000000" w:themeColor="text1"/>
        </w:rPr>
        <w:t>Grigorov</w:t>
      </w:r>
      <w:proofErr w:type="spellEnd"/>
      <w:r w:rsidRPr="008755F7">
        <w:rPr>
          <w:b/>
          <w:color w:val="000000" w:themeColor="text1"/>
        </w:rPr>
        <w:t>:</w:t>
      </w:r>
    </w:p>
    <w:p w14:paraId="79D1B703" w14:textId="5B8ED9DB" w:rsidR="008755F7" w:rsidRPr="00B51CC5" w:rsidRDefault="00B51CC5" w:rsidP="008755F7">
      <w:pPr>
        <w:spacing w:line="276" w:lineRule="auto"/>
        <w:jc w:val="both"/>
        <w:rPr>
          <w:color w:val="000000" w:themeColor="text1"/>
        </w:rPr>
      </w:pPr>
      <w:r>
        <w:rPr>
          <w:color w:val="000000" w:themeColor="text1"/>
        </w:rPr>
        <w:t xml:space="preserve">I worked on the app. Made some </w:t>
      </w:r>
      <w:r w:rsidR="000E5559">
        <w:rPr>
          <w:color w:val="000000" w:themeColor="text1"/>
        </w:rPr>
        <w:t>small changes on our classes.</w:t>
      </w:r>
    </w:p>
    <w:p w14:paraId="333D7F62" w14:textId="7F2CEECA" w:rsidR="008755F7" w:rsidRPr="008755F7" w:rsidRDefault="008755F7" w:rsidP="008755F7">
      <w:pPr>
        <w:spacing w:line="276" w:lineRule="auto"/>
        <w:jc w:val="both"/>
        <w:rPr>
          <w:color w:val="000000" w:themeColor="text1"/>
        </w:rPr>
      </w:pPr>
      <w:proofErr w:type="spellStart"/>
      <w:r w:rsidRPr="008755F7">
        <w:rPr>
          <w:b/>
          <w:color w:val="000000" w:themeColor="text1"/>
        </w:rPr>
        <w:t>Dimitar</w:t>
      </w:r>
      <w:proofErr w:type="spellEnd"/>
      <w:r w:rsidRPr="008755F7">
        <w:rPr>
          <w:b/>
          <w:color w:val="000000" w:themeColor="text1"/>
        </w:rPr>
        <w:t xml:space="preserve"> Ivanov:</w:t>
      </w:r>
    </w:p>
    <w:p w14:paraId="14212F83" w14:textId="1461B954" w:rsidR="008755F7" w:rsidRPr="00B91AC5" w:rsidRDefault="00B91AC5" w:rsidP="008755F7">
      <w:pPr>
        <w:spacing w:line="276" w:lineRule="auto"/>
        <w:jc w:val="both"/>
        <w:rPr>
          <w:color w:val="000000" w:themeColor="text1"/>
        </w:rPr>
      </w:pPr>
      <w:r>
        <w:rPr>
          <w:color w:val="000000" w:themeColor="text1"/>
        </w:rPr>
        <w:t xml:space="preserve">I fixed some CSS problems on the website and changed some php implementations. </w:t>
      </w:r>
    </w:p>
    <w:p w14:paraId="6E6ED1FC" w14:textId="36FFF32F" w:rsidR="008755F7" w:rsidRPr="008755F7" w:rsidRDefault="008755F7" w:rsidP="008755F7">
      <w:pPr>
        <w:spacing w:line="276" w:lineRule="auto"/>
        <w:jc w:val="both"/>
        <w:rPr>
          <w:b/>
          <w:color w:val="333333" w:themeColor="accent2"/>
          <w:sz w:val="32"/>
        </w:rPr>
      </w:pPr>
      <w:r w:rsidRPr="008755F7">
        <w:rPr>
          <w:b/>
          <w:color w:val="000000" w:themeColor="text1"/>
        </w:rPr>
        <w:t xml:space="preserve">Maria </w:t>
      </w:r>
      <w:proofErr w:type="spellStart"/>
      <w:r w:rsidRPr="008755F7">
        <w:rPr>
          <w:b/>
          <w:color w:val="000000" w:themeColor="text1"/>
        </w:rPr>
        <w:t>Khovanskaya</w:t>
      </w:r>
      <w:proofErr w:type="spellEnd"/>
      <w:r w:rsidRPr="008755F7">
        <w:rPr>
          <w:b/>
          <w:color w:val="000000" w:themeColor="text1"/>
        </w:rPr>
        <w:t>:</w:t>
      </w:r>
    </w:p>
    <w:p w14:paraId="2BA550E2" w14:textId="77777777" w:rsidR="00804975" w:rsidRDefault="00614AF0" w:rsidP="008755F7">
      <w:pPr>
        <w:spacing w:line="276" w:lineRule="auto"/>
        <w:jc w:val="both"/>
        <w:rPr>
          <w:color w:val="000000" w:themeColor="text1"/>
        </w:rPr>
      </w:pPr>
      <w:r>
        <w:rPr>
          <w:color w:val="000000" w:themeColor="text1"/>
        </w:rPr>
        <w:t xml:space="preserve">Assembled everything that was </w:t>
      </w:r>
      <w:r w:rsidR="004072C3">
        <w:rPr>
          <w:color w:val="000000" w:themeColor="text1"/>
        </w:rPr>
        <w:t xml:space="preserve">developed the previous weeks and implemented it. </w:t>
      </w:r>
      <w:r w:rsidR="004A7FF8">
        <w:rPr>
          <w:color w:val="000000" w:themeColor="text1"/>
        </w:rPr>
        <w:t>Most of the use cases for website were covered</w:t>
      </w:r>
      <w:r w:rsidR="008F60A9">
        <w:rPr>
          <w:color w:val="000000" w:themeColor="text1"/>
        </w:rPr>
        <w:t xml:space="preserve"> in the</w:t>
      </w:r>
      <w:r w:rsidR="00686645">
        <w:rPr>
          <w:color w:val="000000" w:themeColor="text1"/>
        </w:rPr>
        <w:t xml:space="preserve"> developed</w:t>
      </w:r>
      <w:r w:rsidR="008F60A9">
        <w:rPr>
          <w:color w:val="000000" w:themeColor="text1"/>
        </w:rPr>
        <w:t xml:space="preserve"> solution.</w:t>
      </w:r>
      <w:r w:rsidR="003E463C">
        <w:rPr>
          <w:color w:val="000000" w:themeColor="text1"/>
        </w:rPr>
        <w:t xml:space="preserve"> </w:t>
      </w:r>
    </w:p>
    <w:p w14:paraId="09346CEC" w14:textId="6E63E296" w:rsidR="00914FF0" w:rsidRDefault="002C1CF7" w:rsidP="008755F7">
      <w:pPr>
        <w:spacing w:line="276" w:lineRule="auto"/>
        <w:jc w:val="both"/>
        <w:rPr>
          <w:color w:val="000000" w:themeColor="text1"/>
        </w:rPr>
      </w:pPr>
      <w:r>
        <w:rPr>
          <w:color w:val="000000" w:themeColor="text1"/>
        </w:rPr>
        <w:lastRenderedPageBreak/>
        <w:t xml:space="preserve">Login, logout and session data storage was added. </w:t>
      </w:r>
      <w:r w:rsidR="005F797D">
        <w:rPr>
          <w:color w:val="000000" w:themeColor="text1"/>
        </w:rPr>
        <w:t xml:space="preserve">Session data is maintained which gives us easy access to all the data of user, without having to make a </w:t>
      </w:r>
      <w:proofErr w:type="spellStart"/>
      <w:r w:rsidR="005F797D">
        <w:rPr>
          <w:color w:val="000000" w:themeColor="text1"/>
        </w:rPr>
        <w:t>sql</w:t>
      </w:r>
      <w:proofErr w:type="spellEnd"/>
      <w:r w:rsidR="005F797D">
        <w:rPr>
          <w:color w:val="000000" w:themeColor="text1"/>
        </w:rPr>
        <w:t xml:space="preserve"> query every time. </w:t>
      </w:r>
      <w:r w:rsidR="00084CE7">
        <w:rPr>
          <w:color w:val="000000" w:themeColor="text1"/>
        </w:rPr>
        <w:t>It also allows some data that is only important for this exact session to be stored without database.</w:t>
      </w:r>
    </w:p>
    <w:p w14:paraId="5253C1CC" w14:textId="00AA7FD0" w:rsidR="003404B6" w:rsidRDefault="00B33053" w:rsidP="008755F7">
      <w:pPr>
        <w:spacing w:line="276" w:lineRule="auto"/>
        <w:jc w:val="both"/>
        <w:rPr>
          <w:color w:val="000000" w:themeColor="text1"/>
        </w:rPr>
      </w:pPr>
      <w:r>
        <w:rPr>
          <w:color w:val="000000" w:themeColor="text1"/>
        </w:rPr>
        <w:t xml:space="preserve">Menu bar was </w:t>
      </w:r>
      <w:r w:rsidR="004B6F46">
        <w:rPr>
          <w:color w:val="000000" w:themeColor="text1"/>
        </w:rPr>
        <w:t>changed to</w:t>
      </w:r>
      <w:r w:rsidR="003D40CA">
        <w:rPr>
          <w:color w:val="000000" w:themeColor="text1"/>
        </w:rPr>
        <w:t xml:space="preserve"> be different for logged in and not logged in users. </w:t>
      </w:r>
      <w:r w:rsidR="00A7163F">
        <w:rPr>
          <w:color w:val="000000" w:themeColor="text1"/>
        </w:rPr>
        <w:t xml:space="preserve">If a user is logged in than </w:t>
      </w:r>
      <w:r w:rsidR="009C550F">
        <w:rPr>
          <w:color w:val="000000" w:themeColor="text1"/>
        </w:rPr>
        <w:t>there should be only “Profile” and “Log out” displayed on the right of the menu bar. If user is not logged in – the “</w:t>
      </w:r>
      <w:r w:rsidR="00AD3A83">
        <w:rPr>
          <w:color w:val="000000" w:themeColor="text1"/>
        </w:rPr>
        <w:t>L</w:t>
      </w:r>
      <w:r w:rsidR="009C550F">
        <w:rPr>
          <w:color w:val="000000" w:themeColor="text1"/>
        </w:rPr>
        <w:t>ogin” option should be displayed instead.</w:t>
      </w:r>
    </w:p>
    <w:p w14:paraId="18A770F3" w14:textId="043FD1F7" w:rsidR="00D64A32" w:rsidRDefault="0060207C" w:rsidP="008755F7">
      <w:pPr>
        <w:spacing w:line="276" w:lineRule="auto"/>
        <w:jc w:val="both"/>
        <w:rPr>
          <w:color w:val="000000" w:themeColor="text1"/>
        </w:rPr>
      </w:pPr>
      <w:r>
        <w:rPr>
          <w:color w:val="000000" w:themeColor="text1"/>
        </w:rPr>
        <w:t xml:space="preserve">Registration was implemented with </w:t>
      </w:r>
      <w:r w:rsidR="00DE550D">
        <w:rPr>
          <w:color w:val="000000" w:themeColor="text1"/>
        </w:rPr>
        <w:t xml:space="preserve">connection to </w:t>
      </w:r>
      <w:r>
        <w:rPr>
          <w:color w:val="000000" w:themeColor="text1"/>
        </w:rPr>
        <w:t>the</w:t>
      </w:r>
      <w:r w:rsidR="00DE550D">
        <w:rPr>
          <w:color w:val="000000" w:themeColor="text1"/>
        </w:rPr>
        <w:t xml:space="preserve"> main</w:t>
      </w:r>
      <w:r>
        <w:rPr>
          <w:color w:val="000000" w:themeColor="text1"/>
        </w:rPr>
        <w:t xml:space="preserve"> working database.</w:t>
      </w:r>
      <w:r w:rsidR="007013CB">
        <w:rPr>
          <w:color w:val="000000" w:themeColor="text1"/>
        </w:rPr>
        <w:t xml:space="preserve"> </w:t>
      </w:r>
      <w:r w:rsidR="006500D5">
        <w:rPr>
          <w:color w:val="000000" w:themeColor="text1"/>
        </w:rPr>
        <w:t xml:space="preserve">There is a check if current email </w:t>
      </w:r>
      <w:r w:rsidR="00E25459">
        <w:rPr>
          <w:color w:val="000000" w:themeColor="text1"/>
        </w:rPr>
        <w:t>is already registered.</w:t>
      </w:r>
      <w:r w:rsidR="00CB014D">
        <w:rPr>
          <w:color w:val="000000" w:themeColor="text1"/>
        </w:rPr>
        <w:t xml:space="preserve"> </w:t>
      </w:r>
    </w:p>
    <w:p w14:paraId="2C2914D7" w14:textId="3BD32BC1" w:rsidR="00847045" w:rsidRDefault="007013CB" w:rsidP="008755F7">
      <w:pPr>
        <w:spacing w:line="276" w:lineRule="auto"/>
        <w:jc w:val="both"/>
        <w:rPr>
          <w:color w:val="000000" w:themeColor="text1"/>
        </w:rPr>
      </w:pPr>
      <w:r>
        <w:rPr>
          <w:color w:val="000000" w:themeColor="text1"/>
        </w:rPr>
        <w:t xml:space="preserve">Info about user is displayed on profile page. </w:t>
      </w:r>
      <w:r w:rsidR="00A12270">
        <w:rPr>
          <w:color w:val="000000" w:themeColor="text1"/>
        </w:rPr>
        <w:t>This information is stored in session and obtained in the minute of login. That helps to make it quicker to display this information, because no database access is required every time.</w:t>
      </w:r>
    </w:p>
    <w:p w14:paraId="4C7D4889" w14:textId="039231B0" w:rsidR="004A6C94" w:rsidRDefault="00C35283" w:rsidP="008755F7">
      <w:pPr>
        <w:spacing w:line="276" w:lineRule="auto"/>
        <w:jc w:val="both"/>
        <w:rPr>
          <w:color w:val="000000" w:themeColor="text1"/>
        </w:rPr>
      </w:pPr>
      <w:r>
        <w:rPr>
          <w:color w:val="000000" w:themeColor="text1"/>
        </w:rPr>
        <w:t xml:space="preserve">A </w:t>
      </w:r>
      <w:proofErr w:type="spellStart"/>
      <w:r>
        <w:rPr>
          <w:color w:val="000000" w:themeColor="text1"/>
        </w:rPr>
        <w:t>todo</w:t>
      </w:r>
      <w:proofErr w:type="spellEnd"/>
      <w:r>
        <w:rPr>
          <w:color w:val="000000" w:themeColor="text1"/>
        </w:rPr>
        <w:t xml:space="preserve"> file with list of not yet implemented tasks was created. </w:t>
      </w:r>
      <w:r w:rsidR="00EB62D8">
        <w:rPr>
          <w:color w:val="000000" w:themeColor="text1"/>
        </w:rPr>
        <w:t>It will be changing with new features and bugs being found out.</w:t>
      </w:r>
    </w:p>
    <w:p w14:paraId="79949F1A" w14:textId="4FA3E2D1" w:rsidR="00CA3A86" w:rsidRDefault="00EA1FEC" w:rsidP="008755F7">
      <w:pPr>
        <w:spacing w:line="276" w:lineRule="auto"/>
        <w:jc w:val="both"/>
        <w:rPr>
          <w:color w:val="000000" w:themeColor="text1"/>
        </w:rPr>
      </w:pPr>
      <w:r>
        <w:rPr>
          <w:color w:val="000000" w:themeColor="text1"/>
        </w:rPr>
        <w:t xml:space="preserve">Ticket </w:t>
      </w:r>
      <w:r w:rsidR="006D7ABC">
        <w:rPr>
          <w:color w:val="000000" w:themeColor="text1"/>
        </w:rPr>
        <w:t>purchase</w:t>
      </w:r>
      <w:r>
        <w:rPr>
          <w:color w:val="000000" w:themeColor="text1"/>
        </w:rPr>
        <w:t xml:space="preserve"> with merch selection was implemented, a special table in database was created for it.</w:t>
      </w:r>
      <w:r w:rsidR="00AD614D">
        <w:rPr>
          <w:color w:val="000000" w:themeColor="text1"/>
        </w:rPr>
        <w:t xml:space="preserve"> </w:t>
      </w:r>
      <w:r w:rsidR="00DF3356">
        <w:rPr>
          <w:color w:val="000000" w:themeColor="text1"/>
        </w:rPr>
        <w:t xml:space="preserve">This was a new client’s request, so it required a new database table. </w:t>
      </w:r>
      <w:r w:rsidR="00CB40BA">
        <w:rPr>
          <w:color w:val="000000" w:themeColor="text1"/>
        </w:rPr>
        <w:t>For every ticket purchase there is a</w:t>
      </w:r>
      <w:r w:rsidR="004C456E">
        <w:rPr>
          <w:color w:val="000000" w:themeColor="text1"/>
        </w:rPr>
        <w:t xml:space="preserve">n information added about this new ticket holder to the database (ticket number </w:t>
      </w:r>
      <w:r w:rsidR="00715096">
        <w:rPr>
          <w:color w:val="000000" w:themeColor="text1"/>
        </w:rPr>
        <w:t xml:space="preserve">is </w:t>
      </w:r>
      <w:r w:rsidR="004C456E">
        <w:rPr>
          <w:color w:val="000000" w:themeColor="text1"/>
        </w:rPr>
        <w:t xml:space="preserve">automatically generated </w:t>
      </w:r>
      <w:r w:rsidR="008239E2">
        <w:rPr>
          <w:color w:val="000000" w:themeColor="text1"/>
        </w:rPr>
        <w:t>with autoincrement in database).</w:t>
      </w:r>
    </w:p>
    <w:p w14:paraId="3257E235" w14:textId="12A9D404" w:rsidR="00366A98" w:rsidRPr="008755F7" w:rsidRDefault="00D928D8" w:rsidP="008755F7">
      <w:pPr>
        <w:spacing w:line="276" w:lineRule="auto"/>
        <w:jc w:val="both"/>
        <w:rPr>
          <w:color w:val="000000" w:themeColor="text1"/>
        </w:rPr>
      </w:pPr>
      <w:r>
        <w:rPr>
          <w:color w:val="000000" w:themeColor="text1"/>
        </w:rPr>
        <w:t>Topping up balance function was implemented.</w:t>
      </w:r>
      <w:r w:rsidR="004346EE">
        <w:rPr>
          <w:color w:val="000000" w:themeColor="text1"/>
        </w:rPr>
        <w:t xml:space="preserve"> </w:t>
      </w:r>
      <w:r w:rsidR="00823AB0">
        <w:rPr>
          <w:color w:val="000000" w:themeColor="text1"/>
        </w:rPr>
        <w:t>W</w:t>
      </w:r>
      <w:r w:rsidR="005B5ED6">
        <w:rPr>
          <w:color w:val="000000" w:themeColor="text1"/>
        </w:rPr>
        <w:t>e were told not to emulate withdrawing money from the bank account, so this feature just adds the required amount to the user</w:t>
      </w:r>
      <w:r w:rsidR="00804105">
        <w:rPr>
          <w:color w:val="000000" w:themeColor="text1"/>
        </w:rPr>
        <w:t xml:space="preserve">’s </w:t>
      </w:r>
      <w:r w:rsidR="00CC1529">
        <w:rPr>
          <w:color w:val="000000" w:themeColor="text1"/>
        </w:rPr>
        <w:t>balance</w:t>
      </w:r>
      <w:r w:rsidR="00BA1446">
        <w:rPr>
          <w:color w:val="000000" w:themeColor="text1"/>
        </w:rPr>
        <w:t>, without actually withdrawing it from the provided IBAN.</w:t>
      </w:r>
    </w:p>
    <w:p w14:paraId="323E79AF" w14:textId="20277669" w:rsidR="00670185" w:rsidRDefault="00670185" w:rsidP="00386F89">
      <w:pPr>
        <w:spacing w:line="276" w:lineRule="auto"/>
        <w:jc w:val="both"/>
        <w:rPr>
          <w:b/>
          <w:color w:val="333333" w:themeColor="accent2"/>
          <w:sz w:val="32"/>
        </w:rPr>
      </w:pPr>
    </w:p>
    <w:p w14:paraId="199F0C55" w14:textId="6814C780" w:rsidR="00670185" w:rsidRDefault="00670185" w:rsidP="00670185">
      <w:pPr>
        <w:pStyle w:val="Heading1"/>
        <w:numPr>
          <w:ilvl w:val="1"/>
          <w:numId w:val="4"/>
        </w:numPr>
        <w:ind w:left="0" w:firstLine="0"/>
      </w:pPr>
      <w:bookmarkStart w:id="16" w:name="_Toc9337607"/>
      <w:r>
        <w:t>Week 1</w:t>
      </w:r>
      <w:r w:rsidR="00987375">
        <w:t>3</w:t>
      </w:r>
      <w:bookmarkEnd w:id="16"/>
    </w:p>
    <w:p w14:paraId="4121D2C9" w14:textId="14813415" w:rsidR="00E45849" w:rsidRDefault="00670185" w:rsidP="00E45849">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E45849" w:rsidRPr="0054197C" w14:paraId="6E6769DA" w14:textId="77777777" w:rsidTr="005A0F65">
        <w:tc>
          <w:tcPr>
            <w:tcW w:w="3424" w:type="dxa"/>
            <w:shd w:val="clear" w:color="auto" w:fill="C6D9F1" w:themeFill="text2" w:themeFillTint="33"/>
          </w:tcPr>
          <w:p w14:paraId="11F5B0F5" w14:textId="77777777" w:rsidR="00E45849" w:rsidRPr="0054197C" w:rsidRDefault="00E45849" w:rsidP="005A0F65">
            <w:pPr>
              <w:rPr>
                <w:color w:val="000000" w:themeColor="text1"/>
              </w:rPr>
            </w:pPr>
            <w:r w:rsidRPr="0054197C">
              <w:rPr>
                <w:color w:val="000000" w:themeColor="text1"/>
              </w:rPr>
              <w:t>Place</w:t>
            </w:r>
          </w:p>
        </w:tc>
        <w:tc>
          <w:tcPr>
            <w:tcW w:w="3413" w:type="dxa"/>
            <w:shd w:val="clear" w:color="auto" w:fill="C6D9F1" w:themeFill="text2" w:themeFillTint="33"/>
          </w:tcPr>
          <w:p w14:paraId="199274EF" w14:textId="77777777" w:rsidR="00E45849" w:rsidRPr="0054197C" w:rsidRDefault="00E45849" w:rsidP="005A0F65">
            <w:pPr>
              <w:rPr>
                <w:color w:val="000000" w:themeColor="text1"/>
              </w:rPr>
            </w:pPr>
            <w:r w:rsidRPr="0054197C">
              <w:rPr>
                <w:color w:val="000000" w:themeColor="text1"/>
              </w:rPr>
              <w:t>Date</w:t>
            </w:r>
          </w:p>
        </w:tc>
        <w:tc>
          <w:tcPr>
            <w:tcW w:w="3413" w:type="dxa"/>
            <w:shd w:val="clear" w:color="auto" w:fill="C6D9F1" w:themeFill="text2" w:themeFillTint="33"/>
          </w:tcPr>
          <w:p w14:paraId="229CA4B5" w14:textId="77777777" w:rsidR="00E45849" w:rsidRPr="0054197C" w:rsidRDefault="00E45849" w:rsidP="005A0F65">
            <w:pPr>
              <w:rPr>
                <w:color w:val="000000" w:themeColor="text1"/>
              </w:rPr>
            </w:pPr>
            <w:r w:rsidRPr="0054197C">
              <w:rPr>
                <w:color w:val="000000" w:themeColor="text1"/>
              </w:rPr>
              <w:t>Time</w:t>
            </w:r>
          </w:p>
        </w:tc>
      </w:tr>
      <w:tr w:rsidR="00E45849" w:rsidRPr="0054197C" w14:paraId="406C2EAC" w14:textId="77777777" w:rsidTr="005A0F65">
        <w:tc>
          <w:tcPr>
            <w:tcW w:w="3424" w:type="dxa"/>
          </w:tcPr>
          <w:p w14:paraId="1054AF95" w14:textId="77777777" w:rsidR="00E45849" w:rsidRPr="0054197C" w:rsidRDefault="00E45849" w:rsidP="005A0F65">
            <w:pPr>
              <w:rPr>
                <w:color w:val="000000" w:themeColor="text1"/>
              </w:rPr>
            </w:pPr>
            <w:r w:rsidRPr="0054197C">
              <w:rPr>
                <w:color w:val="000000" w:themeColor="text1"/>
              </w:rPr>
              <w:t>Fontys</w:t>
            </w:r>
          </w:p>
        </w:tc>
        <w:tc>
          <w:tcPr>
            <w:tcW w:w="3413" w:type="dxa"/>
          </w:tcPr>
          <w:p w14:paraId="1BE0A373" w14:textId="1BC6A8BD" w:rsidR="00E45849" w:rsidRPr="0054197C" w:rsidRDefault="0084508A" w:rsidP="005A0F65">
            <w:pPr>
              <w:rPr>
                <w:color w:val="000000" w:themeColor="text1"/>
              </w:rPr>
            </w:pPr>
            <w:r>
              <w:rPr>
                <w:color w:val="000000" w:themeColor="text1"/>
              </w:rPr>
              <w:t>14</w:t>
            </w:r>
            <w:r w:rsidRPr="0084508A">
              <w:rPr>
                <w:color w:val="000000" w:themeColor="text1"/>
                <w:vertAlign w:val="superscript"/>
              </w:rPr>
              <w:t>th</w:t>
            </w:r>
            <w:r w:rsidR="00E45849" w:rsidRPr="0054197C">
              <w:rPr>
                <w:color w:val="000000" w:themeColor="text1"/>
              </w:rPr>
              <w:t xml:space="preserve"> of  </w:t>
            </w:r>
            <w:r w:rsidR="00E45849">
              <w:rPr>
                <w:color w:val="000000" w:themeColor="text1"/>
              </w:rPr>
              <w:t>May</w:t>
            </w:r>
          </w:p>
        </w:tc>
        <w:tc>
          <w:tcPr>
            <w:tcW w:w="3413" w:type="dxa"/>
          </w:tcPr>
          <w:p w14:paraId="13EB2EB9" w14:textId="77777777" w:rsidR="00E45849" w:rsidRPr="0054197C" w:rsidRDefault="00E45849" w:rsidP="005A0F65">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E45849" w:rsidRPr="0054197C" w14:paraId="7477A39B" w14:textId="77777777" w:rsidTr="005A0F65">
        <w:tc>
          <w:tcPr>
            <w:tcW w:w="3424" w:type="dxa"/>
          </w:tcPr>
          <w:p w14:paraId="1147508F" w14:textId="77777777" w:rsidR="00E45849" w:rsidRPr="0054197C" w:rsidRDefault="00E45849" w:rsidP="005A0F65">
            <w:pPr>
              <w:rPr>
                <w:color w:val="000000" w:themeColor="text1"/>
              </w:rPr>
            </w:pPr>
            <w:r w:rsidRPr="0054197C">
              <w:rPr>
                <w:color w:val="000000" w:themeColor="text1"/>
              </w:rPr>
              <w:t>Individual work David</w:t>
            </w:r>
          </w:p>
        </w:tc>
        <w:tc>
          <w:tcPr>
            <w:tcW w:w="3413" w:type="dxa"/>
          </w:tcPr>
          <w:p w14:paraId="77EA29C7" w14:textId="31AFA0E9" w:rsidR="00E45849" w:rsidRPr="0054197C" w:rsidRDefault="00B91AC5" w:rsidP="005A0F65">
            <w:pPr>
              <w:rPr>
                <w:color w:val="000000" w:themeColor="text1"/>
              </w:rPr>
            </w:pPr>
            <w:r>
              <w:rPr>
                <w:color w:val="000000" w:themeColor="text1"/>
              </w:rPr>
              <w:t>14</w:t>
            </w:r>
            <w:r w:rsidRPr="00EF5482">
              <w:rPr>
                <w:color w:val="000000" w:themeColor="text1"/>
                <w:vertAlign w:val="superscript"/>
              </w:rPr>
              <w:t>th</w:t>
            </w:r>
            <w:r>
              <w:rPr>
                <w:color w:val="000000" w:themeColor="text1"/>
              </w:rPr>
              <w:t xml:space="preserve"> - 17</w:t>
            </w:r>
            <w:r w:rsidRPr="00D22A9D">
              <w:rPr>
                <w:color w:val="000000" w:themeColor="text1"/>
                <w:vertAlign w:val="superscript"/>
              </w:rPr>
              <w:t>th</w:t>
            </w:r>
            <w:r>
              <w:rPr>
                <w:color w:val="000000" w:themeColor="text1"/>
              </w:rPr>
              <w:t xml:space="preserve"> of May</w:t>
            </w:r>
          </w:p>
        </w:tc>
        <w:tc>
          <w:tcPr>
            <w:tcW w:w="3413" w:type="dxa"/>
          </w:tcPr>
          <w:p w14:paraId="6D51C175" w14:textId="00E70D6E" w:rsidR="00E45849" w:rsidRPr="0054197C" w:rsidRDefault="00B91AC5" w:rsidP="005A0F65">
            <w:pPr>
              <w:rPr>
                <w:color w:val="000000" w:themeColor="text1"/>
              </w:rPr>
            </w:pPr>
            <w:r>
              <w:rPr>
                <w:color w:val="000000" w:themeColor="text1"/>
              </w:rPr>
              <w:t>13:00-19:00</w:t>
            </w:r>
          </w:p>
        </w:tc>
      </w:tr>
      <w:tr w:rsidR="00E45849" w:rsidRPr="0054197C" w14:paraId="1AC9963B" w14:textId="77777777" w:rsidTr="005A0F65">
        <w:tc>
          <w:tcPr>
            <w:tcW w:w="3424" w:type="dxa"/>
          </w:tcPr>
          <w:p w14:paraId="2CCC6620" w14:textId="77777777" w:rsidR="00E45849" w:rsidRPr="0054197C" w:rsidRDefault="00E45849" w:rsidP="005A0F65">
            <w:pPr>
              <w:rPr>
                <w:color w:val="000000" w:themeColor="text1"/>
              </w:rPr>
            </w:pPr>
            <w:r>
              <w:rPr>
                <w:color w:val="000000" w:themeColor="text1"/>
              </w:rPr>
              <w:t>Individual work Maria</w:t>
            </w:r>
          </w:p>
        </w:tc>
        <w:tc>
          <w:tcPr>
            <w:tcW w:w="3413" w:type="dxa"/>
          </w:tcPr>
          <w:p w14:paraId="387693FF" w14:textId="7533BC65" w:rsidR="00E45849" w:rsidRDefault="00CB1967" w:rsidP="005A0F65">
            <w:pPr>
              <w:rPr>
                <w:color w:val="000000" w:themeColor="text1"/>
              </w:rPr>
            </w:pPr>
            <w:r>
              <w:rPr>
                <w:color w:val="000000" w:themeColor="text1"/>
              </w:rPr>
              <w:t>13</w:t>
            </w:r>
            <w:r w:rsidR="00E45849" w:rsidRPr="00EF5482">
              <w:rPr>
                <w:color w:val="000000" w:themeColor="text1"/>
                <w:vertAlign w:val="superscript"/>
              </w:rPr>
              <w:t>th</w:t>
            </w:r>
            <w:r w:rsidR="00E45849">
              <w:rPr>
                <w:color w:val="000000" w:themeColor="text1"/>
              </w:rPr>
              <w:t xml:space="preserve"> - </w:t>
            </w:r>
            <w:r>
              <w:rPr>
                <w:color w:val="000000" w:themeColor="text1"/>
              </w:rPr>
              <w:t>15</w:t>
            </w:r>
            <w:r w:rsidR="00E45849" w:rsidRPr="00D22A9D">
              <w:rPr>
                <w:color w:val="000000" w:themeColor="text1"/>
                <w:vertAlign w:val="superscript"/>
              </w:rPr>
              <w:t>th</w:t>
            </w:r>
            <w:r w:rsidR="00E45849">
              <w:rPr>
                <w:color w:val="000000" w:themeColor="text1"/>
              </w:rPr>
              <w:t xml:space="preserve"> of May</w:t>
            </w:r>
          </w:p>
        </w:tc>
        <w:tc>
          <w:tcPr>
            <w:tcW w:w="3413" w:type="dxa"/>
          </w:tcPr>
          <w:p w14:paraId="38186438" w14:textId="10931935" w:rsidR="00E45849" w:rsidRPr="0054197C" w:rsidRDefault="00E45849" w:rsidP="005A0F65">
            <w:pPr>
              <w:rPr>
                <w:color w:val="000000" w:themeColor="text1"/>
              </w:rPr>
            </w:pPr>
            <w:r>
              <w:rPr>
                <w:color w:val="000000" w:themeColor="text1"/>
              </w:rPr>
              <w:t>16:00</w:t>
            </w:r>
            <w:r w:rsidR="00B91AC5">
              <w:rPr>
                <w:color w:val="000000" w:themeColor="text1"/>
              </w:rPr>
              <w:t>-</w:t>
            </w:r>
            <w:r>
              <w:rPr>
                <w:color w:val="000000" w:themeColor="text1"/>
              </w:rPr>
              <w:t>19:00</w:t>
            </w:r>
          </w:p>
        </w:tc>
      </w:tr>
      <w:tr w:rsidR="00E45849" w:rsidRPr="0054197C" w14:paraId="4402FE25" w14:textId="77777777" w:rsidTr="005A0F65">
        <w:tc>
          <w:tcPr>
            <w:tcW w:w="3424" w:type="dxa"/>
          </w:tcPr>
          <w:p w14:paraId="42951FC3" w14:textId="77777777" w:rsidR="00E45849" w:rsidRDefault="00E45849" w:rsidP="005A0F65">
            <w:pPr>
              <w:rPr>
                <w:color w:val="000000" w:themeColor="text1"/>
              </w:rPr>
            </w:pPr>
            <w:r>
              <w:rPr>
                <w:color w:val="000000" w:themeColor="text1"/>
              </w:rPr>
              <w:t>Individual work Martin</w:t>
            </w:r>
          </w:p>
        </w:tc>
        <w:tc>
          <w:tcPr>
            <w:tcW w:w="3413" w:type="dxa"/>
          </w:tcPr>
          <w:p w14:paraId="6DF05CDF" w14:textId="18CD2298" w:rsidR="00E45849" w:rsidRDefault="00B91AC5" w:rsidP="005A0F65">
            <w:pPr>
              <w:rPr>
                <w:color w:val="000000" w:themeColor="text1"/>
              </w:rPr>
            </w:pPr>
            <w:r>
              <w:rPr>
                <w:color w:val="000000" w:themeColor="text1"/>
              </w:rPr>
              <w:t>13</w:t>
            </w:r>
            <w:r w:rsidRPr="00EF5482">
              <w:rPr>
                <w:color w:val="000000" w:themeColor="text1"/>
                <w:vertAlign w:val="superscript"/>
              </w:rPr>
              <w:t>th</w:t>
            </w:r>
            <w:r>
              <w:rPr>
                <w:color w:val="000000" w:themeColor="text1"/>
              </w:rPr>
              <w:t xml:space="preserve"> - 15</w:t>
            </w:r>
            <w:r w:rsidRPr="00D22A9D">
              <w:rPr>
                <w:color w:val="000000" w:themeColor="text1"/>
                <w:vertAlign w:val="superscript"/>
              </w:rPr>
              <w:t>th</w:t>
            </w:r>
            <w:r>
              <w:rPr>
                <w:color w:val="000000" w:themeColor="text1"/>
              </w:rPr>
              <w:t xml:space="preserve"> of May</w:t>
            </w:r>
          </w:p>
        </w:tc>
        <w:tc>
          <w:tcPr>
            <w:tcW w:w="3413" w:type="dxa"/>
          </w:tcPr>
          <w:p w14:paraId="3927B978" w14:textId="4EA6CF3F" w:rsidR="00E45849" w:rsidRDefault="00B91AC5" w:rsidP="005A0F65">
            <w:pPr>
              <w:rPr>
                <w:color w:val="000000" w:themeColor="text1"/>
              </w:rPr>
            </w:pPr>
            <w:r>
              <w:rPr>
                <w:color w:val="000000" w:themeColor="text1"/>
              </w:rPr>
              <w:t>13:00-16:00</w:t>
            </w:r>
          </w:p>
        </w:tc>
      </w:tr>
      <w:tr w:rsidR="00E45849" w:rsidRPr="0054197C" w14:paraId="0E5883CF" w14:textId="77777777" w:rsidTr="005A0F65">
        <w:tc>
          <w:tcPr>
            <w:tcW w:w="3424" w:type="dxa"/>
          </w:tcPr>
          <w:p w14:paraId="41DCAB35" w14:textId="77777777" w:rsidR="00E45849" w:rsidRDefault="00E45849" w:rsidP="005A0F65">
            <w:pPr>
              <w:rPr>
                <w:color w:val="000000" w:themeColor="text1"/>
              </w:rPr>
            </w:pPr>
            <w:r>
              <w:rPr>
                <w:color w:val="000000" w:themeColor="text1"/>
              </w:rPr>
              <w:t xml:space="preserve">Individual work </w:t>
            </w:r>
            <w:proofErr w:type="spellStart"/>
            <w:r>
              <w:rPr>
                <w:color w:val="000000" w:themeColor="text1"/>
              </w:rPr>
              <w:t>Dimitar</w:t>
            </w:r>
            <w:proofErr w:type="spellEnd"/>
          </w:p>
        </w:tc>
        <w:tc>
          <w:tcPr>
            <w:tcW w:w="3413" w:type="dxa"/>
          </w:tcPr>
          <w:p w14:paraId="49A0DAF5" w14:textId="0100F566" w:rsidR="00E45849" w:rsidRDefault="00B91AC5" w:rsidP="005A0F65">
            <w:pPr>
              <w:rPr>
                <w:color w:val="000000" w:themeColor="text1"/>
              </w:rPr>
            </w:pPr>
            <w:r>
              <w:rPr>
                <w:color w:val="000000" w:themeColor="text1"/>
              </w:rPr>
              <w:t>14</w:t>
            </w:r>
            <w:r w:rsidRPr="00EF5482">
              <w:rPr>
                <w:color w:val="000000" w:themeColor="text1"/>
                <w:vertAlign w:val="superscript"/>
              </w:rPr>
              <w:t>th</w:t>
            </w:r>
            <w:r>
              <w:rPr>
                <w:color w:val="000000" w:themeColor="text1"/>
              </w:rPr>
              <w:t xml:space="preserve"> - 16</w:t>
            </w:r>
            <w:r w:rsidRPr="00D22A9D">
              <w:rPr>
                <w:color w:val="000000" w:themeColor="text1"/>
                <w:vertAlign w:val="superscript"/>
              </w:rPr>
              <w:t>th</w:t>
            </w:r>
            <w:r>
              <w:rPr>
                <w:color w:val="000000" w:themeColor="text1"/>
              </w:rPr>
              <w:t xml:space="preserve"> of May</w:t>
            </w:r>
          </w:p>
        </w:tc>
        <w:tc>
          <w:tcPr>
            <w:tcW w:w="3413" w:type="dxa"/>
          </w:tcPr>
          <w:p w14:paraId="3AFCC684" w14:textId="21735990" w:rsidR="00E45849" w:rsidRDefault="00B91AC5" w:rsidP="005A0F65">
            <w:pPr>
              <w:rPr>
                <w:color w:val="000000" w:themeColor="text1"/>
              </w:rPr>
            </w:pPr>
            <w:r>
              <w:rPr>
                <w:color w:val="000000" w:themeColor="text1"/>
              </w:rPr>
              <w:t>13:00-15:30</w:t>
            </w:r>
          </w:p>
        </w:tc>
      </w:tr>
    </w:tbl>
    <w:p w14:paraId="3BB7B709" w14:textId="77777777" w:rsidR="00E45849" w:rsidRDefault="00E45849" w:rsidP="00E45849">
      <w:pPr>
        <w:pStyle w:val="Header222222222"/>
      </w:pPr>
    </w:p>
    <w:p w14:paraId="57656813" w14:textId="7DAEDB38" w:rsidR="00F40BE2" w:rsidRDefault="00670185" w:rsidP="00F40BE2">
      <w:pPr>
        <w:pStyle w:val="Header222222222"/>
        <w:numPr>
          <w:ilvl w:val="2"/>
          <w:numId w:val="4"/>
        </w:numPr>
        <w:ind w:left="0" w:firstLine="0"/>
      </w:pPr>
      <w:r>
        <w:t xml:space="preserve"> Who did what</w:t>
      </w:r>
    </w:p>
    <w:p w14:paraId="3766BA6F" w14:textId="69B1D44A" w:rsidR="00832F1E" w:rsidRDefault="00F40BE2" w:rsidP="00832F1E">
      <w:pPr>
        <w:spacing w:line="276" w:lineRule="auto"/>
        <w:jc w:val="both"/>
        <w:rPr>
          <w:b/>
          <w:color w:val="000000" w:themeColor="text1"/>
        </w:rPr>
      </w:pPr>
      <w:r w:rsidRPr="00832F1E">
        <w:rPr>
          <w:b/>
          <w:color w:val="000000" w:themeColor="text1"/>
        </w:rPr>
        <w:t>David Hooi:</w:t>
      </w:r>
    </w:p>
    <w:p w14:paraId="39047665" w14:textId="77777777" w:rsidR="00B91AC5" w:rsidRPr="00B91AC5" w:rsidRDefault="00B91AC5" w:rsidP="00B91AC5">
      <w:pPr>
        <w:spacing w:line="276" w:lineRule="auto"/>
        <w:jc w:val="both"/>
        <w:rPr>
          <w:color w:val="000000" w:themeColor="text1"/>
        </w:rPr>
      </w:pPr>
      <w:r w:rsidRPr="00B91AC5">
        <w:rPr>
          <w:color w:val="000000" w:themeColor="text1"/>
        </w:rPr>
        <w:t xml:space="preserve">This week </w:t>
      </w:r>
      <w:proofErr w:type="spellStart"/>
      <w:r w:rsidRPr="00B91AC5">
        <w:rPr>
          <w:color w:val="000000" w:themeColor="text1"/>
        </w:rPr>
        <w:t>i</w:t>
      </w:r>
      <w:proofErr w:type="spellEnd"/>
      <w:r w:rsidRPr="00B91AC5">
        <w:rPr>
          <w:color w:val="000000" w:themeColor="text1"/>
        </w:rPr>
        <w:t xml:space="preserve"> worked on starting to finish the apps. Mainly the </w:t>
      </w:r>
      <w:proofErr w:type="spellStart"/>
      <w:r w:rsidRPr="00B91AC5">
        <w:rPr>
          <w:color w:val="000000" w:themeColor="text1"/>
        </w:rPr>
        <w:t>checkin</w:t>
      </w:r>
      <w:proofErr w:type="spellEnd"/>
      <w:r w:rsidRPr="00B91AC5">
        <w:rPr>
          <w:color w:val="000000" w:themeColor="text1"/>
        </w:rPr>
        <w:t xml:space="preserve"> , shop and admin windows.</w:t>
      </w:r>
    </w:p>
    <w:p w14:paraId="7B3EDB93" w14:textId="77777777" w:rsidR="00B91AC5" w:rsidRPr="00B91AC5" w:rsidRDefault="00B91AC5" w:rsidP="00B91AC5">
      <w:pPr>
        <w:spacing w:line="276" w:lineRule="auto"/>
        <w:jc w:val="both"/>
        <w:rPr>
          <w:color w:val="000000" w:themeColor="text1"/>
        </w:rPr>
      </w:pPr>
      <w:r w:rsidRPr="00B91AC5">
        <w:rPr>
          <w:color w:val="000000" w:themeColor="text1"/>
        </w:rPr>
        <w:t>Can now sell ticket</w:t>
      </w:r>
    </w:p>
    <w:p w14:paraId="357AA345" w14:textId="77777777" w:rsidR="00B91AC5" w:rsidRPr="00B91AC5" w:rsidRDefault="00B91AC5" w:rsidP="00B91AC5">
      <w:pPr>
        <w:spacing w:line="276" w:lineRule="auto"/>
        <w:jc w:val="both"/>
        <w:rPr>
          <w:color w:val="000000" w:themeColor="text1"/>
        </w:rPr>
      </w:pPr>
      <w:r w:rsidRPr="00B91AC5">
        <w:rPr>
          <w:color w:val="000000" w:themeColor="text1"/>
        </w:rPr>
        <w:t xml:space="preserve">can set </w:t>
      </w:r>
      <w:proofErr w:type="spellStart"/>
      <w:r w:rsidRPr="00B91AC5">
        <w:rPr>
          <w:color w:val="000000" w:themeColor="text1"/>
        </w:rPr>
        <w:t>rfid</w:t>
      </w:r>
      <w:proofErr w:type="spellEnd"/>
      <w:r w:rsidRPr="00B91AC5">
        <w:rPr>
          <w:color w:val="000000" w:themeColor="text1"/>
        </w:rPr>
        <w:t xml:space="preserve"> code of visitor</w:t>
      </w:r>
    </w:p>
    <w:p w14:paraId="3CD65420" w14:textId="77777777" w:rsidR="00B91AC5" w:rsidRPr="00B91AC5" w:rsidRDefault="00B91AC5" w:rsidP="00B91AC5">
      <w:pPr>
        <w:spacing w:line="276" w:lineRule="auto"/>
        <w:jc w:val="both"/>
        <w:rPr>
          <w:color w:val="000000" w:themeColor="text1"/>
        </w:rPr>
      </w:pPr>
      <w:r w:rsidRPr="00B91AC5">
        <w:rPr>
          <w:color w:val="000000" w:themeColor="text1"/>
        </w:rPr>
        <w:t>can now see camera in Check in view</w:t>
      </w:r>
    </w:p>
    <w:p w14:paraId="05662319" w14:textId="77777777" w:rsidR="00B91AC5" w:rsidRPr="00B91AC5" w:rsidRDefault="00B91AC5" w:rsidP="00B91AC5">
      <w:pPr>
        <w:spacing w:line="276" w:lineRule="auto"/>
        <w:jc w:val="both"/>
        <w:rPr>
          <w:color w:val="000000" w:themeColor="text1"/>
        </w:rPr>
      </w:pPr>
      <w:r w:rsidRPr="00B91AC5">
        <w:rPr>
          <w:color w:val="000000" w:themeColor="text1"/>
        </w:rPr>
        <w:t>switches tabs in shop view if search item is only in the other tab</w:t>
      </w:r>
    </w:p>
    <w:p w14:paraId="3A5D36E5" w14:textId="77777777" w:rsidR="00B91AC5" w:rsidRPr="00B91AC5" w:rsidRDefault="00B91AC5" w:rsidP="00B91AC5">
      <w:pPr>
        <w:spacing w:line="276" w:lineRule="auto"/>
        <w:jc w:val="both"/>
        <w:rPr>
          <w:color w:val="000000" w:themeColor="text1"/>
        </w:rPr>
      </w:pPr>
      <w:proofErr w:type="spellStart"/>
      <w:r w:rsidRPr="00B91AC5">
        <w:rPr>
          <w:color w:val="000000" w:themeColor="text1"/>
        </w:rPr>
        <w:t>Seperated</w:t>
      </w:r>
      <w:proofErr w:type="spellEnd"/>
      <w:r w:rsidRPr="00B91AC5">
        <w:rPr>
          <w:color w:val="000000" w:themeColor="text1"/>
        </w:rPr>
        <w:t xml:space="preserve"> items in food and beverage tabs</w:t>
      </w:r>
    </w:p>
    <w:p w14:paraId="662A0EA5" w14:textId="250FCD9A" w:rsidR="00B91AC5" w:rsidRPr="00B91AC5" w:rsidRDefault="00B91AC5" w:rsidP="00B91AC5">
      <w:pPr>
        <w:spacing w:line="276" w:lineRule="auto"/>
        <w:jc w:val="both"/>
        <w:rPr>
          <w:color w:val="000000" w:themeColor="text1"/>
        </w:rPr>
      </w:pPr>
      <w:r w:rsidRPr="00B91AC5">
        <w:rPr>
          <w:color w:val="000000" w:themeColor="text1"/>
        </w:rPr>
        <w:t>Made list with employees in admin view</w:t>
      </w:r>
    </w:p>
    <w:p w14:paraId="4F8B422B" w14:textId="77777777" w:rsidR="00F40BE2" w:rsidRPr="00832F1E" w:rsidRDefault="00F40BE2" w:rsidP="00832F1E">
      <w:pPr>
        <w:jc w:val="both"/>
        <w:rPr>
          <w:color w:val="000000" w:themeColor="text1"/>
        </w:rPr>
      </w:pPr>
      <w:r w:rsidRPr="00832F1E">
        <w:rPr>
          <w:b/>
          <w:color w:val="000000" w:themeColor="text1"/>
        </w:rPr>
        <w:t xml:space="preserve">Martin </w:t>
      </w:r>
      <w:proofErr w:type="spellStart"/>
      <w:r w:rsidRPr="00832F1E">
        <w:rPr>
          <w:b/>
          <w:color w:val="000000" w:themeColor="text1"/>
        </w:rPr>
        <w:t>Grigorov</w:t>
      </w:r>
      <w:proofErr w:type="spellEnd"/>
      <w:r w:rsidRPr="00832F1E">
        <w:rPr>
          <w:b/>
          <w:color w:val="000000" w:themeColor="text1"/>
        </w:rPr>
        <w:t>:</w:t>
      </w:r>
    </w:p>
    <w:p w14:paraId="2C76399F" w14:textId="3943B17F" w:rsidR="00F40BE2" w:rsidRDefault="007B35CA" w:rsidP="00832F1E">
      <w:pPr>
        <w:spacing w:line="276" w:lineRule="auto"/>
        <w:jc w:val="both"/>
        <w:rPr>
          <w:color w:val="000000" w:themeColor="text1"/>
        </w:rPr>
      </w:pPr>
      <w:r>
        <w:rPr>
          <w:color w:val="000000" w:themeColor="text1"/>
        </w:rPr>
        <w:t>I wrote us a To do list for the week.</w:t>
      </w:r>
    </w:p>
    <w:p w14:paraId="7144DA68" w14:textId="07B95E61" w:rsidR="007B35CA" w:rsidRPr="007B35CA" w:rsidRDefault="007B35CA" w:rsidP="007B35CA">
      <w:pPr>
        <w:spacing w:line="276" w:lineRule="auto"/>
        <w:jc w:val="both"/>
        <w:rPr>
          <w:color w:val="000000" w:themeColor="text1"/>
        </w:rPr>
      </w:pPr>
      <w:r>
        <w:rPr>
          <w:color w:val="000000" w:themeColor="text1"/>
        </w:rPr>
        <w:lastRenderedPageBreak/>
        <w:t xml:space="preserve">Started The status view in the application. I made it possible to </w:t>
      </w:r>
      <w:r w:rsidR="004A0280">
        <w:rPr>
          <w:color w:val="000000" w:themeColor="text1"/>
        </w:rPr>
        <w:t xml:space="preserve">inspect how many people are expected for the event, how much event currency is sold and how much money the event made. I spent most of my </w:t>
      </w:r>
      <w:proofErr w:type="spellStart"/>
      <w:r w:rsidR="004A0280">
        <w:rPr>
          <w:color w:val="000000" w:themeColor="text1"/>
        </w:rPr>
        <w:t>timeon</w:t>
      </w:r>
      <w:proofErr w:type="spellEnd"/>
      <w:r w:rsidR="004A0280">
        <w:rPr>
          <w:color w:val="000000" w:themeColor="text1"/>
        </w:rPr>
        <w:t xml:space="preserve"> SQL queries</w:t>
      </w:r>
    </w:p>
    <w:p w14:paraId="4E8D65F9" w14:textId="77777777" w:rsidR="00F40BE2" w:rsidRPr="00832F1E" w:rsidRDefault="00F40BE2" w:rsidP="00832F1E">
      <w:pPr>
        <w:spacing w:line="276" w:lineRule="auto"/>
        <w:jc w:val="both"/>
        <w:rPr>
          <w:color w:val="000000" w:themeColor="text1"/>
        </w:rPr>
      </w:pPr>
      <w:proofErr w:type="spellStart"/>
      <w:r w:rsidRPr="00832F1E">
        <w:rPr>
          <w:b/>
          <w:color w:val="000000" w:themeColor="text1"/>
        </w:rPr>
        <w:t>Dimitar</w:t>
      </w:r>
      <w:proofErr w:type="spellEnd"/>
      <w:r w:rsidRPr="00832F1E">
        <w:rPr>
          <w:b/>
          <w:color w:val="000000" w:themeColor="text1"/>
        </w:rPr>
        <w:t xml:space="preserve"> Ivanov:</w:t>
      </w:r>
    </w:p>
    <w:p w14:paraId="218DD9CD" w14:textId="31EE8923" w:rsidR="00F40BE2" w:rsidRPr="00B91AC5" w:rsidRDefault="005233CD" w:rsidP="00832F1E">
      <w:pPr>
        <w:spacing w:line="276" w:lineRule="auto"/>
        <w:jc w:val="both"/>
        <w:rPr>
          <w:color w:val="000000" w:themeColor="text1"/>
        </w:rPr>
      </w:pPr>
      <w:r>
        <w:rPr>
          <w:color w:val="000000" w:themeColor="text1"/>
        </w:rPr>
        <w:t>I was working on Front end website and documents.</w:t>
      </w:r>
    </w:p>
    <w:p w14:paraId="5FA2F0A2" w14:textId="36494654" w:rsidR="00B503EF" w:rsidRDefault="00F40BE2" w:rsidP="00697935">
      <w:pPr>
        <w:spacing w:line="276" w:lineRule="auto"/>
        <w:rPr>
          <w:color w:val="000000" w:themeColor="text1"/>
        </w:rPr>
      </w:pPr>
      <w:r w:rsidRPr="00832F1E">
        <w:rPr>
          <w:b/>
          <w:color w:val="000000" w:themeColor="text1"/>
        </w:rPr>
        <w:t xml:space="preserve">Maria </w:t>
      </w:r>
      <w:proofErr w:type="spellStart"/>
      <w:r w:rsidRPr="00832F1E">
        <w:rPr>
          <w:b/>
          <w:color w:val="000000" w:themeColor="text1"/>
        </w:rPr>
        <w:t>Khovanskaya</w:t>
      </w:r>
      <w:proofErr w:type="spellEnd"/>
      <w:r w:rsidRPr="00832F1E">
        <w:rPr>
          <w:b/>
          <w:color w:val="000000" w:themeColor="text1"/>
        </w:rPr>
        <w:t>:</w:t>
      </w:r>
      <w:r w:rsidR="00697935">
        <w:rPr>
          <w:b/>
          <w:color w:val="000000" w:themeColor="text1"/>
        </w:rPr>
        <w:br/>
      </w:r>
      <w:r w:rsidR="00CD2D44" w:rsidRPr="00CD2D44">
        <w:rPr>
          <w:color w:val="000000" w:themeColor="text1"/>
        </w:rPr>
        <w:t>Fixed</w:t>
      </w:r>
      <w:r w:rsidR="00CD2784">
        <w:rPr>
          <w:color w:val="000000" w:themeColor="text1"/>
        </w:rPr>
        <w:t xml:space="preserve"> several bugs</w:t>
      </w:r>
      <w:r w:rsidR="00FF777E">
        <w:rPr>
          <w:color w:val="000000" w:themeColor="text1"/>
        </w:rPr>
        <w:t xml:space="preserve"> in php</w:t>
      </w:r>
      <w:r w:rsidR="00CE4EC6">
        <w:rPr>
          <w:color w:val="000000" w:themeColor="text1"/>
        </w:rPr>
        <w:t xml:space="preserve"> and implemented several other use cases for the website.</w:t>
      </w:r>
    </w:p>
    <w:p w14:paraId="147A972C" w14:textId="34A9F7BA" w:rsidR="00BB0ADE" w:rsidRDefault="00BB0ADE" w:rsidP="00697935">
      <w:pPr>
        <w:spacing w:line="276" w:lineRule="auto"/>
        <w:rPr>
          <w:color w:val="000000" w:themeColor="text1"/>
        </w:rPr>
      </w:pPr>
      <w:r>
        <w:rPr>
          <w:color w:val="000000" w:themeColor="text1"/>
        </w:rPr>
        <w:t>Reviews</w:t>
      </w:r>
      <w:r w:rsidR="00754B4C">
        <w:rPr>
          <w:color w:val="000000" w:themeColor="text1"/>
        </w:rPr>
        <w:t xml:space="preserve"> </w:t>
      </w:r>
      <w:r>
        <w:rPr>
          <w:color w:val="000000" w:themeColor="text1"/>
        </w:rPr>
        <w:t>use case was implemented. That included ability to add review (only for users who have purchased a ticket and only once. If review is already left by this user – it is impos</w:t>
      </w:r>
      <w:r w:rsidR="00D37329">
        <w:rPr>
          <w:color w:val="000000" w:themeColor="text1"/>
        </w:rPr>
        <w:t xml:space="preserve">sible for this user to leave one more. In database it is tracked with </w:t>
      </w:r>
      <w:r w:rsidR="00E068EB">
        <w:rPr>
          <w:color w:val="000000" w:themeColor="text1"/>
        </w:rPr>
        <w:t xml:space="preserve">a </w:t>
      </w:r>
      <w:proofErr w:type="spellStart"/>
      <w:r w:rsidR="00E068EB">
        <w:rPr>
          <w:color w:val="000000" w:themeColor="text1"/>
        </w:rPr>
        <w:t>hasReview</w:t>
      </w:r>
      <w:proofErr w:type="spellEnd"/>
      <w:r w:rsidR="00E068EB">
        <w:rPr>
          <w:color w:val="000000" w:themeColor="text1"/>
        </w:rPr>
        <w:t xml:space="preserve"> parameter in </w:t>
      </w:r>
      <w:r w:rsidR="00616809">
        <w:rPr>
          <w:color w:val="000000" w:themeColor="text1"/>
        </w:rPr>
        <w:t>visitor table.</w:t>
      </w:r>
    </w:p>
    <w:p w14:paraId="004C6D8F" w14:textId="77777777" w:rsidR="00BE38F5" w:rsidRDefault="00963917" w:rsidP="00697935">
      <w:pPr>
        <w:spacing w:line="276" w:lineRule="auto"/>
        <w:rPr>
          <w:color w:val="000000" w:themeColor="text1"/>
        </w:rPr>
      </w:pPr>
      <w:r>
        <w:rPr>
          <w:color w:val="000000" w:themeColor="text1"/>
        </w:rPr>
        <w:t xml:space="preserve">Updated </w:t>
      </w:r>
      <w:proofErr w:type="spellStart"/>
      <w:r>
        <w:rPr>
          <w:color w:val="000000" w:themeColor="text1"/>
        </w:rPr>
        <w:t>todo</w:t>
      </w:r>
      <w:proofErr w:type="spellEnd"/>
      <w:r w:rsidR="00D77957">
        <w:rPr>
          <w:color w:val="000000" w:themeColor="text1"/>
        </w:rPr>
        <w:t xml:space="preserve"> for website.</w:t>
      </w:r>
      <w:r w:rsidR="00204BEE">
        <w:rPr>
          <w:color w:val="000000" w:themeColor="text1"/>
        </w:rPr>
        <w:t xml:space="preserve"> </w:t>
      </w:r>
    </w:p>
    <w:p w14:paraId="59E946DE" w14:textId="3A81FC30" w:rsidR="00F40BE2" w:rsidRPr="00832F1E" w:rsidRDefault="00101A2C" w:rsidP="00697935">
      <w:pPr>
        <w:spacing w:line="276" w:lineRule="auto"/>
        <w:rPr>
          <w:b/>
          <w:color w:val="333333" w:themeColor="accent2"/>
          <w:sz w:val="32"/>
        </w:rPr>
      </w:pPr>
      <w:r>
        <w:rPr>
          <w:color w:val="000000" w:themeColor="text1"/>
        </w:rPr>
        <w:t xml:space="preserve">After </w:t>
      </w:r>
      <w:r w:rsidR="00943F06">
        <w:rPr>
          <w:color w:val="000000" w:themeColor="text1"/>
        </w:rPr>
        <w:t>front-end fix</w:t>
      </w:r>
      <w:r w:rsidR="00AD772E">
        <w:rPr>
          <w:color w:val="000000" w:themeColor="text1"/>
        </w:rPr>
        <w:t xml:space="preserve"> by </w:t>
      </w:r>
      <w:proofErr w:type="spellStart"/>
      <w:r w:rsidR="00AD772E">
        <w:rPr>
          <w:color w:val="000000" w:themeColor="text1"/>
        </w:rPr>
        <w:t>Dimitar</w:t>
      </w:r>
      <w:proofErr w:type="spellEnd"/>
      <w:r w:rsidR="00943F06">
        <w:rPr>
          <w:color w:val="000000" w:themeColor="text1"/>
        </w:rPr>
        <w:t xml:space="preserve"> </w:t>
      </w:r>
      <w:r w:rsidR="00054D0D">
        <w:rPr>
          <w:color w:val="000000" w:themeColor="text1"/>
        </w:rPr>
        <w:t>–</w:t>
      </w:r>
      <w:r w:rsidR="00200D3F">
        <w:rPr>
          <w:color w:val="000000" w:themeColor="text1"/>
        </w:rPr>
        <w:t xml:space="preserve"> </w:t>
      </w:r>
      <w:r w:rsidR="00054D0D">
        <w:rPr>
          <w:color w:val="000000" w:themeColor="text1"/>
        </w:rPr>
        <w:t xml:space="preserve">implemented possibility of leaving an anonymous </w:t>
      </w:r>
      <w:r w:rsidR="00F94DA3">
        <w:rPr>
          <w:color w:val="000000" w:themeColor="text1"/>
        </w:rPr>
        <w:t>review.</w:t>
      </w:r>
      <w:r w:rsidR="00305B18">
        <w:rPr>
          <w:color w:val="000000" w:themeColor="text1"/>
        </w:rPr>
        <w:t xml:space="preserve"> Made it possible for reviews to be shown on reviews page, </w:t>
      </w:r>
      <w:r w:rsidR="000E5451">
        <w:rPr>
          <w:color w:val="000000" w:themeColor="text1"/>
        </w:rPr>
        <w:t xml:space="preserve">on which they are </w:t>
      </w:r>
      <w:r w:rsidR="00305B18">
        <w:rPr>
          <w:color w:val="000000" w:themeColor="text1"/>
        </w:rPr>
        <w:t>uploaded from database.</w:t>
      </w:r>
      <w:r w:rsidR="009E121D">
        <w:rPr>
          <w:color w:val="000000" w:themeColor="text1"/>
        </w:rPr>
        <w:t xml:space="preserve"> </w:t>
      </w:r>
    </w:p>
    <w:p w14:paraId="381CFFC3" w14:textId="7C4D048F" w:rsidR="00F40BE2" w:rsidRPr="004D0562" w:rsidRDefault="00F40BE2" w:rsidP="00F40BE2">
      <w:pPr>
        <w:pStyle w:val="Header222222222"/>
      </w:pPr>
    </w:p>
    <w:p w14:paraId="24F6581D" w14:textId="71FA6E2A" w:rsidR="00670185" w:rsidRDefault="00670185" w:rsidP="00386F89">
      <w:pPr>
        <w:spacing w:line="276" w:lineRule="auto"/>
        <w:jc w:val="both"/>
        <w:rPr>
          <w:b/>
          <w:color w:val="333333" w:themeColor="accent2"/>
          <w:sz w:val="32"/>
        </w:rPr>
      </w:pPr>
    </w:p>
    <w:p w14:paraId="3DE5E28C" w14:textId="00366C38" w:rsidR="00670185" w:rsidRDefault="00670185" w:rsidP="00670185">
      <w:pPr>
        <w:pStyle w:val="Heading1"/>
        <w:numPr>
          <w:ilvl w:val="1"/>
          <w:numId w:val="4"/>
        </w:numPr>
        <w:ind w:left="0" w:firstLine="0"/>
      </w:pPr>
      <w:bookmarkStart w:id="17" w:name="_Toc9337608"/>
      <w:r>
        <w:t>Week 1</w:t>
      </w:r>
      <w:r w:rsidR="00987375">
        <w:t>4</w:t>
      </w:r>
      <w:bookmarkEnd w:id="17"/>
    </w:p>
    <w:p w14:paraId="3730ED6D" w14:textId="78930962" w:rsidR="00670185" w:rsidRDefault="00670185" w:rsidP="00670185">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080D8C" w:rsidRPr="0054197C" w14:paraId="20AA134E" w14:textId="77777777" w:rsidTr="005A0F65">
        <w:tc>
          <w:tcPr>
            <w:tcW w:w="3424" w:type="dxa"/>
            <w:shd w:val="clear" w:color="auto" w:fill="C6D9F1" w:themeFill="text2" w:themeFillTint="33"/>
          </w:tcPr>
          <w:p w14:paraId="7E79A988" w14:textId="77777777" w:rsidR="00080D8C" w:rsidRPr="0054197C" w:rsidRDefault="00080D8C" w:rsidP="005A0F65">
            <w:pPr>
              <w:rPr>
                <w:color w:val="000000" w:themeColor="text1"/>
              </w:rPr>
            </w:pPr>
            <w:r w:rsidRPr="0054197C">
              <w:rPr>
                <w:color w:val="000000" w:themeColor="text1"/>
              </w:rPr>
              <w:t>Place</w:t>
            </w:r>
          </w:p>
        </w:tc>
        <w:tc>
          <w:tcPr>
            <w:tcW w:w="3413" w:type="dxa"/>
            <w:shd w:val="clear" w:color="auto" w:fill="C6D9F1" w:themeFill="text2" w:themeFillTint="33"/>
          </w:tcPr>
          <w:p w14:paraId="1C69B634" w14:textId="77777777" w:rsidR="00080D8C" w:rsidRPr="0054197C" w:rsidRDefault="00080D8C" w:rsidP="005A0F65">
            <w:pPr>
              <w:rPr>
                <w:color w:val="000000" w:themeColor="text1"/>
              </w:rPr>
            </w:pPr>
            <w:r w:rsidRPr="0054197C">
              <w:rPr>
                <w:color w:val="000000" w:themeColor="text1"/>
              </w:rPr>
              <w:t>Date</w:t>
            </w:r>
          </w:p>
        </w:tc>
        <w:tc>
          <w:tcPr>
            <w:tcW w:w="3413" w:type="dxa"/>
            <w:shd w:val="clear" w:color="auto" w:fill="C6D9F1" w:themeFill="text2" w:themeFillTint="33"/>
          </w:tcPr>
          <w:p w14:paraId="1E7F9CAB" w14:textId="77777777" w:rsidR="00080D8C" w:rsidRPr="0054197C" w:rsidRDefault="00080D8C" w:rsidP="005A0F65">
            <w:pPr>
              <w:rPr>
                <w:color w:val="000000" w:themeColor="text1"/>
              </w:rPr>
            </w:pPr>
            <w:r w:rsidRPr="0054197C">
              <w:rPr>
                <w:color w:val="000000" w:themeColor="text1"/>
              </w:rPr>
              <w:t>Time</w:t>
            </w:r>
          </w:p>
        </w:tc>
      </w:tr>
      <w:tr w:rsidR="00080D8C" w:rsidRPr="0054197C" w14:paraId="17D1CBBB" w14:textId="77777777" w:rsidTr="005A0F65">
        <w:tc>
          <w:tcPr>
            <w:tcW w:w="3424" w:type="dxa"/>
          </w:tcPr>
          <w:p w14:paraId="37B3603E" w14:textId="77777777" w:rsidR="00080D8C" w:rsidRPr="0054197C" w:rsidRDefault="00080D8C" w:rsidP="005A0F65">
            <w:pPr>
              <w:rPr>
                <w:color w:val="000000" w:themeColor="text1"/>
              </w:rPr>
            </w:pPr>
            <w:r w:rsidRPr="0054197C">
              <w:rPr>
                <w:color w:val="000000" w:themeColor="text1"/>
              </w:rPr>
              <w:t>Fontys</w:t>
            </w:r>
          </w:p>
        </w:tc>
        <w:tc>
          <w:tcPr>
            <w:tcW w:w="3413" w:type="dxa"/>
          </w:tcPr>
          <w:p w14:paraId="777FFA3E" w14:textId="667A571F" w:rsidR="00080D8C" w:rsidRPr="0054197C" w:rsidRDefault="00824BB4" w:rsidP="005A0F65">
            <w:pPr>
              <w:rPr>
                <w:color w:val="000000" w:themeColor="text1"/>
              </w:rPr>
            </w:pPr>
            <w:r w:rsidRPr="0028178F">
              <w:rPr>
                <w:color w:val="000000" w:themeColor="text1"/>
              </w:rPr>
              <w:t>21</w:t>
            </w:r>
            <w:r w:rsidR="0028178F" w:rsidRPr="0028178F">
              <w:rPr>
                <w:color w:val="000000" w:themeColor="text1"/>
                <w:vertAlign w:val="superscript"/>
              </w:rPr>
              <w:t>st</w:t>
            </w:r>
            <w:r w:rsidR="00080D8C" w:rsidRPr="0054197C">
              <w:rPr>
                <w:color w:val="000000" w:themeColor="text1"/>
              </w:rPr>
              <w:t xml:space="preserve"> of  </w:t>
            </w:r>
            <w:r w:rsidR="00080D8C">
              <w:rPr>
                <w:color w:val="000000" w:themeColor="text1"/>
              </w:rPr>
              <w:t>May</w:t>
            </w:r>
          </w:p>
        </w:tc>
        <w:tc>
          <w:tcPr>
            <w:tcW w:w="3413" w:type="dxa"/>
          </w:tcPr>
          <w:p w14:paraId="03B026EC" w14:textId="77777777" w:rsidR="00080D8C" w:rsidRPr="0054197C" w:rsidRDefault="00080D8C" w:rsidP="005A0F65">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080D8C" w:rsidRPr="0054197C" w14:paraId="59DF87D8" w14:textId="77777777" w:rsidTr="005A0F65">
        <w:tc>
          <w:tcPr>
            <w:tcW w:w="3424" w:type="dxa"/>
          </w:tcPr>
          <w:p w14:paraId="66818DE9" w14:textId="77777777" w:rsidR="00080D8C" w:rsidRPr="0054197C" w:rsidRDefault="00080D8C" w:rsidP="005A0F65">
            <w:pPr>
              <w:rPr>
                <w:color w:val="000000" w:themeColor="text1"/>
              </w:rPr>
            </w:pPr>
            <w:r w:rsidRPr="0054197C">
              <w:rPr>
                <w:color w:val="000000" w:themeColor="text1"/>
              </w:rPr>
              <w:t>Individual work David</w:t>
            </w:r>
          </w:p>
        </w:tc>
        <w:tc>
          <w:tcPr>
            <w:tcW w:w="3413" w:type="dxa"/>
          </w:tcPr>
          <w:p w14:paraId="132E20B4" w14:textId="2AF01269" w:rsidR="00080D8C" w:rsidRPr="0054197C" w:rsidRDefault="00080D8C" w:rsidP="005A0F65">
            <w:pPr>
              <w:rPr>
                <w:color w:val="000000" w:themeColor="text1"/>
              </w:rPr>
            </w:pPr>
            <w:r w:rsidRPr="0054197C">
              <w:rPr>
                <w:color w:val="000000" w:themeColor="text1"/>
              </w:rPr>
              <w:t xml:space="preserve"> </w:t>
            </w:r>
            <w:r w:rsidR="00EC20A2">
              <w:rPr>
                <w:color w:val="000000" w:themeColor="text1"/>
              </w:rPr>
              <w:t>20</w:t>
            </w:r>
            <w:r w:rsidR="00EC20A2" w:rsidRPr="00EC20A2">
              <w:rPr>
                <w:color w:val="000000" w:themeColor="text1"/>
                <w:vertAlign w:val="superscript"/>
              </w:rPr>
              <w:t>th</w:t>
            </w:r>
            <w:r w:rsidR="00EC20A2">
              <w:rPr>
                <w:color w:val="000000" w:themeColor="text1"/>
              </w:rPr>
              <w:t xml:space="preserve"> -27</w:t>
            </w:r>
            <w:r w:rsidR="003F29F5" w:rsidRPr="003F29F5">
              <w:rPr>
                <w:color w:val="000000" w:themeColor="text1"/>
                <w:vertAlign w:val="superscript"/>
              </w:rPr>
              <w:t>th</w:t>
            </w:r>
            <w:r w:rsidR="003F29F5">
              <w:rPr>
                <w:color w:val="000000" w:themeColor="text1"/>
              </w:rPr>
              <w:t xml:space="preserve"> of May</w:t>
            </w:r>
          </w:p>
        </w:tc>
        <w:tc>
          <w:tcPr>
            <w:tcW w:w="3413" w:type="dxa"/>
          </w:tcPr>
          <w:p w14:paraId="6BA952EF" w14:textId="7DEEAA37" w:rsidR="00080D8C" w:rsidRPr="0054197C" w:rsidRDefault="00EC20A2" w:rsidP="005A0F65">
            <w:pPr>
              <w:rPr>
                <w:color w:val="000000" w:themeColor="text1"/>
              </w:rPr>
            </w:pPr>
            <w:r>
              <w:rPr>
                <w:color w:val="000000" w:themeColor="text1"/>
              </w:rPr>
              <w:t>17:00-20:00</w:t>
            </w:r>
          </w:p>
        </w:tc>
      </w:tr>
      <w:tr w:rsidR="00080D8C" w:rsidRPr="0054197C" w14:paraId="661C61E5" w14:textId="77777777" w:rsidTr="005A0F65">
        <w:tc>
          <w:tcPr>
            <w:tcW w:w="3424" w:type="dxa"/>
          </w:tcPr>
          <w:p w14:paraId="6F6B4E65" w14:textId="77777777" w:rsidR="00080D8C" w:rsidRPr="0054197C" w:rsidRDefault="00080D8C" w:rsidP="005A0F65">
            <w:pPr>
              <w:rPr>
                <w:color w:val="000000" w:themeColor="text1"/>
              </w:rPr>
            </w:pPr>
            <w:r>
              <w:rPr>
                <w:color w:val="000000" w:themeColor="text1"/>
              </w:rPr>
              <w:t>Individual work Maria</w:t>
            </w:r>
          </w:p>
        </w:tc>
        <w:tc>
          <w:tcPr>
            <w:tcW w:w="3413" w:type="dxa"/>
          </w:tcPr>
          <w:p w14:paraId="02AB6C3C" w14:textId="22C10C0D" w:rsidR="00080D8C" w:rsidRDefault="009F5EC6" w:rsidP="005A0F65">
            <w:pPr>
              <w:rPr>
                <w:color w:val="000000" w:themeColor="text1"/>
              </w:rPr>
            </w:pPr>
            <w:r w:rsidRPr="009F5EC6">
              <w:rPr>
                <w:color w:val="000000" w:themeColor="text1"/>
              </w:rPr>
              <w:t>20</w:t>
            </w:r>
            <w:r w:rsidR="00080D8C" w:rsidRPr="009F5EC6">
              <w:rPr>
                <w:color w:val="000000" w:themeColor="text1"/>
                <w:vertAlign w:val="superscript"/>
              </w:rPr>
              <w:t>th</w:t>
            </w:r>
            <w:r w:rsidR="00080D8C">
              <w:rPr>
                <w:color w:val="000000" w:themeColor="text1"/>
              </w:rPr>
              <w:t xml:space="preserve"> </w:t>
            </w:r>
            <w:r w:rsidR="00BE246A">
              <w:rPr>
                <w:color w:val="000000" w:themeColor="text1"/>
              </w:rPr>
              <w:t>–</w:t>
            </w:r>
            <w:r w:rsidR="00080D8C">
              <w:rPr>
                <w:color w:val="000000" w:themeColor="text1"/>
              </w:rPr>
              <w:t xml:space="preserve"> </w:t>
            </w:r>
            <w:r w:rsidR="006E6F84">
              <w:rPr>
                <w:color w:val="000000" w:themeColor="text1"/>
              </w:rPr>
              <w:t>22</w:t>
            </w:r>
            <w:r w:rsidR="00BE246A" w:rsidRPr="00BE246A">
              <w:rPr>
                <w:color w:val="000000" w:themeColor="text1"/>
                <w:vertAlign w:val="superscript"/>
              </w:rPr>
              <w:t>nd</w:t>
            </w:r>
            <w:r w:rsidR="00080D8C">
              <w:rPr>
                <w:color w:val="000000" w:themeColor="text1"/>
              </w:rPr>
              <w:t xml:space="preserve"> of May</w:t>
            </w:r>
          </w:p>
        </w:tc>
        <w:tc>
          <w:tcPr>
            <w:tcW w:w="3413" w:type="dxa"/>
          </w:tcPr>
          <w:p w14:paraId="0563F0E0" w14:textId="77777777" w:rsidR="00080D8C" w:rsidRPr="0054197C" w:rsidRDefault="00080D8C" w:rsidP="005A0F65">
            <w:pPr>
              <w:rPr>
                <w:color w:val="000000" w:themeColor="text1"/>
              </w:rPr>
            </w:pPr>
            <w:r>
              <w:rPr>
                <w:color w:val="000000" w:themeColor="text1"/>
              </w:rPr>
              <w:t>16:00 – 19:00</w:t>
            </w:r>
          </w:p>
        </w:tc>
      </w:tr>
      <w:tr w:rsidR="00080D8C" w:rsidRPr="0054197C" w14:paraId="569ECEFB" w14:textId="77777777" w:rsidTr="005A0F65">
        <w:tc>
          <w:tcPr>
            <w:tcW w:w="3424" w:type="dxa"/>
          </w:tcPr>
          <w:p w14:paraId="69E47894" w14:textId="77777777" w:rsidR="00080D8C" w:rsidRDefault="00080D8C" w:rsidP="005A0F65">
            <w:pPr>
              <w:rPr>
                <w:color w:val="000000" w:themeColor="text1"/>
              </w:rPr>
            </w:pPr>
            <w:r>
              <w:rPr>
                <w:color w:val="000000" w:themeColor="text1"/>
              </w:rPr>
              <w:t>Individual work Martin</w:t>
            </w:r>
          </w:p>
        </w:tc>
        <w:tc>
          <w:tcPr>
            <w:tcW w:w="3413" w:type="dxa"/>
          </w:tcPr>
          <w:p w14:paraId="7CF2B3FB" w14:textId="77777777" w:rsidR="00080D8C" w:rsidRDefault="00080D8C" w:rsidP="005A0F65">
            <w:pPr>
              <w:rPr>
                <w:color w:val="000000" w:themeColor="text1"/>
              </w:rPr>
            </w:pPr>
          </w:p>
        </w:tc>
        <w:tc>
          <w:tcPr>
            <w:tcW w:w="3413" w:type="dxa"/>
          </w:tcPr>
          <w:p w14:paraId="05EFABCF" w14:textId="77777777" w:rsidR="00080D8C" w:rsidRDefault="00080D8C" w:rsidP="005A0F65">
            <w:pPr>
              <w:rPr>
                <w:color w:val="000000" w:themeColor="text1"/>
              </w:rPr>
            </w:pPr>
          </w:p>
        </w:tc>
      </w:tr>
      <w:tr w:rsidR="00080D8C" w:rsidRPr="0054197C" w14:paraId="44076722" w14:textId="77777777" w:rsidTr="005A0F65">
        <w:tc>
          <w:tcPr>
            <w:tcW w:w="3424" w:type="dxa"/>
          </w:tcPr>
          <w:p w14:paraId="25776886" w14:textId="77777777" w:rsidR="00080D8C" w:rsidRDefault="00080D8C" w:rsidP="005A0F65">
            <w:pPr>
              <w:rPr>
                <w:color w:val="000000" w:themeColor="text1"/>
              </w:rPr>
            </w:pPr>
            <w:r>
              <w:rPr>
                <w:color w:val="000000" w:themeColor="text1"/>
              </w:rPr>
              <w:t xml:space="preserve">Individual work </w:t>
            </w:r>
            <w:proofErr w:type="spellStart"/>
            <w:r>
              <w:rPr>
                <w:color w:val="000000" w:themeColor="text1"/>
              </w:rPr>
              <w:t>Dimitar</w:t>
            </w:r>
            <w:proofErr w:type="spellEnd"/>
          </w:p>
        </w:tc>
        <w:tc>
          <w:tcPr>
            <w:tcW w:w="3413" w:type="dxa"/>
          </w:tcPr>
          <w:p w14:paraId="70F1A163" w14:textId="77777777" w:rsidR="00080D8C" w:rsidRDefault="00080D8C" w:rsidP="005A0F65">
            <w:pPr>
              <w:rPr>
                <w:color w:val="000000" w:themeColor="text1"/>
              </w:rPr>
            </w:pPr>
          </w:p>
        </w:tc>
        <w:tc>
          <w:tcPr>
            <w:tcW w:w="3413" w:type="dxa"/>
          </w:tcPr>
          <w:p w14:paraId="00C94276" w14:textId="77777777" w:rsidR="00080D8C" w:rsidRDefault="00080D8C" w:rsidP="005A0F65">
            <w:pPr>
              <w:rPr>
                <w:color w:val="000000" w:themeColor="text1"/>
              </w:rPr>
            </w:pPr>
          </w:p>
        </w:tc>
      </w:tr>
    </w:tbl>
    <w:p w14:paraId="3BDBE8AB" w14:textId="71F3B619" w:rsidR="00080D8C" w:rsidRDefault="00080D8C" w:rsidP="00F70175">
      <w:pPr>
        <w:pStyle w:val="Header222222222"/>
      </w:pPr>
    </w:p>
    <w:p w14:paraId="6B113CE5" w14:textId="77777777" w:rsidR="00670185" w:rsidRPr="004D0562" w:rsidRDefault="00670185" w:rsidP="00670185">
      <w:pPr>
        <w:pStyle w:val="Header222222222"/>
        <w:numPr>
          <w:ilvl w:val="2"/>
          <w:numId w:val="4"/>
        </w:numPr>
        <w:ind w:left="0" w:firstLine="0"/>
      </w:pPr>
      <w:r>
        <w:t xml:space="preserve"> Who did what</w:t>
      </w:r>
    </w:p>
    <w:p w14:paraId="72D6205A" w14:textId="77777777" w:rsidR="009B7425" w:rsidRPr="00B3608E" w:rsidRDefault="009B7425" w:rsidP="00B3608E">
      <w:pPr>
        <w:spacing w:line="276" w:lineRule="auto"/>
        <w:jc w:val="both"/>
        <w:rPr>
          <w:b/>
          <w:color w:val="000000" w:themeColor="text1"/>
        </w:rPr>
      </w:pPr>
      <w:r w:rsidRPr="00B3608E">
        <w:rPr>
          <w:b/>
          <w:color w:val="000000" w:themeColor="text1"/>
        </w:rPr>
        <w:t>David Hooi:</w:t>
      </w:r>
    </w:p>
    <w:p w14:paraId="1BA40D64" w14:textId="70FF44E5" w:rsidR="009B7425" w:rsidRDefault="001066F7" w:rsidP="00B3608E">
      <w:pPr>
        <w:spacing w:line="276" w:lineRule="auto"/>
        <w:jc w:val="both"/>
        <w:rPr>
          <w:bCs/>
          <w:color w:val="000000" w:themeColor="text1"/>
        </w:rPr>
      </w:pPr>
      <w:r>
        <w:rPr>
          <w:bCs/>
          <w:color w:val="000000" w:themeColor="text1"/>
        </w:rPr>
        <w:t>This week I worked on implementing the camping, loan stand and checkout windows. I also worked on displaying information to the user. And started handling exceptions.</w:t>
      </w:r>
    </w:p>
    <w:p w14:paraId="0C03021A" w14:textId="4BA14AB5" w:rsidR="001066F7" w:rsidRDefault="001066F7" w:rsidP="00B3608E">
      <w:pPr>
        <w:spacing w:line="276" w:lineRule="auto"/>
        <w:jc w:val="both"/>
        <w:rPr>
          <w:bCs/>
          <w:color w:val="000000" w:themeColor="text1"/>
        </w:rPr>
      </w:pPr>
      <w:r>
        <w:rPr>
          <w:bCs/>
          <w:color w:val="000000" w:themeColor="text1"/>
        </w:rPr>
        <w:t>Implemented the following:</w:t>
      </w:r>
    </w:p>
    <w:p w14:paraId="05BBDDB2" w14:textId="090D1F07" w:rsidR="001066F7" w:rsidRDefault="001066F7" w:rsidP="00B3608E">
      <w:pPr>
        <w:spacing w:line="276" w:lineRule="auto"/>
        <w:jc w:val="both"/>
        <w:rPr>
          <w:bCs/>
          <w:color w:val="000000" w:themeColor="text1"/>
        </w:rPr>
      </w:pPr>
      <w:r>
        <w:rPr>
          <w:bCs/>
          <w:color w:val="000000" w:themeColor="text1"/>
        </w:rPr>
        <w:t>Send email to visitor that purchased ticket at the gate</w:t>
      </w:r>
    </w:p>
    <w:p w14:paraId="576C0F15" w14:textId="0FB6835C" w:rsidR="00362386" w:rsidRDefault="00362386" w:rsidP="00B3608E">
      <w:pPr>
        <w:spacing w:line="276" w:lineRule="auto"/>
        <w:jc w:val="both"/>
        <w:rPr>
          <w:bCs/>
          <w:color w:val="000000" w:themeColor="text1"/>
        </w:rPr>
      </w:pPr>
      <w:r>
        <w:rPr>
          <w:bCs/>
          <w:color w:val="000000" w:themeColor="text1"/>
        </w:rPr>
        <w:t xml:space="preserve">Can now deselect shop and loan stand items in </w:t>
      </w:r>
      <w:proofErr w:type="spellStart"/>
      <w:r>
        <w:rPr>
          <w:bCs/>
          <w:color w:val="000000" w:themeColor="text1"/>
        </w:rPr>
        <w:t>itemview</w:t>
      </w:r>
      <w:proofErr w:type="spellEnd"/>
    </w:p>
    <w:p w14:paraId="67DA1B8A" w14:textId="2B90D5FC" w:rsidR="00362386" w:rsidRDefault="00362386" w:rsidP="00B3608E">
      <w:pPr>
        <w:spacing w:line="276" w:lineRule="auto"/>
        <w:jc w:val="both"/>
        <w:rPr>
          <w:bCs/>
          <w:color w:val="000000" w:themeColor="text1"/>
        </w:rPr>
      </w:pPr>
      <w:r>
        <w:rPr>
          <w:bCs/>
          <w:color w:val="000000" w:themeColor="text1"/>
        </w:rPr>
        <w:t>Pay for camping spot  in camping window</w:t>
      </w:r>
    </w:p>
    <w:p w14:paraId="6E6DFCA9" w14:textId="56FF1A37" w:rsidR="00362386" w:rsidRDefault="00362386" w:rsidP="00B3608E">
      <w:pPr>
        <w:spacing w:line="276" w:lineRule="auto"/>
        <w:jc w:val="both"/>
        <w:rPr>
          <w:bCs/>
          <w:color w:val="000000" w:themeColor="text1"/>
        </w:rPr>
      </w:pPr>
      <w:r>
        <w:rPr>
          <w:bCs/>
          <w:color w:val="000000" w:themeColor="text1"/>
        </w:rPr>
        <w:t xml:space="preserve">Loan and return items at </w:t>
      </w:r>
      <w:proofErr w:type="spellStart"/>
      <w:r>
        <w:rPr>
          <w:bCs/>
          <w:color w:val="000000" w:themeColor="text1"/>
        </w:rPr>
        <w:t>loanstand</w:t>
      </w:r>
      <w:proofErr w:type="spellEnd"/>
    </w:p>
    <w:p w14:paraId="139D822E" w14:textId="39BB45EA" w:rsidR="003F29F5" w:rsidRDefault="003F29F5" w:rsidP="00B3608E">
      <w:pPr>
        <w:spacing w:line="276" w:lineRule="auto"/>
        <w:jc w:val="both"/>
        <w:rPr>
          <w:bCs/>
          <w:color w:val="000000" w:themeColor="text1"/>
        </w:rPr>
      </w:pPr>
      <w:r>
        <w:rPr>
          <w:bCs/>
          <w:color w:val="000000" w:themeColor="text1"/>
        </w:rPr>
        <w:t>Can increase loan days(amount of days the visitor wants to loan the item) for each item</w:t>
      </w:r>
    </w:p>
    <w:p w14:paraId="60760463" w14:textId="5F09C27B" w:rsidR="003F29F5" w:rsidRDefault="003F29F5" w:rsidP="00B3608E">
      <w:pPr>
        <w:spacing w:line="276" w:lineRule="auto"/>
        <w:jc w:val="both"/>
        <w:rPr>
          <w:bCs/>
          <w:color w:val="000000" w:themeColor="text1"/>
        </w:rPr>
      </w:pPr>
      <w:r>
        <w:rPr>
          <w:bCs/>
          <w:color w:val="000000" w:themeColor="text1"/>
        </w:rPr>
        <w:t xml:space="preserve">Can now determine when an item is overdue and charge extra for that item. This happens at checkout and </w:t>
      </w:r>
      <w:proofErr w:type="spellStart"/>
      <w:r>
        <w:rPr>
          <w:bCs/>
          <w:color w:val="000000" w:themeColor="text1"/>
        </w:rPr>
        <w:t>loanstand</w:t>
      </w:r>
      <w:proofErr w:type="spellEnd"/>
    </w:p>
    <w:p w14:paraId="79087203" w14:textId="7DFDBD24" w:rsidR="00362386" w:rsidRDefault="00362386" w:rsidP="00B3608E">
      <w:pPr>
        <w:spacing w:line="276" w:lineRule="auto"/>
        <w:jc w:val="both"/>
        <w:rPr>
          <w:bCs/>
          <w:color w:val="000000" w:themeColor="text1"/>
        </w:rPr>
      </w:pPr>
      <w:r>
        <w:rPr>
          <w:bCs/>
          <w:color w:val="000000" w:themeColor="text1"/>
        </w:rPr>
        <w:t>Can see visitor balance and unreturned items in checkout window</w:t>
      </w:r>
    </w:p>
    <w:p w14:paraId="0A4E10FB" w14:textId="226AC593" w:rsidR="00362386" w:rsidRDefault="00362386" w:rsidP="00B3608E">
      <w:pPr>
        <w:spacing w:line="276" w:lineRule="auto"/>
        <w:jc w:val="both"/>
        <w:rPr>
          <w:bCs/>
          <w:color w:val="000000" w:themeColor="text1"/>
        </w:rPr>
      </w:pPr>
      <w:r>
        <w:rPr>
          <w:bCs/>
          <w:color w:val="000000" w:themeColor="text1"/>
        </w:rPr>
        <w:t>Can checkout temporally or permanently</w:t>
      </w:r>
    </w:p>
    <w:p w14:paraId="2A9973DE" w14:textId="72209C6D" w:rsidR="00362386" w:rsidRDefault="00362386" w:rsidP="00B3608E">
      <w:pPr>
        <w:spacing w:line="276" w:lineRule="auto"/>
        <w:jc w:val="both"/>
        <w:rPr>
          <w:bCs/>
          <w:color w:val="000000" w:themeColor="text1"/>
        </w:rPr>
      </w:pPr>
      <w:r>
        <w:rPr>
          <w:bCs/>
          <w:color w:val="000000" w:themeColor="text1"/>
        </w:rPr>
        <w:t xml:space="preserve">Can Change employee </w:t>
      </w:r>
    </w:p>
    <w:p w14:paraId="681DEC71" w14:textId="3DB58055" w:rsidR="00362386" w:rsidRDefault="00362386" w:rsidP="00B3608E">
      <w:pPr>
        <w:spacing w:line="276" w:lineRule="auto"/>
        <w:jc w:val="both"/>
        <w:rPr>
          <w:bCs/>
          <w:color w:val="000000" w:themeColor="text1"/>
        </w:rPr>
      </w:pPr>
      <w:r>
        <w:rPr>
          <w:bCs/>
          <w:color w:val="000000" w:themeColor="text1"/>
        </w:rPr>
        <w:t>Get jobs from database</w:t>
      </w:r>
    </w:p>
    <w:p w14:paraId="66716AEE" w14:textId="77777777" w:rsidR="001066F7" w:rsidRPr="001066F7" w:rsidRDefault="001066F7" w:rsidP="00B3608E">
      <w:pPr>
        <w:spacing w:line="276" w:lineRule="auto"/>
        <w:jc w:val="both"/>
        <w:rPr>
          <w:bCs/>
          <w:color w:val="000000" w:themeColor="text1"/>
        </w:rPr>
      </w:pPr>
    </w:p>
    <w:p w14:paraId="7FA26FFE" w14:textId="77777777" w:rsidR="009B7425" w:rsidRPr="00B3608E" w:rsidRDefault="009B7425" w:rsidP="00B3608E">
      <w:pPr>
        <w:jc w:val="both"/>
        <w:rPr>
          <w:color w:val="000000" w:themeColor="text1"/>
        </w:rPr>
      </w:pPr>
      <w:r w:rsidRPr="00B3608E">
        <w:rPr>
          <w:b/>
          <w:color w:val="000000" w:themeColor="text1"/>
        </w:rPr>
        <w:t xml:space="preserve">Martin </w:t>
      </w:r>
      <w:proofErr w:type="spellStart"/>
      <w:r w:rsidRPr="00B3608E">
        <w:rPr>
          <w:b/>
          <w:color w:val="000000" w:themeColor="text1"/>
        </w:rPr>
        <w:t>Grigorov</w:t>
      </w:r>
      <w:proofErr w:type="spellEnd"/>
      <w:r w:rsidRPr="00B3608E">
        <w:rPr>
          <w:b/>
          <w:color w:val="000000" w:themeColor="text1"/>
        </w:rPr>
        <w:t>:</w:t>
      </w:r>
    </w:p>
    <w:p w14:paraId="15AF6C18" w14:textId="7D1CADC1" w:rsidR="009B7425" w:rsidRDefault="007B35CA" w:rsidP="00B3608E">
      <w:pPr>
        <w:spacing w:line="276" w:lineRule="auto"/>
        <w:jc w:val="both"/>
        <w:rPr>
          <w:color w:val="000000" w:themeColor="text1"/>
        </w:rPr>
      </w:pPr>
      <w:r>
        <w:rPr>
          <w:color w:val="000000" w:themeColor="text1"/>
        </w:rPr>
        <w:t>Finalized the status view of our app. Now the f</w:t>
      </w:r>
      <w:r w:rsidR="001066F7">
        <w:rPr>
          <w:color w:val="000000" w:themeColor="text1"/>
        </w:rPr>
        <w:t>ea</w:t>
      </w:r>
      <w:r>
        <w:rPr>
          <w:color w:val="000000" w:themeColor="text1"/>
        </w:rPr>
        <w:t xml:space="preserve">ture of inspecting the event is possible. </w:t>
      </w:r>
    </w:p>
    <w:p w14:paraId="7872D3BB" w14:textId="7B383859" w:rsidR="007B35CA" w:rsidRPr="00E55A6E" w:rsidRDefault="007B35CA" w:rsidP="00B3608E">
      <w:pPr>
        <w:spacing w:line="276" w:lineRule="auto"/>
        <w:jc w:val="both"/>
        <w:rPr>
          <w:color w:val="000000" w:themeColor="text1"/>
        </w:rPr>
      </w:pPr>
      <w:r>
        <w:rPr>
          <w:color w:val="000000" w:themeColor="text1"/>
        </w:rPr>
        <w:t>I was writing SQL queries  most of the time.</w:t>
      </w:r>
      <w:r w:rsidR="00B51CC5" w:rsidRPr="00B3608E">
        <w:rPr>
          <w:b/>
          <w:color w:val="000000" w:themeColor="text1"/>
        </w:rPr>
        <w:t xml:space="preserve"> </w:t>
      </w:r>
      <w:r w:rsidR="00E55A6E" w:rsidRPr="00E55A6E">
        <w:rPr>
          <w:color w:val="000000" w:themeColor="text1"/>
        </w:rPr>
        <w:t>Made a To do list for next week.</w:t>
      </w:r>
    </w:p>
    <w:p w14:paraId="05D2A246" w14:textId="77777777" w:rsidR="009B7425" w:rsidRPr="00B3608E" w:rsidRDefault="009B7425" w:rsidP="00B3608E">
      <w:pPr>
        <w:spacing w:line="276" w:lineRule="auto"/>
        <w:jc w:val="both"/>
        <w:rPr>
          <w:color w:val="000000" w:themeColor="text1"/>
        </w:rPr>
      </w:pPr>
      <w:proofErr w:type="spellStart"/>
      <w:r w:rsidRPr="00B3608E">
        <w:rPr>
          <w:b/>
          <w:color w:val="000000" w:themeColor="text1"/>
        </w:rPr>
        <w:t>Dimitar</w:t>
      </w:r>
      <w:proofErr w:type="spellEnd"/>
      <w:r w:rsidRPr="00B3608E">
        <w:rPr>
          <w:b/>
          <w:color w:val="000000" w:themeColor="text1"/>
        </w:rPr>
        <w:t xml:space="preserve"> Ivanov:</w:t>
      </w:r>
    </w:p>
    <w:p w14:paraId="7CA80AD4" w14:textId="77777777" w:rsidR="009B7425" w:rsidRPr="00B3608E" w:rsidRDefault="009B7425" w:rsidP="00B3608E">
      <w:pPr>
        <w:spacing w:line="276" w:lineRule="auto"/>
        <w:jc w:val="both"/>
        <w:rPr>
          <w:b/>
          <w:color w:val="000000" w:themeColor="text1"/>
        </w:rPr>
      </w:pPr>
    </w:p>
    <w:p w14:paraId="55B45815" w14:textId="40C96538" w:rsidR="009B7425" w:rsidRPr="00B3608E" w:rsidRDefault="009B7425" w:rsidP="00B3608E">
      <w:pPr>
        <w:spacing w:line="276" w:lineRule="auto"/>
        <w:rPr>
          <w:b/>
          <w:color w:val="333333" w:themeColor="accent2"/>
          <w:sz w:val="32"/>
        </w:rPr>
      </w:pPr>
      <w:r w:rsidRPr="00B3608E">
        <w:rPr>
          <w:b/>
          <w:color w:val="000000" w:themeColor="text1"/>
        </w:rPr>
        <w:t xml:space="preserve">Maria </w:t>
      </w:r>
      <w:proofErr w:type="spellStart"/>
      <w:r w:rsidRPr="00B3608E">
        <w:rPr>
          <w:b/>
          <w:color w:val="000000" w:themeColor="text1"/>
        </w:rPr>
        <w:t>Khovanskaya</w:t>
      </w:r>
      <w:proofErr w:type="spellEnd"/>
      <w:r w:rsidRPr="00B3608E">
        <w:rPr>
          <w:b/>
          <w:color w:val="000000" w:themeColor="text1"/>
        </w:rPr>
        <w:t>:</w:t>
      </w:r>
      <w:r w:rsidRPr="00B3608E">
        <w:rPr>
          <w:b/>
          <w:color w:val="000000" w:themeColor="text1"/>
        </w:rPr>
        <w:br/>
      </w:r>
      <w:r w:rsidR="00935DE9" w:rsidRPr="00935DE9">
        <w:rPr>
          <w:color w:val="333333" w:themeColor="accent2"/>
        </w:rPr>
        <w:t>Updated</w:t>
      </w:r>
      <w:r w:rsidR="00AA7051">
        <w:rPr>
          <w:color w:val="333333" w:themeColor="accent2"/>
        </w:rPr>
        <w:t xml:space="preserve"> process report for the last several weeks</w:t>
      </w:r>
      <w:r w:rsidR="006844DC">
        <w:rPr>
          <w:color w:val="333333" w:themeColor="accent2"/>
        </w:rPr>
        <w:t xml:space="preserve"> and studied </w:t>
      </w:r>
      <w:r w:rsidR="00B114E3">
        <w:rPr>
          <w:color w:val="333333" w:themeColor="accent2"/>
        </w:rPr>
        <w:t>QR code sending via email.</w:t>
      </w:r>
      <w:r w:rsidR="005206D6">
        <w:rPr>
          <w:color w:val="333333" w:themeColor="accent2"/>
        </w:rPr>
        <w:t xml:space="preserve"> It was necessary to </w:t>
      </w:r>
      <w:r w:rsidR="005239E4">
        <w:rPr>
          <w:color w:val="333333" w:themeColor="accent2"/>
        </w:rPr>
        <w:t xml:space="preserve">provide image that would be accessible not only from server itself to be shown, but also to be viewed in email. For that I decided it would be best to use a library that can create QR code images, </w:t>
      </w:r>
      <w:r w:rsidR="00C06F4E">
        <w:rPr>
          <w:color w:val="333333" w:themeColor="accent2"/>
        </w:rPr>
        <w:t xml:space="preserve">but there was still a challenge of delivering that image to the user. </w:t>
      </w:r>
      <w:r w:rsidR="002B79C5">
        <w:rPr>
          <w:color w:val="333333" w:themeColor="accent2"/>
        </w:rPr>
        <w:t xml:space="preserve">In the end I decided it would be the best solution to </w:t>
      </w:r>
      <w:r w:rsidR="00476808">
        <w:rPr>
          <w:color w:val="333333" w:themeColor="accent2"/>
        </w:rPr>
        <w:t>save the image in a special folder named “</w:t>
      </w:r>
      <w:proofErr w:type="spellStart"/>
      <w:r w:rsidR="00476808">
        <w:rPr>
          <w:color w:val="333333" w:themeColor="accent2"/>
        </w:rPr>
        <w:t>UploadedImages</w:t>
      </w:r>
      <w:proofErr w:type="spellEnd"/>
      <w:r w:rsidR="00476808">
        <w:rPr>
          <w:color w:val="333333" w:themeColor="accent2"/>
        </w:rPr>
        <w:t xml:space="preserve">” </w:t>
      </w:r>
      <w:r w:rsidR="00920FEC">
        <w:rPr>
          <w:color w:val="333333" w:themeColor="accent2"/>
        </w:rPr>
        <w:t xml:space="preserve">and to create a path for email image to that folder. Names of the pictures would be ticketNr.png where </w:t>
      </w:r>
      <w:proofErr w:type="spellStart"/>
      <w:r w:rsidR="00920FEC">
        <w:rPr>
          <w:color w:val="333333" w:themeColor="accent2"/>
        </w:rPr>
        <w:t>ticketNr</w:t>
      </w:r>
      <w:proofErr w:type="spellEnd"/>
      <w:r w:rsidR="00920FEC">
        <w:rPr>
          <w:color w:val="333333" w:themeColor="accent2"/>
        </w:rPr>
        <w:t xml:space="preserve"> would be the ticket number of the user, who has bought the ticket.</w:t>
      </w:r>
      <w:r w:rsidR="00D90E16">
        <w:rPr>
          <w:color w:val="333333" w:themeColor="accent2"/>
        </w:rPr>
        <w:t xml:space="preserve"> After several </w:t>
      </w:r>
      <w:r w:rsidR="00C64B2E">
        <w:rPr>
          <w:color w:val="333333" w:themeColor="accent2"/>
        </w:rPr>
        <w:t>failed tried to implement this approach – I got my server blocked and had to wait to continue my work.</w:t>
      </w:r>
    </w:p>
    <w:p w14:paraId="2F612C1B" w14:textId="0F5A1647" w:rsidR="00670185" w:rsidRDefault="00670185" w:rsidP="00386F89">
      <w:pPr>
        <w:spacing w:line="276" w:lineRule="auto"/>
        <w:jc w:val="both"/>
        <w:rPr>
          <w:b/>
          <w:color w:val="333333" w:themeColor="accent2"/>
          <w:sz w:val="32"/>
        </w:rPr>
      </w:pPr>
    </w:p>
    <w:p w14:paraId="6682E68F" w14:textId="42E25757" w:rsidR="00670185" w:rsidRDefault="00670185" w:rsidP="00670185">
      <w:pPr>
        <w:pStyle w:val="Heading1"/>
        <w:numPr>
          <w:ilvl w:val="1"/>
          <w:numId w:val="4"/>
        </w:numPr>
        <w:ind w:left="0" w:firstLine="0"/>
      </w:pPr>
      <w:bookmarkStart w:id="18" w:name="_Toc9337609"/>
      <w:r>
        <w:t>Week 1</w:t>
      </w:r>
      <w:r w:rsidR="00987375">
        <w:t>5</w:t>
      </w:r>
      <w:bookmarkEnd w:id="18"/>
    </w:p>
    <w:p w14:paraId="46D3F34F" w14:textId="15F550A4" w:rsidR="00670185" w:rsidRDefault="00670185" w:rsidP="00670185">
      <w:pPr>
        <w:pStyle w:val="Header222222222"/>
        <w:numPr>
          <w:ilvl w:val="2"/>
          <w:numId w:val="4"/>
        </w:numPr>
        <w:ind w:left="0" w:firstLine="0"/>
      </w:pPr>
      <w:r>
        <w:t xml:space="preserve"> Minutes</w:t>
      </w:r>
    </w:p>
    <w:tbl>
      <w:tblPr>
        <w:tblStyle w:val="TableGrid"/>
        <w:tblW w:w="0" w:type="auto"/>
        <w:tblLook w:val="04A0" w:firstRow="1" w:lastRow="0" w:firstColumn="1" w:lastColumn="0" w:noHBand="0" w:noVBand="1"/>
      </w:tblPr>
      <w:tblGrid>
        <w:gridCol w:w="3424"/>
        <w:gridCol w:w="3413"/>
        <w:gridCol w:w="3413"/>
      </w:tblGrid>
      <w:tr w:rsidR="00F3684D" w:rsidRPr="0054197C" w14:paraId="7C79FF62" w14:textId="77777777" w:rsidTr="00885969">
        <w:tc>
          <w:tcPr>
            <w:tcW w:w="3424" w:type="dxa"/>
            <w:shd w:val="clear" w:color="auto" w:fill="C6D9F1" w:themeFill="text2" w:themeFillTint="33"/>
          </w:tcPr>
          <w:p w14:paraId="0ABB3B28" w14:textId="77777777" w:rsidR="00F3684D" w:rsidRPr="0054197C" w:rsidRDefault="00F3684D" w:rsidP="00885969">
            <w:pPr>
              <w:rPr>
                <w:color w:val="000000" w:themeColor="text1"/>
              </w:rPr>
            </w:pPr>
            <w:r w:rsidRPr="0054197C">
              <w:rPr>
                <w:color w:val="000000" w:themeColor="text1"/>
              </w:rPr>
              <w:t>Place</w:t>
            </w:r>
          </w:p>
        </w:tc>
        <w:tc>
          <w:tcPr>
            <w:tcW w:w="3413" w:type="dxa"/>
            <w:shd w:val="clear" w:color="auto" w:fill="C6D9F1" w:themeFill="text2" w:themeFillTint="33"/>
          </w:tcPr>
          <w:p w14:paraId="4BD927E6" w14:textId="77777777" w:rsidR="00F3684D" w:rsidRPr="0054197C" w:rsidRDefault="00F3684D" w:rsidP="00885969">
            <w:pPr>
              <w:rPr>
                <w:color w:val="000000" w:themeColor="text1"/>
              </w:rPr>
            </w:pPr>
            <w:r w:rsidRPr="0054197C">
              <w:rPr>
                <w:color w:val="000000" w:themeColor="text1"/>
              </w:rPr>
              <w:t>Date</w:t>
            </w:r>
          </w:p>
        </w:tc>
        <w:tc>
          <w:tcPr>
            <w:tcW w:w="3413" w:type="dxa"/>
            <w:shd w:val="clear" w:color="auto" w:fill="C6D9F1" w:themeFill="text2" w:themeFillTint="33"/>
          </w:tcPr>
          <w:p w14:paraId="64DC8F80" w14:textId="77777777" w:rsidR="00F3684D" w:rsidRPr="0054197C" w:rsidRDefault="00F3684D" w:rsidP="00885969">
            <w:pPr>
              <w:rPr>
                <w:color w:val="000000" w:themeColor="text1"/>
              </w:rPr>
            </w:pPr>
            <w:r w:rsidRPr="0054197C">
              <w:rPr>
                <w:color w:val="000000" w:themeColor="text1"/>
              </w:rPr>
              <w:t>Time</w:t>
            </w:r>
          </w:p>
        </w:tc>
      </w:tr>
      <w:tr w:rsidR="00F3684D" w:rsidRPr="0054197C" w14:paraId="785ACF85" w14:textId="77777777" w:rsidTr="00885969">
        <w:tc>
          <w:tcPr>
            <w:tcW w:w="3424" w:type="dxa"/>
          </w:tcPr>
          <w:p w14:paraId="6F47434B" w14:textId="77777777" w:rsidR="00F3684D" w:rsidRPr="0054197C" w:rsidRDefault="00F3684D" w:rsidP="00885969">
            <w:pPr>
              <w:rPr>
                <w:color w:val="000000" w:themeColor="text1"/>
              </w:rPr>
            </w:pPr>
            <w:r w:rsidRPr="0054197C">
              <w:rPr>
                <w:color w:val="000000" w:themeColor="text1"/>
              </w:rPr>
              <w:t>Fontys</w:t>
            </w:r>
          </w:p>
        </w:tc>
        <w:tc>
          <w:tcPr>
            <w:tcW w:w="3413" w:type="dxa"/>
          </w:tcPr>
          <w:p w14:paraId="1BED7548" w14:textId="77777777" w:rsidR="00F3684D" w:rsidRPr="0054197C" w:rsidRDefault="00F3684D" w:rsidP="00885969">
            <w:pPr>
              <w:rPr>
                <w:color w:val="000000" w:themeColor="text1"/>
              </w:rPr>
            </w:pPr>
            <w:r w:rsidRPr="0028178F">
              <w:rPr>
                <w:color w:val="000000" w:themeColor="text1"/>
              </w:rPr>
              <w:t>21</w:t>
            </w:r>
            <w:r w:rsidRPr="0028178F">
              <w:rPr>
                <w:color w:val="000000" w:themeColor="text1"/>
                <w:vertAlign w:val="superscript"/>
              </w:rPr>
              <w:t>st</w:t>
            </w:r>
            <w:r w:rsidRPr="0054197C">
              <w:rPr>
                <w:color w:val="000000" w:themeColor="text1"/>
              </w:rPr>
              <w:t xml:space="preserve"> of  </w:t>
            </w:r>
            <w:r>
              <w:rPr>
                <w:color w:val="000000" w:themeColor="text1"/>
              </w:rPr>
              <w:t>May</w:t>
            </w:r>
          </w:p>
        </w:tc>
        <w:tc>
          <w:tcPr>
            <w:tcW w:w="3413" w:type="dxa"/>
          </w:tcPr>
          <w:p w14:paraId="7FB90752" w14:textId="77777777" w:rsidR="00F3684D" w:rsidRPr="0054197C" w:rsidRDefault="00F3684D" w:rsidP="00885969">
            <w:pPr>
              <w:rPr>
                <w:color w:val="000000" w:themeColor="text1"/>
              </w:rPr>
            </w:pPr>
            <w:r w:rsidRPr="0054197C">
              <w:rPr>
                <w:color w:val="000000" w:themeColor="text1"/>
              </w:rPr>
              <w:t>1</w:t>
            </w:r>
            <w:r>
              <w:rPr>
                <w:color w:val="000000" w:themeColor="text1"/>
              </w:rPr>
              <w:t>2</w:t>
            </w:r>
            <w:r w:rsidRPr="0054197C">
              <w:rPr>
                <w:color w:val="000000" w:themeColor="text1"/>
              </w:rPr>
              <w:t>:</w:t>
            </w:r>
            <w:r>
              <w:rPr>
                <w:color w:val="000000" w:themeColor="text1"/>
              </w:rPr>
              <w:t>0</w:t>
            </w:r>
            <w:r w:rsidRPr="0054197C">
              <w:rPr>
                <w:color w:val="000000" w:themeColor="text1"/>
              </w:rPr>
              <w:t>0-16:00</w:t>
            </w:r>
          </w:p>
        </w:tc>
      </w:tr>
      <w:tr w:rsidR="00F3684D" w:rsidRPr="0054197C" w14:paraId="6DF0046C" w14:textId="77777777" w:rsidTr="00885969">
        <w:tc>
          <w:tcPr>
            <w:tcW w:w="3424" w:type="dxa"/>
          </w:tcPr>
          <w:p w14:paraId="4ED80F89" w14:textId="77777777" w:rsidR="00F3684D" w:rsidRPr="0054197C" w:rsidRDefault="00F3684D" w:rsidP="00885969">
            <w:pPr>
              <w:rPr>
                <w:color w:val="000000" w:themeColor="text1"/>
              </w:rPr>
            </w:pPr>
            <w:r w:rsidRPr="0054197C">
              <w:rPr>
                <w:color w:val="000000" w:themeColor="text1"/>
              </w:rPr>
              <w:t>Individual work David</w:t>
            </w:r>
          </w:p>
        </w:tc>
        <w:tc>
          <w:tcPr>
            <w:tcW w:w="3413" w:type="dxa"/>
          </w:tcPr>
          <w:p w14:paraId="51D8DC1A" w14:textId="77777777" w:rsidR="00F3684D" w:rsidRPr="0054197C" w:rsidRDefault="00F3684D" w:rsidP="00885969">
            <w:pPr>
              <w:rPr>
                <w:color w:val="000000" w:themeColor="text1"/>
              </w:rPr>
            </w:pPr>
            <w:r w:rsidRPr="0054197C">
              <w:rPr>
                <w:color w:val="000000" w:themeColor="text1"/>
              </w:rPr>
              <w:t xml:space="preserve"> </w:t>
            </w:r>
            <w:r>
              <w:rPr>
                <w:color w:val="000000" w:themeColor="text1"/>
              </w:rPr>
              <w:t>20</w:t>
            </w:r>
            <w:r w:rsidRPr="00EC20A2">
              <w:rPr>
                <w:color w:val="000000" w:themeColor="text1"/>
                <w:vertAlign w:val="superscript"/>
              </w:rPr>
              <w:t>th</w:t>
            </w:r>
            <w:r>
              <w:rPr>
                <w:color w:val="000000" w:themeColor="text1"/>
              </w:rPr>
              <w:t xml:space="preserve"> -27</w:t>
            </w:r>
            <w:r w:rsidRPr="003F29F5">
              <w:rPr>
                <w:color w:val="000000" w:themeColor="text1"/>
                <w:vertAlign w:val="superscript"/>
              </w:rPr>
              <w:t>th</w:t>
            </w:r>
            <w:r>
              <w:rPr>
                <w:color w:val="000000" w:themeColor="text1"/>
              </w:rPr>
              <w:t xml:space="preserve"> of May</w:t>
            </w:r>
          </w:p>
        </w:tc>
        <w:tc>
          <w:tcPr>
            <w:tcW w:w="3413" w:type="dxa"/>
          </w:tcPr>
          <w:p w14:paraId="0780A96A" w14:textId="77777777" w:rsidR="00F3684D" w:rsidRPr="0054197C" w:rsidRDefault="00F3684D" w:rsidP="00885969">
            <w:pPr>
              <w:rPr>
                <w:color w:val="000000" w:themeColor="text1"/>
              </w:rPr>
            </w:pPr>
            <w:r>
              <w:rPr>
                <w:color w:val="000000" w:themeColor="text1"/>
              </w:rPr>
              <w:t>17:00-20:00</w:t>
            </w:r>
          </w:p>
        </w:tc>
      </w:tr>
      <w:tr w:rsidR="00F3684D" w:rsidRPr="0054197C" w14:paraId="2FE59AED" w14:textId="77777777" w:rsidTr="00885969">
        <w:tc>
          <w:tcPr>
            <w:tcW w:w="3424" w:type="dxa"/>
          </w:tcPr>
          <w:p w14:paraId="2BE696ED" w14:textId="77777777" w:rsidR="00F3684D" w:rsidRPr="0054197C" w:rsidRDefault="00F3684D" w:rsidP="00885969">
            <w:pPr>
              <w:rPr>
                <w:color w:val="000000" w:themeColor="text1"/>
              </w:rPr>
            </w:pPr>
            <w:r>
              <w:rPr>
                <w:color w:val="000000" w:themeColor="text1"/>
              </w:rPr>
              <w:t>Individual work Maria</w:t>
            </w:r>
          </w:p>
        </w:tc>
        <w:tc>
          <w:tcPr>
            <w:tcW w:w="3413" w:type="dxa"/>
          </w:tcPr>
          <w:p w14:paraId="4838C6F5" w14:textId="77777777" w:rsidR="00F3684D" w:rsidRDefault="00F3684D" w:rsidP="00885969">
            <w:pPr>
              <w:rPr>
                <w:color w:val="000000" w:themeColor="text1"/>
              </w:rPr>
            </w:pPr>
            <w:r w:rsidRPr="009F5EC6">
              <w:rPr>
                <w:color w:val="000000" w:themeColor="text1"/>
              </w:rPr>
              <w:t>20</w:t>
            </w:r>
            <w:r w:rsidRPr="009F5EC6">
              <w:rPr>
                <w:color w:val="000000" w:themeColor="text1"/>
                <w:vertAlign w:val="superscript"/>
              </w:rPr>
              <w:t>th</w:t>
            </w:r>
            <w:r>
              <w:rPr>
                <w:color w:val="000000" w:themeColor="text1"/>
              </w:rPr>
              <w:t xml:space="preserve"> – 22</w:t>
            </w:r>
            <w:r w:rsidRPr="00BE246A">
              <w:rPr>
                <w:color w:val="000000" w:themeColor="text1"/>
                <w:vertAlign w:val="superscript"/>
              </w:rPr>
              <w:t>nd</w:t>
            </w:r>
            <w:r>
              <w:rPr>
                <w:color w:val="000000" w:themeColor="text1"/>
              </w:rPr>
              <w:t xml:space="preserve"> of May</w:t>
            </w:r>
          </w:p>
        </w:tc>
        <w:tc>
          <w:tcPr>
            <w:tcW w:w="3413" w:type="dxa"/>
          </w:tcPr>
          <w:p w14:paraId="45357C12" w14:textId="77777777" w:rsidR="00F3684D" w:rsidRPr="0054197C" w:rsidRDefault="00F3684D" w:rsidP="00885969">
            <w:pPr>
              <w:rPr>
                <w:color w:val="000000" w:themeColor="text1"/>
              </w:rPr>
            </w:pPr>
            <w:r>
              <w:rPr>
                <w:color w:val="000000" w:themeColor="text1"/>
              </w:rPr>
              <w:t>16:00 – 19:00</w:t>
            </w:r>
          </w:p>
        </w:tc>
      </w:tr>
      <w:tr w:rsidR="00F3684D" w:rsidRPr="0054197C" w14:paraId="5111576F" w14:textId="77777777" w:rsidTr="00885969">
        <w:tc>
          <w:tcPr>
            <w:tcW w:w="3424" w:type="dxa"/>
          </w:tcPr>
          <w:p w14:paraId="16754E84" w14:textId="77777777" w:rsidR="00F3684D" w:rsidRDefault="00F3684D" w:rsidP="00885969">
            <w:pPr>
              <w:rPr>
                <w:color w:val="000000" w:themeColor="text1"/>
              </w:rPr>
            </w:pPr>
            <w:r>
              <w:rPr>
                <w:color w:val="000000" w:themeColor="text1"/>
              </w:rPr>
              <w:t>Individual work Martin</w:t>
            </w:r>
          </w:p>
        </w:tc>
        <w:tc>
          <w:tcPr>
            <w:tcW w:w="3413" w:type="dxa"/>
          </w:tcPr>
          <w:p w14:paraId="2D51DE51" w14:textId="77777777" w:rsidR="00F3684D" w:rsidRDefault="00F3684D" w:rsidP="00885969">
            <w:pPr>
              <w:rPr>
                <w:color w:val="000000" w:themeColor="text1"/>
              </w:rPr>
            </w:pPr>
          </w:p>
        </w:tc>
        <w:tc>
          <w:tcPr>
            <w:tcW w:w="3413" w:type="dxa"/>
          </w:tcPr>
          <w:p w14:paraId="38CAA464" w14:textId="77777777" w:rsidR="00F3684D" w:rsidRDefault="00F3684D" w:rsidP="00885969">
            <w:pPr>
              <w:rPr>
                <w:color w:val="000000" w:themeColor="text1"/>
              </w:rPr>
            </w:pPr>
          </w:p>
        </w:tc>
      </w:tr>
      <w:tr w:rsidR="00F3684D" w:rsidRPr="0054197C" w14:paraId="3B10F68E" w14:textId="77777777" w:rsidTr="00885969">
        <w:tc>
          <w:tcPr>
            <w:tcW w:w="3424" w:type="dxa"/>
          </w:tcPr>
          <w:p w14:paraId="215425A0" w14:textId="77777777" w:rsidR="00F3684D" w:rsidRDefault="00F3684D" w:rsidP="00885969">
            <w:pPr>
              <w:rPr>
                <w:color w:val="000000" w:themeColor="text1"/>
              </w:rPr>
            </w:pPr>
            <w:r>
              <w:rPr>
                <w:color w:val="000000" w:themeColor="text1"/>
              </w:rPr>
              <w:t xml:space="preserve">Individual work </w:t>
            </w:r>
            <w:proofErr w:type="spellStart"/>
            <w:r>
              <w:rPr>
                <w:color w:val="000000" w:themeColor="text1"/>
              </w:rPr>
              <w:t>Dimitar</w:t>
            </w:r>
            <w:proofErr w:type="spellEnd"/>
          </w:p>
        </w:tc>
        <w:tc>
          <w:tcPr>
            <w:tcW w:w="3413" w:type="dxa"/>
          </w:tcPr>
          <w:p w14:paraId="34343EF9" w14:textId="77777777" w:rsidR="00F3684D" w:rsidRDefault="00F3684D" w:rsidP="00885969">
            <w:pPr>
              <w:rPr>
                <w:color w:val="000000" w:themeColor="text1"/>
              </w:rPr>
            </w:pPr>
          </w:p>
        </w:tc>
        <w:tc>
          <w:tcPr>
            <w:tcW w:w="3413" w:type="dxa"/>
          </w:tcPr>
          <w:p w14:paraId="536093BF" w14:textId="77777777" w:rsidR="00F3684D" w:rsidRDefault="00F3684D" w:rsidP="00885969">
            <w:pPr>
              <w:rPr>
                <w:color w:val="000000" w:themeColor="text1"/>
              </w:rPr>
            </w:pPr>
          </w:p>
        </w:tc>
      </w:tr>
    </w:tbl>
    <w:p w14:paraId="7F235D32" w14:textId="77777777" w:rsidR="00F3684D" w:rsidRDefault="00F3684D" w:rsidP="00F3684D">
      <w:pPr>
        <w:pStyle w:val="Header222222222"/>
      </w:pPr>
    </w:p>
    <w:p w14:paraId="4C2A051A" w14:textId="77777777" w:rsidR="00670185" w:rsidRPr="004D0562" w:rsidRDefault="00670185" w:rsidP="00670185">
      <w:pPr>
        <w:pStyle w:val="Header222222222"/>
        <w:numPr>
          <w:ilvl w:val="2"/>
          <w:numId w:val="4"/>
        </w:numPr>
        <w:ind w:left="0" w:firstLine="0"/>
      </w:pPr>
      <w:r>
        <w:t xml:space="preserve"> Who did what</w:t>
      </w:r>
    </w:p>
    <w:p w14:paraId="122E5FAA" w14:textId="77777777" w:rsidR="00EF077B" w:rsidRPr="0022108C" w:rsidRDefault="00EF077B" w:rsidP="00EF077B">
      <w:pPr>
        <w:spacing w:line="276" w:lineRule="auto"/>
        <w:jc w:val="both"/>
        <w:rPr>
          <w:b/>
          <w:szCs w:val="20"/>
        </w:rPr>
      </w:pPr>
      <w:r w:rsidRPr="0022108C">
        <w:rPr>
          <w:b/>
          <w:szCs w:val="20"/>
        </w:rPr>
        <w:t>David Hooi:</w:t>
      </w:r>
    </w:p>
    <w:p w14:paraId="0D129EF7" w14:textId="06BE0FAE" w:rsidR="00EF077B" w:rsidRDefault="008767CB" w:rsidP="00EF077B">
      <w:pPr>
        <w:spacing w:line="276" w:lineRule="auto"/>
        <w:jc w:val="both"/>
        <w:rPr>
          <w:bCs/>
          <w:szCs w:val="20"/>
        </w:rPr>
      </w:pPr>
      <w:r>
        <w:rPr>
          <w:bCs/>
          <w:szCs w:val="20"/>
        </w:rPr>
        <w:t xml:space="preserve">This week I worked on adding the ability for a employee to have multiple shops or loan stands and the admin can now add or remove shops and loan stands </w:t>
      </w:r>
      <w:bookmarkStart w:id="19" w:name="_GoBack"/>
      <w:bookmarkEnd w:id="19"/>
      <w:r>
        <w:rPr>
          <w:bCs/>
          <w:szCs w:val="20"/>
        </w:rPr>
        <w:t xml:space="preserve">from </w:t>
      </w:r>
      <w:proofErr w:type="spellStart"/>
      <w:r>
        <w:rPr>
          <w:bCs/>
          <w:szCs w:val="20"/>
        </w:rPr>
        <w:t>a</w:t>
      </w:r>
      <w:proofErr w:type="spellEnd"/>
      <w:r>
        <w:rPr>
          <w:bCs/>
          <w:szCs w:val="20"/>
        </w:rPr>
        <w:t xml:space="preserve"> employee. I then tested the use cases and handled any exception I came across.</w:t>
      </w:r>
    </w:p>
    <w:p w14:paraId="4032CABB" w14:textId="77777777" w:rsidR="008767CB" w:rsidRPr="0022108C" w:rsidRDefault="008767CB" w:rsidP="00EF077B">
      <w:pPr>
        <w:spacing w:line="276" w:lineRule="auto"/>
        <w:jc w:val="both"/>
        <w:rPr>
          <w:bCs/>
          <w:szCs w:val="20"/>
        </w:rPr>
      </w:pPr>
    </w:p>
    <w:p w14:paraId="1E692886" w14:textId="77777777" w:rsidR="00EF077B" w:rsidRPr="0022108C" w:rsidRDefault="00EF077B" w:rsidP="00EF077B">
      <w:pPr>
        <w:spacing w:line="276" w:lineRule="auto"/>
        <w:jc w:val="both"/>
        <w:rPr>
          <w:b/>
          <w:szCs w:val="20"/>
        </w:rPr>
      </w:pPr>
      <w:r w:rsidRPr="0022108C">
        <w:rPr>
          <w:b/>
          <w:szCs w:val="20"/>
        </w:rPr>
        <w:t xml:space="preserve">Martin </w:t>
      </w:r>
      <w:proofErr w:type="spellStart"/>
      <w:r w:rsidRPr="0022108C">
        <w:rPr>
          <w:b/>
          <w:szCs w:val="20"/>
        </w:rPr>
        <w:t>Grigorov</w:t>
      </w:r>
      <w:proofErr w:type="spellEnd"/>
      <w:r w:rsidRPr="0022108C">
        <w:rPr>
          <w:b/>
          <w:szCs w:val="20"/>
        </w:rPr>
        <w:t>:</w:t>
      </w:r>
    </w:p>
    <w:p w14:paraId="1D9014ED" w14:textId="77777777" w:rsidR="004B2E7D" w:rsidRPr="0022108C" w:rsidRDefault="004B2E7D" w:rsidP="00EF077B">
      <w:pPr>
        <w:spacing w:line="276" w:lineRule="auto"/>
        <w:jc w:val="both"/>
        <w:rPr>
          <w:bCs/>
          <w:szCs w:val="20"/>
        </w:rPr>
      </w:pPr>
    </w:p>
    <w:p w14:paraId="0DBE8442" w14:textId="340421C3" w:rsidR="00EF077B" w:rsidRPr="0022108C" w:rsidRDefault="00EF077B" w:rsidP="00EF077B">
      <w:pPr>
        <w:spacing w:line="276" w:lineRule="auto"/>
        <w:jc w:val="both"/>
        <w:rPr>
          <w:b/>
          <w:szCs w:val="20"/>
        </w:rPr>
      </w:pPr>
      <w:proofErr w:type="spellStart"/>
      <w:r w:rsidRPr="0022108C">
        <w:rPr>
          <w:b/>
          <w:szCs w:val="20"/>
        </w:rPr>
        <w:t>Dimitar</w:t>
      </w:r>
      <w:proofErr w:type="spellEnd"/>
      <w:r w:rsidRPr="0022108C">
        <w:rPr>
          <w:b/>
          <w:szCs w:val="20"/>
        </w:rPr>
        <w:t xml:space="preserve"> Ivanov:</w:t>
      </w:r>
    </w:p>
    <w:p w14:paraId="60E482AF" w14:textId="77777777" w:rsidR="00EF077B" w:rsidRPr="0022108C" w:rsidRDefault="00EF077B" w:rsidP="00EF077B">
      <w:pPr>
        <w:spacing w:line="276" w:lineRule="auto"/>
        <w:jc w:val="both"/>
        <w:rPr>
          <w:bCs/>
          <w:szCs w:val="20"/>
        </w:rPr>
      </w:pPr>
    </w:p>
    <w:p w14:paraId="397661F2" w14:textId="77777777" w:rsidR="00EF077B" w:rsidRPr="0022108C" w:rsidRDefault="00EF077B" w:rsidP="00EF077B">
      <w:pPr>
        <w:spacing w:line="276" w:lineRule="auto"/>
        <w:jc w:val="both"/>
        <w:rPr>
          <w:b/>
          <w:szCs w:val="20"/>
        </w:rPr>
      </w:pPr>
      <w:r w:rsidRPr="0022108C">
        <w:rPr>
          <w:b/>
          <w:szCs w:val="20"/>
        </w:rPr>
        <w:t xml:space="preserve">Maria </w:t>
      </w:r>
      <w:proofErr w:type="spellStart"/>
      <w:r w:rsidRPr="0022108C">
        <w:rPr>
          <w:b/>
          <w:szCs w:val="20"/>
        </w:rPr>
        <w:t>Khovanskaya</w:t>
      </w:r>
      <w:proofErr w:type="spellEnd"/>
      <w:r w:rsidRPr="0022108C">
        <w:rPr>
          <w:b/>
          <w:szCs w:val="20"/>
        </w:rPr>
        <w:t>:</w:t>
      </w:r>
    </w:p>
    <w:p w14:paraId="0E1569A7" w14:textId="4EF57D65" w:rsidR="00670185" w:rsidRDefault="0022108C" w:rsidP="00EF077B">
      <w:pPr>
        <w:spacing w:line="276" w:lineRule="auto"/>
        <w:jc w:val="both"/>
        <w:rPr>
          <w:bCs/>
          <w:szCs w:val="20"/>
        </w:rPr>
      </w:pPr>
      <w:r w:rsidRPr="0022108C">
        <w:rPr>
          <w:bCs/>
          <w:szCs w:val="20"/>
        </w:rPr>
        <w:t>After I</w:t>
      </w:r>
      <w:r>
        <w:rPr>
          <w:bCs/>
          <w:szCs w:val="20"/>
        </w:rPr>
        <w:t xml:space="preserve"> got back the ability of my server to send messages (I guess the limit was around 16 a day), I could finish the work on QR code sending. </w:t>
      </w:r>
      <w:r w:rsidR="007E1BE4">
        <w:rPr>
          <w:bCs/>
          <w:szCs w:val="20"/>
        </w:rPr>
        <w:t xml:space="preserve">As I realized, I can debug the html I am sending using not email, but an html page. This made it much easier and after </w:t>
      </w:r>
      <w:r w:rsidR="00123AF2">
        <w:rPr>
          <w:bCs/>
          <w:szCs w:val="20"/>
        </w:rPr>
        <w:t xml:space="preserve">solving some more bugs – I finally pushed the version </w:t>
      </w:r>
      <w:r w:rsidR="00C23219">
        <w:rPr>
          <w:bCs/>
          <w:szCs w:val="20"/>
        </w:rPr>
        <w:t xml:space="preserve">with working QR code sending (the sending is done right after </w:t>
      </w:r>
      <w:r w:rsidR="00CB03F7">
        <w:rPr>
          <w:bCs/>
          <w:szCs w:val="20"/>
        </w:rPr>
        <w:t>ticket’s purchase</w:t>
      </w:r>
      <w:r w:rsidR="00C23219">
        <w:rPr>
          <w:bCs/>
          <w:szCs w:val="20"/>
        </w:rPr>
        <w:t>).</w:t>
      </w:r>
      <w:r w:rsidR="00C5632A">
        <w:rPr>
          <w:bCs/>
          <w:szCs w:val="20"/>
        </w:rPr>
        <w:t xml:space="preserve"> After pushing this final version</w:t>
      </w:r>
      <w:r w:rsidR="00C73570">
        <w:rPr>
          <w:bCs/>
          <w:szCs w:val="20"/>
        </w:rPr>
        <w:t>,</w:t>
      </w:r>
      <w:r w:rsidR="00C5632A">
        <w:rPr>
          <w:bCs/>
          <w:szCs w:val="20"/>
        </w:rPr>
        <w:t xml:space="preserve"> I tested it, going through all use cases for website.</w:t>
      </w:r>
      <w:r w:rsidR="00D4171D">
        <w:rPr>
          <w:bCs/>
          <w:szCs w:val="20"/>
        </w:rPr>
        <w:t xml:space="preserve"> No problems </w:t>
      </w:r>
      <w:r w:rsidR="00462F7C">
        <w:rPr>
          <w:bCs/>
          <w:szCs w:val="20"/>
        </w:rPr>
        <w:t>occur</w:t>
      </w:r>
      <w:r w:rsidR="00BF7283">
        <w:rPr>
          <w:bCs/>
          <w:szCs w:val="20"/>
        </w:rPr>
        <w:t>r</w:t>
      </w:r>
      <w:r w:rsidR="00462F7C">
        <w:rPr>
          <w:bCs/>
          <w:szCs w:val="20"/>
        </w:rPr>
        <w:t>ed</w:t>
      </w:r>
      <w:r w:rsidR="00D4171D">
        <w:rPr>
          <w:bCs/>
          <w:szCs w:val="20"/>
        </w:rPr>
        <w:t>.</w:t>
      </w:r>
    </w:p>
    <w:p w14:paraId="01481BD9" w14:textId="249106BF" w:rsidR="00ED3A80" w:rsidRPr="0022108C" w:rsidRDefault="00B1325F" w:rsidP="00EF077B">
      <w:pPr>
        <w:spacing w:line="276" w:lineRule="auto"/>
        <w:jc w:val="both"/>
        <w:rPr>
          <w:bCs/>
          <w:szCs w:val="20"/>
        </w:rPr>
      </w:pPr>
      <w:r>
        <w:rPr>
          <w:bCs/>
          <w:szCs w:val="20"/>
        </w:rPr>
        <w:lastRenderedPageBreak/>
        <w:t>After that, I discussed with colleagues the features that are already implemented and that are still in our to</w:t>
      </w:r>
      <w:r w:rsidR="00B122D3">
        <w:rPr>
          <w:bCs/>
          <w:szCs w:val="20"/>
        </w:rPr>
        <w:t xml:space="preserve"> </w:t>
      </w:r>
      <w:r>
        <w:rPr>
          <w:bCs/>
          <w:szCs w:val="20"/>
        </w:rPr>
        <w:t xml:space="preserve">do list. I made a word document showing all the use cases of website with screenshots </w:t>
      </w:r>
      <w:r w:rsidR="004F250F">
        <w:rPr>
          <w:bCs/>
          <w:szCs w:val="20"/>
        </w:rPr>
        <w:t>of these use cases tested</w:t>
      </w:r>
      <w:r w:rsidR="00342322">
        <w:rPr>
          <w:bCs/>
          <w:szCs w:val="20"/>
        </w:rPr>
        <w:t>.</w:t>
      </w:r>
    </w:p>
    <w:p w14:paraId="701595FF" w14:textId="003D8AE3" w:rsidR="00670185" w:rsidRDefault="00670185" w:rsidP="00670185">
      <w:pPr>
        <w:pStyle w:val="Heading1"/>
        <w:numPr>
          <w:ilvl w:val="1"/>
          <w:numId w:val="4"/>
        </w:numPr>
        <w:ind w:left="0" w:firstLine="0"/>
      </w:pPr>
      <w:bookmarkStart w:id="20" w:name="_Toc9337610"/>
      <w:r>
        <w:t>Week 1</w:t>
      </w:r>
      <w:r w:rsidR="00987375">
        <w:t>6</w:t>
      </w:r>
      <w:bookmarkEnd w:id="20"/>
    </w:p>
    <w:p w14:paraId="07284928" w14:textId="77777777" w:rsidR="00670185" w:rsidRDefault="00670185" w:rsidP="00670185">
      <w:pPr>
        <w:pStyle w:val="Header222222222"/>
        <w:numPr>
          <w:ilvl w:val="2"/>
          <w:numId w:val="4"/>
        </w:numPr>
        <w:ind w:left="0" w:firstLine="0"/>
      </w:pPr>
      <w:r>
        <w:t xml:space="preserve"> Minutes</w:t>
      </w:r>
    </w:p>
    <w:p w14:paraId="2F8B3E34" w14:textId="77777777" w:rsidR="00670185" w:rsidRPr="004D0562" w:rsidRDefault="00670185" w:rsidP="00670185">
      <w:pPr>
        <w:pStyle w:val="Header222222222"/>
        <w:numPr>
          <w:ilvl w:val="2"/>
          <w:numId w:val="4"/>
        </w:numPr>
        <w:ind w:left="0" w:firstLine="0"/>
      </w:pPr>
      <w:r>
        <w:t xml:space="preserve"> Who did what</w:t>
      </w:r>
    </w:p>
    <w:p w14:paraId="7847A86F" w14:textId="0BDE0CFD" w:rsidR="00670185" w:rsidRDefault="00670185" w:rsidP="00386F89">
      <w:pPr>
        <w:spacing w:line="276" w:lineRule="auto"/>
        <w:jc w:val="both"/>
        <w:rPr>
          <w:b/>
          <w:color w:val="333333" w:themeColor="accent2"/>
          <w:sz w:val="32"/>
        </w:rPr>
      </w:pPr>
    </w:p>
    <w:p w14:paraId="3222F21B" w14:textId="5405E601" w:rsidR="00670185" w:rsidRDefault="00670185" w:rsidP="00670185">
      <w:pPr>
        <w:pStyle w:val="Heading1"/>
        <w:numPr>
          <w:ilvl w:val="1"/>
          <w:numId w:val="4"/>
        </w:numPr>
        <w:ind w:left="0" w:firstLine="0"/>
      </w:pPr>
      <w:bookmarkStart w:id="21" w:name="_Toc9337611"/>
      <w:r>
        <w:t>Week 1</w:t>
      </w:r>
      <w:r w:rsidR="00987375">
        <w:t>7</w:t>
      </w:r>
      <w:bookmarkEnd w:id="21"/>
    </w:p>
    <w:p w14:paraId="01AEC8C2" w14:textId="77777777" w:rsidR="00670185" w:rsidRDefault="00670185" w:rsidP="00670185">
      <w:pPr>
        <w:pStyle w:val="Header222222222"/>
        <w:numPr>
          <w:ilvl w:val="2"/>
          <w:numId w:val="4"/>
        </w:numPr>
        <w:ind w:left="0" w:firstLine="0"/>
      </w:pPr>
      <w:r>
        <w:t xml:space="preserve"> Minutes</w:t>
      </w:r>
    </w:p>
    <w:p w14:paraId="295870E0" w14:textId="77777777" w:rsidR="00670185" w:rsidRPr="004D0562" w:rsidRDefault="00670185" w:rsidP="00670185">
      <w:pPr>
        <w:pStyle w:val="Header222222222"/>
        <w:numPr>
          <w:ilvl w:val="2"/>
          <w:numId w:val="4"/>
        </w:numPr>
        <w:ind w:left="0" w:firstLine="0"/>
      </w:pPr>
      <w:r>
        <w:t xml:space="preserve"> Who did what</w:t>
      </w:r>
    </w:p>
    <w:p w14:paraId="60A4ECF2" w14:textId="40EF1645" w:rsidR="00670185" w:rsidRDefault="00670185" w:rsidP="00386F89">
      <w:pPr>
        <w:spacing w:line="276" w:lineRule="auto"/>
        <w:jc w:val="both"/>
        <w:rPr>
          <w:b/>
          <w:color w:val="333333" w:themeColor="accent2"/>
          <w:sz w:val="32"/>
        </w:rPr>
      </w:pPr>
    </w:p>
    <w:p w14:paraId="4EFCB192" w14:textId="01558F68" w:rsidR="00670185" w:rsidRDefault="00670185" w:rsidP="00670185">
      <w:pPr>
        <w:pStyle w:val="Heading1"/>
        <w:numPr>
          <w:ilvl w:val="1"/>
          <w:numId w:val="4"/>
        </w:numPr>
        <w:ind w:left="0" w:firstLine="0"/>
      </w:pPr>
      <w:bookmarkStart w:id="22" w:name="_Toc9337612"/>
      <w:r>
        <w:t>Week 1</w:t>
      </w:r>
      <w:r w:rsidR="00987375">
        <w:t>8</w:t>
      </w:r>
      <w:bookmarkEnd w:id="22"/>
    </w:p>
    <w:p w14:paraId="4F350ABA" w14:textId="77777777" w:rsidR="00670185" w:rsidRDefault="00670185" w:rsidP="00670185">
      <w:pPr>
        <w:pStyle w:val="Header222222222"/>
        <w:numPr>
          <w:ilvl w:val="2"/>
          <w:numId w:val="4"/>
        </w:numPr>
        <w:ind w:left="0" w:firstLine="0"/>
      </w:pPr>
      <w:r>
        <w:t xml:space="preserve"> Minutes</w:t>
      </w:r>
    </w:p>
    <w:p w14:paraId="40E94F7F" w14:textId="77777777" w:rsidR="00670185" w:rsidRPr="004D0562" w:rsidRDefault="00670185" w:rsidP="00670185">
      <w:pPr>
        <w:pStyle w:val="Header222222222"/>
        <w:numPr>
          <w:ilvl w:val="2"/>
          <w:numId w:val="4"/>
        </w:numPr>
        <w:ind w:left="0" w:firstLine="0"/>
      </w:pPr>
      <w:r>
        <w:t xml:space="preserve"> Who did what</w:t>
      </w:r>
    </w:p>
    <w:p w14:paraId="2F363E31" w14:textId="519B9161" w:rsidR="00670185" w:rsidRDefault="00670185" w:rsidP="00386F89">
      <w:pPr>
        <w:spacing w:line="276" w:lineRule="auto"/>
        <w:jc w:val="both"/>
        <w:rPr>
          <w:b/>
          <w:color w:val="333333" w:themeColor="accent2"/>
          <w:sz w:val="32"/>
        </w:rPr>
      </w:pPr>
    </w:p>
    <w:p w14:paraId="214B3C6A" w14:textId="4A6B3EE1" w:rsidR="00670185" w:rsidRDefault="00670185" w:rsidP="00670185">
      <w:pPr>
        <w:pStyle w:val="Heading1"/>
        <w:numPr>
          <w:ilvl w:val="1"/>
          <w:numId w:val="4"/>
        </w:numPr>
        <w:ind w:left="0" w:firstLine="0"/>
      </w:pPr>
      <w:bookmarkStart w:id="23" w:name="_Toc9337613"/>
      <w:r>
        <w:t>Week 1</w:t>
      </w:r>
      <w:r w:rsidR="00987375">
        <w:t>9</w:t>
      </w:r>
      <w:bookmarkEnd w:id="23"/>
    </w:p>
    <w:p w14:paraId="5E596AC0" w14:textId="77777777" w:rsidR="00670185" w:rsidRDefault="00670185" w:rsidP="00670185">
      <w:pPr>
        <w:pStyle w:val="Header222222222"/>
        <w:numPr>
          <w:ilvl w:val="2"/>
          <w:numId w:val="4"/>
        </w:numPr>
        <w:ind w:left="0" w:firstLine="0"/>
      </w:pPr>
      <w:r>
        <w:t xml:space="preserve"> Minutes</w:t>
      </w:r>
    </w:p>
    <w:p w14:paraId="27612317" w14:textId="77777777" w:rsidR="00670185" w:rsidRPr="004D0562" w:rsidRDefault="00670185" w:rsidP="00670185">
      <w:pPr>
        <w:pStyle w:val="Header222222222"/>
        <w:numPr>
          <w:ilvl w:val="2"/>
          <w:numId w:val="4"/>
        </w:numPr>
        <w:ind w:left="0" w:firstLine="0"/>
      </w:pPr>
      <w:r>
        <w:t xml:space="preserve"> Who did what</w:t>
      </w:r>
    </w:p>
    <w:p w14:paraId="582512B3" w14:textId="548BECF1" w:rsidR="00670185" w:rsidRDefault="00670185" w:rsidP="00386F89">
      <w:pPr>
        <w:spacing w:line="276" w:lineRule="auto"/>
        <w:jc w:val="both"/>
        <w:rPr>
          <w:b/>
          <w:color w:val="333333" w:themeColor="accent2"/>
          <w:sz w:val="32"/>
        </w:rPr>
      </w:pPr>
    </w:p>
    <w:p w14:paraId="02BC1F9C" w14:textId="48E5BC33" w:rsidR="00670185" w:rsidRDefault="00670185" w:rsidP="00670185">
      <w:pPr>
        <w:pStyle w:val="Heading1"/>
        <w:numPr>
          <w:ilvl w:val="1"/>
          <w:numId w:val="4"/>
        </w:numPr>
        <w:ind w:left="0" w:firstLine="0"/>
      </w:pPr>
      <w:bookmarkStart w:id="24" w:name="_Toc9337614"/>
      <w:r>
        <w:t xml:space="preserve">Week </w:t>
      </w:r>
      <w:r w:rsidR="00987375">
        <w:t>20</w:t>
      </w:r>
      <w:bookmarkEnd w:id="24"/>
    </w:p>
    <w:p w14:paraId="06154F5C" w14:textId="77777777" w:rsidR="00670185" w:rsidRDefault="00670185" w:rsidP="00670185">
      <w:pPr>
        <w:pStyle w:val="Header222222222"/>
        <w:numPr>
          <w:ilvl w:val="2"/>
          <w:numId w:val="4"/>
        </w:numPr>
        <w:ind w:left="0" w:firstLine="0"/>
      </w:pPr>
      <w:r>
        <w:t xml:space="preserve"> Minutes</w:t>
      </w:r>
    </w:p>
    <w:p w14:paraId="69A3E8D3" w14:textId="027FBB2F" w:rsidR="004A5B78" w:rsidRPr="00580B4C" w:rsidRDefault="00670185" w:rsidP="00580B4C">
      <w:pPr>
        <w:pStyle w:val="Header222222222"/>
        <w:numPr>
          <w:ilvl w:val="2"/>
          <w:numId w:val="4"/>
        </w:numPr>
        <w:ind w:left="0" w:firstLine="0"/>
      </w:pPr>
      <w:r>
        <w:t xml:space="preserve"> Who did what</w:t>
      </w:r>
    </w:p>
    <w:p w14:paraId="5027DE89" w14:textId="77777777" w:rsidR="003A6381" w:rsidRDefault="003A6381" w:rsidP="00B923B3">
      <w:pPr>
        <w:tabs>
          <w:tab w:val="left" w:pos="10260"/>
        </w:tabs>
        <w:jc w:val="both"/>
      </w:pPr>
    </w:p>
    <w:p w14:paraId="388B4A09" w14:textId="77777777" w:rsidR="00117B48" w:rsidRDefault="00117B48" w:rsidP="00117B48">
      <w:pPr>
        <w:pStyle w:val="Heading1"/>
        <w:ind w:left="540"/>
      </w:pPr>
    </w:p>
    <w:p w14:paraId="7C999B87" w14:textId="4B8740FF" w:rsidR="00117B48" w:rsidRDefault="00117B48" w:rsidP="00117B48">
      <w:pPr>
        <w:pStyle w:val="Heading1"/>
        <w:ind w:left="540"/>
      </w:pPr>
    </w:p>
    <w:p w14:paraId="1ED54B15" w14:textId="77AE334D" w:rsidR="00117B48" w:rsidRDefault="00117B48" w:rsidP="00117B48"/>
    <w:p w14:paraId="70F30688" w14:textId="364E8F76" w:rsidR="00117B48" w:rsidRDefault="00117B48" w:rsidP="00117B48"/>
    <w:p w14:paraId="7EE265AC" w14:textId="4E638672" w:rsidR="00117B48" w:rsidRDefault="00117B48">
      <w:r>
        <w:br w:type="page"/>
      </w:r>
    </w:p>
    <w:p w14:paraId="476A13D2" w14:textId="60EA78E3" w:rsidR="00117B48" w:rsidRPr="003E5238" w:rsidRDefault="00DA5396" w:rsidP="00117B48">
      <w:pPr>
        <w:pStyle w:val="ListParagraph"/>
        <w:numPr>
          <w:ilvl w:val="0"/>
          <w:numId w:val="4"/>
        </w:numPr>
        <w:rPr>
          <w:rFonts w:eastAsiaTheme="majorEastAsia" w:cstheme="majorBidi"/>
          <w:spacing w:val="-10"/>
          <w:kern w:val="28"/>
          <w:sz w:val="48"/>
          <w:szCs w:val="56"/>
        </w:rPr>
      </w:pPr>
      <w:r w:rsidRPr="005C7FC9">
        <w:rPr>
          <w:rFonts w:eastAsiaTheme="majorEastAsia" w:cstheme="majorBidi"/>
          <w:spacing w:val="-10"/>
          <w:kern w:val="28"/>
          <w:sz w:val="48"/>
          <w:szCs w:val="56"/>
        </w:rPr>
        <w:lastRenderedPageBreak/>
        <w:t xml:space="preserve">Mark justification </w:t>
      </w:r>
    </w:p>
    <w:p w14:paraId="793EC899" w14:textId="788C15E6" w:rsidR="000B1DFC" w:rsidRPr="000B1DFC" w:rsidRDefault="002E3F4A" w:rsidP="00473AB7">
      <w:pPr>
        <w:pStyle w:val="Heading1"/>
      </w:pPr>
      <w:bookmarkStart w:id="25" w:name="_Toc9337615"/>
      <w:r>
        <w:t>3.1 Opinion about deserved mark</w:t>
      </w:r>
      <w:bookmarkEnd w:id="25"/>
    </w:p>
    <w:p w14:paraId="24911F96" w14:textId="05D01623" w:rsidR="00EB133C" w:rsidRDefault="00EB133C">
      <w:pPr>
        <w:rPr>
          <w:b/>
          <w:color w:val="333333" w:themeColor="accent2"/>
          <w:sz w:val="32"/>
        </w:rPr>
      </w:pPr>
    </w:p>
    <w:p w14:paraId="1AEDFA15" w14:textId="01846F47" w:rsidR="00BC214C" w:rsidRDefault="00BC214C" w:rsidP="00BC214C">
      <w:pPr>
        <w:pStyle w:val="Heading1"/>
      </w:pPr>
      <w:bookmarkStart w:id="26" w:name="_Toc9337616"/>
      <w:r>
        <w:t xml:space="preserve">3.2 </w:t>
      </w:r>
      <w:r w:rsidR="00881188">
        <w:t>Justifying the mark</w:t>
      </w:r>
      <w:bookmarkEnd w:id="26"/>
    </w:p>
    <w:p w14:paraId="365E36DB" w14:textId="7B992151" w:rsidR="00327A16" w:rsidRDefault="00327A16" w:rsidP="00327A16"/>
    <w:p w14:paraId="30318BB6" w14:textId="52E44FD7" w:rsidR="003F60CF" w:rsidRDefault="00327A16" w:rsidP="003F60CF">
      <w:r>
        <w:br w:type="page"/>
      </w:r>
    </w:p>
    <w:p w14:paraId="0BD89AB5" w14:textId="3F724E4F" w:rsidR="003F60CF" w:rsidRDefault="003E5238" w:rsidP="00747396">
      <w:pPr>
        <w:pStyle w:val="Title"/>
        <w:numPr>
          <w:ilvl w:val="0"/>
          <w:numId w:val="4"/>
        </w:numPr>
      </w:pPr>
      <w:r>
        <w:lastRenderedPageBreak/>
        <w:t>Individual reflections</w:t>
      </w:r>
    </w:p>
    <w:p w14:paraId="564F5043" w14:textId="77777777" w:rsidR="00747396" w:rsidRPr="00747396" w:rsidRDefault="00747396" w:rsidP="00DA5396">
      <w:pPr>
        <w:pStyle w:val="ListParagraph"/>
        <w:ind w:left="540"/>
      </w:pPr>
    </w:p>
    <w:p w14:paraId="1AE2B2C0" w14:textId="1F249A36" w:rsidR="003F60CF" w:rsidRPr="000B1DFC" w:rsidRDefault="004F61EC" w:rsidP="003F60CF">
      <w:pPr>
        <w:pStyle w:val="Heading1"/>
      </w:pPr>
      <w:bookmarkStart w:id="27" w:name="_Toc9337617"/>
      <w:r>
        <w:t>4</w:t>
      </w:r>
      <w:r w:rsidR="003F60CF">
        <w:t xml:space="preserve">.1 </w:t>
      </w:r>
      <w:r w:rsidR="00206D7B">
        <w:t>Strong/weak traits</w:t>
      </w:r>
      <w:r w:rsidR="00E51187">
        <w:t xml:space="preserve"> that</w:t>
      </w:r>
      <w:r w:rsidR="00206D7B">
        <w:t xml:space="preserve"> </w:t>
      </w:r>
      <w:r w:rsidR="00E51187">
        <w:t>affected the project</w:t>
      </w:r>
      <w:bookmarkEnd w:id="27"/>
    </w:p>
    <w:p w14:paraId="05F03CA1" w14:textId="77777777" w:rsidR="003F60CF" w:rsidRDefault="003F60CF" w:rsidP="003F60CF">
      <w:pPr>
        <w:rPr>
          <w:b/>
          <w:color w:val="333333" w:themeColor="accent2"/>
          <w:sz w:val="32"/>
        </w:rPr>
      </w:pPr>
    </w:p>
    <w:p w14:paraId="6C52ADE6" w14:textId="6718146C" w:rsidR="003F60CF" w:rsidRDefault="004F61EC" w:rsidP="003F60CF">
      <w:pPr>
        <w:pStyle w:val="Heading1"/>
      </w:pPr>
      <w:bookmarkStart w:id="28" w:name="_Toc9337618"/>
      <w:r>
        <w:t>4</w:t>
      </w:r>
      <w:r w:rsidR="003F60CF">
        <w:t xml:space="preserve">.2 </w:t>
      </w:r>
      <w:r w:rsidR="00D2324D">
        <w:t>Learning moments from the project</w:t>
      </w:r>
      <w:bookmarkEnd w:id="28"/>
    </w:p>
    <w:p w14:paraId="3C3B73F9" w14:textId="4FDCEA1A" w:rsidR="00D2324D" w:rsidRDefault="00D2324D" w:rsidP="00D2324D"/>
    <w:p w14:paraId="690DCEB2" w14:textId="77777777" w:rsidR="00D2324D" w:rsidRPr="00D2324D" w:rsidRDefault="00D2324D" w:rsidP="00D2324D"/>
    <w:p w14:paraId="32B61B95" w14:textId="6D7D2B72" w:rsidR="00B327B1" w:rsidRDefault="004F61EC" w:rsidP="00B327B1">
      <w:pPr>
        <w:pStyle w:val="Heading1"/>
      </w:pPr>
      <w:bookmarkStart w:id="29" w:name="_Toc9337619"/>
      <w:r>
        <w:t>4</w:t>
      </w:r>
      <w:r w:rsidR="00B327B1">
        <w:t>.</w:t>
      </w:r>
      <w:r w:rsidR="00903D80">
        <w:t>3</w:t>
      </w:r>
      <w:r w:rsidR="00B327B1">
        <w:t xml:space="preserve"> </w:t>
      </w:r>
      <w:r w:rsidR="002D7EC7">
        <w:t>Evaluation of spent effort</w:t>
      </w:r>
      <w:bookmarkEnd w:id="29"/>
    </w:p>
    <w:p w14:paraId="7A8A3735" w14:textId="2374DF7F" w:rsidR="007122A8" w:rsidRDefault="007122A8" w:rsidP="007122A8"/>
    <w:p w14:paraId="55AECCB3" w14:textId="77777777" w:rsidR="007122A8" w:rsidRPr="007122A8" w:rsidRDefault="007122A8" w:rsidP="007122A8"/>
    <w:p w14:paraId="461A5A0D" w14:textId="74B99C35" w:rsidR="007122A8" w:rsidRDefault="004F61EC" w:rsidP="007122A8">
      <w:pPr>
        <w:pStyle w:val="Heading1"/>
      </w:pPr>
      <w:bookmarkStart w:id="30" w:name="_Toc9337620"/>
      <w:r>
        <w:t>4.4</w:t>
      </w:r>
      <w:r w:rsidR="007122A8">
        <w:t xml:space="preserve"> </w:t>
      </w:r>
      <w:r w:rsidR="000D58BF">
        <w:t>Improvements for next project</w:t>
      </w:r>
      <w:bookmarkEnd w:id="30"/>
    </w:p>
    <w:p w14:paraId="55A0D3BC" w14:textId="15E7AC51" w:rsidR="00052737" w:rsidRDefault="00052737" w:rsidP="00052737"/>
    <w:p w14:paraId="73CA4ACE" w14:textId="32A4C78F" w:rsidR="00052737" w:rsidRDefault="00052737">
      <w:r>
        <w:br w:type="page"/>
      </w:r>
    </w:p>
    <w:p w14:paraId="76888333" w14:textId="4BB64F98" w:rsidR="00052737" w:rsidRDefault="00052737" w:rsidP="00052737">
      <w:pPr>
        <w:pStyle w:val="Title"/>
        <w:numPr>
          <w:ilvl w:val="0"/>
          <w:numId w:val="4"/>
        </w:numPr>
      </w:pPr>
      <w:r w:rsidRPr="00052737">
        <w:lastRenderedPageBreak/>
        <w:t>Appendix A: Report of the interview with the client</w:t>
      </w:r>
    </w:p>
    <w:p w14:paraId="2C18679E" w14:textId="77777777" w:rsidR="00AB4114" w:rsidRPr="00AB4114" w:rsidRDefault="00AB4114" w:rsidP="00AB4114"/>
    <w:p w14:paraId="79C5F130" w14:textId="700CF4F4" w:rsidR="00327A16" w:rsidRPr="00327A16" w:rsidRDefault="00327A16" w:rsidP="00327A16"/>
    <w:sectPr w:rsidR="00327A16" w:rsidRPr="00327A16" w:rsidSect="00BB4362">
      <w:footerReference w:type="default" r:id="rId9"/>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0A52F" w14:textId="77777777" w:rsidR="00743466" w:rsidRDefault="00743466">
      <w:r>
        <w:separator/>
      </w:r>
    </w:p>
  </w:endnote>
  <w:endnote w:type="continuationSeparator" w:id="0">
    <w:p w14:paraId="0B2A8B1E" w14:textId="77777777" w:rsidR="00743466" w:rsidRDefault="00743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885969" w:rsidRPr="006621AA" w:rsidRDefault="00885969"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885969" w:rsidRPr="006621AA" w:rsidRDefault="00885969"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29"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885969" w:rsidRPr="006621AA" w:rsidRDefault="00885969"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885969" w:rsidRPr="006621AA" w:rsidRDefault="00885969"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885969" w:rsidRPr="006621AA" w:rsidRDefault="00885969"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30"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885969" w:rsidRPr="006621AA" w:rsidRDefault="00885969"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885969" w:rsidRPr="006621AA" w:rsidRDefault="00885969"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84C09"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885969" w:rsidRPr="006621AA" w:rsidRDefault="00885969" w:rsidP="002D2E2F">
    <w:pPr>
      <w:pStyle w:val="Footer"/>
      <w:tabs>
        <w:tab w:val="clear" w:pos="4677"/>
        <w:tab w:val="center" w:pos="2160"/>
      </w:tabs>
      <w:ind w:left="540" w:right="540"/>
    </w:pPr>
  </w:p>
  <w:p w14:paraId="122ED883" w14:textId="77777777" w:rsidR="00885969" w:rsidRPr="006621AA" w:rsidRDefault="008859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DEF14" w14:textId="77777777" w:rsidR="00743466" w:rsidRDefault="00743466">
      <w:r>
        <w:separator/>
      </w:r>
    </w:p>
  </w:footnote>
  <w:footnote w:type="continuationSeparator" w:id="0">
    <w:p w14:paraId="00E6DA35" w14:textId="77777777" w:rsidR="00743466" w:rsidRDefault="007434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21137E2"/>
    <w:multiLevelType w:val="hybridMultilevel"/>
    <w:tmpl w:val="9D9A899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15:restartNumberingAfterBreak="0">
    <w:nsid w:val="769459BF"/>
    <w:multiLevelType w:val="hybridMultilevel"/>
    <w:tmpl w:val="F424A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3F3F75"/>
    <w:multiLevelType w:val="hybridMultilevel"/>
    <w:tmpl w:val="BCA6CA46"/>
    <w:lvl w:ilvl="0" w:tplc="C5061F14">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11"/>
  </w:num>
  <w:num w:numId="5">
    <w:abstractNumId w:val="0"/>
  </w:num>
  <w:num w:numId="6">
    <w:abstractNumId w:val="6"/>
  </w:num>
  <w:num w:numId="7">
    <w:abstractNumId w:val="7"/>
  </w:num>
  <w:num w:numId="8">
    <w:abstractNumId w:val="3"/>
  </w:num>
  <w:num w:numId="9">
    <w:abstractNumId w:val="4"/>
  </w:num>
  <w:num w:numId="10">
    <w:abstractNumId w:val="9"/>
  </w:num>
  <w:num w:numId="11">
    <w:abstractNumId w:val="8"/>
  </w:num>
  <w:num w:numId="12">
    <w:abstractNumId w:val="10"/>
  </w:num>
  <w:num w:numId="13">
    <w:abstractNumId w:val="12"/>
  </w:num>
  <w:num w:numId="14">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W1tDAxNTEwMjQ3sTBW0lEKTi0uzszPAykwrQUArYszyCwAAAA="/>
  </w:docVars>
  <w:rsids>
    <w:rsidRoot w:val="003A7A03"/>
    <w:rsid w:val="00000E96"/>
    <w:rsid w:val="00003C9F"/>
    <w:rsid w:val="0000569E"/>
    <w:rsid w:val="000056C1"/>
    <w:rsid w:val="000058F1"/>
    <w:rsid w:val="00005F1B"/>
    <w:rsid w:val="00007A94"/>
    <w:rsid w:val="00011490"/>
    <w:rsid w:val="00011D79"/>
    <w:rsid w:val="00013785"/>
    <w:rsid w:val="00016741"/>
    <w:rsid w:val="000176EE"/>
    <w:rsid w:val="00020B8C"/>
    <w:rsid w:val="00020D87"/>
    <w:rsid w:val="0002236D"/>
    <w:rsid w:val="00025C56"/>
    <w:rsid w:val="00025F25"/>
    <w:rsid w:val="00027A28"/>
    <w:rsid w:val="00030224"/>
    <w:rsid w:val="000337B9"/>
    <w:rsid w:val="00034ABA"/>
    <w:rsid w:val="000408D1"/>
    <w:rsid w:val="000413A1"/>
    <w:rsid w:val="00043B8A"/>
    <w:rsid w:val="00044CA6"/>
    <w:rsid w:val="00045B20"/>
    <w:rsid w:val="00047AB4"/>
    <w:rsid w:val="000519F1"/>
    <w:rsid w:val="00052737"/>
    <w:rsid w:val="0005275C"/>
    <w:rsid w:val="00053363"/>
    <w:rsid w:val="00053E12"/>
    <w:rsid w:val="00054D0D"/>
    <w:rsid w:val="000566C9"/>
    <w:rsid w:val="00056DF7"/>
    <w:rsid w:val="000571FA"/>
    <w:rsid w:val="00060DD4"/>
    <w:rsid w:val="00062A0B"/>
    <w:rsid w:val="000654D3"/>
    <w:rsid w:val="000700BE"/>
    <w:rsid w:val="00070BD3"/>
    <w:rsid w:val="0007173B"/>
    <w:rsid w:val="000722A7"/>
    <w:rsid w:val="00073BBE"/>
    <w:rsid w:val="00074B92"/>
    <w:rsid w:val="00076DCD"/>
    <w:rsid w:val="00077E41"/>
    <w:rsid w:val="00080B05"/>
    <w:rsid w:val="00080D8C"/>
    <w:rsid w:val="00082A04"/>
    <w:rsid w:val="00084CE7"/>
    <w:rsid w:val="00085ADB"/>
    <w:rsid w:val="00086D56"/>
    <w:rsid w:val="000870AF"/>
    <w:rsid w:val="000919ED"/>
    <w:rsid w:val="00091B56"/>
    <w:rsid w:val="00092409"/>
    <w:rsid w:val="000963EE"/>
    <w:rsid w:val="00096734"/>
    <w:rsid w:val="00096BDA"/>
    <w:rsid w:val="00097CA5"/>
    <w:rsid w:val="000A0B9C"/>
    <w:rsid w:val="000A0CB7"/>
    <w:rsid w:val="000A2376"/>
    <w:rsid w:val="000A43CE"/>
    <w:rsid w:val="000A68C5"/>
    <w:rsid w:val="000A6978"/>
    <w:rsid w:val="000A70B5"/>
    <w:rsid w:val="000B1DFC"/>
    <w:rsid w:val="000B2BFA"/>
    <w:rsid w:val="000B5185"/>
    <w:rsid w:val="000B73FC"/>
    <w:rsid w:val="000C09B4"/>
    <w:rsid w:val="000C1693"/>
    <w:rsid w:val="000C3FA1"/>
    <w:rsid w:val="000C6CA1"/>
    <w:rsid w:val="000C7B39"/>
    <w:rsid w:val="000C7FAA"/>
    <w:rsid w:val="000D0842"/>
    <w:rsid w:val="000D0E5E"/>
    <w:rsid w:val="000D37F5"/>
    <w:rsid w:val="000D5023"/>
    <w:rsid w:val="000D58BF"/>
    <w:rsid w:val="000E0E89"/>
    <w:rsid w:val="000E5451"/>
    <w:rsid w:val="000E5559"/>
    <w:rsid w:val="000E5A4E"/>
    <w:rsid w:val="000E6A6E"/>
    <w:rsid w:val="000E6F27"/>
    <w:rsid w:val="000E748B"/>
    <w:rsid w:val="000F0105"/>
    <w:rsid w:val="000F149E"/>
    <w:rsid w:val="000F2E16"/>
    <w:rsid w:val="000F46B1"/>
    <w:rsid w:val="000F55EB"/>
    <w:rsid w:val="000F7432"/>
    <w:rsid w:val="000F750E"/>
    <w:rsid w:val="00100648"/>
    <w:rsid w:val="00101A2C"/>
    <w:rsid w:val="00103F48"/>
    <w:rsid w:val="001050BD"/>
    <w:rsid w:val="0010514A"/>
    <w:rsid w:val="00106208"/>
    <w:rsid w:val="001066F7"/>
    <w:rsid w:val="001071C2"/>
    <w:rsid w:val="00107973"/>
    <w:rsid w:val="001120C3"/>
    <w:rsid w:val="00112B87"/>
    <w:rsid w:val="00113A6F"/>
    <w:rsid w:val="0011747B"/>
    <w:rsid w:val="0011748E"/>
    <w:rsid w:val="00117B48"/>
    <w:rsid w:val="00120A41"/>
    <w:rsid w:val="00122975"/>
    <w:rsid w:val="00123AF2"/>
    <w:rsid w:val="00124B36"/>
    <w:rsid w:val="00124EB5"/>
    <w:rsid w:val="00126DBF"/>
    <w:rsid w:val="00126FE4"/>
    <w:rsid w:val="001306FB"/>
    <w:rsid w:val="0013278C"/>
    <w:rsid w:val="00132C46"/>
    <w:rsid w:val="001351ED"/>
    <w:rsid w:val="00135298"/>
    <w:rsid w:val="001402C4"/>
    <w:rsid w:val="001406AE"/>
    <w:rsid w:val="00142C75"/>
    <w:rsid w:val="001461D3"/>
    <w:rsid w:val="00147992"/>
    <w:rsid w:val="00147EF7"/>
    <w:rsid w:val="00150A06"/>
    <w:rsid w:val="00150A34"/>
    <w:rsid w:val="0015373F"/>
    <w:rsid w:val="0015514D"/>
    <w:rsid w:val="00163A0E"/>
    <w:rsid w:val="00165D9E"/>
    <w:rsid w:val="001705A7"/>
    <w:rsid w:val="00170756"/>
    <w:rsid w:val="00172BC1"/>
    <w:rsid w:val="00173EE8"/>
    <w:rsid w:val="00174AC9"/>
    <w:rsid w:val="00174B48"/>
    <w:rsid w:val="0017617C"/>
    <w:rsid w:val="00180423"/>
    <w:rsid w:val="001814AA"/>
    <w:rsid w:val="0018251C"/>
    <w:rsid w:val="00183A64"/>
    <w:rsid w:val="00183AD8"/>
    <w:rsid w:val="001850B5"/>
    <w:rsid w:val="00185F10"/>
    <w:rsid w:val="00186E60"/>
    <w:rsid w:val="00191A58"/>
    <w:rsid w:val="00191B0A"/>
    <w:rsid w:val="00192F2A"/>
    <w:rsid w:val="00193989"/>
    <w:rsid w:val="00193D2C"/>
    <w:rsid w:val="00194325"/>
    <w:rsid w:val="001944B3"/>
    <w:rsid w:val="00195241"/>
    <w:rsid w:val="001955E9"/>
    <w:rsid w:val="00196A10"/>
    <w:rsid w:val="001A0167"/>
    <w:rsid w:val="001A036A"/>
    <w:rsid w:val="001A064D"/>
    <w:rsid w:val="001A1215"/>
    <w:rsid w:val="001A1223"/>
    <w:rsid w:val="001A152A"/>
    <w:rsid w:val="001A16D4"/>
    <w:rsid w:val="001A17BC"/>
    <w:rsid w:val="001A2389"/>
    <w:rsid w:val="001A2E3C"/>
    <w:rsid w:val="001A7A92"/>
    <w:rsid w:val="001A7CD3"/>
    <w:rsid w:val="001B174F"/>
    <w:rsid w:val="001B28AA"/>
    <w:rsid w:val="001C0940"/>
    <w:rsid w:val="001C2B99"/>
    <w:rsid w:val="001C3150"/>
    <w:rsid w:val="001C3D4D"/>
    <w:rsid w:val="001C3E2F"/>
    <w:rsid w:val="001C4BED"/>
    <w:rsid w:val="001C6590"/>
    <w:rsid w:val="001C7B1D"/>
    <w:rsid w:val="001D20AF"/>
    <w:rsid w:val="001D230A"/>
    <w:rsid w:val="001D2908"/>
    <w:rsid w:val="001D2E3D"/>
    <w:rsid w:val="001D32B4"/>
    <w:rsid w:val="001D401A"/>
    <w:rsid w:val="001D4728"/>
    <w:rsid w:val="001D591D"/>
    <w:rsid w:val="001D7CE2"/>
    <w:rsid w:val="001D7DF5"/>
    <w:rsid w:val="001E0398"/>
    <w:rsid w:val="001E2F23"/>
    <w:rsid w:val="001E65BE"/>
    <w:rsid w:val="001F0245"/>
    <w:rsid w:val="001F0BCD"/>
    <w:rsid w:val="001F230C"/>
    <w:rsid w:val="001F4470"/>
    <w:rsid w:val="001F4E47"/>
    <w:rsid w:val="00200D3F"/>
    <w:rsid w:val="00202DEB"/>
    <w:rsid w:val="00204BEE"/>
    <w:rsid w:val="002052AD"/>
    <w:rsid w:val="00206D7B"/>
    <w:rsid w:val="00211C88"/>
    <w:rsid w:val="00211FCF"/>
    <w:rsid w:val="002129FD"/>
    <w:rsid w:val="002154E4"/>
    <w:rsid w:val="002208D0"/>
    <w:rsid w:val="00220A22"/>
    <w:rsid w:val="0022108C"/>
    <w:rsid w:val="00221A69"/>
    <w:rsid w:val="002238EA"/>
    <w:rsid w:val="00224264"/>
    <w:rsid w:val="002264B2"/>
    <w:rsid w:val="002279FD"/>
    <w:rsid w:val="00231226"/>
    <w:rsid w:val="0023246B"/>
    <w:rsid w:val="002351D5"/>
    <w:rsid w:val="002374A3"/>
    <w:rsid w:val="00241C6C"/>
    <w:rsid w:val="002425E9"/>
    <w:rsid w:val="00243F17"/>
    <w:rsid w:val="002449BE"/>
    <w:rsid w:val="00245F09"/>
    <w:rsid w:val="00246141"/>
    <w:rsid w:val="00251B35"/>
    <w:rsid w:val="00251FCD"/>
    <w:rsid w:val="00253233"/>
    <w:rsid w:val="0025468F"/>
    <w:rsid w:val="00254822"/>
    <w:rsid w:val="002548E8"/>
    <w:rsid w:val="00255CEF"/>
    <w:rsid w:val="002574B4"/>
    <w:rsid w:val="0026176A"/>
    <w:rsid w:val="00261796"/>
    <w:rsid w:val="00261E3C"/>
    <w:rsid w:val="00262087"/>
    <w:rsid w:val="00266B4D"/>
    <w:rsid w:val="00271445"/>
    <w:rsid w:val="002746F7"/>
    <w:rsid w:val="00274BCE"/>
    <w:rsid w:val="00276FB2"/>
    <w:rsid w:val="002778E0"/>
    <w:rsid w:val="00277ADB"/>
    <w:rsid w:val="00277C28"/>
    <w:rsid w:val="0028178F"/>
    <w:rsid w:val="00282038"/>
    <w:rsid w:val="002824AE"/>
    <w:rsid w:val="00284971"/>
    <w:rsid w:val="00284CD0"/>
    <w:rsid w:val="00284CF9"/>
    <w:rsid w:val="00286204"/>
    <w:rsid w:val="00286D85"/>
    <w:rsid w:val="00290938"/>
    <w:rsid w:val="00291527"/>
    <w:rsid w:val="00291CB3"/>
    <w:rsid w:val="002921AB"/>
    <w:rsid w:val="00297042"/>
    <w:rsid w:val="002A03B8"/>
    <w:rsid w:val="002A1F0E"/>
    <w:rsid w:val="002A274A"/>
    <w:rsid w:val="002A3223"/>
    <w:rsid w:val="002A5045"/>
    <w:rsid w:val="002A63B7"/>
    <w:rsid w:val="002A7653"/>
    <w:rsid w:val="002A7669"/>
    <w:rsid w:val="002B4007"/>
    <w:rsid w:val="002B539B"/>
    <w:rsid w:val="002B5979"/>
    <w:rsid w:val="002B5A1E"/>
    <w:rsid w:val="002B60B9"/>
    <w:rsid w:val="002B79C5"/>
    <w:rsid w:val="002C1CF7"/>
    <w:rsid w:val="002C238A"/>
    <w:rsid w:val="002C28B4"/>
    <w:rsid w:val="002C6E2B"/>
    <w:rsid w:val="002C7B01"/>
    <w:rsid w:val="002C7E16"/>
    <w:rsid w:val="002C7FAA"/>
    <w:rsid w:val="002D0B0A"/>
    <w:rsid w:val="002D1426"/>
    <w:rsid w:val="002D2E2F"/>
    <w:rsid w:val="002D4919"/>
    <w:rsid w:val="002D7EC7"/>
    <w:rsid w:val="002E0082"/>
    <w:rsid w:val="002E0857"/>
    <w:rsid w:val="002E15FF"/>
    <w:rsid w:val="002E2361"/>
    <w:rsid w:val="002E3F4A"/>
    <w:rsid w:val="002E5111"/>
    <w:rsid w:val="002E6B5F"/>
    <w:rsid w:val="002E74D7"/>
    <w:rsid w:val="002E7EE1"/>
    <w:rsid w:val="002F25E9"/>
    <w:rsid w:val="002F32E7"/>
    <w:rsid w:val="002F4F91"/>
    <w:rsid w:val="002F6B39"/>
    <w:rsid w:val="003000CC"/>
    <w:rsid w:val="00300629"/>
    <w:rsid w:val="00300CEC"/>
    <w:rsid w:val="003014BE"/>
    <w:rsid w:val="00304CCF"/>
    <w:rsid w:val="00305B18"/>
    <w:rsid w:val="00307B14"/>
    <w:rsid w:val="00311D9B"/>
    <w:rsid w:val="003126DE"/>
    <w:rsid w:val="0031308B"/>
    <w:rsid w:val="00313996"/>
    <w:rsid w:val="00317059"/>
    <w:rsid w:val="00321111"/>
    <w:rsid w:val="00321A1D"/>
    <w:rsid w:val="00326F7A"/>
    <w:rsid w:val="00327A16"/>
    <w:rsid w:val="00327DAE"/>
    <w:rsid w:val="003316ED"/>
    <w:rsid w:val="0033397B"/>
    <w:rsid w:val="003402B0"/>
    <w:rsid w:val="003404B6"/>
    <w:rsid w:val="003407DC"/>
    <w:rsid w:val="003413EF"/>
    <w:rsid w:val="003414F3"/>
    <w:rsid w:val="00342322"/>
    <w:rsid w:val="00343B66"/>
    <w:rsid w:val="0034465B"/>
    <w:rsid w:val="00344734"/>
    <w:rsid w:val="00345388"/>
    <w:rsid w:val="0034685B"/>
    <w:rsid w:val="00347180"/>
    <w:rsid w:val="00351DD3"/>
    <w:rsid w:val="0035298E"/>
    <w:rsid w:val="0035534F"/>
    <w:rsid w:val="00355C1E"/>
    <w:rsid w:val="00355EEB"/>
    <w:rsid w:val="00356506"/>
    <w:rsid w:val="003566B8"/>
    <w:rsid w:val="003608C7"/>
    <w:rsid w:val="0036163C"/>
    <w:rsid w:val="00361CE6"/>
    <w:rsid w:val="00362386"/>
    <w:rsid w:val="00362BD1"/>
    <w:rsid w:val="0036347E"/>
    <w:rsid w:val="00366751"/>
    <w:rsid w:val="00366A98"/>
    <w:rsid w:val="00370AB9"/>
    <w:rsid w:val="00371C82"/>
    <w:rsid w:val="00373FA7"/>
    <w:rsid w:val="003741C0"/>
    <w:rsid w:val="00377027"/>
    <w:rsid w:val="003776A5"/>
    <w:rsid w:val="0038057F"/>
    <w:rsid w:val="0038149F"/>
    <w:rsid w:val="00381AEA"/>
    <w:rsid w:val="00381CF5"/>
    <w:rsid w:val="003832D2"/>
    <w:rsid w:val="00386F89"/>
    <w:rsid w:val="003876C5"/>
    <w:rsid w:val="003924EC"/>
    <w:rsid w:val="0039315B"/>
    <w:rsid w:val="00395113"/>
    <w:rsid w:val="00395555"/>
    <w:rsid w:val="003A0643"/>
    <w:rsid w:val="003A3AD7"/>
    <w:rsid w:val="003A6381"/>
    <w:rsid w:val="003A78C1"/>
    <w:rsid w:val="003A7A03"/>
    <w:rsid w:val="003B06ED"/>
    <w:rsid w:val="003B0984"/>
    <w:rsid w:val="003B31BF"/>
    <w:rsid w:val="003B4204"/>
    <w:rsid w:val="003B47B3"/>
    <w:rsid w:val="003B494E"/>
    <w:rsid w:val="003B5261"/>
    <w:rsid w:val="003B5681"/>
    <w:rsid w:val="003B67BC"/>
    <w:rsid w:val="003B6CB5"/>
    <w:rsid w:val="003B7D5D"/>
    <w:rsid w:val="003C4639"/>
    <w:rsid w:val="003C7692"/>
    <w:rsid w:val="003D153B"/>
    <w:rsid w:val="003D40CA"/>
    <w:rsid w:val="003D6510"/>
    <w:rsid w:val="003D70A4"/>
    <w:rsid w:val="003E0F3D"/>
    <w:rsid w:val="003E2D87"/>
    <w:rsid w:val="003E463C"/>
    <w:rsid w:val="003E46D9"/>
    <w:rsid w:val="003E5238"/>
    <w:rsid w:val="003E7333"/>
    <w:rsid w:val="003F0BE4"/>
    <w:rsid w:val="003F29F5"/>
    <w:rsid w:val="003F320B"/>
    <w:rsid w:val="003F4AFF"/>
    <w:rsid w:val="003F60CF"/>
    <w:rsid w:val="003F648F"/>
    <w:rsid w:val="003F656E"/>
    <w:rsid w:val="00404DED"/>
    <w:rsid w:val="004060E8"/>
    <w:rsid w:val="004063D3"/>
    <w:rsid w:val="004072C3"/>
    <w:rsid w:val="00407E4B"/>
    <w:rsid w:val="0041131D"/>
    <w:rsid w:val="004135DE"/>
    <w:rsid w:val="00414BE7"/>
    <w:rsid w:val="00415B4F"/>
    <w:rsid w:val="00416318"/>
    <w:rsid w:val="00417ED0"/>
    <w:rsid w:val="004241D1"/>
    <w:rsid w:val="00425AFE"/>
    <w:rsid w:val="00426E39"/>
    <w:rsid w:val="004302CB"/>
    <w:rsid w:val="004346EE"/>
    <w:rsid w:val="004413B9"/>
    <w:rsid w:val="004415E2"/>
    <w:rsid w:val="00441E3D"/>
    <w:rsid w:val="00441FB1"/>
    <w:rsid w:val="00443140"/>
    <w:rsid w:val="004453B0"/>
    <w:rsid w:val="00445903"/>
    <w:rsid w:val="0044723A"/>
    <w:rsid w:val="004478A2"/>
    <w:rsid w:val="00450709"/>
    <w:rsid w:val="00451834"/>
    <w:rsid w:val="00452465"/>
    <w:rsid w:val="00455392"/>
    <w:rsid w:val="0045561D"/>
    <w:rsid w:val="004556E3"/>
    <w:rsid w:val="004569BD"/>
    <w:rsid w:val="00456B8A"/>
    <w:rsid w:val="00461161"/>
    <w:rsid w:val="00462F7C"/>
    <w:rsid w:val="0046391F"/>
    <w:rsid w:val="00463F80"/>
    <w:rsid w:val="00465D31"/>
    <w:rsid w:val="00467B9B"/>
    <w:rsid w:val="004724E6"/>
    <w:rsid w:val="00472AC7"/>
    <w:rsid w:val="00472B9C"/>
    <w:rsid w:val="00473AB7"/>
    <w:rsid w:val="00476808"/>
    <w:rsid w:val="004775D9"/>
    <w:rsid w:val="00477882"/>
    <w:rsid w:val="00481A3D"/>
    <w:rsid w:val="004833D2"/>
    <w:rsid w:val="004857CE"/>
    <w:rsid w:val="00485ED3"/>
    <w:rsid w:val="00486629"/>
    <w:rsid w:val="004874F4"/>
    <w:rsid w:val="00490C12"/>
    <w:rsid w:val="004921CC"/>
    <w:rsid w:val="004935C4"/>
    <w:rsid w:val="0049410E"/>
    <w:rsid w:val="00497BED"/>
    <w:rsid w:val="004A0280"/>
    <w:rsid w:val="004A4394"/>
    <w:rsid w:val="004A4E27"/>
    <w:rsid w:val="004A5B78"/>
    <w:rsid w:val="004A61C2"/>
    <w:rsid w:val="004A6619"/>
    <w:rsid w:val="004A6AA5"/>
    <w:rsid w:val="004A6C94"/>
    <w:rsid w:val="004A73BF"/>
    <w:rsid w:val="004A7FF8"/>
    <w:rsid w:val="004B0C7E"/>
    <w:rsid w:val="004B1FDC"/>
    <w:rsid w:val="004B2393"/>
    <w:rsid w:val="004B2E7D"/>
    <w:rsid w:val="004B366C"/>
    <w:rsid w:val="004B5F1D"/>
    <w:rsid w:val="004B64FE"/>
    <w:rsid w:val="004B6F46"/>
    <w:rsid w:val="004C0F90"/>
    <w:rsid w:val="004C456E"/>
    <w:rsid w:val="004C5B4D"/>
    <w:rsid w:val="004D0562"/>
    <w:rsid w:val="004D26E9"/>
    <w:rsid w:val="004D2D8F"/>
    <w:rsid w:val="004D6D17"/>
    <w:rsid w:val="004D7E67"/>
    <w:rsid w:val="004E0B93"/>
    <w:rsid w:val="004E146E"/>
    <w:rsid w:val="004E18FD"/>
    <w:rsid w:val="004E4990"/>
    <w:rsid w:val="004E62FC"/>
    <w:rsid w:val="004E6CA3"/>
    <w:rsid w:val="004E77B2"/>
    <w:rsid w:val="004F0287"/>
    <w:rsid w:val="004F02F5"/>
    <w:rsid w:val="004F1437"/>
    <w:rsid w:val="004F250F"/>
    <w:rsid w:val="004F2F79"/>
    <w:rsid w:val="004F35D5"/>
    <w:rsid w:val="004F57F0"/>
    <w:rsid w:val="004F61EC"/>
    <w:rsid w:val="004F6FD5"/>
    <w:rsid w:val="00505826"/>
    <w:rsid w:val="005065A9"/>
    <w:rsid w:val="00507E60"/>
    <w:rsid w:val="0051033A"/>
    <w:rsid w:val="0051117A"/>
    <w:rsid w:val="005114EF"/>
    <w:rsid w:val="00514A4E"/>
    <w:rsid w:val="00515F2A"/>
    <w:rsid w:val="00516817"/>
    <w:rsid w:val="005177BA"/>
    <w:rsid w:val="005206D6"/>
    <w:rsid w:val="005213EC"/>
    <w:rsid w:val="00521FB0"/>
    <w:rsid w:val="00522ECC"/>
    <w:rsid w:val="005233CD"/>
    <w:rsid w:val="005239E4"/>
    <w:rsid w:val="00524339"/>
    <w:rsid w:val="005245F8"/>
    <w:rsid w:val="00524C25"/>
    <w:rsid w:val="00525AFD"/>
    <w:rsid w:val="00526AAE"/>
    <w:rsid w:val="00531765"/>
    <w:rsid w:val="00532A6E"/>
    <w:rsid w:val="00533396"/>
    <w:rsid w:val="005333F8"/>
    <w:rsid w:val="00536AAB"/>
    <w:rsid w:val="005372FC"/>
    <w:rsid w:val="00540048"/>
    <w:rsid w:val="005408A3"/>
    <w:rsid w:val="0054192B"/>
    <w:rsid w:val="0054197C"/>
    <w:rsid w:val="00545168"/>
    <w:rsid w:val="005521D8"/>
    <w:rsid w:val="0055268B"/>
    <w:rsid w:val="005532EC"/>
    <w:rsid w:val="005534D1"/>
    <w:rsid w:val="00554939"/>
    <w:rsid w:val="005555E6"/>
    <w:rsid w:val="00555B16"/>
    <w:rsid w:val="00557536"/>
    <w:rsid w:val="005605DE"/>
    <w:rsid w:val="0056063E"/>
    <w:rsid w:val="00563F01"/>
    <w:rsid w:val="005659D2"/>
    <w:rsid w:val="00566590"/>
    <w:rsid w:val="00571404"/>
    <w:rsid w:val="00571C39"/>
    <w:rsid w:val="00576679"/>
    <w:rsid w:val="00576BC3"/>
    <w:rsid w:val="00580A29"/>
    <w:rsid w:val="00580B4C"/>
    <w:rsid w:val="005836C9"/>
    <w:rsid w:val="0058501C"/>
    <w:rsid w:val="005876FB"/>
    <w:rsid w:val="0059122E"/>
    <w:rsid w:val="005915ED"/>
    <w:rsid w:val="00592170"/>
    <w:rsid w:val="005925B5"/>
    <w:rsid w:val="00592749"/>
    <w:rsid w:val="00594806"/>
    <w:rsid w:val="005A008A"/>
    <w:rsid w:val="005A0F65"/>
    <w:rsid w:val="005A1FFE"/>
    <w:rsid w:val="005A3E5B"/>
    <w:rsid w:val="005B10AB"/>
    <w:rsid w:val="005B3634"/>
    <w:rsid w:val="005B397D"/>
    <w:rsid w:val="005B41E5"/>
    <w:rsid w:val="005B5ED6"/>
    <w:rsid w:val="005B60F3"/>
    <w:rsid w:val="005B798D"/>
    <w:rsid w:val="005C043A"/>
    <w:rsid w:val="005C0689"/>
    <w:rsid w:val="005C0EAC"/>
    <w:rsid w:val="005C139F"/>
    <w:rsid w:val="005C2773"/>
    <w:rsid w:val="005C2D26"/>
    <w:rsid w:val="005C2E30"/>
    <w:rsid w:val="005C598D"/>
    <w:rsid w:val="005C621D"/>
    <w:rsid w:val="005C72F9"/>
    <w:rsid w:val="005C7FC9"/>
    <w:rsid w:val="005D1D3E"/>
    <w:rsid w:val="005D3F9A"/>
    <w:rsid w:val="005D4644"/>
    <w:rsid w:val="005D5917"/>
    <w:rsid w:val="005D5995"/>
    <w:rsid w:val="005D5D35"/>
    <w:rsid w:val="005D7ACE"/>
    <w:rsid w:val="005E15C6"/>
    <w:rsid w:val="005E16EA"/>
    <w:rsid w:val="005E19F3"/>
    <w:rsid w:val="005E1C61"/>
    <w:rsid w:val="005E369B"/>
    <w:rsid w:val="005E3A2C"/>
    <w:rsid w:val="005E3BF5"/>
    <w:rsid w:val="005E3F9D"/>
    <w:rsid w:val="005F027B"/>
    <w:rsid w:val="005F0F2C"/>
    <w:rsid w:val="005F1601"/>
    <w:rsid w:val="005F48EF"/>
    <w:rsid w:val="005F56D7"/>
    <w:rsid w:val="005F5AE4"/>
    <w:rsid w:val="005F5F70"/>
    <w:rsid w:val="005F6990"/>
    <w:rsid w:val="005F797D"/>
    <w:rsid w:val="006001D2"/>
    <w:rsid w:val="0060207C"/>
    <w:rsid w:val="00605B50"/>
    <w:rsid w:val="00606BB5"/>
    <w:rsid w:val="006105B8"/>
    <w:rsid w:val="00611F35"/>
    <w:rsid w:val="00612F56"/>
    <w:rsid w:val="00613828"/>
    <w:rsid w:val="00613870"/>
    <w:rsid w:val="00613D04"/>
    <w:rsid w:val="00614AF0"/>
    <w:rsid w:val="00616448"/>
    <w:rsid w:val="00616809"/>
    <w:rsid w:val="00616A71"/>
    <w:rsid w:val="0061795A"/>
    <w:rsid w:val="00620AD1"/>
    <w:rsid w:val="0062153D"/>
    <w:rsid w:val="006225B3"/>
    <w:rsid w:val="006226CE"/>
    <w:rsid w:val="00622FDF"/>
    <w:rsid w:val="00623123"/>
    <w:rsid w:val="00634F98"/>
    <w:rsid w:val="00635BF8"/>
    <w:rsid w:val="00637294"/>
    <w:rsid w:val="00637B6B"/>
    <w:rsid w:val="00640D21"/>
    <w:rsid w:val="006415DF"/>
    <w:rsid w:val="00644531"/>
    <w:rsid w:val="00644C73"/>
    <w:rsid w:val="00644EF0"/>
    <w:rsid w:val="006456E2"/>
    <w:rsid w:val="00645FC7"/>
    <w:rsid w:val="006479E7"/>
    <w:rsid w:val="006500D5"/>
    <w:rsid w:val="006526C7"/>
    <w:rsid w:val="00652C74"/>
    <w:rsid w:val="0065314E"/>
    <w:rsid w:val="006562E6"/>
    <w:rsid w:val="006575A3"/>
    <w:rsid w:val="00660A79"/>
    <w:rsid w:val="00661904"/>
    <w:rsid w:val="006621AA"/>
    <w:rsid w:val="00662AEB"/>
    <w:rsid w:val="00662E37"/>
    <w:rsid w:val="00664743"/>
    <w:rsid w:val="00665E68"/>
    <w:rsid w:val="00665E91"/>
    <w:rsid w:val="00666071"/>
    <w:rsid w:val="0066658E"/>
    <w:rsid w:val="00666FC3"/>
    <w:rsid w:val="00670185"/>
    <w:rsid w:val="00673964"/>
    <w:rsid w:val="00673B9B"/>
    <w:rsid w:val="00673F85"/>
    <w:rsid w:val="006748E7"/>
    <w:rsid w:val="00680599"/>
    <w:rsid w:val="00682648"/>
    <w:rsid w:val="00683A50"/>
    <w:rsid w:val="00683B2E"/>
    <w:rsid w:val="00684306"/>
    <w:rsid w:val="006844DC"/>
    <w:rsid w:val="00686645"/>
    <w:rsid w:val="00686EBD"/>
    <w:rsid w:val="006877B6"/>
    <w:rsid w:val="0069593D"/>
    <w:rsid w:val="00695A7E"/>
    <w:rsid w:val="006963D3"/>
    <w:rsid w:val="00696E11"/>
    <w:rsid w:val="006976B9"/>
    <w:rsid w:val="00697935"/>
    <w:rsid w:val="006A0642"/>
    <w:rsid w:val="006A102E"/>
    <w:rsid w:val="006A18BC"/>
    <w:rsid w:val="006A3379"/>
    <w:rsid w:val="006A7596"/>
    <w:rsid w:val="006B053E"/>
    <w:rsid w:val="006B0FC1"/>
    <w:rsid w:val="006B0FCA"/>
    <w:rsid w:val="006B19DF"/>
    <w:rsid w:val="006B4F82"/>
    <w:rsid w:val="006B5124"/>
    <w:rsid w:val="006B59F2"/>
    <w:rsid w:val="006B6525"/>
    <w:rsid w:val="006C1CD4"/>
    <w:rsid w:val="006C3D80"/>
    <w:rsid w:val="006C7324"/>
    <w:rsid w:val="006C7330"/>
    <w:rsid w:val="006D100E"/>
    <w:rsid w:val="006D1AD3"/>
    <w:rsid w:val="006D1DE0"/>
    <w:rsid w:val="006D30D1"/>
    <w:rsid w:val="006D3317"/>
    <w:rsid w:val="006D3878"/>
    <w:rsid w:val="006D4778"/>
    <w:rsid w:val="006D5552"/>
    <w:rsid w:val="006D5BE7"/>
    <w:rsid w:val="006D646D"/>
    <w:rsid w:val="006D7ABC"/>
    <w:rsid w:val="006D7D65"/>
    <w:rsid w:val="006E026B"/>
    <w:rsid w:val="006E52E0"/>
    <w:rsid w:val="006E5449"/>
    <w:rsid w:val="006E66DB"/>
    <w:rsid w:val="006E6F84"/>
    <w:rsid w:val="006F0A2E"/>
    <w:rsid w:val="006F456A"/>
    <w:rsid w:val="006F745D"/>
    <w:rsid w:val="006F7654"/>
    <w:rsid w:val="00700DA6"/>
    <w:rsid w:val="007013CB"/>
    <w:rsid w:val="007028E4"/>
    <w:rsid w:val="0070448F"/>
    <w:rsid w:val="007045D9"/>
    <w:rsid w:val="0070554A"/>
    <w:rsid w:val="0071181A"/>
    <w:rsid w:val="007122A8"/>
    <w:rsid w:val="00713F1E"/>
    <w:rsid w:val="00715096"/>
    <w:rsid w:val="0071799F"/>
    <w:rsid w:val="00720157"/>
    <w:rsid w:val="007226AD"/>
    <w:rsid w:val="00722F5B"/>
    <w:rsid w:val="00723503"/>
    <w:rsid w:val="0072506B"/>
    <w:rsid w:val="00725B85"/>
    <w:rsid w:val="00725F8B"/>
    <w:rsid w:val="00726159"/>
    <w:rsid w:val="00730716"/>
    <w:rsid w:val="00730934"/>
    <w:rsid w:val="00732642"/>
    <w:rsid w:val="00733689"/>
    <w:rsid w:val="00734513"/>
    <w:rsid w:val="0073480E"/>
    <w:rsid w:val="00734B2C"/>
    <w:rsid w:val="00735AED"/>
    <w:rsid w:val="00737242"/>
    <w:rsid w:val="007378C1"/>
    <w:rsid w:val="00740CEE"/>
    <w:rsid w:val="00742A7B"/>
    <w:rsid w:val="007433C7"/>
    <w:rsid w:val="00743466"/>
    <w:rsid w:val="0074381A"/>
    <w:rsid w:val="00743DDD"/>
    <w:rsid w:val="00745C42"/>
    <w:rsid w:val="0074608B"/>
    <w:rsid w:val="00747396"/>
    <w:rsid w:val="007474C8"/>
    <w:rsid w:val="0075020E"/>
    <w:rsid w:val="00750582"/>
    <w:rsid w:val="00751400"/>
    <w:rsid w:val="0075406F"/>
    <w:rsid w:val="00754B4C"/>
    <w:rsid w:val="007561D8"/>
    <w:rsid w:val="00760122"/>
    <w:rsid w:val="0076288C"/>
    <w:rsid w:val="00762D75"/>
    <w:rsid w:val="007645E0"/>
    <w:rsid w:val="007647A3"/>
    <w:rsid w:val="00767211"/>
    <w:rsid w:val="007712A7"/>
    <w:rsid w:val="00771302"/>
    <w:rsid w:val="00771A93"/>
    <w:rsid w:val="00771F9F"/>
    <w:rsid w:val="0077462C"/>
    <w:rsid w:val="0077755F"/>
    <w:rsid w:val="0078550D"/>
    <w:rsid w:val="00785C23"/>
    <w:rsid w:val="00785EF6"/>
    <w:rsid w:val="0078651D"/>
    <w:rsid w:val="00786C53"/>
    <w:rsid w:val="00787889"/>
    <w:rsid w:val="00791BF3"/>
    <w:rsid w:val="00792A6C"/>
    <w:rsid w:val="00793104"/>
    <w:rsid w:val="007A11C6"/>
    <w:rsid w:val="007A1ED6"/>
    <w:rsid w:val="007A2B4F"/>
    <w:rsid w:val="007A5968"/>
    <w:rsid w:val="007B34A8"/>
    <w:rsid w:val="007B35CA"/>
    <w:rsid w:val="007B53B8"/>
    <w:rsid w:val="007B7D0C"/>
    <w:rsid w:val="007C61A8"/>
    <w:rsid w:val="007C67A8"/>
    <w:rsid w:val="007D3BE7"/>
    <w:rsid w:val="007D3CC1"/>
    <w:rsid w:val="007D4183"/>
    <w:rsid w:val="007D5AC1"/>
    <w:rsid w:val="007D5C61"/>
    <w:rsid w:val="007D69E5"/>
    <w:rsid w:val="007D7D9A"/>
    <w:rsid w:val="007E1BE4"/>
    <w:rsid w:val="007E4222"/>
    <w:rsid w:val="007E6C38"/>
    <w:rsid w:val="007F4F4F"/>
    <w:rsid w:val="007F7323"/>
    <w:rsid w:val="00800B06"/>
    <w:rsid w:val="008011C0"/>
    <w:rsid w:val="00804105"/>
    <w:rsid w:val="00804975"/>
    <w:rsid w:val="00812A2A"/>
    <w:rsid w:val="0081397B"/>
    <w:rsid w:val="008159B1"/>
    <w:rsid w:val="00815DCC"/>
    <w:rsid w:val="0082128B"/>
    <w:rsid w:val="008215E8"/>
    <w:rsid w:val="00821F9C"/>
    <w:rsid w:val="008239E2"/>
    <w:rsid w:val="00823AB0"/>
    <w:rsid w:val="00823E1E"/>
    <w:rsid w:val="00824BB4"/>
    <w:rsid w:val="00824CA1"/>
    <w:rsid w:val="00824F6E"/>
    <w:rsid w:val="00825B79"/>
    <w:rsid w:val="00827355"/>
    <w:rsid w:val="00832378"/>
    <w:rsid w:val="00832ABA"/>
    <w:rsid w:val="00832F1E"/>
    <w:rsid w:val="00842035"/>
    <w:rsid w:val="00842D17"/>
    <w:rsid w:val="0084300A"/>
    <w:rsid w:val="00843027"/>
    <w:rsid w:val="00844A9D"/>
    <w:rsid w:val="0084508A"/>
    <w:rsid w:val="00847045"/>
    <w:rsid w:val="008475B9"/>
    <w:rsid w:val="00850708"/>
    <w:rsid w:val="00851891"/>
    <w:rsid w:val="00851D7B"/>
    <w:rsid w:val="00854DEC"/>
    <w:rsid w:val="00857A3B"/>
    <w:rsid w:val="008602DE"/>
    <w:rsid w:val="00861F16"/>
    <w:rsid w:val="00863630"/>
    <w:rsid w:val="00866436"/>
    <w:rsid w:val="00870F93"/>
    <w:rsid w:val="008755F7"/>
    <w:rsid w:val="008767CB"/>
    <w:rsid w:val="00881188"/>
    <w:rsid w:val="00882B6B"/>
    <w:rsid w:val="0088522B"/>
    <w:rsid w:val="00885969"/>
    <w:rsid w:val="00891DD3"/>
    <w:rsid w:val="008944CB"/>
    <w:rsid w:val="008946D5"/>
    <w:rsid w:val="0089531F"/>
    <w:rsid w:val="008A0635"/>
    <w:rsid w:val="008A13D9"/>
    <w:rsid w:val="008A1DD8"/>
    <w:rsid w:val="008A29F7"/>
    <w:rsid w:val="008A36C9"/>
    <w:rsid w:val="008A3F03"/>
    <w:rsid w:val="008B331E"/>
    <w:rsid w:val="008B43C1"/>
    <w:rsid w:val="008B5656"/>
    <w:rsid w:val="008B5F5B"/>
    <w:rsid w:val="008B7990"/>
    <w:rsid w:val="008C0610"/>
    <w:rsid w:val="008C0F0C"/>
    <w:rsid w:val="008C1374"/>
    <w:rsid w:val="008C1444"/>
    <w:rsid w:val="008C21A1"/>
    <w:rsid w:val="008C2BB7"/>
    <w:rsid w:val="008C2EDE"/>
    <w:rsid w:val="008C5666"/>
    <w:rsid w:val="008D4FE9"/>
    <w:rsid w:val="008D5AE9"/>
    <w:rsid w:val="008D6481"/>
    <w:rsid w:val="008D6A04"/>
    <w:rsid w:val="008D6F51"/>
    <w:rsid w:val="008E1373"/>
    <w:rsid w:val="008E1AED"/>
    <w:rsid w:val="008E490E"/>
    <w:rsid w:val="008F3B12"/>
    <w:rsid w:val="008F3E7B"/>
    <w:rsid w:val="008F4000"/>
    <w:rsid w:val="008F60A9"/>
    <w:rsid w:val="008F63A4"/>
    <w:rsid w:val="008F6B8A"/>
    <w:rsid w:val="008F6CCA"/>
    <w:rsid w:val="00901415"/>
    <w:rsid w:val="00902505"/>
    <w:rsid w:val="009037FA"/>
    <w:rsid w:val="00903D80"/>
    <w:rsid w:val="009065E7"/>
    <w:rsid w:val="009070F2"/>
    <w:rsid w:val="00911927"/>
    <w:rsid w:val="009119E9"/>
    <w:rsid w:val="00912317"/>
    <w:rsid w:val="00914FF0"/>
    <w:rsid w:val="00915368"/>
    <w:rsid w:val="00916CC1"/>
    <w:rsid w:val="009179A8"/>
    <w:rsid w:val="00920198"/>
    <w:rsid w:val="00920FEC"/>
    <w:rsid w:val="00923D8F"/>
    <w:rsid w:val="00924961"/>
    <w:rsid w:val="0092709D"/>
    <w:rsid w:val="009276EB"/>
    <w:rsid w:val="0093043D"/>
    <w:rsid w:val="00933583"/>
    <w:rsid w:val="0093419A"/>
    <w:rsid w:val="00935DE9"/>
    <w:rsid w:val="00941768"/>
    <w:rsid w:val="00942C1F"/>
    <w:rsid w:val="00942DB5"/>
    <w:rsid w:val="00943046"/>
    <w:rsid w:val="00943F06"/>
    <w:rsid w:val="00944639"/>
    <w:rsid w:val="0094628A"/>
    <w:rsid w:val="0094650D"/>
    <w:rsid w:val="00947161"/>
    <w:rsid w:val="009476AA"/>
    <w:rsid w:val="00950FB8"/>
    <w:rsid w:val="00951008"/>
    <w:rsid w:val="00951419"/>
    <w:rsid w:val="00951BA4"/>
    <w:rsid w:val="009531C8"/>
    <w:rsid w:val="00957114"/>
    <w:rsid w:val="009571A2"/>
    <w:rsid w:val="00960F1D"/>
    <w:rsid w:val="0096223D"/>
    <w:rsid w:val="00962B7A"/>
    <w:rsid w:val="00963917"/>
    <w:rsid w:val="00964ACB"/>
    <w:rsid w:val="00965807"/>
    <w:rsid w:val="00971263"/>
    <w:rsid w:val="00971CA2"/>
    <w:rsid w:val="00971FBD"/>
    <w:rsid w:val="0097289A"/>
    <w:rsid w:val="009735B0"/>
    <w:rsid w:val="00977951"/>
    <w:rsid w:val="00981E8C"/>
    <w:rsid w:val="00983AE3"/>
    <w:rsid w:val="009848C6"/>
    <w:rsid w:val="009851E8"/>
    <w:rsid w:val="00986859"/>
    <w:rsid w:val="009869D2"/>
    <w:rsid w:val="00987375"/>
    <w:rsid w:val="009906CE"/>
    <w:rsid w:val="009935E6"/>
    <w:rsid w:val="0099367C"/>
    <w:rsid w:val="0099442E"/>
    <w:rsid w:val="00995016"/>
    <w:rsid w:val="00995E8E"/>
    <w:rsid w:val="009A0EA9"/>
    <w:rsid w:val="009A1901"/>
    <w:rsid w:val="009A27E3"/>
    <w:rsid w:val="009A4944"/>
    <w:rsid w:val="009A705D"/>
    <w:rsid w:val="009B179A"/>
    <w:rsid w:val="009B1AD3"/>
    <w:rsid w:val="009B4991"/>
    <w:rsid w:val="009B4AD2"/>
    <w:rsid w:val="009B7425"/>
    <w:rsid w:val="009C4D36"/>
    <w:rsid w:val="009C550F"/>
    <w:rsid w:val="009C7DFC"/>
    <w:rsid w:val="009D0CAC"/>
    <w:rsid w:val="009D2884"/>
    <w:rsid w:val="009D3274"/>
    <w:rsid w:val="009D4496"/>
    <w:rsid w:val="009D4BF1"/>
    <w:rsid w:val="009D5E61"/>
    <w:rsid w:val="009D74C7"/>
    <w:rsid w:val="009E0879"/>
    <w:rsid w:val="009E0FC6"/>
    <w:rsid w:val="009E121D"/>
    <w:rsid w:val="009E16D3"/>
    <w:rsid w:val="009E267E"/>
    <w:rsid w:val="009E27A6"/>
    <w:rsid w:val="009E3580"/>
    <w:rsid w:val="009E4B5B"/>
    <w:rsid w:val="009E4BFA"/>
    <w:rsid w:val="009E6887"/>
    <w:rsid w:val="009E69AF"/>
    <w:rsid w:val="009E7A5E"/>
    <w:rsid w:val="009F0670"/>
    <w:rsid w:val="009F0A18"/>
    <w:rsid w:val="009F1CD1"/>
    <w:rsid w:val="009F2065"/>
    <w:rsid w:val="009F24C0"/>
    <w:rsid w:val="009F2DC1"/>
    <w:rsid w:val="009F43BE"/>
    <w:rsid w:val="009F56BC"/>
    <w:rsid w:val="009F5B2E"/>
    <w:rsid w:val="009F5EC6"/>
    <w:rsid w:val="009F5F27"/>
    <w:rsid w:val="00A01BD4"/>
    <w:rsid w:val="00A057E9"/>
    <w:rsid w:val="00A057F1"/>
    <w:rsid w:val="00A070C9"/>
    <w:rsid w:val="00A12270"/>
    <w:rsid w:val="00A123C9"/>
    <w:rsid w:val="00A12795"/>
    <w:rsid w:val="00A12BF8"/>
    <w:rsid w:val="00A12ECE"/>
    <w:rsid w:val="00A139FA"/>
    <w:rsid w:val="00A15061"/>
    <w:rsid w:val="00A15FA2"/>
    <w:rsid w:val="00A262E3"/>
    <w:rsid w:val="00A2793C"/>
    <w:rsid w:val="00A307D0"/>
    <w:rsid w:val="00A31738"/>
    <w:rsid w:val="00A3223D"/>
    <w:rsid w:val="00A34DCA"/>
    <w:rsid w:val="00A365F0"/>
    <w:rsid w:val="00A36DCD"/>
    <w:rsid w:val="00A36E0F"/>
    <w:rsid w:val="00A37E8F"/>
    <w:rsid w:val="00A407C6"/>
    <w:rsid w:val="00A412F3"/>
    <w:rsid w:val="00A416C5"/>
    <w:rsid w:val="00A420B2"/>
    <w:rsid w:val="00A47CF2"/>
    <w:rsid w:val="00A50C16"/>
    <w:rsid w:val="00A52DA6"/>
    <w:rsid w:val="00A52E1E"/>
    <w:rsid w:val="00A52F3E"/>
    <w:rsid w:val="00A53386"/>
    <w:rsid w:val="00A54F67"/>
    <w:rsid w:val="00A56B90"/>
    <w:rsid w:val="00A56BE6"/>
    <w:rsid w:val="00A57720"/>
    <w:rsid w:val="00A6043A"/>
    <w:rsid w:val="00A61293"/>
    <w:rsid w:val="00A6196F"/>
    <w:rsid w:val="00A61A3C"/>
    <w:rsid w:val="00A66317"/>
    <w:rsid w:val="00A700D4"/>
    <w:rsid w:val="00A706AF"/>
    <w:rsid w:val="00A7076B"/>
    <w:rsid w:val="00A70E32"/>
    <w:rsid w:val="00A7163F"/>
    <w:rsid w:val="00A75102"/>
    <w:rsid w:val="00A77982"/>
    <w:rsid w:val="00A80198"/>
    <w:rsid w:val="00A801F8"/>
    <w:rsid w:val="00A804BA"/>
    <w:rsid w:val="00A814EB"/>
    <w:rsid w:val="00A81B48"/>
    <w:rsid w:val="00A821AA"/>
    <w:rsid w:val="00A826FE"/>
    <w:rsid w:val="00A83E95"/>
    <w:rsid w:val="00A84182"/>
    <w:rsid w:val="00A84AD9"/>
    <w:rsid w:val="00A852BF"/>
    <w:rsid w:val="00A86C44"/>
    <w:rsid w:val="00A87BD2"/>
    <w:rsid w:val="00A87CEC"/>
    <w:rsid w:val="00A92C90"/>
    <w:rsid w:val="00A93039"/>
    <w:rsid w:val="00A940CF"/>
    <w:rsid w:val="00A97DC8"/>
    <w:rsid w:val="00AA563A"/>
    <w:rsid w:val="00AA7051"/>
    <w:rsid w:val="00AB117C"/>
    <w:rsid w:val="00AB1FB4"/>
    <w:rsid w:val="00AB3B45"/>
    <w:rsid w:val="00AB4114"/>
    <w:rsid w:val="00AB5368"/>
    <w:rsid w:val="00AB6FAA"/>
    <w:rsid w:val="00AC008E"/>
    <w:rsid w:val="00AC29CB"/>
    <w:rsid w:val="00AD052B"/>
    <w:rsid w:val="00AD098E"/>
    <w:rsid w:val="00AD24B4"/>
    <w:rsid w:val="00AD311A"/>
    <w:rsid w:val="00AD3A83"/>
    <w:rsid w:val="00AD56F5"/>
    <w:rsid w:val="00AD614D"/>
    <w:rsid w:val="00AD6C1D"/>
    <w:rsid w:val="00AD772E"/>
    <w:rsid w:val="00AE1976"/>
    <w:rsid w:val="00AE1C2B"/>
    <w:rsid w:val="00AE26FA"/>
    <w:rsid w:val="00AE29CA"/>
    <w:rsid w:val="00AE38BE"/>
    <w:rsid w:val="00AE40C2"/>
    <w:rsid w:val="00AE4AAA"/>
    <w:rsid w:val="00AE521A"/>
    <w:rsid w:val="00AF0980"/>
    <w:rsid w:val="00AF0CB5"/>
    <w:rsid w:val="00AF3BBF"/>
    <w:rsid w:val="00AF4730"/>
    <w:rsid w:val="00AF51E1"/>
    <w:rsid w:val="00AF66BF"/>
    <w:rsid w:val="00AF6D08"/>
    <w:rsid w:val="00B00C80"/>
    <w:rsid w:val="00B02093"/>
    <w:rsid w:val="00B0373E"/>
    <w:rsid w:val="00B05532"/>
    <w:rsid w:val="00B06ABD"/>
    <w:rsid w:val="00B06E85"/>
    <w:rsid w:val="00B1018B"/>
    <w:rsid w:val="00B114E3"/>
    <w:rsid w:val="00B11C41"/>
    <w:rsid w:val="00B12130"/>
    <w:rsid w:val="00B122D3"/>
    <w:rsid w:val="00B12CB1"/>
    <w:rsid w:val="00B1325F"/>
    <w:rsid w:val="00B13ABA"/>
    <w:rsid w:val="00B16AA2"/>
    <w:rsid w:val="00B17236"/>
    <w:rsid w:val="00B176F0"/>
    <w:rsid w:val="00B20B3E"/>
    <w:rsid w:val="00B23312"/>
    <w:rsid w:val="00B24CA3"/>
    <w:rsid w:val="00B267F5"/>
    <w:rsid w:val="00B27BE9"/>
    <w:rsid w:val="00B27CAA"/>
    <w:rsid w:val="00B3059B"/>
    <w:rsid w:val="00B306A1"/>
    <w:rsid w:val="00B30707"/>
    <w:rsid w:val="00B30918"/>
    <w:rsid w:val="00B30A59"/>
    <w:rsid w:val="00B327B1"/>
    <w:rsid w:val="00B33053"/>
    <w:rsid w:val="00B351EC"/>
    <w:rsid w:val="00B35912"/>
    <w:rsid w:val="00B35B96"/>
    <w:rsid w:val="00B3608E"/>
    <w:rsid w:val="00B36FF6"/>
    <w:rsid w:val="00B40EEB"/>
    <w:rsid w:val="00B41160"/>
    <w:rsid w:val="00B4127A"/>
    <w:rsid w:val="00B41A7F"/>
    <w:rsid w:val="00B46BDB"/>
    <w:rsid w:val="00B503EF"/>
    <w:rsid w:val="00B51CC5"/>
    <w:rsid w:val="00B53779"/>
    <w:rsid w:val="00B54902"/>
    <w:rsid w:val="00B54DCD"/>
    <w:rsid w:val="00B6239B"/>
    <w:rsid w:val="00B62F80"/>
    <w:rsid w:val="00B6606E"/>
    <w:rsid w:val="00B70876"/>
    <w:rsid w:val="00B72581"/>
    <w:rsid w:val="00B73862"/>
    <w:rsid w:val="00B73E0C"/>
    <w:rsid w:val="00B74418"/>
    <w:rsid w:val="00B7474A"/>
    <w:rsid w:val="00B74A56"/>
    <w:rsid w:val="00B761B9"/>
    <w:rsid w:val="00B84804"/>
    <w:rsid w:val="00B86243"/>
    <w:rsid w:val="00B8674B"/>
    <w:rsid w:val="00B909A1"/>
    <w:rsid w:val="00B91AC5"/>
    <w:rsid w:val="00B923B3"/>
    <w:rsid w:val="00B93F86"/>
    <w:rsid w:val="00B962EB"/>
    <w:rsid w:val="00B96FFD"/>
    <w:rsid w:val="00B9764F"/>
    <w:rsid w:val="00BA018F"/>
    <w:rsid w:val="00BA1446"/>
    <w:rsid w:val="00BA28C5"/>
    <w:rsid w:val="00BA3DA8"/>
    <w:rsid w:val="00BA503C"/>
    <w:rsid w:val="00BA7AE8"/>
    <w:rsid w:val="00BA7D62"/>
    <w:rsid w:val="00BB0ADE"/>
    <w:rsid w:val="00BB0E37"/>
    <w:rsid w:val="00BB4362"/>
    <w:rsid w:val="00BB7100"/>
    <w:rsid w:val="00BC0364"/>
    <w:rsid w:val="00BC03EE"/>
    <w:rsid w:val="00BC214C"/>
    <w:rsid w:val="00BC21FF"/>
    <w:rsid w:val="00BC25CB"/>
    <w:rsid w:val="00BC43DB"/>
    <w:rsid w:val="00BC4F74"/>
    <w:rsid w:val="00BC66CD"/>
    <w:rsid w:val="00BD10C5"/>
    <w:rsid w:val="00BD24DB"/>
    <w:rsid w:val="00BD3147"/>
    <w:rsid w:val="00BD4470"/>
    <w:rsid w:val="00BD60F8"/>
    <w:rsid w:val="00BD6627"/>
    <w:rsid w:val="00BE246A"/>
    <w:rsid w:val="00BE249F"/>
    <w:rsid w:val="00BE34C5"/>
    <w:rsid w:val="00BE38F5"/>
    <w:rsid w:val="00BE4422"/>
    <w:rsid w:val="00BE58B1"/>
    <w:rsid w:val="00BE5DBF"/>
    <w:rsid w:val="00BF4996"/>
    <w:rsid w:val="00BF52D6"/>
    <w:rsid w:val="00BF5444"/>
    <w:rsid w:val="00BF5BFC"/>
    <w:rsid w:val="00BF7283"/>
    <w:rsid w:val="00BF776D"/>
    <w:rsid w:val="00C00E3D"/>
    <w:rsid w:val="00C03771"/>
    <w:rsid w:val="00C06F4E"/>
    <w:rsid w:val="00C06F60"/>
    <w:rsid w:val="00C12471"/>
    <w:rsid w:val="00C1617F"/>
    <w:rsid w:val="00C1679D"/>
    <w:rsid w:val="00C17310"/>
    <w:rsid w:val="00C173BA"/>
    <w:rsid w:val="00C231EC"/>
    <w:rsid w:val="00C23219"/>
    <w:rsid w:val="00C23BC2"/>
    <w:rsid w:val="00C2449B"/>
    <w:rsid w:val="00C25407"/>
    <w:rsid w:val="00C257EB"/>
    <w:rsid w:val="00C26127"/>
    <w:rsid w:val="00C26346"/>
    <w:rsid w:val="00C325AA"/>
    <w:rsid w:val="00C34F0F"/>
    <w:rsid w:val="00C35283"/>
    <w:rsid w:val="00C3627A"/>
    <w:rsid w:val="00C3734D"/>
    <w:rsid w:val="00C3793E"/>
    <w:rsid w:val="00C40766"/>
    <w:rsid w:val="00C4266E"/>
    <w:rsid w:val="00C460BC"/>
    <w:rsid w:val="00C467F6"/>
    <w:rsid w:val="00C523BA"/>
    <w:rsid w:val="00C53599"/>
    <w:rsid w:val="00C540DE"/>
    <w:rsid w:val="00C5512C"/>
    <w:rsid w:val="00C5632A"/>
    <w:rsid w:val="00C5704D"/>
    <w:rsid w:val="00C57A09"/>
    <w:rsid w:val="00C60502"/>
    <w:rsid w:val="00C636EA"/>
    <w:rsid w:val="00C6477C"/>
    <w:rsid w:val="00C64B2E"/>
    <w:rsid w:val="00C7000C"/>
    <w:rsid w:val="00C70FBC"/>
    <w:rsid w:val="00C73570"/>
    <w:rsid w:val="00C743A4"/>
    <w:rsid w:val="00C751CB"/>
    <w:rsid w:val="00C75EE8"/>
    <w:rsid w:val="00C76288"/>
    <w:rsid w:val="00C81381"/>
    <w:rsid w:val="00C83CAB"/>
    <w:rsid w:val="00C84DF6"/>
    <w:rsid w:val="00C875D7"/>
    <w:rsid w:val="00C91035"/>
    <w:rsid w:val="00C91E9E"/>
    <w:rsid w:val="00C93C47"/>
    <w:rsid w:val="00C94CDD"/>
    <w:rsid w:val="00CA09FC"/>
    <w:rsid w:val="00CA3A86"/>
    <w:rsid w:val="00CA4DA5"/>
    <w:rsid w:val="00CA528C"/>
    <w:rsid w:val="00CA664F"/>
    <w:rsid w:val="00CA76BA"/>
    <w:rsid w:val="00CA7B07"/>
    <w:rsid w:val="00CB014D"/>
    <w:rsid w:val="00CB03F7"/>
    <w:rsid w:val="00CB0577"/>
    <w:rsid w:val="00CB1967"/>
    <w:rsid w:val="00CB40BA"/>
    <w:rsid w:val="00CB5F47"/>
    <w:rsid w:val="00CC1529"/>
    <w:rsid w:val="00CC1721"/>
    <w:rsid w:val="00CC1938"/>
    <w:rsid w:val="00CC1F1A"/>
    <w:rsid w:val="00CC6141"/>
    <w:rsid w:val="00CC623A"/>
    <w:rsid w:val="00CC650D"/>
    <w:rsid w:val="00CD0EA3"/>
    <w:rsid w:val="00CD101A"/>
    <w:rsid w:val="00CD1157"/>
    <w:rsid w:val="00CD1165"/>
    <w:rsid w:val="00CD15E6"/>
    <w:rsid w:val="00CD2784"/>
    <w:rsid w:val="00CD2D44"/>
    <w:rsid w:val="00CD30E0"/>
    <w:rsid w:val="00CD39C2"/>
    <w:rsid w:val="00CD48AE"/>
    <w:rsid w:val="00CD5575"/>
    <w:rsid w:val="00CD6EF7"/>
    <w:rsid w:val="00CE32AE"/>
    <w:rsid w:val="00CE43DD"/>
    <w:rsid w:val="00CE4EC6"/>
    <w:rsid w:val="00CE5C16"/>
    <w:rsid w:val="00CE658E"/>
    <w:rsid w:val="00CE7709"/>
    <w:rsid w:val="00CE78B6"/>
    <w:rsid w:val="00CF32F1"/>
    <w:rsid w:val="00CF3BBC"/>
    <w:rsid w:val="00CF467C"/>
    <w:rsid w:val="00CF6B3F"/>
    <w:rsid w:val="00D0258A"/>
    <w:rsid w:val="00D02932"/>
    <w:rsid w:val="00D03F25"/>
    <w:rsid w:val="00D04FD9"/>
    <w:rsid w:val="00D0698C"/>
    <w:rsid w:val="00D112C7"/>
    <w:rsid w:val="00D122C3"/>
    <w:rsid w:val="00D16859"/>
    <w:rsid w:val="00D1743F"/>
    <w:rsid w:val="00D17729"/>
    <w:rsid w:val="00D17F1D"/>
    <w:rsid w:val="00D20BD9"/>
    <w:rsid w:val="00D21799"/>
    <w:rsid w:val="00D21DE5"/>
    <w:rsid w:val="00D225C8"/>
    <w:rsid w:val="00D22A9D"/>
    <w:rsid w:val="00D2324D"/>
    <w:rsid w:val="00D2557D"/>
    <w:rsid w:val="00D278F8"/>
    <w:rsid w:val="00D27A79"/>
    <w:rsid w:val="00D305D8"/>
    <w:rsid w:val="00D3445C"/>
    <w:rsid w:val="00D348B0"/>
    <w:rsid w:val="00D35058"/>
    <w:rsid w:val="00D35640"/>
    <w:rsid w:val="00D37329"/>
    <w:rsid w:val="00D37904"/>
    <w:rsid w:val="00D37B15"/>
    <w:rsid w:val="00D4004C"/>
    <w:rsid w:val="00D4171D"/>
    <w:rsid w:val="00D4313C"/>
    <w:rsid w:val="00D44D48"/>
    <w:rsid w:val="00D47940"/>
    <w:rsid w:val="00D51A5C"/>
    <w:rsid w:val="00D56EE3"/>
    <w:rsid w:val="00D571F1"/>
    <w:rsid w:val="00D575D8"/>
    <w:rsid w:val="00D605B2"/>
    <w:rsid w:val="00D61656"/>
    <w:rsid w:val="00D62859"/>
    <w:rsid w:val="00D63BE8"/>
    <w:rsid w:val="00D64A32"/>
    <w:rsid w:val="00D65827"/>
    <w:rsid w:val="00D675BB"/>
    <w:rsid w:val="00D676C7"/>
    <w:rsid w:val="00D67AA8"/>
    <w:rsid w:val="00D72677"/>
    <w:rsid w:val="00D73420"/>
    <w:rsid w:val="00D73FBD"/>
    <w:rsid w:val="00D743D1"/>
    <w:rsid w:val="00D77957"/>
    <w:rsid w:val="00D77F88"/>
    <w:rsid w:val="00D83470"/>
    <w:rsid w:val="00D90E16"/>
    <w:rsid w:val="00D91ECB"/>
    <w:rsid w:val="00D928D8"/>
    <w:rsid w:val="00D9387C"/>
    <w:rsid w:val="00D938BE"/>
    <w:rsid w:val="00D94B21"/>
    <w:rsid w:val="00D95413"/>
    <w:rsid w:val="00DA082D"/>
    <w:rsid w:val="00DA3488"/>
    <w:rsid w:val="00DA43DC"/>
    <w:rsid w:val="00DA5396"/>
    <w:rsid w:val="00DA6415"/>
    <w:rsid w:val="00DA75C7"/>
    <w:rsid w:val="00DB014E"/>
    <w:rsid w:val="00DB288A"/>
    <w:rsid w:val="00DB30B1"/>
    <w:rsid w:val="00DB4667"/>
    <w:rsid w:val="00DB4B27"/>
    <w:rsid w:val="00DB61BA"/>
    <w:rsid w:val="00DB798B"/>
    <w:rsid w:val="00DC216E"/>
    <w:rsid w:val="00DC2624"/>
    <w:rsid w:val="00DC4A5D"/>
    <w:rsid w:val="00DC552A"/>
    <w:rsid w:val="00DC6EFB"/>
    <w:rsid w:val="00DD04C0"/>
    <w:rsid w:val="00DD059A"/>
    <w:rsid w:val="00DD4B2C"/>
    <w:rsid w:val="00DD54D7"/>
    <w:rsid w:val="00DD61FC"/>
    <w:rsid w:val="00DD6337"/>
    <w:rsid w:val="00DE1645"/>
    <w:rsid w:val="00DE1FD4"/>
    <w:rsid w:val="00DE4E34"/>
    <w:rsid w:val="00DE550D"/>
    <w:rsid w:val="00DE5B8E"/>
    <w:rsid w:val="00DF3356"/>
    <w:rsid w:val="00DF35EC"/>
    <w:rsid w:val="00DF65A8"/>
    <w:rsid w:val="00DF6E01"/>
    <w:rsid w:val="00E00F3F"/>
    <w:rsid w:val="00E013A9"/>
    <w:rsid w:val="00E05396"/>
    <w:rsid w:val="00E053FE"/>
    <w:rsid w:val="00E05802"/>
    <w:rsid w:val="00E068EB"/>
    <w:rsid w:val="00E06F59"/>
    <w:rsid w:val="00E100DA"/>
    <w:rsid w:val="00E13934"/>
    <w:rsid w:val="00E16571"/>
    <w:rsid w:val="00E174B4"/>
    <w:rsid w:val="00E2261E"/>
    <w:rsid w:val="00E228D6"/>
    <w:rsid w:val="00E25459"/>
    <w:rsid w:val="00E30306"/>
    <w:rsid w:val="00E31548"/>
    <w:rsid w:val="00E3216E"/>
    <w:rsid w:val="00E3261E"/>
    <w:rsid w:val="00E326AC"/>
    <w:rsid w:val="00E37947"/>
    <w:rsid w:val="00E37A78"/>
    <w:rsid w:val="00E41C09"/>
    <w:rsid w:val="00E4383B"/>
    <w:rsid w:val="00E45849"/>
    <w:rsid w:val="00E47D9C"/>
    <w:rsid w:val="00E502A9"/>
    <w:rsid w:val="00E50A29"/>
    <w:rsid w:val="00E51187"/>
    <w:rsid w:val="00E54F93"/>
    <w:rsid w:val="00E55666"/>
    <w:rsid w:val="00E55A6E"/>
    <w:rsid w:val="00E60977"/>
    <w:rsid w:val="00E624EA"/>
    <w:rsid w:val="00E653B8"/>
    <w:rsid w:val="00E674B8"/>
    <w:rsid w:val="00E6777B"/>
    <w:rsid w:val="00E7083B"/>
    <w:rsid w:val="00E75A12"/>
    <w:rsid w:val="00E75F36"/>
    <w:rsid w:val="00E81092"/>
    <w:rsid w:val="00E8167A"/>
    <w:rsid w:val="00E81A4D"/>
    <w:rsid w:val="00E829EE"/>
    <w:rsid w:val="00E83B19"/>
    <w:rsid w:val="00E85B4C"/>
    <w:rsid w:val="00E860D3"/>
    <w:rsid w:val="00E9077D"/>
    <w:rsid w:val="00E90854"/>
    <w:rsid w:val="00E9456D"/>
    <w:rsid w:val="00E94FB6"/>
    <w:rsid w:val="00E954D2"/>
    <w:rsid w:val="00EA0887"/>
    <w:rsid w:val="00EA1FEC"/>
    <w:rsid w:val="00EA32F9"/>
    <w:rsid w:val="00EA4EF6"/>
    <w:rsid w:val="00EA50FA"/>
    <w:rsid w:val="00EA64E4"/>
    <w:rsid w:val="00EA7D13"/>
    <w:rsid w:val="00EB00D6"/>
    <w:rsid w:val="00EB133C"/>
    <w:rsid w:val="00EB1F5E"/>
    <w:rsid w:val="00EB2EF2"/>
    <w:rsid w:val="00EB495B"/>
    <w:rsid w:val="00EB51BE"/>
    <w:rsid w:val="00EB62D8"/>
    <w:rsid w:val="00EB6550"/>
    <w:rsid w:val="00EC022F"/>
    <w:rsid w:val="00EC20A2"/>
    <w:rsid w:val="00EC47E5"/>
    <w:rsid w:val="00EC7B1F"/>
    <w:rsid w:val="00ED0A87"/>
    <w:rsid w:val="00ED19F0"/>
    <w:rsid w:val="00ED1F61"/>
    <w:rsid w:val="00ED244E"/>
    <w:rsid w:val="00ED26C9"/>
    <w:rsid w:val="00ED2BC7"/>
    <w:rsid w:val="00ED2FAE"/>
    <w:rsid w:val="00ED3A80"/>
    <w:rsid w:val="00ED3AF2"/>
    <w:rsid w:val="00ED495F"/>
    <w:rsid w:val="00ED723A"/>
    <w:rsid w:val="00EE04E7"/>
    <w:rsid w:val="00EE1996"/>
    <w:rsid w:val="00EE1D6B"/>
    <w:rsid w:val="00EE2AF7"/>
    <w:rsid w:val="00EE4346"/>
    <w:rsid w:val="00EE5240"/>
    <w:rsid w:val="00EE5FBD"/>
    <w:rsid w:val="00EE6A70"/>
    <w:rsid w:val="00EE6C78"/>
    <w:rsid w:val="00EF077B"/>
    <w:rsid w:val="00EF2709"/>
    <w:rsid w:val="00EF290E"/>
    <w:rsid w:val="00EF5482"/>
    <w:rsid w:val="00EF612B"/>
    <w:rsid w:val="00EF688E"/>
    <w:rsid w:val="00EF6C7A"/>
    <w:rsid w:val="00F03A11"/>
    <w:rsid w:val="00F0441F"/>
    <w:rsid w:val="00F0489D"/>
    <w:rsid w:val="00F05132"/>
    <w:rsid w:val="00F066A9"/>
    <w:rsid w:val="00F1153B"/>
    <w:rsid w:val="00F13F18"/>
    <w:rsid w:val="00F14C85"/>
    <w:rsid w:val="00F179D8"/>
    <w:rsid w:val="00F2619F"/>
    <w:rsid w:val="00F33635"/>
    <w:rsid w:val="00F360ED"/>
    <w:rsid w:val="00F364D6"/>
    <w:rsid w:val="00F3684D"/>
    <w:rsid w:val="00F36C55"/>
    <w:rsid w:val="00F406CE"/>
    <w:rsid w:val="00F40BE2"/>
    <w:rsid w:val="00F46707"/>
    <w:rsid w:val="00F47223"/>
    <w:rsid w:val="00F53587"/>
    <w:rsid w:val="00F5455F"/>
    <w:rsid w:val="00F55289"/>
    <w:rsid w:val="00F562E2"/>
    <w:rsid w:val="00F56394"/>
    <w:rsid w:val="00F635DA"/>
    <w:rsid w:val="00F65DE0"/>
    <w:rsid w:val="00F70175"/>
    <w:rsid w:val="00F73376"/>
    <w:rsid w:val="00F73B9A"/>
    <w:rsid w:val="00F73D03"/>
    <w:rsid w:val="00F73E92"/>
    <w:rsid w:val="00F74402"/>
    <w:rsid w:val="00F75346"/>
    <w:rsid w:val="00F76E90"/>
    <w:rsid w:val="00F77AF7"/>
    <w:rsid w:val="00F821A3"/>
    <w:rsid w:val="00F850D8"/>
    <w:rsid w:val="00F90B46"/>
    <w:rsid w:val="00F90FA0"/>
    <w:rsid w:val="00F91C0D"/>
    <w:rsid w:val="00F9296A"/>
    <w:rsid w:val="00F93168"/>
    <w:rsid w:val="00F9468B"/>
    <w:rsid w:val="00F94C4F"/>
    <w:rsid w:val="00F94DA3"/>
    <w:rsid w:val="00F95AE8"/>
    <w:rsid w:val="00FA0D29"/>
    <w:rsid w:val="00FA0FB0"/>
    <w:rsid w:val="00FA1A44"/>
    <w:rsid w:val="00FA42E4"/>
    <w:rsid w:val="00FA6032"/>
    <w:rsid w:val="00FB1B95"/>
    <w:rsid w:val="00FB22EA"/>
    <w:rsid w:val="00FB2444"/>
    <w:rsid w:val="00FB30CF"/>
    <w:rsid w:val="00FB40E4"/>
    <w:rsid w:val="00FB419C"/>
    <w:rsid w:val="00FB435D"/>
    <w:rsid w:val="00FB5A2A"/>
    <w:rsid w:val="00FB712A"/>
    <w:rsid w:val="00FC125A"/>
    <w:rsid w:val="00FC27F7"/>
    <w:rsid w:val="00FC2BE9"/>
    <w:rsid w:val="00FC681F"/>
    <w:rsid w:val="00FC6C37"/>
    <w:rsid w:val="00FD0F03"/>
    <w:rsid w:val="00FD2639"/>
    <w:rsid w:val="00FD4AA8"/>
    <w:rsid w:val="00FD50D6"/>
    <w:rsid w:val="00FD5515"/>
    <w:rsid w:val="00FD7487"/>
    <w:rsid w:val="00FD7F4A"/>
    <w:rsid w:val="00FD7F51"/>
    <w:rsid w:val="00FE0B72"/>
    <w:rsid w:val="00FE1F67"/>
    <w:rsid w:val="00FE3553"/>
    <w:rsid w:val="00FE45F6"/>
    <w:rsid w:val="00FE4CB2"/>
    <w:rsid w:val="00FE506B"/>
    <w:rsid w:val="00FF0280"/>
    <w:rsid w:val="00FF0BFF"/>
    <w:rsid w:val="00FF5697"/>
    <w:rsid w:val="00FF77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28C5"/>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semiHidden/>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semiHidden/>
    <w:rsid w:val="004B0C7E"/>
    <w:rPr>
      <w:rFonts w:asciiTheme="majorHAnsi" w:eastAsiaTheme="majorEastAsia" w:hAnsiTheme="majorHAnsi" w:cstheme="majorBidi"/>
      <w:color w:val="103656" w:themeColor="accent1" w:themeShade="7F"/>
      <w:sz w:val="24"/>
      <w:szCs w:val="24"/>
      <w:lang w:eastAsia="ko-KR"/>
    </w:rPr>
  </w:style>
  <w:style w:type="paragraph" w:customStyle="1" w:styleId="Header222222222">
    <w:name w:val="Header222222222"/>
    <w:basedOn w:val="Normal"/>
    <w:link w:val="Header222222222Char"/>
    <w:qFormat/>
    <w:rsid w:val="002F32E7"/>
    <w:rPr>
      <w:rFonts w:ascii="Arial" w:hAnsi="Arial"/>
      <w:sz w:val="28"/>
    </w:rPr>
  </w:style>
  <w:style w:type="character" w:customStyle="1" w:styleId="Header222222222Char">
    <w:name w:val="Header222222222 Char"/>
    <w:basedOn w:val="DefaultParagraphFont"/>
    <w:link w:val="Header222222222"/>
    <w:rsid w:val="002F32E7"/>
    <w:rPr>
      <w:rFonts w:ascii="Arial" w:hAnsi="Arial"/>
      <w:sz w:val="28"/>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2E4E8-CBB3-466E-B088-DD22B5A57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0</TotalTime>
  <Pages>18</Pages>
  <Words>2846</Words>
  <Characters>16226</Characters>
  <Application>Microsoft Office Word</Application>
  <DocSecurity>0</DocSecurity>
  <Lines>135</Lines>
  <Paragraphs>38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19034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david hooi</cp:lastModifiedBy>
  <cp:revision>440</cp:revision>
  <cp:lastPrinted>2019-06-04T10:53:00Z</cp:lastPrinted>
  <dcterms:created xsi:type="dcterms:W3CDTF">2019-03-11T18:36:00Z</dcterms:created>
  <dcterms:modified xsi:type="dcterms:W3CDTF">2019-06-04T10:54:00Z</dcterms:modified>
</cp:coreProperties>
</file>