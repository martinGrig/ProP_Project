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42F47A1E" w:rsidR="004A73BF" w:rsidRPr="009F7D51" w:rsidRDefault="00E37D70" w:rsidP="00B70876">
      <w:pPr>
        <w:tabs>
          <w:tab w:val="left" w:pos="10260"/>
        </w:tabs>
      </w:pPr>
      <w:r w:rsidRPr="009F7D51">
        <w:rPr>
          <w:noProof/>
          <w:lang w:eastAsia="en-US"/>
        </w:rPr>
        <mc:AlternateContent>
          <mc:Choice Requires="wps">
            <w:drawing>
              <wp:anchor distT="0" distB="0" distL="114300" distR="114300" simplePos="0" relativeHeight="251664384" behindDoc="1" locked="0" layoutInCell="1" allowOverlap="1" wp14:anchorId="0FEC829C" wp14:editId="019C37FF">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6B83FAA" id="Freeform 13" o:spid="_x0000_s1026" style="position:absolute;margin-left:-51.4pt;margin-top:-186.1pt;width:632.15pt;height:229.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00CE5C16" w:rsidRPr="009F7D51">
        <w:rPr>
          <w:noProof/>
          <w:lang w:eastAsia="en-US"/>
        </w:rPr>
        <mc:AlternateContent>
          <mc:Choice Requires="wps">
            <w:drawing>
              <wp:anchor distT="0" distB="0" distL="114300" distR="114300" simplePos="0" relativeHeight="251662336" behindDoc="1" locked="0" layoutInCell="1" allowOverlap="1" wp14:anchorId="6E7593F5" wp14:editId="77804385">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1638920" id="Freeform 10" o:spid="_x0000_s1026" style="position:absolute;margin-left:-51.4pt;margin-top:-183.45pt;width:632.15pt;height:283.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00CE5C16" w:rsidRPr="009F7D51">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1FAB5D"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00CE5C16" w:rsidRPr="009F7D51">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p>
    <w:p w14:paraId="04B3F369" w14:textId="534FFBF1" w:rsidR="004A73BF" w:rsidRPr="009F7D51" w:rsidRDefault="004A73BF" w:rsidP="00B70876">
      <w:pPr>
        <w:tabs>
          <w:tab w:val="left" w:pos="10260"/>
        </w:tabs>
      </w:pPr>
    </w:p>
    <w:p w14:paraId="068DA71D" w14:textId="77777777" w:rsidR="004A73BF" w:rsidRPr="009F7D51" w:rsidRDefault="004A73BF" w:rsidP="00B70876">
      <w:pPr>
        <w:tabs>
          <w:tab w:val="left" w:pos="10260"/>
        </w:tabs>
      </w:pPr>
    </w:p>
    <w:p w14:paraId="0350BE35" w14:textId="77777777" w:rsidR="004A73BF" w:rsidRPr="009F7D51" w:rsidRDefault="004A73BF" w:rsidP="00B70876">
      <w:pPr>
        <w:tabs>
          <w:tab w:val="left" w:pos="10260"/>
        </w:tabs>
      </w:pPr>
    </w:p>
    <w:p w14:paraId="4B9DB359" w14:textId="77777777" w:rsidR="004A73BF" w:rsidRPr="009F7D51" w:rsidRDefault="004A73BF" w:rsidP="00B70876">
      <w:pPr>
        <w:tabs>
          <w:tab w:val="left" w:pos="10260"/>
        </w:tabs>
      </w:pPr>
    </w:p>
    <w:p w14:paraId="0F0D796A" w14:textId="1DBCF49F" w:rsidR="001351ED" w:rsidRPr="009F7D51" w:rsidRDefault="003C6614" w:rsidP="00E37D70">
      <w:pPr>
        <w:tabs>
          <w:tab w:val="left" w:pos="10260"/>
        </w:tabs>
        <w:jc w:val="center"/>
      </w:pPr>
      <w:r w:rsidRPr="009F7D51">
        <w:rPr>
          <w:noProof/>
          <w:lang w:eastAsia="en-US"/>
        </w:rPr>
        <mc:AlternateContent>
          <mc:Choice Requires="wpg">
            <w:drawing>
              <wp:anchor distT="0" distB="0" distL="114300" distR="114300" simplePos="0" relativeHeight="251654144" behindDoc="1" locked="0" layoutInCell="1" allowOverlap="1" wp14:anchorId="4FDB817A" wp14:editId="559A1346">
                <wp:simplePos x="0" y="0"/>
                <wp:positionH relativeFrom="column">
                  <wp:posOffset>-676276</wp:posOffset>
                </wp:positionH>
                <wp:positionV relativeFrom="paragraph">
                  <wp:posOffset>4200525</wp:posOffset>
                </wp:positionV>
                <wp:extent cx="8028305" cy="53708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53708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D9DE635" id="Group 16" o:spid="_x0000_s1026" style="position:absolute;margin-left:-53.25pt;margin-top:330.75pt;width:632.15pt;height:422.9pt;rotation:180;z-index:-251662336;mso-height-relative:margin"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E37D70" w:rsidRPr="009F7D51">
        <w:rPr>
          <w:noProof/>
        </w:rPr>
        <w:drawing>
          <wp:inline distT="0" distB="0" distL="0" distR="0" wp14:anchorId="674226D0" wp14:editId="6FD7E310">
            <wp:extent cx="5212080" cy="52120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inline>
        </w:drawing>
      </w:r>
    </w:p>
    <w:p w14:paraId="12F79FBE" w14:textId="2167949C" w:rsidR="001351ED" w:rsidRPr="009F7D51" w:rsidRDefault="003C6614">
      <w:r>
        <w:rPr>
          <w:noProof/>
          <w:lang w:eastAsia="en-US"/>
        </w:rPr>
        <mc:AlternateContent>
          <mc:Choice Requires="wps">
            <w:drawing>
              <wp:anchor distT="36576" distB="36576" distL="36576" distR="36576" simplePos="0" relativeHeight="251666432" behindDoc="0" locked="0" layoutInCell="1" allowOverlap="1" wp14:anchorId="6D4C39C9" wp14:editId="514D2789">
                <wp:simplePos x="0" y="0"/>
                <wp:positionH relativeFrom="margin">
                  <wp:posOffset>-219075</wp:posOffset>
                </wp:positionH>
                <wp:positionV relativeFrom="page">
                  <wp:posOffset>7305675</wp:posOffset>
                </wp:positionV>
                <wp:extent cx="7063740" cy="2758440"/>
                <wp:effectExtent l="0" t="0" r="381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3740" cy="275844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051BC06" w14:textId="77777777" w:rsidR="003C6614" w:rsidRDefault="003C6614" w:rsidP="003C6614">
                            <w:pPr>
                              <w:rPr>
                                <w:b/>
                                <w:bCs/>
                                <w:color w:val="FFFFFF" w:themeColor="background1"/>
                                <w:sz w:val="72"/>
                                <w:szCs w:val="72"/>
                              </w:rPr>
                            </w:pPr>
                            <w:proofErr w:type="spellStart"/>
                            <w:r>
                              <w:rPr>
                                <w:b/>
                                <w:bCs/>
                                <w:color w:val="FFFFFF" w:themeColor="background1"/>
                                <w:sz w:val="72"/>
                                <w:szCs w:val="72"/>
                              </w:rPr>
                              <w:t>ProP</w:t>
                            </w:r>
                            <w:proofErr w:type="spellEnd"/>
                          </w:p>
                          <w:p w14:paraId="7AA6EA26" w14:textId="77777777" w:rsidR="003C6614" w:rsidRDefault="003C6614" w:rsidP="003C6614">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7071A7F1" w14:textId="77777777" w:rsidR="003C6614" w:rsidRDefault="003C6614" w:rsidP="003C6614">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5344B75E" w14:textId="77777777" w:rsidR="003C6614" w:rsidRDefault="003C6614" w:rsidP="003C6614">
                            <w:pPr>
                              <w:ind w:left="2124" w:firstLine="708"/>
                              <w:rPr>
                                <w:b/>
                                <w:bCs/>
                                <w:color w:val="FFFFFF" w:themeColor="background1"/>
                                <w:sz w:val="40"/>
                                <w:szCs w:val="40"/>
                              </w:rPr>
                            </w:pPr>
                            <w:r>
                              <w:rPr>
                                <w:b/>
                                <w:bCs/>
                                <w:color w:val="FFFFFF" w:themeColor="background1"/>
                                <w:sz w:val="32"/>
                                <w:szCs w:val="32"/>
                              </w:rPr>
                              <w:t xml:space="preserve">  David Hooi (3587460)</w:t>
                            </w:r>
                          </w:p>
                          <w:p w14:paraId="0E3B83DE" w14:textId="77777777" w:rsidR="003C6614" w:rsidRDefault="003C6614" w:rsidP="003C6614">
                            <w:pPr>
                              <w:ind w:left="2832"/>
                              <w:rPr>
                                <w:b/>
                                <w:bCs/>
                                <w:color w:val="FFFFFF" w:themeColor="background1"/>
                                <w:sz w:val="32"/>
                                <w:szCs w:val="32"/>
                              </w:rPr>
                            </w:pPr>
                            <w:r>
                              <w:rPr>
                                <w:b/>
                                <w:bCs/>
                                <w:color w:val="FFFFFF" w:themeColor="background1"/>
                                <w:sz w:val="32"/>
                                <w:szCs w:val="32"/>
                              </w:rPr>
                              <w:t xml:space="preserve">  </w:t>
                            </w:r>
                            <w:proofErr w:type="spellStart"/>
                            <w:r>
                              <w:rPr>
                                <w:b/>
                                <w:bCs/>
                                <w:color w:val="FFFFFF" w:themeColor="background1"/>
                                <w:sz w:val="32"/>
                                <w:szCs w:val="32"/>
                              </w:rPr>
                              <w:t>Dimitar</w:t>
                            </w:r>
                            <w:proofErr w:type="spellEnd"/>
                            <w:r>
                              <w:rPr>
                                <w:b/>
                                <w:bCs/>
                                <w:color w:val="FFFFFF" w:themeColor="background1"/>
                                <w:sz w:val="32"/>
                                <w:szCs w:val="32"/>
                              </w:rPr>
                              <w:t xml:space="preserve"> Ivanov(3476529)</w:t>
                            </w:r>
                          </w:p>
                          <w:p w14:paraId="1C3E92A6" w14:textId="77777777" w:rsidR="003C6614" w:rsidRDefault="003C6614" w:rsidP="003C6614">
                            <w:pPr>
                              <w:ind w:left="2832"/>
                              <w:rPr>
                                <w:b/>
                                <w:bCs/>
                                <w:color w:val="FFFFFF" w:themeColor="background1"/>
                                <w:sz w:val="32"/>
                                <w:szCs w:val="32"/>
                              </w:rPr>
                            </w:pPr>
                            <w:r>
                              <w:rPr>
                                <w:b/>
                                <w:bCs/>
                                <w:color w:val="FFFFFF" w:themeColor="background1"/>
                                <w:sz w:val="32"/>
                                <w:szCs w:val="32"/>
                              </w:rPr>
                              <w:t xml:space="preserve">  Maria </w:t>
                            </w:r>
                            <w:proofErr w:type="spellStart"/>
                            <w:r>
                              <w:rPr>
                                <w:b/>
                                <w:bCs/>
                                <w:color w:val="FFFFFF" w:themeColor="background1"/>
                                <w:sz w:val="32"/>
                                <w:szCs w:val="32"/>
                              </w:rPr>
                              <w:t>Khovanskaya</w:t>
                            </w:r>
                            <w:proofErr w:type="spellEnd"/>
                            <w:r>
                              <w:rPr>
                                <w:b/>
                                <w:bCs/>
                                <w:color w:val="FFFFFF" w:themeColor="background1"/>
                                <w:sz w:val="32"/>
                                <w:szCs w:val="32"/>
                              </w:rPr>
                              <w:t>(3648818)</w:t>
                            </w:r>
                          </w:p>
                          <w:p w14:paraId="278CAA38" w14:textId="77777777" w:rsidR="003C6614" w:rsidRDefault="003C6614" w:rsidP="003C6614">
                            <w:pPr>
                              <w:ind w:left="2832"/>
                              <w:rPr>
                                <w:b/>
                                <w:bCs/>
                                <w:color w:val="FFFFFF" w:themeColor="background1"/>
                                <w:sz w:val="40"/>
                                <w:szCs w:val="40"/>
                              </w:rPr>
                            </w:pPr>
                            <w:r>
                              <w:rPr>
                                <w:b/>
                                <w:bCs/>
                                <w:color w:val="FFFFFF" w:themeColor="background1"/>
                                <w:sz w:val="32"/>
                                <w:szCs w:val="32"/>
                              </w:rPr>
                              <w:t xml:space="preserve">  Martin </w:t>
                            </w:r>
                            <w:proofErr w:type="spellStart"/>
                            <w:r>
                              <w:rPr>
                                <w:b/>
                                <w:bCs/>
                                <w:color w:val="FFFFFF" w:themeColor="background1"/>
                                <w:sz w:val="32"/>
                                <w:szCs w:val="32"/>
                              </w:rPr>
                              <w:t>Grigorov</w:t>
                            </w:r>
                            <w:proofErr w:type="spellEnd"/>
                            <w:r>
                              <w:rPr>
                                <w:b/>
                                <w:bCs/>
                                <w:color w:val="FFFFFF" w:themeColor="background1"/>
                                <w:sz w:val="32"/>
                                <w:szCs w:val="32"/>
                              </w:rPr>
                              <w:t>(3476596)</w:t>
                            </w:r>
                          </w:p>
                          <w:p w14:paraId="5A6AFDDC" w14:textId="77777777" w:rsidR="003C6614" w:rsidRDefault="003C6614" w:rsidP="003C6614">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5599C0C1" w14:textId="77777777" w:rsidR="003C6614" w:rsidRDefault="003C6614" w:rsidP="003C6614">
                            <w:pPr>
                              <w:rPr>
                                <w:rStyle w:val="sowc"/>
                              </w:rPr>
                            </w:pPr>
                            <w:r>
                              <w:rPr>
                                <w:rStyle w:val="sowc"/>
                                <w:b/>
                                <w:color w:val="FFFFFF" w:themeColor="background1"/>
                                <w:sz w:val="40"/>
                                <w:szCs w:val="40"/>
                              </w:rPr>
                              <w:t>Version : 0.6</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C39C9" id="Text Box 11" o:spid="_x0000_s1027" type="#_x0000_t202" style="position:absolute;margin-left:-17.25pt;margin-top:575.25pt;width:556.2pt;height:217.2pt;z-index:25166643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" filled="f" fillcolor="#fffffe" stroked="f" strokecolor="#212120" insetpen="t">
                <v:textbox inset="2.88pt,2.88pt,2.88pt,2.88pt">
                  <w:txbxContent>
                    <w:p w14:paraId="2051BC06" w14:textId="77777777" w:rsidR="003C6614" w:rsidRDefault="003C6614" w:rsidP="003C6614">
                      <w:pPr>
                        <w:rPr>
                          <w:b/>
                          <w:bCs/>
                          <w:color w:val="FFFFFF" w:themeColor="background1"/>
                          <w:sz w:val="72"/>
                          <w:szCs w:val="72"/>
                        </w:rPr>
                      </w:pPr>
                      <w:proofErr w:type="spellStart"/>
                      <w:r>
                        <w:rPr>
                          <w:b/>
                          <w:bCs/>
                          <w:color w:val="FFFFFF" w:themeColor="background1"/>
                          <w:sz w:val="72"/>
                          <w:szCs w:val="72"/>
                        </w:rPr>
                        <w:t>ProP</w:t>
                      </w:r>
                      <w:proofErr w:type="spellEnd"/>
                    </w:p>
                    <w:p w14:paraId="7AA6EA26" w14:textId="77777777" w:rsidR="003C6614" w:rsidRDefault="003C6614" w:rsidP="003C6614">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MAD projects (ProP-17)</w:t>
                      </w:r>
                    </w:p>
                    <w:p w14:paraId="7071A7F1" w14:textId="77777777" w:rsidR="003C6614" w:rsidRDefault="003C6614" w:rsidP="003C6614">
                      <w:pPr>
                        <w:rPr>
                          <w:b/>
                          <w:bCs/>
                          <w:color w:val="FFFFFF" w:themeColor="background1"/>
                          <w:sz w:val="40"/>
                          <w:szCs w:val="40"/>
                        </w:rPr>
                      </w:pPr>
                      <w:r>
                        <w:rPr>
                          <w:b/>
                          <w:bCs/>
                          <w:color w:val="FFFFFF" w:themeColor="background1"/>
                          <w:sz w:val="40"/>
                          <w:szCs w:val="40"/>
                        </w:rPr>
                        <w:t>Group Members:</w:t>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r>
                        <w:rPr>
                          <w:b/>
                          <w:bCs/>
                          <w:color w:val="FFFFFF" w:themeColor="background1"/>
                          <w:sz w:val="40"/>
                          <w:szCs w:val="40"/>
                        </w:rPr>
                        <w:tab/>
                      </w:r>
                    </w:p>
                    <w:p w14:paraId="5344B75E" w14:textId="77777777" w:rsidR="003C6614" w:rsidRDefault="003C6614" w:rsidP="003C6614">
                      <w:pPr>
                        <w:ind w:left="2124" w:firstLine="708"/>
                        <w:rPr>
                          <w:b/>
                          <w:bCs/>
                          <w:color w:val="FFFFFF" w:themeColor="background1"/>
                          <w:sz w:val="40"/>
                          <w:szCs w:val="40"/>
                        </w:rPr>
                      </w:pPr>
                      <w:r>
                        <w:rPr>
                          <w:b/>
                          <w:bCs/>
                          <w:color w:val="FFFFFF" w:themeColor="background1"/>
                          <w:sz w:val="32"/>
                          <w:szCs w:val="32"/>
                        </w:rPr>
                        <w:t xml:space="preserve">  David Hooi (3587460)</w:t>
                      </w:r>
                    </w:p>
                    <w:p w14:paraId="0E3B83DE" w14:textId="77777777" w:rsidR="003C6614" w:rsidRDefault="003C6614" w:rsidP="003C6614">
                      <w:pPr>
                        <w:ind w:left="2832"/>
                        <w:rPr>
                          <w:b/>
                          <w:bCs/>
                          <w:color w:val="FFFFFF" w:themeColor="background1"/>
                          <w:sz w:val="32"/>
                          <w:szCs w:val="32"/>
                        </w:rPr>
                      </w:pPr>
                      <w:r>
                        <w:rPr>
                          <w:b/>
                          <w:bCs/>
                          <w:color w:val="FFFFFF" w:themeColor="background1"/>
                          <w:sz w:val="32"/>
                          <w:szCs w:val="32"/>
                        </w:rPr>
                        <w:t xml:space="preserve">  </w:t>
                      </w:r>
                      <w:proofErr w:type="spellStart"/>
                      <w:r>
                        <w:rPr>
                          <w:b/>
                          <w:bCs/>
                          <w:color w:val="FFFFFF" w:themeColor="background1"/>
                          <w:sz w:val="32"/>
                          <w:szCs w:val="32"/>
                        </w:rPr>
                        <w:t>Dimitar</w:t>
                      </w:r>
                      <w:proofErr w:type="spellEnd"/>
                      <w:r>
                        <w:rPr>
                          <w:b/>
                          <w:bCs/>
                          <w:color w:val="FFFFFF" w:themeColor="background1"/>
                          <w:sz w:val="32"/>
                          <w:szCs w:val="32"/>
                        </w:rPr>
                        <w:t xml:space="preserve"> Ivanov(3476529)</w:t>
                      </w:r>
                    </w:p>
                    <w:p w14:paraId="1C3E92A6" w14:textId="77777777" w:rsidR="003C6614" w:rsidRDefault="003C6614" w:rsidP="003C6614">
                      <w:pPr>
                        <w:ind w:left="2832"/>
                        <w:rPr>
                          <w:b/>
                          <w:bCs/>
                          <w:color w:val="FFFFFF" w:themeColor="background1"/>
                          <w:sz w:val="32"/>
                          <w:szCs w:val="32"/>
                        </w:rPr>
                      </w:pPr>
                      <w:r>
                        <w:rPr>
                          <w:b/>
                          <w:bCs/>
                          <w:color w:val="FFFFFF" w:themeColor="background1"/>
                          <w:sz w:val="32"/>
                          <w:szCs w:val="32"/>
                        </w:rPr>
                        <w:t xml:space="preserve">  Maria </w:t>
                      </w:r>
                      <w:proofErr w:type="spellStart"/>
                      <w:r>
                        <w:rPr>
                          <w:b/>
                          <w:bCs/>
                          <w:color w:val="FFFFFF" w:themeColor="background1"/>
                          <w:sz w:val="32"/>
                          <w:szCs w:val="32"/>
                        </w:rPr>
                        <w:t>Khovanskaya</w:t>
                      </w:r>
                      <w:proofErr w:type="spellEnd"/>
                      <w:r>
                        <w:rPr>
                          <w:b/>
                          <w:bCs/>
                          <w:color w:val="FFFFFF" w:themeColor="background1"/>
                          <w:sz w:val="32"/>
                          <w:szCs w:val="32"/>
                        </w:rPr>
                        <w:t>(3648818)</w:t>
                      </w:r>
                    </w:p>
                    <w:p w14:paraId="278CAA38" w14:textId="77777777" w:rsidR="003C6614" w:rsidRDefault="003C6614" w:rsidP="003C6614">
                      <w:pPr>
                        <w:ind w:left="2832"/>
                        <w:rPr>
                          <w:b/>
                          <w:bCs/>
                          <w:color w:val="FFFFFF" w:themeColor="background1"/>
                          <w:sz w:val="40"/>
                          <w:szCs w:val="40"/>
                        </w:rPr>
                      </w:pPr>
                      <w:r>
                        <w:rPr>
                          <w:b/>
                          <w:bCs/>
                          <w:color w:val="FFFFFF" w:themeColor="background1"/>
                          <w:sz w:val="32"/>
                          <w:szCs w:val="32"/>
                        </w:rPr>
                        <w:t xml:space="preserve">  Martin </w:t>
                      </w:r>
                      <w:proofErr w:type="spellStart"/>
                      <w:r>
                        <w:rPr>
                          <w:b/>
                          <w:bCs/>
                          <w:color w:val="FFFFFF" w:themeColor="background1"/>
                          <w:sz w:val="32"/>
                          <w:szCs w:val="32"/>
                        </w:rPr>
                        <w:t>Grigorov</w:t>
                      </w:r>
                      <w:proofErr w:type="spellEnd"/>
                      <w:r>
                        <w:rPr>
                          <w:b/>
                          <w:bCs/>
                          <w:color w:val="FFFFFF" w:themeColor="background1"/>
                          <w:sz w:val="32"/>
                          <w:szCs w:val="32"/>
                        </w:rPr>
                        <w:t>(3476596)</w:t>
                      </w:r>
                    </w:p>
                    <w:p w14:paraId="5A6AFDDC" w14:textId="77777777" w:rsidR="003C6614" w:rsidRDefault="003C6614" w:rsidP="003C6614">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5599C0C1" w14:textId="77777777" w:rsidR="003C6614" w:rsidRDefault="003C6614" w:rsidP="003C6614">
                      <w:pPr>
                        <w:rPr>
                          <w:rStyle w:val="sowc"/>
                        </w:rPr>
                      </w:pPr>
                      <w:r>
                        <w:rPr>
                          <w:rStyle w:val="sowc"/>
                          <w:b/>
                          <w:color w:val="FFFFFF" w:themeColor="background1"/>
                          <w:sz w:val="40"/>
                          <w:szCs w:val="40"/>
                        </w:rPr>
                        <w:t>Version : 0.6</w:t>
                      </w:r>
                    </w:p>
                  </w:txbxContent>
                </v:textbox>
                <w10:wrap anchorx="margin" anchory="page"/>
              </v:shape>
            </w:pict>
          </mc:Fallback>
        </mc:AlternateContent>
      </w:r>
      <w:r w:rsidR="00E37D70" w:rsidRPr="009F7D51">
        <w:rPr>
          <w:noProof/>
          <w:lang w:eastAsia="en-US"/>
        </w:rPr>
        <mc:AlternateContent>
          <mc:Choice Requires="wps">
            <w:drawing>
              <wp:anchor distT="0" distB="0" distL="114300" distR="114300" simplePos="0" relativeHeight="251660288" behindDoc="0" locked="0" layoutInCell="1" allowOverlap="1" wp14:anchorId="298EBE3B" wp14:editId="5E916546">
                <wp:simplePos x="0" y="0"/>
                <wp:positionH relativeFrom="column">
                  <wp:posOffset>4766945</wp:posOffset>
                </wp:positionH>
                <wp:positionV relativeFrom="paragraph">
                  <wp:posOffset>1851610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8" type="#_x0000_t202" style="position:absolute;margin-left:375.35pt;margin-top:145.8pt;width:168.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duwIAAMM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sidR="001351ED" w:rsidRPr="009F7D51">
        <w:br w:type="page"/>
      </w:r>
    </w:p>
    <w:p w14:paraId="5F10C6CB" w14:textId="77777777" w:rsidR="006D3C66" w:rsidRDefault="00B70876" w:rsidP="008D7D29">
      <w:pPr>
        <w:pStyle w:val="Heading1"/>
        <w:jc w:val="center"/>
        <w:rPr>
          <w:noProof/>
        </w:rPr>
      </w:pPr>
      <w:bookmarkStart w:id="0" w:name="_Toc4504652"/>
      <w:bookmarkStart w:id="1" w:name="_Toc4702479"/>
      <w:r w:rsidRPr="009F7D51">
        <w:lastRenderedPageBreak/>
        <w:t>TABLE OF CONTENTS</w:t>
      </w:r>
      <w:bookmarkEnd w:id="0"/>
      <w:bookmarkEnd w:id="1"/>
      <w:r w:rsidR="006D3C66">
        <w:rPr>
          <w:b w:val="0"/>
          <w:sz w:val="28"/>
        </w:rPr>
        <w:fldChar w:fldCharType="begin"/>
      </w:r>
      <w:r w:rsidR="006D3C66">
        <w:rPr>
          <w:b w:val="0"/>
          <w:sz w:val="28"/>
        </w:rPr>
        <w:instrText xml:space="preserve"> TOC \h \z \t "Heading 1;2;Heading 2;3;Heading 3;4;My Head title;1;My subhead;1;Title;1" </w:instrText>
      </w:r>
      <w:r w:rsidR="006D3C66">
        <w:rPr>
          <w:b w:val="0"/>
          <w:sz w:val="28"/>
        </w:rPr>
        <w:fldChar w:fldCharType="separate"/>
      </w:r>
    </w:p>
    <w:sdt>
      <w:sdtPr>
        <w:rPr>
          <w:noProof/>
        </w:rPr>
        <w:id w:val="1848821086"/>
        <w:docPartObj>
          <w:docPartGallery w:val="Table of Contents"/>
          <w:docPartUnique/>
        </w:docPartObj>
      </w:sdtPr>
      <w:sdtEndPr>
        <w:rPr>
          <w:rFonts w:ascii="Times New Roman" w:eastAsia="Batang" w:hAnsi="Times New Roman" w:cs="Times New Roman"/>
          <w:b/>
          <w:bCs/>
          <w:color w:val="auto"/>
          <w:sz w:val="24"/>
          <w:szCs w:val="24"/>
          <w:lang w:eastAsia="ko-KR"/>
        </w:rPr>
      </w:sdtEndPr>
      <w:sdtContent>
        <w:p w14:paraId="5E9557B5" w14:textId="373FBEBD" w:rsidR="001B47C6" w:rsidRDefault="001B47C6" w:rsidP="001B47C6">
          <w:pPr>
            <w:pStyle w:val="TOCHeading"/>
            <w:rPr>
              <w:rFonts w:asciiTheme="minorHAnsi" w:eastAsiaTheme="minorEastAsia" w:hAnsiTheme="minorHAnsi" w:cstheme="minorBidi"/>
              <w:noProof/>
              <w:sz w:val="22"/>
              <w:szCs w:val="22"/>
              <w:lang w:val="en-NL" w:eastAsia="en-NL"/>
            </w:rPr>
          </w:pPr>
          <w:r>
            <w:rPr>
              <w:noProof/>
            </w:rPr>
            <w:fldChar w:fldCharType="begin"/>
          </w:r>
          <w:r>
            <w:rPr>
              <w:noProof/>
            </w:rPr>
            <w:instrText xml:space="preserve"> TOC \o "1-3" \h \z \u </w:instrText>
          </w:r>
          <w:r>
            <w:rPr>
              <w:noProof/>
            </w:rPr>
            <w:fldChar w:fldCharType="separate"/>
          </w:r>
        </w:p>
        <w:p w14:paraId="22529B30" w14:textId="78E9E1F4"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0" w:history="1">
            <w:r w:rsidRPr="0008716A">
              <w:rPr>
                <w:rStyle w:val="Hyperlink"/>
                <w:noProof/>
              </w:rPr>
              <w:t>1.1.</w:t>
            </w:r>
            <w:r>
              <w:rPr>
                <w:rFonts w:asciiTheme="minorHAnsi" w:eastAsiaTheme="minorEastAsia" w:hAnsiTheme="minorHAnsi" w:cstheme="minorBidi"/>
                <w:noProof/>
                <w:sz w:val="22"/>
                <w:szCs w:val="22"/>
                <w:lang w:val="en-NL" w:eastAsia="en-NL"/>
              </w:rPr>
              <w:tab/>
            </w:r>
            <w:r w:rsidRPr="0008716A">
              <w:rPr>
                <w:rStyle w:val="Hyperlink"/>
                <w:noProof/>
              </w:rPr>
              <w:t>Versions overview</w:t>
            </w:r>
            <w:r>
              <w:rPr>
                <w:noProof/>
                <w:webHidden/>
              </w:rPr>
              <w:tab/>
            </w:r>
            <w:r>
              <w:rPr>
                <w:noProof/>
                <w:webHidden/>
              </w:rPr>
              <w:fldChar w:fldCharType="begin"/>
            </w:r>
            <w:r>
              <w:rPr>
                <w:noProof/>
                <w:webHidden/>
              </w:rPr>
              <w:instrText xml:space="preserve"> PAGEREF _Toc4702480 \h </w:instrText>
            </w:r>
            <w:r>
              <w:rPr>
                <w:noProof/>
                <w:webHidden/>
              </w:rPr>
            </w:r>
            <w:r>
              <w:rPr>
                <w:noProof/>
                <w:webHidden/>
              </w:rPr>
              <w:fldChar w:fldCharType="separate"/>
            </w:r>
            <w:r>
              <w:rPr>
                <w:noProof/>
                <w:webHidden/>
              </w:rPr>
              <w:t>3</w:t>
            </w:r>
            <w:r>
              <w:rPr>
                <w:noProof/>
                <w:webHidden/>
              </w:rPr>
              <w:fldChar w:fldCharType="end"/>
            </w:r>
          </w:hyperlink>
        </w:p>
        <w:p w14:paraId="56185182" w14:textId="495C91EC"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1" w:history="1">
            <w:r w:rsidRPr="0008716A">
              <w:rPr>
                <w:rStyle w:val="Hyperlink"/>
                <w:noProof/>
              </w:rPr>
              <w:t>1.2.</w:t>
            </w:r>
            <w:r>
              <w:rPr>
                <w:rFonts w:asciiTheme="minorHAnsi" w:eastAsiaTheme="minorEastAsia" w:hAnsiTheme="minorHAnsi" w:cstheme="minorBidi"/>
                <w:noProof/>
                <w:sz w:val="22"/>
                <w:szCs w:val="22"/>
                <w:lang w:val="en-NL" w:eastAsia="en-NL"/>
              </w:rPr>
              <w:tab/>
            </w:r>
            <w:r w:rsidRPr="0008716A">
              <w:rPr>
                <w:rStyle w:val="Hyperlink"/>
                <w:noProof/>
              </w:rPr>
              <w:t>Introduction</w:t>
            </w:r>
            <w:r>
              <w:rPr>
                <w:noProof/>
                <w:webHidden/>
              </w:rPr>
              <w:tab/>
            </w:r>
            <w:r>
              <w:rPr>
                <w:noProof/>
                <w:webHidden/>
              </w:rPr>
              <w:fldChar w:fldCharType="begin"/>
            </w:r>
            <w:r>
              <w:rPr>
                <w:noProof/>
                <w:webHidden/>
              </w:rPr>
              <w:instrText xml:space="preserve"> PAGEREF _Toc4702481 \h </w:instrText>
            </w:r>
            <w:r>
              <w:rPr>
                <w:noProof/>
                <w:webHidden/>
              </w:rPr>
            </w:r>
            <w:r>
              <w:rPr>
                <w:noProof/>
                <w:webHidden/>
              </w:rPr>
              <w:fldChar w:fldCharType="separate"/>
            </w:r>
            <w:r>
              <w:rPr>
                <w:noProof/>
                <w:webHidden/>
              </w:rPr>
              <w:t>3</w:t>
            </w:r>
            <w:r>
              <w:rPr>
                <w:noProof/>
                <w:webHidden/>
              </w:rPr>
              <w:fldChar w:fldCharType="end"/>
            </w:r>
          </w:hyperlink>
        </w:p>
        <w:p w14:paraId="7DFBD698" w14:textId="430A52E5"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2" w:history="1">
            <w:r w:rsidRPr="0008716A">
              <w:rPr>
                <w:rStyle w:val="Hyperlink"/>
                <w:noProof/>
              </w:rPr>
              <w:t>1.3.</w:t>
            </w:r>
            <w:r>
              <w:rPr>
                <w:rFonts w:asciiTheme="minorHAnsi" w:eastAsiaTheme="minorEastAsia" w:hAnsiTheme="minorHAnsi" w:cstheme="minorBidi"/>
                <w:noProof/>
                <w:sz w:val="22"/>
                <w:szCs w:val="22"/>
                <w:lang w:val="en-NL" w:eastAsia="en-NL"/>
              </w:rPr>
              <w:tab/>
            </w:r>
            <w:r w:rsidRPr="0008716A">
              <w:rPr>
                <w:rStyle w:val="Hyperlink"/>
                <w:noProof/>
              </w:rPr>
              <w:t>Client</w:t>
            </w:r>
            <w:r>
              <w:rPr>
                <w:noProof/>
                <w:webHidden/>
              </w:rPr>
              <w:tab/>
            </w:r>
            <w:r>
              <w:rPr>
                <w:noProof/>
                <w:webHidden/>
              </w:rPr>
              <w:fldChar w:fldCharType="begin"/>
            </w:r>
            <w:r>
              <w:rPr>
                <w:noProof/>
                <w:webHidden/>
              </w:rPr>
              <w:instrText xml:space="preserve"> PAGEREF _Toc4702482 \h </w:instrText>
            </w:r>
            <w:r>
              <w:rPr>
                <w:noProof/>
                <w:webHidden/>
              </w:rPr>
            </w:r>
            <w:r>
              <w:rPr>
                <w:noProof/>
                <w:webHidden/>
              </w:rPr>
              <w:fldChar w:fldCharType="separate"/>
            </w:r>
            <w:r>
              <w:rPr>
                <w:noProof/>
                <w:webHidden/>
              </w:rPr>
              <w:t>3</w:t>
            </w:r>
            <w:r>
              <w:rPr>
                <w:noProof/>
                <w:webHidden/>
              </w:rPr>
              <w:fldChar w:fldCharType="end"/>
            </w:r>
          </w:hyperlink>
        </w:p>
        <w:p w14:paraId="4164746A" w14:textId="6A345137"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3" w:history="1">
            <w:r w:rsidRPr="0008716A">
              <w:rPr>
                <w:rStyle w:val="Hyperlink"/>
                <w:noProof/>
              </w:rPr>
              <w:t>1.4.</w:t>
            </w:r>
            <w:r>
              <w:rPr>
                <w:rFonts w:asciiTheme="minorHAnsi" w:eastAsiaTheme="minorEastAsia" w:hAnsiTheme="minorHAnsi" w:cstheme="minorBidi"/>
                <w:noProof/>
                <w:sz w:val="22"/>
                <w:szCs w:val="22"/>
                <w:lang w:val="en-NL" w:eastAsia="en-NL"/>
              </w:rPr>
              <w:tab/>
            </w:r>
            <w:r w:rsidRPr="0008716A">
              <w:rPr>
                <w:rStyle w:val="Hyperlink"/>
                <w:noProof/>
              </w:rPr>
              <w:t>Group O</w:t>
            </w:r>
            <w:r w:rsidRPr="0008716A">
              <w:rPr>
                <w:rStyle w:val="Hyperlink"/>
                <w:noProof/>
              </w:rPr>
              <w:t>v</w:t>
            </w:r>
            <w:r w:rsidRPr="0008716A">
              <w:rPr>
                <w:rStyle w:val="Hyperlink"/>
                <w:noProof/>
              </w:rPr>
              <w:t>erview</w:t>
            </w:r>
            <w:r>
              <w:rPr>
                <w:noProof/>
                <w:webHidden/>
              </w:rPr>
              <w:tab/>
            </w:r>
            <w:r>
              <w:rPr>
                <w:noProof/>
                <w:webHidden/>
              </w:rPr>
              <w:fldChar w:fldCharType="begin"/>
            </w:r>
            <w:r>
              <w:rPr>
                <w:noProof/>
                <w:webHidden/>
              </w:rPr>
              <w:instrText xml:space="preserve"> PAGEREF _Toc4702483 \h </w:instrText>
            </w:r>
            <w:r>
              <w:rPr>
                <w:noProof/>
                <w:webHidden/>
              </w:rPr>
            </w:r>
            <w:r>
              <w:rPr>
                <w:noProof/>
                <w:webHidden/>
              </w:rPr>
              <w:fldChar w:fldCharType="separate"/>
            </w:r>
            <w:r>
              <w:rPr>
                <w:noProof/>
                <w:webHidden/>
              </w:rPr>
              <w:t>4</w:t>
            </w:r>
            <w:r>
              <w:rPr>
                <w:noProof/>
                <w:webHidden/>
              </w:rPr>
              <w:fldChar w:fldCharType="end"/>
            </w:r>
          </w:hyperlink>
        </w:p>
        <w:p w14:paraId="45D2CF43" w14:textId="08E61283"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4" w:history="1">
            <w:r w:rsidRPr="0008716A">
              <w:rPr>
                <w:rStyle w:val="Hyperlink"/>
                <w:noProof/>
              </w:rPr>
              <w:t>1.5.</w:t>
            </w:r>
            <w:r>
              <w:rPr>
                <w:rFonts w:asciiTheme="minorHAnsi" w:eastAsiaTheme="minorEastAsia" w:hAnsiTheme="minorHAnsi" w:cstheme="minorBidi"/>
                <w:noProof/>
                <w:sz w:val="22"/>
                <w:szCs w:val="22"/>
                <w:lang w:val="en-NL" w:eastAsia="en-NL"/>
              </w:rPr>
              <w:tab/>
            </w:r>
            <w:r w:rsidRPr="0008716A">
              <w:rPr>
                <w:rStyle w:val="Hyperlink"/>
                <w:noProof/>
              </w:rPr>
              <w:t>Current Situation</w:t>
            </w:r>
            <w:r>
              <w:rPr>
                <w:noProof/>
                <w:webHidden/>
              </w:rPr>
              <w:tab/>
            </w:r>
            <w:r>
              <w:rPr>
                <w:noProof/>
                <w:webHidden/>
              </w:rPr>
              <w:fldChar w:fldCharType="begin"/>
            </w:r>
            <w:r>
              <w:rPr>
                <w:noProof/>
                <w:webHidden/>
              </w:rPr>
              <w:instrText xml:space="preserve"> PAGEREF _Toc4702484 \h </w:instrText>
            </w:r>
            <w:r>
              <w:rPr>
                <w:noProof/>
                <w:webHidden/>
              </w:rPr>
            </w:r>
            <w:r>
              <w:rPr>
                <w:noProof/>
                <w:webHidden/>
              </w:rPr>
              <w:fldChar w:fldCharType="separate"/>
            </w:r>
            <w:r>
              <w:rPr>
                <w:noProof/>
                <w:webHidden/>
              </w:rPr>
              <w:t>5</w:t>
            </w:r>
            <w:r>
              <w:rPr>
                <w:noProof/>
                <w:webHidden/>
              </w:rPr>
              <w:fldChar w:fldCharType="end"/>
            </w:r>
          </w:hyperlink>
        </w:p>
        <w:p w14:paraId="4366257E" w14:textId="07C4E794"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5" w:history="1">
            <w:r w:rsidRPr="0008716A">
              <w:rPr>
                <w:rStyle w:val="Hyperlink"/>
                <w:noProof/>
              </w:rPr>
              <w:t>1.6.</w:t>
            </w:r>
            <w:r>
              <w:rPr>
                <w:rFonts w:asciiTheme="minorHAnsi" w:eastAsiaTheme="minorEastAsia" w:hAnsiTheme="minorHAnsi" w:cstheme="minorBidi"/>
                <w:noProof/>
                <w:sz w:val="22"/>
                <w:szCs w:val="22"/>
                <w:lang w:val="en-NL" w:eastAsia="en-NL"/>
              </w:rPr>
              <w:tab/>
            </w:r>
            <w:r w:rsidRPr="0008716A">
              <w:rPr>
                <w:rStyle w:val="Hyperlink"/>
                <w:noProof/>
              </w:rPr>
              <w:t>Problem Description</w:t>
            </w:r>
            <w:r>
              <w:rPr>
                <w:noProof/>
                <w:webHidden/>
              </w:rPr>
              <w:tab/>
            </w:r>
            <w:r>
              <w:rPr>
                <w:noProof/>
                <w:webHidden/>
              </w:rPr>
              <w:fldChar w:fldCharType="begin"/>
            </w:r>
            <w:r>
              <w:rPr>
                <w:noProof/>
                <w:webHidden/>
              </w:rPr>
              <w:instrText xml:space="preserve"> PAGEREF _Toc4702485 \h </w:instrText>
            </w:r>
            <w:r>
              <w:rPr>
                <w:noProof/>
                <w:webHidden/>
              </w:rPr>
            </w:r>
            <w:r>
              <w:rPr>
                <w:noProof/>
                <w:webHidden/>
              </w:rPr>
              <w:fldChar w:fldCharType="separate"/>
            </w:r>
            <w:r>
              <w:rPr>
                <w:noProof/>
                <w:webHidden/>
              </w:rPr>
              <w:t>5</w:t>
            </w:r>
            <w:r>
              <w:rPr>
                <w:noProof/>
                <w:webHidden/>
              </w:rPr>
              <w:fldChar w:fldCharType="end"/>
            </w:r>
          </w:hyperlink>
        </w:p>
        <w:p w14:paraId="40B918AF" w14:textId="72DF5420"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6" w:history="1">
            <w:r w:rsidRPr="0008716A">
              <w:rPr>
                <w:rStyle w:val="Hyperlink"/>
                <w:noProof/>
              </w:rPr>
              <w:t>1.7</w:t>
            </w:r>
            <w:r>
              <w:rPr>
                <w:rFonts w:asciiTheme="minorHAnsi" w:eastAsiaTheme="minorEastAsia" w:hAnsiTheme="minorHAnsi" w:cstheme="minorBidi"/>
                <w:noProof/>
                <w:sz w:val="22"/>
                <w:szCs w:val="22"/>
                <w:lang w:val="en-NL" w:eastAsia="en-NL"/>
              </w:rPr>
              <w:tab/>
            </w:r>
            <w:r w:rsidRPr="0008716A">
              <w:rPr>
                <w:rStyle w:val="Hyperlink"/>
                <w:noProof/>
              </w:rPr>
              <w:t>Project Goal</w:t>
            </w:r>
            <w:r>
              <w:rPr>
                <w:noProof/>
                <w:webHidden/>
              </w:rPr>
              <w:tab/>
            </w:r>
            <w:r>
              <w:rPr>
                <w:noProof/>
                <w:webHidden/>
              </w:rPr>
              <w:fldChar w:fldCharType="begin"/>
            </w:r>
            <w:r>
              <w:rPr>
                <w:noProof/>
                <w:webHidden/>
              </w:rPr>
              <w:instrText xml:space="preserve"> PAGEREF _Toc4702486 \h </w:instrText>
            </w:r>
            <w:r>
              <w:rPr>
                <w:noProof/>
                <w:webHidden/>
              </w:rPr>
            </w:r>
            <w:r>
              <w:rPr>
                <w:noProof/>
                <w:webHidden/>
              </w:rPr>
              <w:fldChar w:fldCharType="separate"/>
            </w:r>
            <w:r>
              <w:rPr>
                <w:noProof/>
                <w:webHidden/>
              </w:rPr>
              <w:t>6</w:t>
            </w:r>
            <w:r>
              <w:rPr>
                <w:noProof/>
                <w:webHidden/>
              </w:rPr>
              <w:fldChar w:fldCharType="end"/>
            </w:r>
          </w:hyperlink>
        </w:p>
        <w:p w14:paraId="17F4B71C" w14:textId="543BFD16"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7" w:history="1">
            <w:r w:rsidRPr="0008716A">
              <w:rPr>
                <w:rStyle w:val="Hyperlink"/>
                <w:noProof/>
              </w:rPr>
              <w:t>1.8</w:t>
            </w:r>
            <w:r>
              <w:rPr>
                <w:rFonts w:asciiTheme="minorHAnsi" w:eastAsiaTheme="minorEastAsia" w:hAnsiTheme="minorHAnsi" w:cstheme="minorBidi"/>
                <w:noProof/>
                <w:sz w:val="22"/>
                <w:szCs w:val="22"/>
                <w:lang w:val="en-NL" w:eastAsia="en-NL"/>
              </w:rPr>
              <w:tab/>
            </w:r>
            <w:r w:rsidRPr="0008716A">
              <w:rPr>
                <w:rStyle w:val="Hyperlink"/>
                <w:noProof/>
              </w:rPr>
              <w:t>Deliverables and Non-Deliverables</w:t>
            </w:r>
            <w:r>
              <w:rPr>
                <w:noProof/>
                <w:webHidden/>
              </w:rPr>
              <w:tab/>
            </w:r>
            <w:r>
              <w:rPr>
                <w:noProof/>
                <w:webHidden/>
              </w:rPr>
              <w:fldChar w:fldCharType="begin"/>
            </w:r>
            <w:r>
              <w:rPr>
                <w:noProof/>
                <w:webHidden/>
              </w:rPr>
              <w:instrText xml:space="preserve"> PAGEREF _Toc4702487 \h </w:instrText>
            </w:r>
            <w:r>
              <w:rPr>
                <w:noProof/>
                <w:webHidden/>
              </w:rPr>
            </w:r>
            <w:r>
              <w:rPr>
                <w:noProof/>
                <w:webHidden/>
              </w:rPr>
              <w:fldChar w:fldCharType="separate"/>
            </w:r>
            <w:r>
              <w:rPr>
                <w:noProof/>
                <w:webHidden/>
              </w:rPr>
              <w:t>6</w:t>
            </w:r>
            <w:r>
              <w:rPr>
                <w:noProof/>
                <w:webHidden/>
              </w:rPr>
              <w:fldChar w:fldCharType="end"/>
            </w:r>
          </w:hyperlink>
        </w:p>
        <w:p w14:paraId="2221763B" w14:textId="091F6860"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8" w:history="1">
            <w:r w:rsidRPr="0008716A">
              <w:rPr>
                <w:rStyle w:val="Hyperlink"/>
                <w:noProof/>
              </w:rPr>
              <w:t>1.9</w:t>
            </w:r>
            <w:r>
              <w:rPr>
                <w:rFonts w:asciiTheme="minorHAnsi" w:eastAsiaTheme="minorEastAsia" w:hAnsiTheme="minorHAnsi" w:cstheme="minorBidi"/>
                <w:noProof/>
                <w:sz w:val="22"/>
                <w:szCs w:val="22"/>
                <w:lang w:val="en-NL" w:eastAsia="en-NL"/>
              </w:rPr>
              <w:tab/>
            </w:r>
            <w:r w:rsidRPr="0008716A">
              <w:rPr>
                <w:rStyle w:val="Hyperlink"/>
                <w:noProof/>
              </w:rPr>
              <w:t>Constraints</w:t>
            </w:r>
            <w:r>
              <w:rPr>
                <w:noProof/>
                <w:webHidden/>
              </w:rPr>
              <w:tab/>
            </w:r>
            <w:r>
              <w:rPr>
                <w:noProof/>
                <w:webHidden/>
              </w:rPr>
              <w:fldChar w:fldCharType="begin"/>
            </w:r>
            <w:r>
              <w:rPr>
                <w:noProof/>
                <w:webHidden/>
              </w:rPr>
              <w:instrText xml:space="preserve"> PAGEREF _Toc4702488 \h </w:instrText>
            </w:r>
            <w:r>
              <w:rPr>
                <w:noProof/>
                <w:webHidden/>
              </w:rPr>
            </w:r>
            <w:r>
              <w:rPr>
                <w:noProof/>
                <w:webHidden/>
              </w:rPr>
              <w:fldChar w:fldCharType="separate"/>
            </w:r>
            <w:r>
              <w:rPr>
                <w:noProof/>
                <w:webHidden/>
              </w:rPr>
              <w:t>8</w:t>
            </w:r>
            <w:r>
              <w:rPr>
                <w:noProof/>
                <w:webHidden/>
              </w:rPr>
              <w:fldChar w:fldCharType="end"/>
            </w:r>
          </w:hyperlink>
        </w:p>
        <w:p w14:paraId="78C16CBA" w14:textId="6DBF50AC"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89" w:history="1">
            <w:r w:rsidRPr="0008716A">
              <w:rPr>
                <w:rStyle w:val="Hyperlink"/>
                <w:noProof/>
              </w:rPr>
              <w:t>1.10</w:t>
            </w:r>
            <w:r>
              <w:rPr>
                <w:rFonts w:asciiTheme="minorHAnsi" w:eastAsiaTheme="minorEastAsia" w:hAnsiTheme="minorHAnsi" w:cstheme="minorBidi"/>
                <w:noProof/>
                <w:sz w:val="22"/>
                <w:szCs w:val="22"/>
                <w:lang w:val="en-NL" w:eastAsia="en-NL"/>
              </w:rPr>
              <w:tab/>
            </w:r>
            <w:r w:rsidRPr="0008716A">
              <w:rPr>
                <w:rStyle w:val="Hyperlink"/>
                <w:noProof/>
              </w:rPr>
              <w:t>Risks</w:t>
            </w:r>
            <w:r>
              <w:rPr>
                <w:noProof/>
                <w:webHidden/>
              </w:rPr>
              <w:tab/>
            </w:r>
            <w:r>
              <w:rPr>
                <w:noProof/>
                <w:webHidden/>
              </w:rPr>
              <w:fldChar w:fldCharType="begin"/>
            </w:r>
            <w:r>
              <w:rPr>
                <w:noProof/>
                <w:webHidden/>
              </w:rPr>
              <w:instrText xml:space="preserve"> PAGEREF _Toc4702489 \h </w:instrText>
            </w:r>
            <w:r>
              <w:rPr>
                <w:noProof/>
                <w:webHidden/>
              </w:rPr>
            </w:r>
            <w:r>
              <w:rPr>
                <w:noProof/>
                <w:webHidden/>
              </w:rPr>
              <w:fldChar w:fldCharType="separate"/>
            </w:r>
            <w:r>
              <w:rPr>
                <w:noProof/>
                <w:webHidden/>
              </w:rPr>
              <w:t>9</w:t>
            </w:r>
            <w:r>
              <w:rPr>
                <w:noProof/>
                <w:webHidden/>
              </w:rPr>
              <w:fldChar w:fldCharType="end"/>
            </w:r>
          </w:hyperlink>
        </w:p>
        <w:p w14:paraId="2F751DB9" w14:textId="4F1B5B65"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90" w:history="1">
            <w:r w:rsidRPr="0008716A">
              <w:rPr>
                <w:rStyle w:val="Hyperlink"/>
                <w:noProof/>
              </w:rPr>
              <w:t>2.1.</w:t>
            </w:r>
            <w:r>
              <w:rPr>
                <w:rFonts w:asciiTheme="minorHAnsi" w:eastAsiaTheme="minorEastAsia" w:hAnsiTheme="minorHAnsi" w:cstheme="minorBidi"/>
                <w:noProof/>
                <w:sz w:val="22"/>
                <w:szCs w:val="22"/>
                <w:lang w:val="en-NL" w:eastAsia="en-NL"/>
              </w:rPr>
              <w:tab/>
            </w:r>
            <w:r w:rsidRPr="0008716A">
              <w:rPr>
                <w:rStyle w:val="Hyperlink"/>
                <w:noProof/>
              </w:rPr>
              <w:t>Visual overview and Time estimation</w:t>
            </w:r>
            <w:r>
              <w:rPr>
                <w:noProof/>
                <w:webHidden/>
              </w:rPr>
              <w:tab/>
            </w:r>
            <w:r>
              <w:rPr>
                <w:noProof/>
                <w:webHidden/>
              </w:rPr>
              <w:fldChar w:fldCharType="begin"/>
            </w:r>
            <w:r>
              <w:rPr>
                <w:noProof/>
                <w:webHidden/>
              </w:rPr>
              <w:instrText xml:space="preserve"> PAGEREF _Toc4702490 \h </w:instrText>
            </w:r>
            <w:r>
              <w:rPr>
                <w:noProof/>
                <w:webHidden/>
              </w:rPr>
            </w:r>
            <w:r>
              <w:rPr>
                <w:noProof/>
                <w:webHidden/>
              </w:rPr>
              <w:fldChar w:fldCharType="separate"/>
            </w:r>
            <w:r>
              <w:rPr>
                <w:noProof/>
                <w:webHidden/>
              </w:rPr>
              <w:t>10</w:t>
            </w:r>
            <w:r>
              <w:rPr>
                <w:noProof/>
                <w:webHidden/>
              </w:rPr>
              <w:fldChar w:fldCharType="end"/>
            </w:r>
          </w:hyperlink>
        </w:p>
        <w:p w14:paraId="3B020951" w14:textId="521D7264"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91" w:history="1">
            <w:r w:rsidRPr="0008716A">
              <w:rPr>
                <w:rStyle w:val="Hyperlink"/>
                <w:noProof/>
              </w:rPr>
              <w:t>2.2.</w:t>
            </w:r>
            <w:r>
              <w:rPr>
                <w:rFonts w:asciiTheme="minorHAnsi" w:eastAsiaTheme="minorEastAsia" w:hAnsiTheme="minorHAnsi" w:cstheme="minorBidi"/>
                <w:noProof/>
                <w:sz w:val="22"/>
                <w:szCs w:val="22"/>
                <w:lang w:val="en-NL" w:eastAsia="en-NL"/>
              </w:rPr>
              <w:tab/>
            </w:r>
            <w:r w:rsidRPr="0008716A">
              <w:rPr>
                <w:rStyle w:val="Hyperlink"/>
                <w:noProof/>
              </w:rPr>
              <w:t>Tasks  and Milestones</w:t>
            </w:r>
            <w:r>
              <w:rPr>
                <w:noProof/>
                <w:webHidden/>
              </w:rPr>
              <w:tab/>
            </w:r>
            <w:r>
              <w:rPr>
                <w:noProof/>
                <w:webHidden/>
              </w:rPr>
              <w:fldChar w:fldCharType="begin"/>
            </w:r>
            <w:r>
              <w:rPr>
                <w:noProof/>
                <w:webHidden/>
              </w:rPr>
              <w:instrText xml:space="preserve"> PAGEREF _Toc4702491 \h </w:instrText>
            </w:r>
            <w:r>
              <w:rPr>
                <w:noProof/>
                <w:webHidden/>
              </w:rPr>
            </w:r>
            <w:r>
              <w:rPr>
                <w:noProof/>
                <w:webHidden/>
              </w:rPr>
              <w:fldChar w:fldCharType="separate"/>
            </w:r>
            <w:r>
              <w:rPr>
                <w:noProof/>
                <w:webHidden/>
              </w:rPr>
              <w:t>13</w:t>
            </w:r>
            <w:r>
              <w:rPr>
                <w:noProof/>
                <w:webHidden/>
              </w:rPr>
              <w:fldChar w:fldCharType="end"/>
            </w:r>
          </w:hyperlink>
        </w:p>
        <w:p w14:paraId="582C2A5D" w14:textId="5E1676EF" w:rsidR="001B47C6" w:rsidRDefault="001B47C6">
          <w:pPr>
            <w:pStyle w:val="TOC2"/>
            <w:tabs>
              <w:tab w:val="right" w:leader="dot" w:pos="10250"/>
            </w:tabs>
            <w:rPr>
              <w:rFonts w:asciiTheme="minorHAnsi" w:eastAsiaTheme="minorEastAsia" w:hAnsiTheme="minorHAnsi" w:cstheme="minorBidi"/>
              <w:noProof/>
              <w:sz w:val="22"/>
              <w:szCs w:val="22"/>
              <w:lang w:val="en-NL" w:eastAsia="en-NL"/>
            </w:rPr>
          </w:pPr>
          <w:hyperlink w:anchor="_Toc4702492" w:history="1">
            <w:r w:rsidRPr="0008716A">
              <w:rPr>
                <w:rStyle w:val="Hyperlink"/>
                <w:noProof/>
                <w:lang w:val="en-GB"/>
              </w:rPr>
              <w:t>Phase 1 – Planning</w:t>
            </w:r>
            <w:r>
              <w:rPr>
                <w:noProof/>
                <w:webHidden/>
              </w:rPr>
              <w:tab/>
            </w:r>
            <w:r>
              <w:rPr>
                <w:noProof/>
                <w:webHidden/>
              </w:rPr>
              <w:fldChar w:fldCharType="begin"/>
            </w:r>
            <w:r>
              <w:rPr>
                <w:noProof/>
                <w:webHidden/>
              </w:rPr>
              <w:instrText xml:space="preserve"> PAGEREF _Toc4702492 \h </w:instrText>
            </w:r>
            <w:r>
              <w:rPr>
                <w:noProof/>
                <w:webHidden/>
              </w:rPr>
            </w:r>
            <w:r>
              <w:rPr>
                <w:noProof/>
                <w:webHidden/>
              </w:rPr>
              <w:fldChar w:fldCharType="separate"/>
            </w:r>
            <w:r>
              <w:rPr>
                <w:noProof/>
                <w:webHidden/>
              </w:rPr>
              <w:t>13</w:t>
            </w:r>
            <w:r>
              <w:rPr>
                <w:noProof/>
                <w:webHidden/>
              </w:rPr>
              <w:fldChar w:fldCharType="end"/>
            </w:r>
          </w:hyperlink>
        </w:p>
        <w:p w14:paraId="316205A2" w14:textId="34A289FD" w:rsidR="001B47C6" w:rsidRDefault="001B47C6">
          <w:pPr>
            <w:pStyle w:val="TOC3"/>
            <w:tabs>
              <w:tab w:val="right" w:leader="dot" w:pos="10250"/>
            </w:tabs>
            <w:rPr>
              <w:rFonts w:asciiTheme="minorHAnsi" w:eastAsiaTheme="minorEastAsia" w:hAnsiTheme="minorHAnsi" w:cstheme="minorBidi"/>
              <w:noProof/>
              <w:sz w:val="22"/>
              <w:szCs w:val="22"/>
              <w:lang w:val="en-NL" w:eastAsia="en-NL"/>
            </w:rPr>
          </w:pPr>
          <w:hyperlink w:anchor="_Toc4702493" w:history="1">
            <w:r w:rsidRPr="0008716A">
              <w:rPr>
                <w:rStyle w:val="Hyperlink"/>
                <w:noProof/>
              </w:rPr>
              <w:t>1</w:t>
            </w:r>
            <w:r w:rsidRPr="0008716A">
              <w:rPr>
                <w:rStyle w:val="Hyperlink"/>
                <w:noProof/>
                <w:vertAlign w:val="superscript"/>
              </w:rPr>
              <w:t>st</w:t>
            </w:r>
            <w:r w:rsidRPr="0008716A">
              <w:rPr>
                <w:rStyle w:val="Hyperlink"/>
                <w:noProof/>
              </w:rPr>
              <w:t xml:space="preserve"> Milestone</w:t>
            </w:r>
            <w:r>
              <w:rPr>
                <w:noProof/>
                <w:webHidden/>
              </w:rPr>
              <w:tab/>
            </w:r>
            <w:r>
              <w:rPr>
                <w:noProof/>
                <w:webHidden/>
              </w:rPr>
              <w:fldChar w:fldCharType="begin"/>
            </w:r>
            <w:r>
              <w:rPr>
                <w:noProof/>
                <w:webHidden/>
              </w:rPr>
              <w:instrText xml:space="preserve"> PAGEREF _Toc4702493 \h </w:instrText>
            </w:r>
            <w:r>
              <w:rPr>
                <w:noProof/>
                <w:webHidden/>
              </w:rPr>
            </w:r>
            <w:r>
              <w:rPr>
                <w:noProof/>
                <w:webHidden/>
              </w:rPr>
              <w:fldChar w:fldCharType="separate"/>
            </w:r>
            <w:r>
              <w:rPr>
                <w:noProof/>
                <w:webHidden/>
              </w:rPr>
              <w:t>13</w:t>
            </w:r>
            <w:r>
              <w:rPr>
                <w:noProof/>
                <w:webHidden/>
              </w:rPr>
              <w:fldChar w:fldCharType="end"/>
            </w:r>
          </w:hyperlink>
        </w:p>
        <w:p w14:paraId="187ED525" w14:textId="102695BA" w:rsidR="001B47C6" w:rsidRDefault="001B47C6">
          <w:pPr>
            <w:pStyle w:val="TOC2"/>
            <w:tabs>
              <w:tab w:val="right" w:leader="dot" w:pos="10250"/>
            </w:tabs>
            <w:rPr>
              <w:rFonts w:asciiTheme="minorHAnsi" w:eastAsiaTheme="minorEastAsia" w:hAnsiTheme="minorHAnsi" w:cstheme="minorBidi"/>
              <w:noProof/>
              <w:sz w:val="22"/>
              <w:szCs w:val="22"/>
              <w:lang w:val="en-NL" w:eastAsia="en-NL"/>
            </w:rPr>
          </w:pPr>
          <w:hyperlink w:anchor="_Toc4702494" w:history="1">
            <w:r w:rsidRPr="0008716A">
              <w:rPr>
                <w:rStyle w:val="Hyperlink"/>
                <w:noProof/>
                <w:lang w:val="en-GB"/>
              </w:rPr>
              <w:t>Phase 2 - Executing/Testing of block 1 deliverables</w:t>
            </w:r>
            <w:r>
              <w:rPr>
                <w:noProof/>
                <w:webHidden/>
              </w:rPr>
              <w:tab/>
            </w:r>
            <w:r>
              <w:rPr>
                <w:noProof/>
                <w:webHidden/>
              </w:rPr>
              <w:fldChar w:fldCharType="begin"/>
            </w:r>
            <w:r>
              <w:rPr>
                <w:noProof/>
                <w:webHidden/>
              </w:rPr>
              <w:instrText xml:space="preserve"> PAGEREF _Toc4702494 \h </w:instrText>
            </w:r>
            <w:r>
              <w:rPr>
                <w:noProof/>
                <w:webHidden/>
              </w:rPr>
            </w:r>
            <w:r>
              <w:rPr>
                <w:noProof/>
                <w:webHidden/>
              </w:rPr>
              <w:fldChar w:fldCharType="separate"/>
            </w:r>
            <w:r>
              <w:rPr>
                <w:noProof/>
                <w:webHidden/>
              </w:rPr>
              <w:t>13</w:t>
            </w:r>
            <w:r>
              <w:rPr>
                <w:noProof/>
                <w:webHidden/>
              </w:rPr>
              <w:fldChar w:fldCharType="end"/>
            </w:r>
          </w:hyperlink>
        </w:p>
        <w:p w14:paraId="54C3B63F" w14:textId="5385668F" w:rsidR="001B47C6" w:rsidRDefault="001B47C6">
          <w:pPr>
            <w:pStyle w:val="TOC3"/>
            <w:tabs>
              <w:tab w:val="right" w:leader="dot" w:pos="10250"/>
            </w:tabs>
            <w:rPr>
              <w:rFonts w:asciiTheme="minorHAnsi" w:eastAsiaTheme="minorEastAsia" w:hAnsiTheme="minorHAnsi" w:cstheme="minorBidi"/>
              <w:noProof/>
              <w:sz w:val="22"/>
              <w:szCs w:val="22"/>
              <w:lang w:val="en-NL" w:eastAsia="en-NL"/>
            </w:rPr>
          </w:pPr>
          <w:hyperlink w:anchor="_Toc4702495" w:history="1">
            <w:r w:rsidRPr="0008716A">
              <w:rPr>
                <w:rStyle w:val="Hyperlink"/>
                <w:noProof/>
              </w:rPr>
              <w:t>2</w:t>
            </w:r>
            <w:r w:rsidRPr="0008716A">
              <w:rPr>
                <w:rStyle w:val="Hyperlink"/>
                <w:noProof/>
                <w:vertAlign w:val="superscript"/>
              </w:rPr>
              <w:t>nd</w:t>
            </w:r>
            <w:r w:rsidRPr="0008716A">
              <w:rPr>
                <w:rStyle w:val="Hyperlink"/>
                <w:noProof/>
              </w:rPr>
              <w:t xml:space="preserve"> Milestone</w:t>
            </w:r>
            <w:r>
              <w:rPr>
                <w:noProof/>
                <w:webHidden/>
              </w:rPr>
              <w:tab/>
            </w:r>
            <w:r>
              <w:rPr>
                <w:noProof/>
                <w:webHidden/>
              </w:rPr>
              <w:fldChar w:fldCharType="begin"/>
            </w:r>
            <w:r>
              <w:rPr>
                <w:noProof/>
                <w:webHidden/>
              </w:rPr>
              <w:instrText xml:space="preserve"> PAGEREF _Toc4702495 \h </w:instrText>
            </w:r>
            <w:r>
              <w:rPr>
                <w:noProof/>
                <w:webHidden/>
              </w:rPr>
            </w:r>
            <w:r>
              <w:rPr>
                <w:noProof/>
                <w:webHidden/>
              </w:rPr>
              <w:fldChar w:fldCharType="separate"/>
            </w:r>
            <w:r>
              <w:rPr>
                <w:noProof/>
                <w:webHidden/>
              </w:rPr>
              <w:t>13</w:t>
            </w:r>
            <w:r>
              <w:rPr>
                <w:noProof/>
                <w:webHidden/>
              </w:rPr>
              <w:fldChar w:fldCharType="end"/>
            </w:r>
          </w:hyperlink>
        </w:p>
        <w:p w14:paraId="73336580" w14:textId="35C128BD" w:rsidR="001B47C6" w:rsidRDefault="001B47C6">
          <w:pPr>
            <w:pStyle w:val="TOC3"/>
            <w:tabs>
              <w:tab w:val="right" w:leader="dot" w:pos="10250"/>
            </w:tabs>
            <w:rPr>
              <w:rFonts w:asciiTheme="minorHAnsi" w:eastAsiaTheme="minorEastAsia" w:hAnsiTheme="minorHAnsi" w:cstheme="minorBidi"/>
              <w:noProof/>
              <w:sz w:val="22"/>
              <w:szCs w:val="22"/>
              <w:lang w:val="en-NL" w:eastAsia="en-NL"/>
            </w:rPr>
          </w:pPr>
          <w:hyperlink w:anchor="_Toc4702496" w:history="1">
            <w:r w:rsidRPr="0008716A">
              <w:rPr>
                <w:rStyle w:val="Hyperlink"/>
                <w:noProof/>
              </w:rPr>
              <w:t>3</w:t>
            </w:r>
            <w:r w:rsidRPr="0008716A">
              <w:rPr>
                <w:rStyle w:val="Hyperlink"/>
                <w:noProof/>
                <w:vertAlign w:val="superscript"/>
              </w:rPr>
              <w:t>rd</w:t>
            </w:r>
            <w:r w:rsidRPr="0008716A">
              <w:rPr>
                <w:rStyle w:val="Hyperlink"/>
                <w:noProof/>
              </w:rPr>
              <w:t xml:space="preserve">  Milestone</w:t>
            </w:r>
            <w:r>
              <w:rPr>
                <w:noProof/>
                <w:webHidden/>
              </w:rPr>
              <w:tab/>
            </w:r>
            <w:r>
              <w:rPr>
                <w:noProof/>
                <w:webHidden/>
              </w:rPr>
              <w:fldChar w:fldCharType="begin"/>
            </w:r>
            <w:r>
              <w:rPr>
                <w:noProof/>
                <w:webHidden/>
              </w:rPr>
              <w:instrText xml:space="preserve"> PAGEREF _Toc4702496 \h </w:instrText>
            </w:r>
            <w:r>
              <w:rPr>
                <w:noProof/>
                <w:webHidden/>
              </w:rPr>
            </w:r>
            <w:r>
              <w:rPr>
                <w:noProof/>
                <w:webHidden/>
              </w:rPr>
              <w:fldChar w:fldCharType="separate"/>
            </w:r>
            <w:r>
              <w:rPr>
                <w:noProof/>
                <w:webHidden/>
              </w:rPr>
              <w:t>14</w:t>
            </w:r>
            <w:r>
              <w:rPr>
                <w:noProof/>
                <w:webHidden/>
              </w:rPr>
              <w:fldChar w:fldCharType="end"/>
            </w:r>
          </w:hyperlink>
        </w:p>
        <w:p w14:paraId="15C9DECE" w14:textId="3BEA4E64" w:rsidR="001B47C6" w:rsidRDefault="001B47C6">
          <w:pPr>
            <w:pStyle w:val="TOC3"/>
            <w:tabs>
              <w:tab w:val="right" w:leader="dot" w:pos="10250"/>
            </w:tabs>
            <w:rPr>
              <w:rFonts w:asciiTheme="minorHAnsi" w:eastAsiaTheme="minorEastAsia" w:hAnsiTheme="minorHAnsi" w:cstheme="minorBidi"/>
              <w:noProof/>
              <w:sz w:val="22"/>
              <w:szCs w:val="22"/>
              <w:lang w:val="en-NL" w:eastAsia="en-NL"/>
            </w:rPr>
          </w:pPr>
          <w:hyperlink w:anchor="_Toc4702497" w:history="1">
            <w:r w:rsidRPr="0008716A">
              <w:rPr>
                <w:rStyle w:val="Hyperlink"/>
                <w:noProof/>
              </w:rPr>
              <w:t>4</w:t>
            </w:r>
            <w:r w:rsidRPr="0008716A">
              <w:rPr>
                <w:rStyle w:val="Hyperlink"/>
                <w:noProof/>
                <w:vertAlign w:val="superscript"/>
              </w:rPr>
              <w:t>th</w:t>
            </w:r>
            <w:r w:rsidRPr="0008716A">
              <w:rPr>
                <w:rStyle w:val="Hyperlink"/>
                <w:noProof/>
              </w:rPr>
              <w:t xml:space="preserve">  Milestone</w:t>
            </w:r>
            <w:r>
              <w:rPr>
                <w:noProof/>
                <w:webHidden/>
              </w:rPr>
              <w:tab/>
            </w:r>
            <w:r>
              <w:rPr>
                <w:noProof/>
                <w:webHidden/>
              </w:rPr>
              <w:fldChar w:fldCharType="begin"/>
            </w:r>
            <w:r>
              <w:rPr>
                <w:noProof/>
                <w:webHidden/>
              </w:rPr>
              <w:instrText xml:space="preserve"> PAGEREF _Toc4702497 \h </w:instrText>
            </w:r>
            <w:r>
              <w:rPr>
                <w:noProof/>
                <w:webHidden/>
              </w:rPr>
            </w:r>
            <w:r>
              <w:rPr>
                <w:noProof/>
                <w:webHidden/>
              </w:rPr>
              <w:fldChar w:fldCharType="separate"/>
            </w:r>
            <w:r>
              <w:rPr>
                <w:noProof/>
                <w:webHidden/>
              </w:rPr>
              <w:t>14</w:t>
            </w:r>
            <w:r>
              <w:rPr>
                <w:noProof/>
                <w:webHidden/>
              </w:rPr>
              <w:fldChar w:fldCharType="end"/>
            </w:r>
          </w:hyperlink>
        </w:p>
        <w:p w14:paraId="7C754FB0" w14:textId="4B7C0215" w:rsidR="001B47C6" w:rsidRDefault="001B47C6">
          <w:pPr>
            <w:pStyle w:val="TOC1"/>
            <w:tabs>
              <w:tab w:val="left" w:pos="720"/>
              <w:tab w:val="right" w:leader="dot" w:pos="10250"/>
            </w:tabs>
            <w:rPr>
              <w:rFonts w:asciiTheme="minorHAnsi" w:eastAsiaTheme="minorEastAsia" w:hAnsiTheme="minorHAnsi" w:cstheme="minorBidi"/>
              <w:noProof/>
              <w:sz w:val="22"/>
              <w:szCs w:val="22"/>
              <w:lang w:val="en-NL" w:eastAsia="en-NL"/>
            </w:rPr>
          </w:pPr>
          <w:hyperlink w:anchor="_Toc4702498" w:history="1">
            <w:r w:rsidRPr="0008716A">
              <w:rPr>
                <w:rStyle w:val="Hyperlink"/>
                <w:noProof/>
              </w:rPr>
              <w:t>2.3.</w:t>
            </w:r>
            <w:r>
              <w:rPr>
                <w:rFonts w:asciiTheme="minorHAnsi" w:eastAsiaTheme="minorEastAsia" w:hAnsiTheme="minorHAnsi" w:cstheme="minorBidi"/>
                <w:noProof/>
                <w:sz w:val="22"/>
                <w:szCs w:val="22"/>
                <w:lang w:val="en-NL" w:eastAsia="en-NL"/>
              </w:rPr>
              <w:tab/>
            </w:r>
            <w:r w:rsidRPr="0008716A">
              <w:rPr>
                <w:rStyle w:val="Hyperlink"/>
                <w:noProof/>
              </w:rPr>
              <w:t>Attachments</w:t>
            </w:r>
            <w:r>
              <w:rPr>
                <w:noProof/>
                <w:webHidden/>
              </w:rPr>
              <w:tab/>
            </w:r>
            <w:r>
              <w:rPr>
                <w:noProof/>
                <w:webHidden/>
              </w:rPr>
              <w:fldChar w:fldCharType="begin"/>
            </w:r>
            <w:r>
              <w:rPr>
                <w:noProof/>
                <w:webHidden/>
              </w:rPr>
              <w:instrText xml:space="preserve"> PAGEREF _Toc4702498 \h </w:instrText>
            </w:r>
            <w:r>
              <w:rPr>
                <w:noProof/>
                <w:webHidden/>
              </w:rPr>
            </w:r>
            <w:r>
              <w:rPr>
                <w:noProof/>
                <w:webHidden/>
              </w:rPr>
              <w:fldChar w:fldCharType="separate"/>
            </w:r>
            <w:r>
              <w:rPr>
                <w:noProof/>
                <w:webHidden/>
              </w:rPr>
              <w:t>14</w:t>
            </w:r>
            <w:r>
              <w:rPr>
                <w:noProof/>
                <w:webHidden/>
              </w:rPr>
              <w:fldChar w:fldCharType="end"/>
            </w:r>
          </w:hyperlink>
        </w:p>
        <w:p w14:paraId="67B37FB3" w14:textId="6EEBD590" w:rsidR="001B47C6" w:rsidRDefault="001B47C6">
          <w:pPr>
            <w:rPr>
              <w:noProof/>
            </w:rPr>
          </w:pPr>
          <w:r>
            <w:rPr>
              <w:b/>
              <w:bCs/>
              <w:noProof/>
            </w:rPr>
            <w:fldChar w:fldCharType="end"/>
          </w:r>
        </w:p>
      </w:sdtContent>
    </w:sdt>
    <w:p w14:paraId="2E2FD79D" w14:textId="2C6B077D" w:rsidR="008103CE" w:rsidRDefault="008103CE">
      <w:pPr>
        <w:rPr>
          <w:noProof/>
        </w:rPr>
      </w:pPr>
    </w:p>
    <w:p w14:paraId="3E126816" w14:textId="632FF5EC" w:rsidR="001B47C6" w:rsidRDefault="001B47C6">
      <w:pPr>
        <w:rPr>
          <w:noProof/>
        </w:rPr>
      </w:pPr>
    </w:p>
    <w:p w14:paraId="41FA4815" w14:textId="621610DA" w:rsidR="001B47C6" w:rsidRDefault="001B47C6">
      <w:pPr>
        <w:rPr>
          <w:noProof/>
        </w:rPr>
      </w:pPr>
    </w:p>
    <w:p w14:paraId="03916363" w14:textId="7B9E8336" w:rsidR="001B47C6" w:rsidRDefault="001B47C6">
      <w:pPr>
        <w:rPr>
          <w:noProof/>
        </w:rPr>
      </w:pPr>
    </w:p>
    <w:p w14:paraId="0B1C9BF1" w14:textId="639720A0" w:rsidR="001B47C6" w:rsidRDefault="001B47C6">
      <w:pPr>
        <w:rPr>
          <w:noProof/>
        </w:rPr>
      </w:pPr>
    </w:p>
    <w:p w14:paraId="37CB7D2E" w14:textId="148E2C80" w:rsidR="001B47C6" w:rsidRDefault="001B47C6">
      <w:pPr>
        <w:rPr>
          <w:noProof/>
        </w:rPr>
      </w:pPr>
    </w:p>
    <w:p w14:paraId="2D4DD55C" w14:textId="1DFF005E" w:rsidR="001B47C6" w:rsidRDefault="001B47C6">
      <w:pPr>
        <w:rPr>
          <w:noProof/>
        </w:rPr>
      </w:pPr>
    </w:p>
    <w:p w14:paraId="5ABDD6BC" w14:textId="3FE3DA2A" w:rsidR="001B47C6" w:rsidRDefault="001B47C6">
      <w:pPr>
        <w:rPr>
          <w:noProof/>
        </w:rPr>
      </w:pPr>
    </w:p>
    <w:p w14:paraId="23355E5E" w14:textId="5171FF35" w:rsidR="001B47C6" w:rsidRDefault="001B47C6">
      <w:pPr>
        <w:rPr>
          <w:noProof/>
        </w:rPr>
      </w:pPr>
    </w:p>
    <w:p w14:paraId="1D5883E6" w14:textId="67C8DAC1" w:rsidR="001B47C6" w:rsidRDefault="001B47C6">
      <w:pPr>
        <w:rPr>
          <w:noProof/>
        </w:rPr>
      </w:pPr>
    </w:p>
    <w:p w14:paraId="1F7D13E7" w14:textId="1C714D14" w:rsidR="001B47C6" w:rsidRDefault="001B47C6">
      <w:pPr>
        <w:rPr>
          <w:noProof/>
        </w:rPr>
      </w:pPr>
    </w:p>
    <w:p w14:paraId="41A6A8AB" w14:textId="31A18F00" w:rsidR="001B47C6" w:rsidRDefault="001B47C6">
      <w:pPr>
        <w:rPr>
          <w:noProof/>
        </w:rPr>
      </w:pPr>
    </w:p>
    <w:p w14:paraId="1DF7B58A" w14:textId="42FC2DFF" w:rsidR="001B47C6" w:rsidRDefault="001B47C6">
      <w:pPr>
        <w:rPr>
          <w:noProof/>
        </w:rPr>
      </w:pPr>
    </w:p>
    <w:p w14:paraId="5F7D78AF" w14:textId="238521DE" w:rsidR="001B47C6" w:rsidRDefault="001B47C6">
      <w:pPr>
        <w:rPr>
          <w:noProof/>
        </w:rPr>
      </w:pPr>
    </w:p>
    <w:p w14:paraId="457106E2" w14:textId="77777777" w:rsidR="001B47C6" w:rsidRDefault="001B47C6">
      <w:pPr>
        <w:rPr>
          <w:noProof/>
        </w:rPr>
      </w:pPr>
    </w:p>
    <w:p w14:paraId="6C076777" w14:textId="73193424" w:rsidR="001B47C6" w:rsidRDefault="001B47C6">
      <w:pPr>
        <w:rPr>
          <w:noProof/>
        </w:rPr>
      </w:pPr>
    </w:p>
    <w:p w14:paraId="28F24948" w14:textId="77777777" w:rsidR="001B47C6" w:rsidRDefault="001B47C6">
      <w:pPr>
        <w:rPr>
          <w:noProof/>
        </w:rPr>
      </w:pPr>
    </w:p>
    <w:p w14:paraId="595A59A4" w14:textId="7C6F671E" w:rsidR="004A73BF" w:rsidRPr="009F7D51" w:rsidRDefault="008103CE" w:rsidP="006D3C66">
      <w:pPr>
        <w:rPr>
          <w:noProof/>
        </w:rPr>
      </w:pPr>
      <w:r w:rsidRPr="009F7D51">
        <w:rPr>
          <w:noProof/>
          <w:lang w:eastAsia="en-US"/>
        </w:rPr>
        <w:lastRenderedPageBreak/>
        <mc:AlternateContent>
          <mc:Choice Requires="wps">
            <w:drawing>
              <wp:anchor distT="0" distB="0" distL="114300" distR="114300" simplePos="0" relativeHeight="251657216" behindDoc="0" locked="0" layoutInCell="1" allowOverlap="1" wp14:anchorId="570A8019" wp14:editId="7F76E410">
                <wp:simplePos x="0" y="0"/>
                <wp:positionH relativeFrom="column">
                  <wp:posOffset>-323850</wp:posOffset>
                </wp:positionH>
                <wp:positionV relativeFrom="paragraph">
                  <wp:posOffset>66675</wp:posOffset>
                </wp:positionV>
                <wp:extent cx="7644130" cy="638175"/>
                <wp:effectExtent l="0" t="0" r="0" b="9525"/>
                <wp:wrapNone/>
                <wp:docPr id="199" name="Rectangle 199"/>
                <wp:cNvGraphicFramePr/>
                <a:graphic xmlns:a="http://schemas.openxmlformats.org/drawingml/2006/main">
                  <a:graphicData uri="http://schemas.microsoft.com/office/word/2010/wordprocessingShape">
                    <wps:wsp>
                      <wps:cNvSpPr/>
                      <wps:spPr>
                        <a:xfrm>
                          <a:off x="0" y="0"/>
                          <a:ext cx="7644130" cy="6381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30755C" w14:textId="32102769" w:rsidR="00000000" w:rsidRDefault="00B06ABD" w:rsidP="001B47C6">
                            <w:pPr>
                              <w:pStyle w:val="Title"/>
                              <w:numPr>
                                <w:ilvl w:val="0"/>
                                <w:numId w:val="1"/>
                              </w:numPr>
                            </w:pPr>
                            <w:r>
                              <w:t xml:space="preserve"> </w:t>
                            </w:r>
                            <w:r w:rsidR="00D2557D">
                              <w:t>Project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5pt;margin-top:5.25pt;width:601.9pt;height:5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" fillcolor="#216daf [3204]" stroked="f" strokeweight="2pt">
                <v:textbox>
                  <w:txbxContent>
                    <w:p w14:paraId="0D30755C" w14:textId="32102769" w:rsidR="00000000" w:rsidRDefault="00B06ABD" w:rsidP="001B47C6">
                      <w:pPr>
                        <w:pStyle w:val="Title"/>
                        <w:numPr>
                          <w:ilvl w:val="0"/>
                          <w:numId w:val="1"/>
                        </w:numPr>
                      </w:pPr>
                      <w:r>
                        <w:t xml:space="preserve"> </w:t>
                      </w:r>
                      <w:r w:rsidR="00D2557D">
                        <w:t>Project Statement</w:t>
                      </w:r>
                    </w:p>
                  </w:txbxContent>
                </v:textbox>
              </v:rect>
            </w:pict>
          </mc:Fallback>
        </mc:AlternateContent>
      </w:r>
      <w:r w:rsidR="006D3C66">
        <w:rPr>
          <w:b/>
          <w:sz w:val="28"/>
        </w:rPr>
        <w:fldChar w:fldCharType="end"/>
      </w:r>
    </w:p>
    <w:p w14:paraId="50130CDF" w14:textId="752C7A9B" w:rsidR="001C3E2F" w:rsidRPr="009F7D51" w:rsidRDefault="001C3E2F" w:rsidP="00B70876">
      <w:pPr>
        <w:tabs>
          <w:tab w:val="left" w:pos="10260"/>
        </w:tabs>
      </w:pPr>
    </w:p>
    <w:p w14:paraId="05E1A37A" w14:textId="6282CBB1" w:rsidR="00BE34C5" w:rsidRPr="009F7D51" w:rsidRDefault="00BE34C5" w:rsidP="00B70876">
      <w:pPr>
        <w:tabs>
          <w:tab w:val="left" w:pos="10260"/>
        </w:tabs>
      </w:pPr>
    </w:p>
    <w:p w14:paraId="3C493857" w14:textId="77777777" w:rsidR="00F0441F" w:rsidRPr="009F7D51" w:rsidRDefault="00F0441F" w:rsidP="00B70876">
      <w:pPr>
        <w:tabs>
          <w:tab w:val="left" w:pos="10260"/>
        </w:tabs>
      </w:pPr>
    </w:p>
    <w:p w14:paraId="60034436" w14:textId="547E2DAC" w:rsidR="00664743" w:rsidRPr="009F7D51" w:rsidRDefault="00664743" w:rsidP="009D3274">
      <w:pPr>
        <w:tabs>
          <w:tab w:val="left" w:pos="10260"/>
        </w:tabs>
        <w:jc w:val="both"/>
      </w:pPr>
    </w:p>
    <w:p w14:paraId="7ACB3366" w14:textId="62CED8A1" w:rsidR="00ED244E" w:rsidRPr="009F7D51" w:rsidRDefault="00A15061" w:rsidP="000A68C5">
      <w:pPr>
        <w:pStyle w:val="Heading1"/>
        <w:numPr>
          <w:ilvl w:val="1"/>
          <w:numId w:val="3"/>
        </w:numPr>
      </w:pPr>
      <w:bookmarkStart w:id="2" w:name="_Toc4504453"/>
      <w:bookmarkStart w:id="3" w:name="_Toc4504539"/>
      <w:bookmarkStart w:id="4" w:name="_Toc4504654"/>
      <w:bookmarkStart w:id="5" w:name="_Toc4702480"/>
      <w:r w:rsidRPr="009F7D51">
        <w:t>Version</w:t>
      </w:r>
      <w:r w:rsidR="006B19DF" w:rsidRPr="009F7D51">
        <w:t>s overview</w:t>
      </w:r>
      <w:bookmarkEnd w:id="2"/>
      <w:bookmarkEnd w:id="3"/>
      <w:bookmarkEnd w:id="4"/>
      <w:bookmarkEnd w:id="5"/>
      <w:r w:rsidRPr="009F7D51">
        <w:t xml:space="preserve"> </w:t>
      </w:r>
    </w:p>
    <w:p w14:paraId="7D838011" w14:textId="77777777" w:rsidR="0062153D" w:rsidRPr="009F7D51" w:rsidRDefault="0062153D" w:rsidP="0062153D"/>
    <w:tbl>
      <w:tblPr>
        <w:tblStyle w:val="TableGrid"/>
        <w:tblW w:w="0" w:type="auto"/>
        <w:tblLook w:val="04A0" w:firstRow="1" w:lastRow="0" w:firstColumn="1" w:lastColumn="0" w:noHBand="0" w:noVBand="1"/>
      </w:tblPr>
      <w:tblGrid>
        <w:gridCol w:w="3415"/>
        <w:gridCol w:w="3406"/>
        <w:gridCol w:w="3429"/>
      </w:tblGrid>
      <w:tr w:rsidR="009F7D51" w:rsidRPr="009F7D51" w14:paraId="621DB8C4" w14:textId="77777777" w:rsidTr="009D74C7">
        <w:tc>
          <w:tcPr>
            <w:tcW w:w="3492" w:type="dxa"/>
            <w:shd w:val="clear" w:color="auto" w:fill="D6D6D6" w:themeFill="accent5" w:themeFillTint="66"/>
          </w:tcPr>
          <w:p w14:paraId="39398B63" w14:textId="24C216A7" w:rsidR="0044723A" w:rsidRPr="009F7D51" w:rsidRDefault="009D74C7" w:rsidP="008B331E">
            <w:r w:rsidRPr="009F7D51">
              <w:t>Version</w:t>
            </w:r>
          </w:p>
        </w:tc>
        <w:tc>
          <w:tcPr>
            <w:tcW w:w="3492" w:type="dxa"/>
            <w:shd w:val="clear" w:color="auto" w:fill="D6D6D6" w:themeFill="accent5" w:themeFillTint="66"/>
          </w:tcPr>
          <w:p w14:paraId="6FA5225D" w14:textId="7839A3E3" w:rsidR="0044723A" w:rsidRPr="009F7D51" w:rsidRDefault="00AD6C1D" w:rsidP="008B331E">
            <w:r w:rsidRPr="009F7D51">
              <w:t>Date</w:t>
            </w:r>
          </w:p>
        </w:tc>
        <w:tc>
          <w:tcPr>
            <w:tcW w:w="3492" w:type="dxa"/>
            <w:shd w:val="clear" w:color="auto" w:fill="D6D6D6" w:themeFill="accent5" w:themeFillTint="66"/>
          </w:tcPr>
          <w:p w14:paraId="2D243BFA" w14:textId="144E1361" w:rsidR="0044723A" w:rsidRPr="009F7D51" w:rsidRDefault="00EB6550" w:rsidP="008B331E">
            <w:r w:rsidRPr="009F7D51">
              <w:t>Description</w:t>
            </w:r>
          </w:p>
        </w:tc>
      </w:tr>
      <w:tr w:rsidR="009F7D51" w:rsidRPr="009F7D51" w14:paraId="728D60B9" w14:textId="77777777" w:rsidTr="0044723A">
        <w:tc>
          <w:tcPr>
            <w:tcW w:w="3492" w:type="dxa"/>
          </w:tcPr>
          <w:p w14:paraId="294613F7" w14:textId="428061A0" w:rsidR="0044723A" w:rsidRPr="009F7D51" w:rsidRDefault="00942C1F" w:rsidP="008B331E">
            <w:r w:rsidRPr="009F7D51">
              <w:t>0.1</w:t>
            </w:r>
          </w:p>
        </w:tc>
        <w:tc>
          <w:tcPr>
            <w:tcW w:w="3492" w:type="dxa"/>
          </w:tcPr>
          <w:p w14:paraId="0078BFA1" w14:textId="73BFD884" w:rsidR="0044723A" w:rsidRPr="009F7D51" w:rsidRDefault="00666071" w:rsidP="008B331E">
            <w:r w:rsidRPr="009F7D51">
              <w:t>10-02-2019</w:t>
            </w:r>
          </w:p>
        </w:tc>
        <w:tc>
          <w:tcPr>
            <w:tcW w:w="3492" w:type="dxa"/>
          </w:tcPr>
          <w:p w14:paraId="47F468FB" w14:textId="77777777" w:rsidR="0044723A" w:rsidRPr="009F7D51" w:rsidRDefault="00F94C4F" w:rsidP="008B331E">
            <w:r w:rsidRPr="009F7D51">
              <w:t xml:space="preserve">Plan of </w:t>
            </w:r>
            <w:r w:rsidRPr="00C51E91">
              <w:rPr>
                <w:noProof/>
              </w:rPr>
              <w:t>draft</w:t>
            </w:r>
            <w:r w:rsidRPr="009F7D51">
              <w:t xml:space="preserve"> project plan</w:t>
            </w:r>
          </w:p>
          <w:p w14:paraId="335C2F3F" w14:textId="6BC0F00D" w:rsidR="009735B0" w:rsidRPr="009F7D51" w:rsidRDefault="000A2376" w:rsidP="008B331E">
            <w:r w:rsidRPr="009F7D51">
              <w:t xml:space="preserve">Added group overview and </w:t>
            </w:r>
            <w:r w:rsidR="003566B8" w:rsidRPr="009F7D51">
              <w:t>draft document structure</w:t>
            </w:r>
          </w:p>
        </w:tc>
      </w:tr>
      <w:tr w:rsidR="009F7D51" w:rsidRPr="009F7D51" w14:paraId="61BDCBFA" w14:textId="77777777" w:rsidTr="0044723A">
        <w:tc>
          <w:tcPr>
            <w:tcW w:w="3492" w:type="dxa"/>
          </w:tcPr>
          <w:p w14:paraId="00676C32" w14:textId="492E98E2" w:rsidR="006C3D80" w:rsidRPr="009F7D51" w:rsidRDefault="006C3D80" w:rsidP="008B331E">
            <w:r w:rsidRPr="009F7D51">
              <w:t>0.2</w:t>
            </w:r>
          </w:p>
        </w:tc>
        <w:tc>
          <w:tcPr>
            <w:tcW w:w="3492" w:type="dxa"/>
          </w:tcPr>
          <w:p w14:paraId="1AAE7117" w14:textId="6627E171" w:rsidR="006C3D80" w:rsidRPr="009F7D51" w:rsidRDefault="00243F17" w:rsidP="008B331E">
            <w:r w:rsidRPr="009F7D51">
              <w:t>10-02-2019</w:t>
            </w:r>
          </w:p>
        </w:tc>
        <w:tc>
          <w:tcPr>
            <w:tcW w:w="3492" w:type="dxa"/>
          </w:tcPr>
          <w:p w14:paraId="3135384E" w14:textId="71E7AD14" w:rsidR="006C3D80" w:rsidRPr="009F7D51" w:rsidRDefault="00A54F67" w:rsidP="008B331E">
            <w:r w:rsidRPr="009F7D51">
              <w:t>Added deliverables</w:t>
            </w:r>
            <w:r w:rsidR="008C1444" w:rsidRPr="009F7D51">
              <w:t>, project goal, project descri</w:t>
            </w:r>
            <w:r w:rsidR="005C598D" w:rsidRPr="009F7D51">
              <w:t>p</w:t>
            </w:r>
            <w:r w:rsidR="008C1444" w:rsidRPr="009F7D51">
              <w:t>tion</w:t>
            </w:r>
          </w:p>
        </w:tc>
      </w:tr>
      <w:tr w:rsidR="009F7D51" w:rsidRPr="009F7D51" w14:paraId="170D0B60" w14:textId="77777777" w:rsidTr="0044723A">
        <w:tc>
          <w:tcPr>
            <w:tcW w:w="3492" w:type="dxa"/>
          </w:tcPr>
          <w:p w14:paraId="3F8BA380" w14:textId="085FFDDF" w:rsidR="002676E0" w:rsidRPr="009F7D51" w:rsidRDefault="002676E0" w:rsidP="008B331E">
            <w:r w:rsidRPr="009F7D51">
              <w:t>0.3</w:t>
            </w:r>
          </w:p>
        </w:tc>
        <w:tc>
          <w:tcPr>
            <w:tcW w:w="3492" w:type="dxa"/>
          </w:tcPr>
          <w:p w14:paraId="6B0C48DA" w14:textId="64E17B58" w:rsidR="002676E0" w:rsidRPr="009F7D51" w:rsidRDefault="00FC3D73" w:rsidP="008B331E">
            <w:r w:rsidRPr="009F7D51">
              <w:t>12-02-2019</w:t>
            </w:r>
          </w:p>
        </w:tc>
        <w:tc>
          <w:tcPr>
            <w:tcW w:w="3492" w:type="dxa"/>
          </w:tcPr>
          <w:p w14:paraId="5153CDDA" w14:textId="7B80FD2B" w:rsidR="002676E0" w:rsidRPr="009F7D51" w:rsidRDefault="00466410" w:rsidP="008B331E">
            <w:r w:rsidRPr="009F7D51">
              <w:t>Added</w:t>
            </w:r>
            <w:r w:rsidR="000E73F9" w:rsidRPr="009F7D51">
              <w:t xml:space="preserve"> logo,</w:t>
            </w:r>
            <w:r w:rsidRPr="009F7D51">
              <w:t xml:space="preserve"> </w:t>
            </w:r>
            <w:r w:rsidR="00C93873" w:rsidRPr="009F7D51">
              <w:t>intro</w:t>
            </w:r>
            <w:r w:rsidR="00F02227" w:rsidRPr="009F7D51">
              <w:t>d</w:t>
            </w:r>
            <w:r w:rsidR="00C93873" w:rsidRPr="009F7D51">
              <w:t xml:space="preserve">uction, </w:t>
            </w:r>
            <w:r w:rsidR="00A25ACE" w:rsidRPr="009F7D51">
              <w:t xml:space="preserve">current situation, </w:t>
            </w:r>
            <w:r w:rsidR="009079EF" w:rsidRPr="009F7D51">
              <w:rPr>
                <w:noProof/>
              </w:rPr>
              <w:t>constrain</w:t>
            </w:r>
            <w:r w:rsidR="00DB5ABE" w:rsidRPr="009F7D51">
              <w:rPr>
                <w:noProof/>
              </w:rPr>
              <w:t>t</w:t>
            </w:r>
            <w:r w:rsidR="009079EF" w:rsidRPr="009F7D51">
              <w:rPr>
                <w:noProof/>
              </w:rPr>
              <w:t>s</w:t>
            </w:r>
            <w:r w:rsidR="009079EF" w:rsidRPr="009F7D51">
              <w:t>, risks</w:t>
            </w:r>
          </w:p>
        </w:tc>
      </w:tr>
      <w:tr w:rsidR="00DB5ABE" w:rsidRPr="009F7D51" w14:paraId="1192A864" w14:textId="77777777" w:rsidTr="0044723A">
        <w:tc>
          <w:tcPr>
            <w:tcW w:w="3492" w:type="dxa"/>
          </w:tcPr>
          <w:p w14:paraId="5C7FF6E2" w14:textId="5FB60BFC" w:rsidR="00DB5ABE" w:rsidRPr="009F7D51" w:rsidRDefault="00DB5ABE" w:rsidP="008B331E">
            <w:r w:rsidRPr="009F7D51">
              <w:t>0.4</w:t>
            </w:r>
          </w:p>
        </w:tc>
        <w:tc>
          <w:tcPr>
            <w:tcW w:w="3492" w:type="dxa"/>
          </w:tcPr>
          <w:p w14:paraId="342F2BAC" w14:textId="57413F55" w:rsidR="00DB5ABE" w:rsidRPr="009F7D51" w:rsidRDefault="00DB5ABE" w:rsidP="008B331E">
            <w:r w:rsidRPr="009F7D51">
              <w:t>03-02-2019</w:t>
            </w:r>
          </w:p>
        </w:tc>
        <w:tc>
          <w:tcPr>
            <w:tcW w:w="3492" w:type="dxa"/>
          </w:tcPr>
          <w:p w14:paraId="10AB2AB9" w14:textId="0A173CCB" w:rsidR="00DB5ABE" w:rsidRPr="009F7D51" w:rsidRDefault="00DB5ABE" w:rsidP="008B331E">
            <w:r w:rsidRPr="009F7D51">
              <w:t>Added Tasks and milestones</w:t>
            </w:r>
          </w:p>
        </w:tc>
      </w:tr>
      <w:tr w:rsidR="00061CEF" w:rsidRPr="009F7D51" w14:paraId="53C393F1" w14:textId="77777777" w:rsidTr="0044723A">
        <w:tc>
          <w:tcPr>
            <w:tcW w:w="3492" w:type="dxa"/>
          </w:tcPr>
          <w:p w14:paraId="1EA04BEB" w14:textId="2C4B85CE" w:rsidR="00061CEF" w:rsidRPr="009F7D51" w:rsidRDefault="00061CEF" w:rsidP="008B331E">
            <w:r>
              <w:t>0.5</w:t>
            </w:r>
          </w:p>
        </w:tc>
        <w:tc>
          <w:tcPr>
            <w:tcW w:w="3492" w:type="dxa"/>
          </w:tcPr>
          <w:p w14:paraId="068D2AC0" w14:textId="76B8A9DD" w:rsidR="00061CEF" w:rsidRPr="009F7D51" w:rsidRDefault="00061CEF" w:rsidP="008B331E">
            <w:r>
              <w:t>24-03-2019</w:t>
            </w:r>
          </w:p>
        </w:tc>
        <w:tc>
          <w:tcPr>
            <w:tcW w:w="3492" w:type="dxa"/>
          </w:tcPr>
          <w:p w14:paraId="70ADB9F3" w14:textId="7F56AF97" w:rsidR="00061CEF" w:rsidRPr="009F7D51" w:rsidRDefault="00061CEF" w:rsidP="008B331E">
            <w:r>
              <w:t xml:space="preserve">Looked over document and fixed </w:t>
            </w:r>
            <w:r w:rsidR="0007589A">
              <w:t xml:space="preserve">spelling and grammar </w:t>
            </w:r>
            <w:r>
              <w:t>mistakes</w:t>
            </w:r>
            <w:r w:rsidR="0007589A">
              <w:t>. Also</w:t>
            </w:r>
            <w:r>
              <w:t xml:space="preserve"> altered </w:t>
            </w:r>
            <w:r w:rsidR="0007589A">
              <w:t>the Client, Problem description, Current situation and, Task and Milestones section</w:t>
            </w:r>
          </w:p>
        </w:tc>
      </w:tr>
      <w:tr w:rsidR="0007589A" w:rsidRPr="009F7D51" w14:paraId="6548725B" w14:textId="77777777" w:rsidTr="0044723A">
        <w:tc>
          <w:tcPr>
            <w:tcW w:w="3492" w:type="dxa"/>
          </w:tcPr>
          <w:p w14:paraId="2A4B82A2" w14:textId="32D6FDCA" w:rsidR="0007589A" w:rsidRDefault="0007589A" w:rsidP="008B331E">
            <w:r>
              <w:t>0.6</w:t>
            </w:r>
          </w:p>
        </w:tc>
        <w:tc>
          <w:tcPr>
            <w:tcW w:w="3492" w:type="dxa"/>
          </w:tcPr>
          <w:p w14:paraId="2DDF542C" w14:textId="0F605DCB" w:rsidR="0007589A" w:rsidRDefault="0007589A" w:rsidP="008B331E">
            <w:r>
              <w:t>25-03-2019</w:t>
            </w:r>
          </w:p>
        </w:tc>
        <w:tc>
          <w:tcPr>
            <w:tcW w:w="3492" w:type="dxa"/>
          </w:tcPr>
          <w:p w14:paraId="6BACF539" w14:textId="1B363827" w:rsidR="0007589A" w:rsidRDefault="0007589A" w:rsidP="008B331E">
            <w:r>
              <w:t>Added screenshots of time visualization</w:t>
            </w:r>
          </w:p>
        </w:tc>
      </w:tr>
    </w:tbl>
    <w:p w14:paraId="719D5F62" w14:textId="77777777" w:rsidR="008B331E" w:rsidRPr="009F7D51" w:rsidRDefault="008B331E" w:rsidP="008B331E"/>
    <w:p w14:paraId="4D9489A5" w14:textId="2942059A" w:rsidR="005E16EA" w:rsidRPr="009F7D51" w:rsidRDefault="005E16EA" w:rsidP="000A68C5">
      <w:pPr>
        <w:pStyle w:val="Heading1"/>
        <w:numPr>
          <w:ilvl w:val="1"/>
          <w:numId w:val="3"/>
        </w:numPr>
      </w:pPr>
      <w:bookmarkStart w:id="6" w:name="_Toc4504454"/>
      <w:bookmarkStart w:id="7" w:name="_Toc4504540"/>
      <w:bookmarkStart w:id="8" w:name="_Toc4504655"/>
      <w:bookmarkStart w:id="9" w:name="_Toc4702481"/>
      <w:r w:rsidRPr="009F7D51">
        <w:t>Introduction</w:t>
      </w:r>
      <w:bookmarkEnd w:id="6"/>
      <w:bookmarkEnd w:id="7"/>
      <w:bookmarkEnd w:id="8"/>
      <w:bookmarkEnd w:id="9"/>
    </w:p>
    <w:p w14:paraId="3292CDB7" w14:textId="77777777" w:rsidR="00DB5ABE" w:rsidRPr="009F7D51" w:rsidRDefault="00DB5ABE" w:rsidP="00DB5ABE"/>
    <w:p w14:paraId="6FE84F0D" w14:textId="4B70D29F" w:rsidR="004A4394" w:rsidRPr="009F7D51" w:rsidRDefault="00EE614D" w:rsidP="004A4394">
      <w:r w:rsidRPr="009F7D51">
        <w:t>Nowadays young people love to participate in different kinds of events just to have fun and spend time with their friends. But big events like these are visited by hundreds of people, that’s why organizing such an event is not a simple job. First</w:t>
      </w:r>
      <w:r w:rsidR="008F217B" w:rsidRPr="009F7D51">
        <w:t xml:space="preserve"> of all,</w:t>
      </w:r>
      <w:r w:rsidRPr="009F7D51">
        <w:t xml:space="preserve"> you need something to inform and introduce </w:t>
      </w:r>
      <w:r w:rsidRPr="009F7D51">
        <w:rPr>
          <w:noProof/>
        </w:rPr>
        <w:t>people</w:t>
      </w:r>
      <w:r w:rsidRPr="009F7D51">
        <w:t xml:space="preserve"> to your event. A website is perfect for giving all the information and planning of an event. Many different </w:t>
      </w:r>
      <w:r w:rsidR="00B20E84" w:rsidRPr="009F7D51">
        <w:t>software-based</w:t>
      </w:r>
      <w:r w:rsidRPr="009F7D51">
        <w:t xml:space="preserve"> applications are needed that can be used to help you keep track of all the people entering or leaving the event. Except that there are many transactions happening on site, so having applications that support that is a necessity. For fulfilling the client’s </w:t>
      </w:r>
      <w:r w:rsidR="00B20E84" w:rsidRPr="009F7D51">
        <w:t>requirements,</w:t>
      </w:r>
      <w:r w:rsidRPr="009F7D51">
        <w:t xml:space="preserve"> the company should talk with the client to inform him about every decision they make.</w:t>
      </w:r>
      <w:r w:rsidR="0094041A" w:rsidRPr="009F7D51">
        <w:tab/>
      </w:r>
    </w:p>
    <w:p w14:paraId="785CA6F4" w14:textId="1568716C" w:rsidR="009D3274" w:rsidRPr="009F7D51" w:rsidRDefault="001D401A" w:rsidP="000A68C5">
      <w:pPr>
        <w:pStyle w:val="Heading1"/>
        <w:numPr>
          <w:ilvl w:val="1"/>
          <w:numId w:val="3"/>
        </w:numPr>
      </w:pPr>
      <w:bookmarkStart w:id="10" w:name="_Toc4504455"/>
      <w:bookmarkStart w:id="11" w:name="_Toc4504541"/>
      <w:bookmarkStart w:id="12" w:name="_Toc4504656"/>
      <w:bookmarkStart w:id="13" w:name="_Toc4702482"/>
      <w:r w:rsidRPr="009F7D51">
        <w:t>Client</w:t>
      </w:r>
      <w:bookmarkEnd w:id="10"/>
      <w:bookmarkEnd w:id="11"/>
      <w:bookmarkEnd w:id="12"/>
      <w:bookmarkEnd w:id="13"/>
    </w:p>
    <w:p w14:paraId="103C8F4B" w14:textId="77777777" w:rsidR="00DB5ABE" w:rsidRPr="009F7D51" w:rsidRDefault="00DB5ABE" w:rsidP="00DB5ABE"/>
    <w:p w14:paraId="4F60121E" w14:textId="3AA4687E" w:rsidR="0033630B" w:rsidRPr="009F7D51" w:rsidRDefault="0033630B" w:rsidP="0033630B">
      <w:r w:rsidRPr="009F7D51">
        <w:t>The client is a commercial company specialized in organizing events. The client request</w:t>
      </w:r>
      <w:r w:rsidR="00DB5ABE" w:rsidRPr="009F7D51">
        <w:t>ed</w:t>
      </w:r>
      <w:r w:rsidRPr="009F7D51">
        <w:t xml:space="preserve"> our team to create a software solution that manages events. This includes a website</w:t>
      </w:r>
      <w:r w:rsidR="00DB5ABE" w:rsidRPr="009F7D51">
        <w:t>, database</w:t>
      </w:r>
      <w:r w:rsidRPr="009F7D51">
        <w:t xml:space="preserve"> and various applications.</w:t>
      </w:r>
    </w:p>
    <w:p w14:paraId="33A3F70B" w14:textId="77777777" w:rsidR="0033630B" w:rsidRPr="009F7D51" w:rsidRDefault="0033630B" w:rsidP="0033630B">
      <w:r w:rsidRPr="009F7D51">
        <w:t>The client expects our team to create a software solution that meets all the given requirements. We are also expected to keep the client updated on the status of the project and meet every deadline given by the client.</w:t>
      </w:r>
    </w:p>
    <w:p w14:paraId="54B44CFF" w14:textId="3EA07EFB" w:rsidR="00B54902" w:rsidRPr="009F7D51" w:rsidRDefault="0033630B" w:rsidP="0033630B">
      <w:pPr>
        <w:rPr>
          <w:rFonts w:ascii="Arial" w:hAnsi="Arial" w:cs="Arial"/>
          <w:b/>
          <w:bCs/>
          <w:kern w:val="32"/>
          <w:sz w:val="32"/>
          <w:szCs w:val="32"/>
        </w:rPr>
      </w:pPr>
      <w:r w:rsidRPr="009F7D51">
        <w:lastRenderedPageBreak/>
        <w:t>We expect the client to be ready to answer questions in order to get more insight into what exactly they desire and review documents in a  timely manner. Also, be professional and provide a single point of contact for project management issues</w:t>
      </w:r>
      <w:r w:rsidR="001B47C6">
        <w:t>.</w:t>
      </w:r>
    </w:p>
    <w:p w14:paraId="6C2A7883" w14:textId="18238F25" w:rsidR="0036163C" w:rsidRPr="009F7D51" w:rsidRDefault="00882B6B" w:rsidP="000A68C5">
      <w:pPr>
        <w:pStyle w:val="Heading1"/>
        <w:numPr>
          <w:ilvl w:val="1"/>
          <w:numId w:val="3"/>
        </w:numPr>
      </w:pPr>
      <w:bookmarkStart w:id="14" w:name="_Toc4504456"/>
      <w:bookmarkStart w:id="15" w:name="_Toc4504542"/>
      <w:bookmarkStart w:id="16" w:name="_Toc4504657"/>
      <w:bookmarkStart w:id="17" w:name="_Toc4702483"/>
      <w:bookmarkStart w:id="18" w:name="_GoBack"/>
      <w:bookmarkEnd w:id="18"/>
      <w:r w:rsidRPr="009F7D51">
        <w:t xml:space="preserve">Group </w:t>
      </w:r>
      <w:r w:rsidR="00DB5ABE" w:rsidRPr="009F7D51">
        <w:rPr>
          <w:noProof/>
        </w:rPr>
        <w:t>O</w:t>
      </w:r>
      <w:r w:rsidRPr="009F7D51">
        <w:rPr>
          <w:noProof/>
        </w:rPr>
        <w:t>verview</w:t>
      </w:r>
      <w:bookmarkEnd w:id="14"/>
      <w:bookmarkEnd w:id="15"/>
      <w:bookmarkEnd w:id="16"/>
      <w:bookmarkEnd w:id="17"/>
    </w:p>
    <w:p w14:paraId="11EFB783" w14:textId="77777777" w:rsidR="006748E7" w:rsidRPr="009F7D51" w:rsidRDefault="006748E7" w:rsidP="006748E7"/>
    <w:tbl>
      <w:tblPr>
        <w:tblStyle w:val="TableGrid8"/>
        <w:tblW w:w="0" w:type="auto"/>
        <w:tblLook w:val="04A0" w:firstRow="1" w:lastRow="0" w:firstColumn="1" w:lastColumn="0" w:noHBand="0" w:noVBand="1"/>
      </w:tblPr>
      <w:tblGrid>
        <w:gridCol w:w="5113"/>
        <w:gridCol w:w="5131"/>
      </w:tblGrid>
      <w:tr w:rsidR="009F7D51" w:rsidRPr="009F7D51"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Pr="009F7D51" w:rsidRDefault="0036163C" w:rsidP="009D3274">
            <w:pPr>
              <w:spacing w:line="276" w:lineRule="auto"/>
              <w:jc w:val="both"/>
              <w:rPr>
                <w:b w:val="0"/>
                <w:color w:val="auto"/>
                <w:sz w:val="32"/>
              </w:rPr>
            </w:pPr>
            <w:r w:rsidRPr="009F7D51">
              <w:rPr>
                <w:b w:val="0"/>
                <w:color w:val="auto"/>
                <w:sz w:val="32"/>
              </w:rPr>
              <w:t>Role</w:t>
            </w:r>
          </w:p>
        </w:tc>
        <w:tc>
          <w:tcPr>
            <w:tcW w:w="5238" w:type="dxa"/>
          </w:tcPr>
          <w:p w14:paraId="1E436DD7" w14:textId="77777777" w:rsidR="0036163C" w:rsidRPr="009F7D51" w:rsidRDefault="0036163C" w:rsidP="009D3274">
            <w:pPr>
              <w:spacing w:line="276" w:lineRule="auto"/>
              <w:jc w:val="both"/>
              <w:rPr>
                <w:b w:val="0"/>
                <w:color w:val="auto"/>
                <w:sz w:val="32"/>
              </w:rPr>
            </w:pPr>
            <w:r w:rsidRPr="009F7D51">
              <w:rPr>
                <w:b w:val="0"/>
                <w:color w:val="auto"/>
                <w:sz w:val="32"/>
              </w:rPr>
              <w:t>Name</w:t>
            </w:r>
          </w:p>
        </w:tc>
      </w:tr>
      <w:tr w:rsidR="009F7D51" w:rsidRPr="009F7D51" w14:paraId="1304C9F1" w14:textId="77777777" w:rsidTr="0036163C">
        <w:tc>
          <w:tcPr>
            <w:tcW w:w="5238" w:type="dxa"/>
          </w:tcPr>
          <w:p w14:paraId="047DA5C2" w14:textId="77777777" w:rsidR="0036163C" w:rsidRPr="009F7D51" w:rsidRDefault="0036163C" w:rsidP="009D3274">
            <w:pPr>
              <w:spacing w:line="276" w:lineRule="auto"/>
              <w:jc w:val="both"/>
              <w:rPr>
                <w:b/>
                <w:sz w:val="32"/>
              </w:rPr>
            </w:pPr>
            <w:r w:rsidRPr="009F7D51">
              <w:rPr>
                <w:b/>
                <w:sz w:val="32"/>
              </w:rPr>
              <w:t>Project Manager</w:t>
            </w:r>
          </w:p>
        </w:tc>
        <w:tc>
          <w:tcPr>
            <w:tcW w:w="5238" w:type="dxa"/>
          </w:tcPr>
          <w:p w14:paraId="634CC3EA" w14:textId="77777777" w:rsidR="0036163C" w:rsidRPr="009F7D51" w:rsidRDefault="0036163C" w:rsidP="009D3274">
            <w:pPr>
              <w:spacing w:line="276" w:lineRule="auto"/>
              <w:jc w:val="both"/>
              <w:rPr>
                <w:b/>
                <w:sz w:val="32"/>
              </w:rPr>
            </w:pPr>
            <w:r w:rsidRPr="009F7D51">
              <w:rPr>
                <w:b/>
                <w:sz w:val="32"/>
              </w:rPr>
              <w:t xml:space="preserve">Maria </w:t>
            </w:r>
            <w:proofErr w:type="spellStart"/>
            <w:r w:rsidRPr="009F7D51">
              <w:rPr>
                <w:b/>
                <w:sz w:val="32"/>
              </w:rPr>
              <w:t>Khovanskaya</w:t>
            </w:r>
            <w:proofErr w:type="spellEnd"/>
          </w:p>
        </w:tc>
      </w:tr>
      <w:tr w:rsidR="009F7D51" w:rsidRPr="009F7D51" w14:paraId="42C362BD" w14:textId="77777777" w:rsidTr="0036163C">
        <w:tc>
          <w:tcPr>
            <w:tcW w:w="5238" w:type="dxa"/>
          </w:tcPr>
          <w:p w14:paraId="39C3E58A" w14:textId="77777777" w:rsidR="0036163C" w:rsidRPr="009F7D51" w:rsidRDefault="0036163C" w:rsidP="009D3274">
            <w:pPr>
              <w:spacing w:line="276" w:lineRule="auto"/>
              <w:jc w:val="both"/>
              <w:rPr>
                <w:b/>
                <w:sz w:val="32"/>
              </w:rPr>
            </w:pPr>
            <w:r w:rsidRPr="009F7D51">
              <w:rPr>
                <w:b/>
                <w:sz w:val="32"/>
              </w:rPr>
              <w:t>Secretary</w:t>
            </w:r>
          </w:p>
        </w:tc>
        <w:tc>
          <w:tcPr>
            <w:tcW w:w="5238" w:type="dxa"/>
          </w:tcPr>
          <w:p w14:paraId="2B49A172" w14:textId="56AE72A3" w:rsidR="0036163C" w:rsidRPr="009F7D51" w:rsidRDefault="00C3793E" w:rsidP="009D3274">
            <w:pPr>
              <w:spacing w:line="276" w:lineRule="auto"/>
              <w:jc w:val="both"/>
              <w:rPr>
                <w:b/>
                <w:sz w:val="32"/>
              </w:rPr>
            </w:pPr>
            <w:r w:rsidRPr="009F7D51">
              <w:rPr>
                <w:b/>
                <w:sz w:val="32"/>
              </w:rPr>
              <w:t>Dimitar Ivanov</w:t>
            </w:r>
          </w:p>
        </w:tc>
      </w:tr>
      <w:tr w:rsidR="009F7D51" w:rsidRPr="009F7D51" w14:paraId="7348571E" w14:textId="77777777" w:rsidTr="0036163C">
        <w:tc>
          <w:tcPr>
            <w:tcW w:w="5238" w:type="dxa"/>
          </w:tcPr>
          <w:p w14:paraId="5CAFBBB5" w14:textId="77777777" w:rsidR="0036163C" w:rsidRPr="009F7D51" w:rsidRDefault="0036163C" w:rsidP="009D3274">
            <w:pPr>
              <w:spacing w:line="276" w:lineRule="auto"/>
              <w:jc w:val="both"/>
              <w:rPr>
                <w:b/>
                <w:sz w:val="32"/>
              </w:rPr>
            </w:pPr>
            <w:r w:rsidRPr="009F7D51">
              <w:rPr>
                <w:b/>
                <w:sz w:val="32"/>
              </w:rPr>
              <w:t>Members</w:t>
            </w:r>
          </w:p>
        </w:tc>
        <w:tc>
          <w:tcPr>
            <w:tcW w:w="5238" w:type="dxa"/>
          </w:tcPr>
          <w:p w14:paraId="5CC100CB" w14:textId="3C107BA0" w:rsidR="0036163C" w:rsidRPr="009F7D51" w:rsidRDefault="009D4BF1" w:rsidP="009D3274">
            <w:pPr>
              <w:spacing w:line="276" w:lineRule="auto"/>
              <w:jc w:val="both"/>
              <w:rPr>
                <w:b/>
                <w:sz w:val="32"/>
              </w:rPr>
            </w:pPr>
            <w:r w:rsidRPr="009F7D51">
              <w:rPr>
                <w:b/>
                <w:sz w:val="32"/>
              </w:rPr>
              <w:t>David Hooi</w:t>
            </w:r>
          </w:p>
        </w:tc>
      </w:tr>
      <w:tr w:rsidR="009F7D51" w:rsidRPr="009F7D51" w14:paraId="735716F9" w14:textId="77777777" w:rsidTr="0036163C">
        <w:tc>
          <w:tcPr>
            <w:tcW w:w="5238" w:type="dxa"/>
          </w:tcPr>
          <w:p w14:paraId="3942FEE7" w14:textId="77777777" w:rsidR="0036163C" w:rsidRPr="009F7D51" w:rsidRDefault="0036163C" w:rsidP="009D3274">
            <w:pPr>
              <w:spacing w:line="276" w:lineRule="auto"/>
              <w:jc w:val="both"/>
              <w:rPr>
                <w:b/>
                <w:sz w:val="32"/>
              </w:rPr>
            </w:pPr>
          </w:p>
        </w:tc>
        <w:tc>
          <w:tcPr>
            <w:tcW w:w="5238" w:type="dxa"/>
          </w:tcPr>
          <w:p w14:paraId="5A39B810" w14:textId="0E04C8A1" w:rsidR="0036163C" w:rsidRPr="009F7D51" w:rsidRDefault="009D4BF1" w:rsidP="009D3274">
            <w:pPr>
              <w:spacing w:line="276" w:lineRule="auto"/>
              <w:jc w:val="both"/>
              <w:rPr>
                <w:b/>
                <w:sz w:val="32"/>
              </w:rPr>
            </w:pPr>
            <w:r w:rsidRPr="009F7D51">
              <w:rPr>
                <w:b/>
                <w:sz w:val="32"/>
              </w:rPr>
              <w:t xml:space="preserve">Martin </w:t>
            </w:r>
            <w:proofErr w:type="spellStart"/>
            <w:r w:rsidRPr="009F7D51">
              <w:rPr>
                <w:b/>
                <w:sz w:val="32"/>
              </w:rPr>
              <w:t>Grigorov</w:t>
            </w:r>
            <w:proofErr w:type="spellEnd"/>
          </w:p>
        </w:tc>
      </w:tr>
    </w:tbl>
    <w:p w14:paraId="04987F32" w14:textId="77777777" w:rsidR="001B28AA" w:rsidRPr="009F7D51" w:rsidRDefault="001B28AA" w:rsidP="004A5B78">
      <w:pPr>
        <w:rPr>
          <w:rFonts w:eastAsia="Times New Roman"/>
          <w:sz w:val="22"/>
          <w:szCs w:val="22"/>
          <w:lang w:eastAsia="en-US"/>
        </w:rPr>
      </w:pPr>
    </w:p>
    <w:p w14:paraId="6E5E8D04" w14:textId="4A88FE81" w:rsidR="00B23312" w:rsidRPr="009F7D51" w:rsidRDefault="00B23312" w:rsidP="004A5B78">
      <w:pPr>
        <w:rPr>
          <w:rFonts w:eastAsia="Times New Roman"/>
          <w:sz w:val="22"/>
          <w:szCs w:val="22"/>
          <w:lang w:eastAsia="en-US"/>
        </w:rPr>
      </w:pPr>
      <w:r w:rsidRPr="009F7D51">
        <w:rPr>
          <w:rFonts w:eastAsia="Times New Roman"/>
          <w:sz w:val="22"/>
          <w:szCs w:val="22"/>
          <w:lang w:eastAsia="en-US"/>
        </w:rPr>
        <w:t>(Project manager- The person in overall charge of the planning and execution of the project.)</w:t>
      </w:r>
    </w:p>
    <w:p w14:paraId="3C54C518" w14:textId="442A3374" w:rsidR="009D3274" w:rsidRPr="009F7D51" w:rsidRDefault="00B23312" w:rsidP="004A5B78">
      <w:pPr>
        <w:tabs>
          <w:tab w:val="left" w:pos="10260"/>
        </w:tabs>
        <w:rPr>
          <w:sz w:val="22"/>
          <w:szCs w:val="22"/>
        </w:rPr>
      </w:pPr>
      <w:r w:rsidRPr="009F7D51">
        <w:rPr>
          <w:sz w:val="22"/>
          <w:szCs w:val="22"/>
        </w:rPr>
        <w:t xml:space="preserve">(Project Secretary- A project secretary provides administrative support to project teams in various industries, involves tasks such as ordering supplies, creating and </w:t>
      </w:r>
      <w:r w:rsidRPr="009F7D51">
        <w:rPr>
          <w:noProof/>
          <w:sz w:val="22"/>
          <w:szCs w:val="22"/>
        </w:rPr>
        <w:t>processing,</w:t>
      </w:r>
      <w:r w:rsidRPr="009F7D51">
        <w:rPr>
          <w:sz w:val="22"/>
          <w:szCs w:val="22"/>
        </w:rPr>
        <w:t xml:space="preserve"> and organizing meetings.)</w:t>
      </w:r>
    </w:p>
    <w:p w14:paraId="1B1A0043" w14:textId="77777777" w:rsidR="009D3274" w:rsidRPr="009F7D51" w:rsidRDefault="009D3274" w:rsidP="009D3274">
      <w:pPr>
        <w:tabs>
          <w:tab w:val="left" w:pos="10260"/>
        </w:tabs>
        <w:jc w:val="both"/>
      </w:pPr>
    </w:p>
    <w:p w14:paraId="0753712A" w14:textId="195C8D54" w:rsidR="00B74A56" w:rsidRPr="009F7D51" w:rsidRDefault="00B74A56" w:rsidP="00AD098E">
      <w:pPr>
        <w:tabs>
          <w:tab w:val="left" w:pos="10260"/>
        </w:tabs>
        <w:rPr>
          <w:b/>
          <w:sz w:val="28"/>
        </w:rPr>
      </w:pPr>
      <w:r w:rsidRPr="009F7D51">
        <w:rPr>
          <w:b/>
          <w:sz w:val="28"/>
        </w:rPr>
        <w:t xml:space="preserve">Maria </w:t>
      </w:r>
      <w:proofErr w:type="spellStart"/>
      <w:r w:rsidRPr="009F7D51">
        <w:rPr>
          <w:b/>
          <w:sz w:val="28"/>
        </w:rPr>
        <w:t>Khovanskaya</w:t>
      </w:r>
      <w:proofErr w:type="spellEnd"/>
    </w:p>
    <w:p w14:paraId="272900CC" w14:textId="40935F12" w:rsidR="00B74A56" w:rsidRPr="009F7D51" w:rsidRDefault="00B74A56" w:rsidP="00AD098E">
      <w:pPr>
        <w:tabs>
          <w:tab w:val="left" w:pos="10260"/>
        </w:tabs>
      </w:pPr>
      <w:r w:rsidRPr="009F7D51">
        <w:t xml:space="preserve">21 </w:t>
      </w:r>
      <w:proofErr w:type="spellStart"/>
      <w:r w:rsidR="00B7474A" w:rsidRPr="009F7D51">
        <w:t>y.o</w:t>
      </w:r>
      <w:proofErr w:type="spellEnd"/>
      <w:r w:rsidR="00B7474A" w:rsidRPr="009F7D51">
        <w:t>.</w:t>
      </w:r>
      <w:r w:rsidRPr="009F7D51">
        <w:t xml:space="preserve">, </w:t>
      </w:r>
      <w:r w:rsidR="00644EF0" w:rsidRPr="009F7D51">
        <w:t>class</w:t>
      </w:r>
      <w:r w:rsidRPr="009F7D51">
        <w:t xml:space="preserve"> </w:t>
      </w:r>
      <w:r w:rsidR="00E85B4C" w:rsidRPr="009F7D51">
        <w:t>E</w:t>
      </w:r>
      <w:r w:rsidRPr="009F7D51">
        <w:t>-</w:t>
      </w:r>
      <w:r w:rsidR="00E85B4C" w:rsidRPr="009F7D51">
        <w:t>B</w:t>
      </w:r>
      <w:r w:rsidRPr="009F7D51">
        <w:t>2</w:t>
      </w:r>
      <w:r w:rsidR="001944B3" w:rsidRPr="009F7D51">
        <w:t>1</w:t>
      </w:r>
    </w:p>
    <w:p w14:paraId="6B104FD9" w14:textId="7BB609FB" w:rsidR="00B74A56" w:rsidRPr="009F7D51" w:rsidRDefault="00B74A56" w:rsidP="00AD098E">
      <w:pPr>
        <w:tabs>
          <w:tab w:val="left" w:pos="10260"/>
        </w:tabs>
      </w:pPr>
      <w:r w:rsidRPr="009F7D51">
        <w:rPr>
          <w:u w:val="single"/>
        </w:rPr>
        <w:t>Experience</w:t>
      </w:r>
      <w:r w:rsidRPr="009F7D51">
        <w:t xml:space="preserve">: </w:t>
      </w:r>
      <w:r w:rsidR="006E66DB" w:rsidRPr="009F7D51">
        <w:t xml:space="preserve">C#, Java, SQL. </w:t>
      </w:r>
      <w:r w:rsidR="00AD098E" w:rsidRPr="009F7D51">
        <w:t>A bit of</w:t>
      </w:r>
      <w:r w:rsidR="002E74D7" w:rsidRPr="009F7D51">
        <w:t xml:space="preserve"> experience with Python,</w:t>
      </w:r>
      <w:r w:rsidR="00AD098E" w:rsidRPr="009F7D51">
        <w:t xml:space="preserve"> C++,</w:t>
      </w:r>
      <w:r w:rsidR="002E74D7" w:rsidRPr="009F7D51">
        <w:t xml:space="preserve"> </w:t>
      </w:r>
      <w:r w:rsidR="00AD098E" w:rsidRPr="009F7D51">
        <w:t xml:space="preserve">web-development (mostly HTML/CSS, a bit of JS, PHP), </w:t>
      </w:r>
      <w:r w:rsidR="000722A7" w:rsidRPr="009F7D51">
        <w:t>familiar with XML/XSLT, Linux, UML</w:t>
      </w:r>
      <w:r w:rsidR="006E66DB" w:rsidRPr="009F7D51">
        <w:t xml:space="preserve">. Worked as third-line support for a C# &amp; SQL </w:t>
      </w:r>
      <w:r w:rsidR="00C467F6" w:rsidRPr="009F7D51">
        <w:t>application with three-tier architecture</w:t>
      </w:r>
      <w:r w:rsidR="00D16859" w:rsidRPr="009F7D51">
        <w:t>, therefore has some experience with different architectures of client-server applications</w:t>
      </w:r>
      <w:r w:rsidR="00C467F6" w:rsidRPr="009F7D51">
        <w:t xml:space="preserve">. </w:t>
      </w:r>
      <w:r w:rsidR="00A420B2" w:rsidRPr="009F7D51">
        <w:t>Has Bachelor of Information Systems and Technology (ITMO, St Petersburg, Russia)</w:t>
      </w:r>
    </w:p>
    <w:p w14:paraId="6BD42B72" w14:textId="53EC4B05" w:rsidR="00B74A56" w:rsidRPr="009F7D51" w:rsidRDefault="00B74A56" w:rsidP="00AD098E">
      <w:pPr>
        <w:tabs>
          <w:tab w:val="left" w:pos="10260"/>
        </w:tabs>
      </w:pPr>
      <w:r w:rsidRPr="009F7D51">
        <w:rPr>
          <w:u w:val="single"/>
        </w:rPr>
        <w:t>Strong points</w:t>
      </w:r>
      <w:r w:rsidRPr="009F7D51">
        <w:t>:</w:t>
      </w:r>
      <w:r w:rsidR="00A61A3C" w:rsidRPr="009F7D51">
        <w:t xml:space="preserve"> </w:t>
      </w:r>
      <w:r w:rsidR="00EE6A70" w:rsidRPr="009F7D51">
        <w:t>p</w:t>
      </w:r>
      <w:r w:rsidR="000E5A4E" w:rsidRPr="009F7D51">
        <w:t>assionate for programming,</w:t>
      </w:r>
      <w:r w:rsidR="00053363" w:rsidRPr="009F7D51">
        <w:t xml:space="preserve"> </w:t>
      </w:r>
      <w:r w:rsidR="00592749" w:rsidRPr="009F7D51">
        <w:t xml:space="preserve">responsible, </w:t>
      </w:r>
      <w:r w:rsidR="005E19F3" w:rsidRPr="009F7D51">
        <w:t>disciplined</w:t>
      </w:r>
      <w:r w:rsidR="008B7990" w:rsidRPr="009F7D51">
        <w:t xml:space="preserve">, </w:t>
      </w:r>
      <w:r w:rsidR="00CC1938" w:rsidRPr="009F7D51">
        <w:t>productive</w:t>
      </w:r>
    </w:p>
    <w:p w14:paraId="35A10A0F" w14:textId="32EA1D96" w:rsidR="009A1901" w:rsidRPr="009F7D51" w:rsidRDefault="00B74A56" w:rsidP="00AD098E">
      <w:pPr>
        <w:tabs>
          <w:tab w:val="left" w:pos="10260"/>
        </w:tabs>
      </w:pPr>
      <w:r w:rsidRPr="009F7D51">
        <w:rPr>
          <w:u w:val="single"/>
        </w:rPr>
        <w:t>Weak points</w:t>
      </w:r>
      <w:r w:rsidRPr="009F7D51">
        <w:t xml:space="preserve">: </w:t>
      </w:r>
      <w:r w:rsidR="00053363" w:rsidRPr="009F7D51">
        <w:t>not</w:t>
      </w:r>
      <w:r w:rsidR="00D571F1" w:rsidRPr="009F7D51">
        <w:t xml:space="preserve"> </w:t>
      </w:r>
      <w:r w:rsidR="00053363" w:rsidRPr="009F7D51">
        <w:t>social</w:t>
      </w:r>
      <w:r w:rsidR="00A804BA" w:rsidRPr="009F7D51">
        <w:t xml:space="preserve"> (communication problems),</w:t>
      </w:r>
      <w:r w:rsidR="00B1018B" w:rsidRPr="009F7D51">
        <w:t xml:space="preserve"> not stress-resistant</w:t>
      </w:r>
      <w:r w:rsidR="00F562E2" w:rsidRPr="009F7D51">
        <w:t>, inattentive</w:t>
      </w:r>
      <w:r w:rsidR="00B351EC" w:rsidRPr="009F7D51">
        <w:t xml:space="preserve"> to details</w:t>
      </w:r>
    </w:p>
    <w:p w14:paraId="5A7DD7DC" w14:textId="67D91775" w:rsidR="00F74402" w:rsidRPr="009F7D51" w:rsidRDefault="00F74402" w:rsidP="00AD098E">
      <w:pPr>
        <w:tabs>
          <w:tab w:val="left" w:pos="10260"/>
        </w:tabs>
      </w:pPr>
    </w:p>
    <w:p w14:paraId="7CE83A87" w14:textId="77777777" w:rsidR="00D91ECB" w:rsidRPr="009F7D51" w:rsidRDefault="00D91ECB" w:rsidP="00D91ECB">
      <w:pPr>
        <w:tabs>
          <w:tab w:val="left" w:pos="10260"/>
        </w:tabs>
        <w:rPr>
          <w:b/>
          <w:sz w:val="28"/>
        </w:rPr>
      </w:pPr>
      <w:r w:rsidRPr="009F7D51">
        <w:rPr>
          <w:b/>
          <w:sz w:val="28"/>
        </w:rPr>
        <w:t>Dimitar Ivanov</w:t>
      </w:r>
    </w:p>
    <w:p w14:paraId="741A4BBE" w14:textId="76BC1DE0" w:rsidR="00D91ECB" w:rsidRPr="009F7D51" w:rsidRDefault="00D91ECB" w:rsidP="00D91ECB">
      <w:pPr>
        <w:tabs>
          <w:tab w:val="left" w:pos="10260"/>
        </w:tabs>
      </w:pPr>
      <w:r w:rsidRPr="009F7D51">
        <w:t xml:space="preserve">20 </w:t>
      </w:r>
      <w:proofErr w:type="spellStart"/>
      <w:r w:rsidRPr="009F7D51">
        <w:t>y.o</w:t>
      </w:r>
      <w:proofErr w:type="spellEnd"/>
      <w:r w:rsidRPr="009F7D51">
        <w:t xml:space="preserve">., class </w:t>
      </w:r>
      <w:r w:rsidR="00CD30E0" w:rsidRPr="009F7D51">
        <w:t>E</w:t>
      </w:r>
      <w:r w:rsidRPr="009F7D51">
        <w:t>-</w:t>
      </w:r>
      <w:r w:rsidR="00CD30E0" w:rsidRPr="009F7D51">
        <w:t>S</w:t>
      </w:r>
      <w:r w:rsidRPr="009F7D51">
        <w:t>26</w:t>
      </w:r>
    </w:p>
    <w:p w14:paraId="2FD8BE39" w14:textId="77777777" w:rsidR="00D91ECB" w:rsidRPr="009F7D51" w:rsidRDefault="00D91ECB" w:rsidP="00D91ECB">
      <w:pPr>
        <w:tabs>
          <w:tab w:val="left" w:pos="10260"/>
        </w:tabs>
      </w:pPr>
      <w:r w:rsidRPr="009F7D51">
        <w:rPr>
          <w:u w:val="single"/>
        </w:rPr>
        <w:t>Experience</w:t>
      </w:r>
      <w:r w:rsidRPr="009F7D51">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Pr="009F7D51" w:rsidRDefault="00D91ECB" w:rsidP="00D91ECB">
      <w:pPr>
        <w:tabs>
          <w:tab w:val="left" w:pos="10260"/>
        </w:tabs>
      </w:pPr>
      <w:r w:rsidRPr="009F7D51">
        <w:rPr>
          <w:u w:val="single"/>
        </w:rPr>
        <w:t>Strong points</w:t>
      </w:r>
      <w:r w:rsidRPr="009F7D51">
        <w:t>: perfectionist when it comes to technologies, responsible, patient, supportive</w:t>
      </w:r>
    </w:p>
    <w:p w14:paraId="0E65CA29" w14:textId="5AD1DBE9" w:rsidR="00F74402" w:rsidRPr="009F7D51" w:rsidRDefault="00D91ECB" w:rsidP="00D91ECB">
      <w:pPr>
        <w:tabs>
          <w:tab w:val="left" w:pos="10260"/>
        </w:tabs>
      </w:pPr>
      <w:r w:rsidRPr="009F7D51">
        <w:rPr>
          <w:u w:val="single"/>
        </w:rPr>
        <w:t>Weak points</w:t>
      </w:r>
      <w:r w:rsidRPr="009F7D51">
        <w:t>: can get too focused on doing it “my way”, documents</w:t>
      </w:r>
    </w:p>
    <w:p w14:paraId="3FEE720E" w14:textId="399A58F4" w:rsidR="007045D9" w:rsidRPr="009F7D51" w:rsidRDefault="007045D9" w:rsidP="00D91ECB">
      <w:pPr>
        <w:tabs>
          <w:tab w:val="left" w:pos="10260"/>
        </w:tabs>
      </w:pPr>
    </w:p>
    <w:p w14:paraId="654D151E" w14:textId="77777777" w:rsidR="00185F10" w:rsidRPr="009F7D51" w:rsidRDefault="00185F10" w:rsidP="00185F10">
      <w:pPr>
        <w:tabs>
          <w:tab w:val="left" w:pos="10260"/>
        </w:tabs>
        <w:rPr>
          <w:b/>
          <w:sz w:val="28"/>
        </w:rPr>
      </w:pPr>
      <w:r w:rsidRPr="009F7D51">
        <w:rPr>
          <w:b/>
          <w:sz w:val="28"/>
        </w:rPr>
        <w:t xml:space="preserve">David Hooi </w:t>
      </w:r>
    </w:p>
    <w:p w14:paraId="0C4217DA" w14:textId="6C7B5A4E" w:rsidR="00185F10" w:rsidRPr="009F7D51" w:rsidRDefault="00185F10" w:rsidP="00185F10">
      <w:pPr>
        <w:tabs>
          <w:tab w:val="left" w:pos="10260"/>
        </w:tabs>
      </w:pPr>
      <w:r w:rsidRPr="009F7D51">
        <w:t xml:space="preserve">18 </w:t>
      </w:r>
      <w:proofErr w:type="spellStart"/>
      <w:r w:rsidRPr="009F7D51">
        <w:t>y.o</w:t>
      </w:r>
      <w:proofErr w:type="spellEnd"/>
      <w:r w:rsidRPr="009F7D51">
        <w:t xml:space="preserve">, </w:t>
      </w:r>
      <w:r w:rsidR="00ED723A" w:rsidRPr="009F7D51">
        <w:t>class</w:t>
      </w:r>
      <w:r w:rsidRPr="009F7D51">
        <w:t xml:space="preserve"> </w:t>
      </w:r>
      <w:r w:rsidR="005F027B" w:rsidRPr="009F7D51">
        <w:t>E</w:t>
      </w:r>
      <w:r w:rsidRPr="009F7D51">
        <w:t>-</w:t>
      </w:r>
      <w:r w:rsidR="009F5CFC" w:rsidRPr="009F7D51">
        <w:t>T</w:t>
      </w:r>
      <w:r w:rsidRPr="009F7D51">
        <w:t>21.</w:t>
      </w:r>
    </w:p>
    <w:p w14:paraId="5E99CDFA" w14:textId="592FFCE2" w:rsidR="00185F10" w:rsidRPr="009F7D51" w:rsidRDefault="00185F10" w:rsidP="00185F10">
      <w:pPr>
        <w:tabs>
          <w:tab w:val="left" w:pos="10260"/>
        </w:tabs>
      </w:pPr>
      <w:r w:rsidRPr="009F7D51">
        <w:rPr>
          <w:u w:val="single"/>
        </w:rPr>
        <w:t>Experience</w:t>
      </w:r>
      <w:r w:rsidRPr="009F7D51">
        <w:t>: C#, SQL, mostly university related</w:t>
      </w:r>
    </w:p>
    <w:p w14:paraId="4D7FCA1C" w14:textId="77777777" w:rsidR="00185F10" w:rsidRPr="009F7D51" w:rsidRDefault="00185F10" w:rsidP="00185F10">
      <w:pPr>
        <w:tabs>
          <w:tab w:val="left" w:pos="10260"/>
        </w:tabs>
      </w:pPr>
      <w:r w:rsidRPr="009F7D51">
        <w:rPr>
          <w:u w:val="single"/>
        </w:rPr>
        <w:t>Strong points</w:t>
      </w:r>
      <w:r w:rsidRPr="009F7D51">
        <w:t>: creative problems solver, passionate programmer, punctual, cool under pressure, responsible and good at meeting deadlines</w:t>
      </w:r>
    </w:p>
    <w:p w14:paraId="7153689F" w14:textId="3A79694B" w:rsidR="007045D9" w:rsidRPr="009F7D51" w:rsidRDefault="00185F10" w:rsidP="00185F10">
      <w:pPr>
        <w:tabs>
          <w:tab w:val="left" w:pos="10260"/>
        </w:tabs>
      </w:pPr>
      <w:r w:rsidRPr="009F7D51">
        <w:rPr>
          <w:u w:val="single"/>
        </w:rPr>
        <w:t>Weak points</w:t>
      </w:r>
      <w:r w:rsidRPr="009F7D51">
        <w:t>: not social (communication problems), stress prone and not good at planning and coordinating teammates</w:t>
      </w:r>
    </w:p>
    <w:p w14:paraId="2C23C163" w14:textId="72BEB280" w:rsidR="00404DED" w:rsidRPr="009F7D51" w:rsidRDefault="00404DED" w:rsidP="00AD098E">
      <w:pPr>
        <w:tabs>
          <w:tab w:val="left" w:pos="10260"/>
        </w:tabs>
        <w:rPr>
          <w:b/>
          <w:sz w:val="28"/>
        </w:rPr>
      </w:pPr>
    </w:p>
    <w:p w14:paraId="49619BE5" w14:textId="0E72C2DA" w:rsidR="00085ADB" w:rsidRPr="009F7D51" w:rsidRDefault="00404DED" w:rsidP="00404DED">
      <w:pPr>
        <w:tabs>
          <w:tab w:val="left" w:pos="10260"/>
        </w:tabs>
        <w:rPr>
          <w:b/>
          <w:sz w:val="28"/>
        </w:rPr>
      </w:pPr>
      <w:r w:rsidRPr="009F7D51">
        <w:rPr>
          <w:b/>
          <w:sz w:val="28"/>
        </w:rPr>
        <w:lastRenderedPageBreak/>
        <w:t xml:space="preserve">Martin </w:t>
      </w:r>
      <w:proofErr w:type="spellStart"/>
      <w:r w:rsidRPr="009F7D51">
        <w:rPr>
          <w:b/>
          <w:sz w:val="28"/>
        </w:rPr>
        <w:t>Grigorov</w:t>
      </w:r>
      <w:proofErr w:type="spellEnd"/>
    </w:p>
    <w:p w14:paraId="6A6477E9" w14:textId="0AAB0B9C" w:rsidR="00404DED" w:rsidRPr="009F7D51" w:rsidRDefault="00634F98" w:rsidP="00404DED">
      <w:pPr>
        <w:tabs>
          <w:tab w:val="left" w:pos="10260"/>
        </w:tabs>
      </w:pPr>
      <w:r w:rsidRPr="009F7D51">
        <w:t xml:space="preserve">19 </w:t>
      </w:r>
      <w:proofErr w:type="spellStart"/>
      <w:r w:rsidRPr="009F7D51">
        <w:t>y.o</w:t>
      </w:r>
      <w:proofErr w:type="spellEnd"/>
      <w:r w:rsidRPr="009F7D51">
        <w:t xml:space="preserve">., </w:t>
      </w:r>
      <w:r w:rsidR="004935C4" w:rsidRPr="009F7D51">
        <w:t>class</w:t>
      </w:r>
      <w:r w:rsidR="00404DED" w:rsidRPr="009F7D51">
        <w:t xml:space="preserve"> E-S22</w:t>
      </w:r>
    </w:p>
    <w:p w14:paraId="2B592433" w14:textId="77777777" w:rsidR="00404DED" w:rsidRPr="009F7D51" w:rsidRDefault="00404DED" w:rsidP="00404DED">
      <w:pPr>
        <w:tabs>
          <w:tab w:val="left" w:pos="10260"/>
        </w:tabs>
      </w:pPr>
      <w:r w:rsidRPr="009F7D51">
        <w:rPr>
          <w:u w:val="single"/>
        </w:rPr>
        <w:t>Experience</w:t>
      </w:r>
      <w:r w:rsidRPr="009F7D51">
        <w:t>: C# and SQL, mostly university related.</w:t>
      </w:r>
    </w:p>
    <w:p w14:paraId="15CE8A5A" w14:textId="5A81EDEA" w:rsidR="00404DED" w:rsidRPr="009F7D51" w:rsidRDefault="00404DED" w:rsidP="00404DED">
      <w:pPr>
        <w:tabs>
          <w:tab w:val="left" w:pos="10260"/>
        </w:tabs>
      </w:pPr>
      <w:r w:rsidRPr="009F7D51">
        <w:rPr>
          <w:u w:val="single"/>
        </w:rPr>
        <w:t>Strong points</w:t>
      </w:r>
      <w:r w:rsidRPr="009F7D51">
        <w:t xml:space="preserve">: He is good at solving problems, </w:t>
      </w:r>
      <w:r w:rsidRPr="009F7D51">
        <w:rPr>
          <w:noProof/>
        </w:rPr>
        <w:t>progra</w:t>
      </w:r>
      <w:r w:rsidR="00DB5ABE" w:rsidRPr="009F7D51">
        <w:rPr>
          <w:noProof/>
        </w:rPr>
        <w:t>m</w:t>
      </w:r>
      <w:r w:rsidRPr="009F7D51">
        <w:rPr>
          <w:noProof/>
        </w:rPr>
        <w:t>ming</w:t>
      </w:r>
      <w:r w:rsidRPr="009F7D51">
        <w:t xml:space="preserve">, code testing, planning and coordinating with teammates and communicating. He is always going for creative solutions and motivating his partners to think creatively. He also will </w:t>
      </w:r>
      <w:r w:rsidRPr="009F7D51">
        <w:rPr>
          <w:noProof/>
        </w:rPr>
        <w:t>thin</w:t>
      </w:r>
      <w:r w:rsidR="00DB5ABE" w:rsidRPr="009F7D51">
        <w:rPr>
          <w:noProof/>
        </w:rPr>
        <w:t>k</w:t>
      </w:r>
      <w:r w:rsidRPr="009F7D51">
        <w:t xml:space="preserve"> about the compliance of the deadlines.</w:t>
      </w:r>
    </w:p>
    <w:p w14:paraId="355F29AE" w14:textId="4B451335" w:rsidR="00505826" w:rsidRPr="009F7D51" w:rsidRDefault="00404DED" w:rsidP="00404DED">
      <w:pPr>
        <w:tabs>
          <w:tab w:val="left" w:pos="10260"/>
        </w:tabs>
      </w:pPr>
      <w:r w:rsidRPr="009F7D51">
        <w:rPr>
          <w:u w:val="single"/>
        </w:rPr>
        <w:t>Weak points</w:t>
      </w:r>
      <w:r w:rsidRPr="009F7D51">
        <w:t>: He is not getting work done fast, but precisely. Not good with taking group decisions and often has difficulties resolving conflict with teammates.</w:t>
      </w:r>
    </w:p>
    <w:p w14:paraId="34A495DA" w14:textId="29158D76" w:rsidR="00B73E0C" w:rsidRPr="009F7D51" w:rsidRDefault="00B73E0C" w:rsidP="00404DED">
      <w:pPr>
        <w:tabs>
          <w:tab w:val="left" w:pos="10260"/>
        </w:tabs>
      </w:pPr>
    </w:p>
    <w:p w14:paraId="3AE0A35C" w14:textId="77777777" w:rsidR="00B73E0C" w:rsidRPr="009F7D51" w:rsidRDefault="00B73E0C" w:rsidP="00404DED">
      <w:pPr>
        <w:tabs>
          <w:tab w:val="left" w:pos="10260"/>
        </w:tabs>
      </w:pPr>
    </w:p>
    <w:p w14:paraId="1A2865D0" w14:textId="19311DC6" w:rsidR="00832378" w:rsidRPr="009F7D51" w:rsidRDefault="001D401A" w:rsidP="000A68C5">
      <w:pPr>
        <w:pStyle w:val="Heading1"/>
        <w:numPr>
          <w:ilvl w:val="1"/>
          <w:numId w:val="3"/>
        </w:numPr>
        <w:ind w:left="0" w:firstLine="0"/>
      </w:pPr>
      <w:bookmarkStart w:id="19" w:name="_Toc4504457"/>
      <w:bookmarkStart w:id="20" w:name="_Toc4504543"/>
      <w:bookmarkStart w:id="21" w:name="_Toc4504658"/>
      <w:bookmarkStart w:id="22" w:name="_Toc4702484"/>
      <w:r w:rsidRPr="009F7D51">
        <w:t>Current Situation</w:t>
      </w:r>
      <w:bookmarkEnd w:id="19"/>
      <w:bookmarkEnd w:id="20"/>
      <w:bookmarkEnd w:id="21"/>
      <w:bookmarkEnd w:id="22"/>
    </w:p>
    <w:p w14:paraId="02458946" w14:textId="77777777" w:rsidR="00DB5ABE" w:rsidRPr="009F7D51" w:rsidRDefault="00DB5ABE" w:rsidP="00DB5ABE"/>
    <w:p w14:paraId="39A0C9DD" w14:textId="179D9C5D" w:rsidR="00B51BA6"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The event takes place on a big terrain with a lot of space for visitors/stages/tents, whatever the event requires. Part of this terrain is reserved for the camping ground, where visitors can stay for the night. Because the event is organized by a commercial company, they want to make </w:t>
      </w:r>
      <w:r w:rsidR="00DB5ABE" w:rsidRPr="009F7D51">
        <w:rPr>
          <w:rFonts w:ascii="Times New Roman" w:hAnsi="Times New Roman" w:cs="Times New Roman"/>
          <w:sz w:val="24"/>
          <w:szCs w:val="28"/>
          <w:lang w:val="en-US"/>
        </w:rPr>
        <w:t xml:space="preserve">a </w:t>
      </w:r>
      <w:r w:rsidRPr="009F7D51">
        <w:rPr>
          <w:rFonts w:ascii="Times New Roman" w:hAnsi="Times New Roman" w:cs="Times New Roman"/>
          <w:noProof/>
          <w:sz w:val="24"/>
          <w:szCs w:val="28"/>
          <w:lang w:val="en-US"/>
        </w:rPr>
        <w:t>profit</w:t>
      </w:r>
      <w:r w:rsidRPr="009F7D51">
        <w:rPr>
          <w:rFonts w:ascii="Times New Roman" w:hAnsi="Times New Roman" w:cs="Times New Roman"/>
          <w:sz w:val="24"/>
          <w:szCs w:val="28"/>
          <w:lang w:val="en-US"/>
        </w:rPr>
        <w:t>. Money can originate from: visitors purchasing tickets to enter the event, buying food, drinks, or souvenirs, and loaning products (such as photo cameras, flashlights, etc.). To</w:t>
      </w:r>
      <w:r w:rsidR="00DB5ABE" w:rsidRPr="009F7D51">
        <w:rPr>
          <w:rFonts w:ascii="Times New Roman" w:hAnsi="Times New Roman" w:cs="Times New Roman"/>
          <w:sz w:val="24"/>
          <w:szCs w:val="28"/>
          <w:lang w:val="en-US"/>
        </w:rPr>
        <w:t xml:space="preserve"> make</w:t>
      </w:r>
      <w:r w:rsidRPr="009F7D51">
        <w:rPr>
          <w:rFonts w:ascii="Times New Roman" w:hAnsi="Times New Roman" w:cs="Times New Roman"/>
          <w:sz w:val="24"/>
          <w:szCs w:val="28"/>
          <w:lang w:val="en-US"/>
        </w:rPr>
        <w:t xml:space="preserve"> it easier for the visitors, visitors have to place </w:t>
      </w:r>
      <w:r w:rsidR="00440627" w:rsidRPr="009F7D51">
        <w:rPr>
          <w:rFonts w:ascii="Times New Roman" w:hAnsi="Times New Roman" w:cs="Times New Roman"/>
          <w:sz w:val="24"/>
          <w:szCs w:val="28"/>
          <w:lang w:val="en-US"/>
        </w:rPr>
        <w:t>event credits</w:t>
      </w:r>
      <w:r w:rsidRPr="009F7D51">
        <w:rPr>
          <w:rFonts w:ascii="Times New Roman" w:hAnsi="Times New Roman" w:cs="Times New Roman"/>
          <w:sz w:val="24"/>
          <w:szCs w:val="28"/>
          <w:lang w:val="en-US"/>
        </w:rPr>
        <w:t xml:space="preserve"> on their account to pay</w:t>
      </w:r>
      <w:r w:rsidR="00440627" w:rsidRPr="009F7D51">
        <w:rPr>
          <w:rFonts w:ascii="Times New Roman" w:hAnsi="Times New Roman" w:cs="Times New Roman"/>
          <w:sz w:val="24"/>
          <w:szCs w:val="28"/>
          <w:lang w:val="en-US"/>
        </w:rPr>
        <w:t xml:space="preserve"> inside the event</w:t>
      </w:r>
      <w:r w:rsidRPr="009F7D51">
        <w:rPr>
          <w:rFonts w:ascii="Times New Roman" w:hAnsi="Times New Roman" w:cs="Times New Roman"/>
          <w:sz w:val="24"/>
          <w:szCs w:val="28"/>
          <w:lang w:val="en-US"/>
        </w:rPr>
        <w:t>. Because the event will last more than one day, people can rent a camping spot. Last but not least, banks will place ATM machines on the terrain which allow visitors to deposit money on their account. These machines provide log files.</w:t>
      </w:r>
    </w:p>
    <w:p w14:paraId="686CF448" w14:textId="77777777" w:rsidR="00B51BA6"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 xml:space="preserve">This information was retrieved from the interview with the client:  </w:t>
      </w:r>
    </w:p>
    <w:p w14:paraId="3438631E" w14:textId="36E4558F" w:rsidR="00951BA4" w:rsidRPr="009F7D51" w:rsidRDefault="00B51BA6" w:rsidP="00B51BA6">
      <w:pPr>
        <w:pStyle w:val="NoSpacing"/>
        <w:rPr>
          <w:rFonts w:ascii="Times New Roman" w:hAnsi="Times New Roman" w:cs="Times New Roman"/>
          <w:sz w:val="24"/>
          <w:szCs w:val="28"/>
          <w:lang w:val="en-US"/>
        </w:rPr>
      </w:pPr>
      <w:r w:rsidRPr="009F7D51">
        <w:rPr>
          <w:rFonts w:ascii="Times New Roman" w:hAnsi="Times New Roman" w:cs="Times New Roman"/>
          <w:sz w:val="24"/>
          <w:szCs w:val="28"/>
          <w:lang w:val="en-US"/>
        </w:rPr>
        <w:t>“We want a website that informs people about their event. It should allow people to reserve entrance tickets and camping spots. Once the event starts, we would like to be able to check if someone has purchased a ticket or not. Once it is clear that the person is indeed a visitor, he/she should be assigned some form of identification for inside the event. At certain points, visitors could become hungry and/or thirsty, so there are stands that provide food and drinks. In order to pay with the event currency, the identification can be used to charge the costs on the visitor’s account. Once it gets late, some visitors will want to sleep for the night, which is only possible if he/she reserved a camping spot. So the camping will be required to have its own check-in/check-out application. Last, it should be possible for visitors to deposit money to their account in two ways: before the event through the website, and on the event, by ATM machines which a bank has provided. You should be able to add the funds from the logs to the related visitor’s account.”</w:t>
      </w:r>
    </w:p>
    <w:p w14:paraId="4B17C22F" w14:textId="6C10B943" w:rsidR="00096734" w:rsidRPr="009F7D51" w:rsidRDefault="001D401A" w:rsidP="000A68C5">
      <w:pPr>
        <w:pStyle w:val="Heading1"/>
        <w:numPr>
          <w:ilvl w:val="1"/>
          <w:numId w:val="3"/>
        </w:numPr>
        <w:ind w:left="0" w:firstLine="0"/>
      </w:pPr>
      <w:bookmarkStart w:id="23" w:name="_Toc4504458"/>
      <w:bookmarkStart w:id="24" w:name="_Toc4504544"/>
      <w:bookmarkStart w:id="25" w:name="_Toc4504659"/>
      <w:bookmarkStart w:id="26" w:name="_Toc4702485"/>
      <w:r w:rsidRPr="009F7D51">
        <w:t>Problem Description</w:t>
      </w:r>
      <w:bookmarkEnd w:id="23"/>
      <w:bookmarkEnd w:id="24"/>
      <w:bookmarkEnd w:id="25"/>
      <w:bookmarkEnd w:id="26"/>
    </w:p>
    <w:p w14:paraId="07FB1C86" w14:textId="77777777" w:rsidR="00440627" w:rsidRPr="009F7D51" w:rsidRDefault="00440627" w:rsidP="00440627"/>
    <w:p w14:paraId="51EA11BE" w14:textId="57D2F338" w:rsidR="00B0373E" w:rsidRPr="009F7D51" w:rsidRDefault="00B0373E" w:rsidP="00B0373E">
      <w:r w:rsidRPr="009F7D51">
        <w:t xml:space="preserve">The client has requested a software solution to manage events because when their events started to attract more visitors and it became increasingly difficult to manage events without a proper software solution. </w:t>
      </w:r>
      <w:bookmarkStart w:id="27" w:name="_Hlk4615546"/>
      <w:r w:rsidRPr="009F7D51">
        <w:t>When managing events there are many different parts to consider and for a software solution to be considered a success the solution must contain the following:</w:t>
      </w:r>
    </w:p>
    <w:p w14:paraId="1BB79931" w14:textId="2A007C2A" w:rsidR="00B0373E" w:rsidRPr="009F7D51" w:rsidRDefault="00B0373E" w:rsidP="000A68C5">
      <w:pPr>
        <w:pStyle w:val="ListParagraph"/>
        <w:numPr>
          <w:ilvl w:val="0"/>
          <w:numId w:val="11"/>
        </w:numPr>
      </w:pPr>
      <w:r w:rsidRPr="009F7D51">
        <w:t xml:space="preserve">A website that informs people about the event and allows the reservation of tickets and camping spots </w:t>
      </w:r>
    </w:p>
    <w:p w14:paraId="6D7CA73E" w14:textId="2D2361FF" w:rsidR="00B0373E" w:rsidRPr="009F7D51" w:rsidRDefault="00B0373E" w:rsidP="000A68C5">
      <w:pPr>
        <w:pStyle w:val="ListParagraph"/>
        <w:numPr>
          <w:ilvl w:val="0"/>
          <w:numId w:val="11"/>
        </w:numPr>
      </w:pPr>
      <w:r w:rsidRPr="009F7D51">
        <w:t xml:space="preserve">Applications that check visitors in and out of the event and camping </w:t>
      </w:r>
    </w:p>
    <w:p w14:paraId="6228E970" w14:textId="0901CEF5" w:rsidR="00B0373E" w:rsidRPr="009F7D51" w:rsidRDefault="00B0373E" w:rsidP="000A68C5">
      <w:pPr>
        <w:pStyle w:val="ListParagraph"/>
        <w:numPr>
          <w:ilvl w:val="0"/>
          <w:numId w:val="11"/>
        </w:numPr>
      </w:pPr>
      <w:r w:rsidRPr="009F7D51">
        <w:t xml:space="preserve">Applications that support the shops (food/drinks/souvenirs) and the loan stands </w:t>
      </w:r>
    </w:p>
    <w:p w14:paraId="56904787" w14:textId="38B61119" w:rsidR="00B0373E" w:rsidRPr="009F7D51" w:rsidRDefault="00B0373E" w:rsidP="000A68C5">
      <w:pPr>
        <w:pStyle w:val="ListParagraph"/>
        <w:numPr>
          <w:ilvl w:val="0"/>
          <w:numId w:val="11"/>
        </w:numPr>
      </w:pPr>
      <w:r w:rsidRPr="009F7D51">
        <w:t xml:space="preserve">An application that allows the organization to get a clear status overview of the event </w:t>
      </w:r>
    </w:p>
    <w:p w14:paraId="7814D7B6" w14:textId="6D77DAE1" w:rsidR="00B0373E" w:rsidRPr="009F7D51" w:rsidRDefault="00B0373E" w:rsidP="000A68C5">
      <w:pPr>
        <w:pStyle w:val="ListParagraph"/>
        <w:numPr>
          <w:ilvl w:val="0"/>
          <w:numId w:val="11"/>
        </w:numPr>
      </w:pPr>
      <w:r w:rsidRPr="009F7D51">
        <w:t xml:space="preserve">A database supporting all the applications </w:t>
      </w:r>
    </w:p>
    <w:p w14:paraId="14931983" w14:textId="3954BCC9" w:rsidR="008A0635" w:rsidRPr="009F7D51" w:rsidRDefault="00B0373E" w:rsidP="000A68C5">
      <w:pPr>
        <w:pStyle w:val="ListParagraph"/>
        <w:numPr>
          <w:ilvl w:val="0"/>
          <w:numId w:val="11"/>
        </w:numPr>
      </w:pPr>
      <w:r w:rsidRPr="009F7D51">
        <w:lastRenderedPageBreak/>
        <w:t>An application that changes the balance of the visitors based on the ATM log files</w:t>
      </w:r>
    </w:p>
    <w:p w14:paraId="3060907D" w14:textId="59380E69" w:rsidR="00DF6E01" w:rsidRPr="009F7D51" w:rsidRDefault="00737242" w:rsidP="000A68C5">
      <w:pPr>
        <w:pStyle w:val="Heading1"/>
        <w:numPr>
          <w:ilvl w:val="1"/>
          <w:numId w:val="5"/>
        </w:numPr>
      </w:pPr>
      <w:bookmarkStart w:id="28" w:name="_Toc4504459"/>
      <w:bookmarkStart w:id="29" w:name="_Toc4504545"/>
      <w:bookmarkStart w:id="30" w:name="_Toc4504660"/>
      <w:bookmarkStart w:id="31" w:name="_Toc4702486"/>
      <w:bookmarkEnd w:id="27"/>
      <w:r w:rsidRPr="009F7D51">
        <w:t>Project Goal</w:t>
      </w:r>
      <w:bookmarkEnd w:id="28"/>
      <w:bookmarkEnd w:id="29"/>
      <w:bookmarkEnd w:id="30"/>
      <w:bookmarkEnd w:id="31"/>
    </w:p>
    <w:p w14:paraId="5E0DA4E2" w14:textId="77777777" w:rsidR="00440627" w:rsidRPr="009F7D51" w:rsidRDefault="00440627" w:rsidP="00440627"/>
    <w:p w14:paraId="4BFDCF74" w14:textId="77777777" w:rsidR="003B0984" w:rsidRPr="009F7D51" w:rsidRDefault="003B0984" w:rsidP="008C5666">
      <w:r w:rsidRPr="009F7D51">
        <w:rPr>
          <w:lang w:val="en-GB"/>
        </w:rPr>
        <w:t xml:space="preserve">The goal of the project is to create a software solution that </w:t>
      </w:r>
      <w:r w:rsidRPr="009F7D51">
        <w:rPr>
          <w:noProof/>
          <w:lang w:val="en-GB"/>
        </w:rPr>
        <w:t>consists</w:t>
      </w:r>
      <w:r w:rsidRPr="009F7D51">
        <w:rPr>
          <w:lang w:val="en-GB"/>
        </w:rPr>
        <w:t xml:space="preserve"> </w:t>
      </w:r>
      <w:r w:rsidRPr="009F7D51">
        <w:rPr>
          <w:noProof/>
          <w:lang w:val="en-GB"/>
        </w:rPr>
        <w:t>of</w:t>
      </w:r>
      <w:r w:rsidRPr="009F7D51">
        <w:rPr>
          <w:lang w:val="en-GB"/>
        </w:rPr>
        <w:t xml:space="preserve"> a</w:t>
      </w:r>
      <w:r w:rsidRPr="009F7D51">
        <w:t xml:space="preserve"> website that informs people about the event and allows the </w:t>
      </w:r>
      <w:r w:rsidRPr="009F7D51">
        <w:rPr>
          <w:noProof/>
        </w:rPr>
        <w:t>reservation</w:t>
      </w:r>
      <w:r w:rsidRPr="009F7D51">
        <w:t xml:space="preserve"> of tickets and camping spots</w:t>
      </w:r>
      <w:r w:rsidRPr="009F7D51">
        <w:rPr>
          <w:lang w:val="en-GB"/>
        </w:rPr>
        <w:t xml:space="preserve">, applications that check visitors in and out of the event and </w:t>
      </w:r>
      <w:r w:rsidRPr="009F7D51">
        <w:rPr>
          <w:noProof/>
          <w:lang w:val="en-GB"/>
        </w:rPr>
        <w:t xml:space="preserve">camping. There should also be applications that support the shops and loan stands, an application that allows the organization to get a clear status overview of the event and </w:t>
      </w:r>
      <w:r w:rsidRPr="009F7D51">
        <w:rPr>
          <w:lang w:val="en-GB"/>
        </w:rPr>
        <w:t>a</w:t>
      </w:r>
      <w:r w:rsidRPr="009F7D51">
        <w:t>n application that changes the balance of the visitors based on the ATM log files</w:t>
      </w:r>
      <w:r w:rsidRPr="009F7D51">
        <w:rPr>
          <w:noProof/>
          <w:lang w:val="en-GB"/>
        </w:rPr>
        <w:t>. All of the applications should be supported by a database.</w:t>
      </w:r>
    </w:p>
    <w:p w14:paraId="0F0CD394" w14:textId="77777777" w:rsidR="008A0635" w:rsidRPr="009F7D51" w:rsidRDefault="008A0635" w:rsidP="008A0635"/>
    <w:p w14:paraId="6EC42C76" w14:textId="530FF3B1" w:rsidR="00792A6C" w:rsidRPr="009F7D51" w:rsidRDefault="001D401A" w:rsidP="000A68C5">
      <w:pPr>
        <w:pStyle w:val="Heading1"/>
        <w:numPr>
          <w:ilvl w:val="1"/>
          <w:numId w:val="5"/>
        </w:numPr>
        <w:ind w:left="0" w:firstLine="0"/>
      </w:pPr>
      <w:bookmarkStart w:id="32" w:name="_Toc4504460"/>
      <w:bookmarkStart w:id="33" w:name="_Toc4504546"/>
      <w:bookmarkStart w:id="34" w:name="_Toc4504661"/>
      <w:bookmarkStart w:id="35" w:name="_Toc4702487"/>
      <w:r w:rsidRPr="009F7D51">
        <w:t>Deliverables and Non-Deliverables</w:t>
      </w:r>
      <w:bookmarkEnd w:id="32"/>
      <w:bookmarkEnd w:id="33"/>
      <w:bookmarkEnd w:id="34"/>
      <w:bookmarkEnd w:id="35"/>
    </w:p>
    <w:p w14:paraId="140257EF" w14:textId="77777777" w:rsidR="00785C23" w:rsidRPr="009F7D51" w:rsidRDefault="00785C23" w:rsidP="00785C23"/>
    <w:p w14:paraId="4721AC38" w14:textId="46C24EFF" w:rsidR="00A36E0F" w:rsidRPr="009F7D51" w:rsidRDefault="009F5F27" w:rsidP="009F5F27">
      <w:pPr>
        <w:spacing w:line="276" w:lineRule="auto"/>
        <w:jc w:val="both"/>
        <w:rPr>
          <w:b/>
          <w:sz w:val="32"/>
        </w:rPr>
      </w:pPr>
      <w:r w:rsidRPr="009F7D51">
        <w:rPr>
          <w:b/>
          <w:sz w:val="32"/>
        </w:rPr>
        <w:t xml:space="preserve">Deliverables </w:t>
      </w:r>
      <w:r w:rsidR="00A56BE6" w:rsidRPr="009F7D51">
        <w:rPr>
          <w:b/>
          <w:sz w:val="32"/>
        </w:rPr>
        <w:t>block 1</w:t>
      </w:r>
    </w:p>
    <w:p w14:paraId="275D65A7" w14:textId="77777777" w:rsidR="00C5704D" w:rsidRPr="009F7D51" w:rsidRDefault="00C5704D" w:rsidP="009F5F27">
      <w:pPr>
        <w:spacing w:line="276" w:lineRule="auto"/>
        <w:jc w:val="both"/>
        <w:rPr>
          <w:b/>
          <w:sz w:val="32"/>
        </w:rPr>
      </w:pPr>
    </w:p>
    <w:p w14:paraId="51CA8071" w14:textId="169677BC" w:rsidR="00440627" w:rsidRPr="009F7D51" w:rsidRDefault="006D646D" w:rsidP="009F5F27">
      <w:pPr>
        <w:spacing w:line="276" w:lineRule="auto"/>
        <w:jc w:val="both"/>
        <w:rPr>
          <w:b/>
          <w:sz w:val="28"/>
        </w:rPr>
      </w:pPr>
      <w:r w:rsidRPr="009F7D51">
        <w:rPr>
          <w:b/>
          <w:sz w:val="28"/>
        </w:rPr>
        <w:t>Documentation</w:t>
      </w:r>
    </w:p>
    <w:p w14:paraId="4E683A13" w14:textId="01450C61" w:rsidR="009179A8" w:rsidRPr="009F7D51" w:rsidRDefault="00BD3147" w:rsidP="000A68C5">
      <w:pPr>
        <w:pStyle w:val="ListParagraph"/>
        <w:numPr>
          <w:ilvl w:val="0"/>
          <w:numId w:val="6"/>
        </w:numPr>
        <w:spacing w:line="276" w:lineRule="auto"/>
        <w:jc w:val="both"/>
      </w:pPr>
      <w:r w:rsidRPr="009F7D51">
        <w:rPr>
          <w:b/>
        </w:rPr>
        <w:t>Agenda's and minutes of every meeting</w:t>
      </w:r>
      <w:r w:rsidR="00571404" w:rsidRPr="009F7D51">
        <w:t xml:space="preserve"> </w:t>
      </w:r>
      <w:r w:rsidR="00B84804" w:rsidRPr="009F7D51">
        <w:t>–</w:t>
      </w:r>
      <w:r w:rsidR="00571404" w:rsidRPr="009F7D51">
        <w:t xml:space="preserve"> </w:t>
      </w:r>
      <w:r w:rsidR="00B84804" w:rsidRPr="009F7D51">
        <w:t>short record</w:t>
      </w:r>
      <w:r w:rsidR="001C6590" w:rsidRPr="009F7D51">
        <w:t>s</w:t>
      </w:r>
      <w:r w:rsidR="00B84804" w:rsidRPr="009F7D51">
        <w:t xml:space="preserve"> about every group meeting</w:t>
      </w:r>
      <w:r w:rsidR="009F0670" w:rsidRPr="009F7D51">
        <w:t>.</w:t>
      </w:r>
    </w:p>
    <w:p w14:paraId="50F88887" w14:textId="3D6A826F" w:rsidR="000D5023" w:rsidRPr="009F7D51" w:rsidRDefault="005555E6" w:rsidP="000D5023">
      <w:pPr>
        <w:pStyle w:val="ListParagraph"/>
        <w:spacing w:line="276" w:lineRule="auto"/>
        <w:jc w:val="both"/>
      </w:pPr>
      <w:r w:rsidRPr="009F7D51">
        <w:rPr>
          <w:b/>
        </w:rPr>
        <w:t>IMT (%):</w:t>
      </w:r>
      <w:r w:rsidR="00E3261E" w:rsidRPr="009F7D51">
        <w:t xml:space="preserve"> </w:t>
      </w:r>
      <w:r w:rsidR="0051033A" w:rsidRPr="009F7D51">
        <w:t>(</w:t>
      </w:r>
      <w:r w:rsidR="00053E12" w:rsidRPr="009F7D51">
        <w:t>1</w:t>
      </w:r>
      <w:r w:rsidR="00DA75C7" w:rsidRPr="009F7D51">
        <w:t>5</w:t>
      </w:r>
      <w:r w:rsidR="00D112C7" w:rsidRPr="009F7D51">
        <w:t>%)</w:t>
      </w:r>
      <w:r w:rsidR="00CA528C" w:rsidRPr="009F7D51">
        <w:t xml:space="preserve"> </w:t>
      </w:r>
    </w:p>
    <w:p w14:paraId="0FC13E37" w14:textId="7B0B699A" w:rsidR="00D27A79" w:rsidRPr="009F7D51" w:rsidRDefault="009A27E3" w:rsidP="002574B4">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48C408D4" w14:textId="338322D3" w:rsidR="00327DAE" w:rsidRPr="009F7D51" w:rsidRDefault="00191B0A" w:rsidP="000A68C5">
      <w:pPr>
        <w:pStyle w:val="ListParagraph"/>
        <w:numPr>
          <w:ilvl w:val="0"/>
          <w:numId w:val="6"/>
        </w:numPr>
        <w:spacing w:line="276" w:lineRule="auto"/>
        <w:jc w:val="both"/>
        <w:rPr>
          <w:b/>
        </w:rPr>
      </w:pPr>
      <w:r w:rsidRPr="009F7D51">
        <w:rPr>
          <w:b/>
        </w:rPr>
        <w:t xml:space="preserve">A name and logo for </w:t>
      </w:r>
      <w:r w:rsidR="00440627" w:rsidRPr="009F7D51">
        <w:rPr>
          <w:b/>
        </w:rPr>
        <w:t xml:space="preserve">the </w:t>
      </w:r>
      <w:r w:rsidRPr="009F7D51">
        <w:rPr>
          <w:b/>
          <w:noProof/>
        </w:rPr>
        <w:t>group</w:t>
      </w:r>
      <w:r w:rsidR="0046391F" w:rsidRPr="009F7D51">
        <w:rPr>
          <w:b/>
        </w:rPr>
        <w:t>.</w:t>
      </w:r>
    </w:p>
    <w:p w14:paraId="39961D55" w14:textId="77777777" w:rsidR="00F5455F" w:rsidRPr="009F7D51" w:rsidRDefault="00FA1A44" w:rsidP="00F5455F">
      <w:pPr>
        <w:pStyle w:val="ListParagraph"/>
        <w:spacing w:line="276" w:lineRule="auto"/>
        <w:jc w:val="both"/>
      </w:pPr>
      <w:r w:rsidRPr="009F7D51">
        <w:rPr>
          <w:b/>
        </w:rPr>
        <w:t xml:space="preserve">IMT (%): </w:t>
      </w:r>
      <w:r w:rsidR="00F5455F" w:rsidRPr="009F7D51">
        <w:t>(5%):</w:t>
      </w:r>
    </w:p>
    <w:p w14:paraId="5F5F918D" w14:textId="37D8D50A" w:rsidR="00044CA6" w:rsidRPr="009F7D51" w:rsidRDefault="00F5455F" w:rsidP="00F5455F">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deliverable and estimated </w:t>
      </w:r>
      <w:r w:rsidR="00440627" w:rsidRPr="009F7D51">
        <w:t xml:space="preserve">the </w:t>
      </w:r>
      <w:r w:rsidRPr="009F7D51">
        <w:rPr>
          <w:noProof/>
        </w:rPr>
        <w:t>amount</w:t>
      </w:r>
      <w:r w:rsidRPr="009F7D51">
        <w:t xml:space="preserve"> of work.</w:t>
      </w:r>
    </w:p>
    <w:p w14:paraId="3D9A1E7F" w14:textId="68A715AA" w:rsidR="002A3223" w:rsidRPr="009F7D51" w:rsidRDefault="0078651D" w:rsidP="000A68C5">
      <w:pPr>
        <w:pStyle w:val="ListParagraph"/>
        <w:numPr>
          <w:ilvl w:val="0"/>
          <w:numId w:val="6"/>
        </w:numPr>
        <w:spacing w:line="276" w:lineRule="auto"/>
        <w:jc w:val="both"/>
        <w:rPr>
          <w:b/>
        </w:rPr>
      </w:pPr>
      <w:r w:rsidRPr="009F7D51">
        <w:rPr>
          <w:b/>
        </w:rPr>
        <w:t xml:space="preserve">A project plan </w:t>
      </w:r>
      <w:r w:rsidRPr="009F7D51">
        <w:t xml:space="preserve">- a full project plan document with </w:t>
      </w:r>
      <w:r w:rsidR="00440627" w:rsidRPr="009F7D51">
        <w:t xml:space="preserve">the </w:t>
      </w:r>
      <w:r w:rsidRPr="009F7D51">
        <w:rPr>
          <w:noProof/>
        </w:rPr>
        <w:t>project</w:t>
      </w:r>
      <w:r w:rsidRPr="009F7D51">
        <w:t xml:space="preserve"> statement and project phasing.</w:t>
      </w:r>
    </w:p>
    <w:p w14:paraId="1BF32587" w14:textId="1A3B9914" w:rsidR="0078651D" w:rsidRPr="009F7D51" w:rsidRDefault="003F648F" w:rsidP="0078651D">
      <w:pPr>
        <w:pStyle w:val="ListParagraph"/>
        <w:spacing w:line="276" w:lineRule="auto"/>
        <w:jc w:val="both"/>
        <w:rPr>
          <w:b/>
        </w:rPr>
      </w:pPr>
      <w:r w:rsidRPr="009F7D51">
        <w:rPr>
          <w:b/>
        </w:rPr>
        <w:t xml:space="preserve">IMT (%): </w:t>
      </w:r>
      <w:r w:rsidR="0078651D" w:rsidRPr="009F7D51">
        <w:t>(</w:t>
      </w:r>
      <w:r w:rsidR="0058501C" w:rsidRPr="009F7D51">
        <w:t>30</w:t>
      </w:r>
      <w:r w:rsidR="0078651D" w:rsidRPr="009F7D51">
        <w:t>%):</w:t>
      </w:r>
    </w:p>
    <w:p w14:paraId="3A2CE8A3" w14:textId="41407AE9" w:rsidR="0078651D" w:rsidRPr="009F7D51" w:rsidRDefault="0078651D" w:rsidP="0078651D">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36FE6D19" w14:textId="20DA2ECF" w:rsidR="0078651D" w:rsidRPr="009F7D51" w:rsidRDefault="00EC022F" w:rsidP="000A68C5">
      <w:pPr>
        <w:pStyle w:val="ListParagraph"/>
        <w:numPr>
          <w:ilvl w:val="0"/>
          <w:numId w:val="6"/>
        </w:numPr>
        <w:spacing w:line="276" w:lineRule="auto"/>
        <w:jc w:val="both"/>
        <w:rPr>
          <w:b/>
        </w:rPr>
      </w:pPr>
      <w:r w:rsidRPr="009F7D51">
        <w:rPr>
          <w:b/>
        </w:rPr>
        <w:t xml:space="preserve">A setup document </w:t>
      </w:r>
      <w:r w:rsidR="00DB4B27" w:rsidRPr="009F7D51">
        <w:rPr>
          <w:b/>
        </w:rPr>
        <w:t>–</w:t>
      </w:r>
      <w:r w:rsidRPr="009F7D51">
        <w:rPr>
          <w:b/>
        </w:rPr>
        <w:t xml:space="preserve"> </w:t>
      </w:r>
      <w:r w:rsidR="00DB4B27" w:rsidRPr="009F7D51">
        <w:t xml:space="preserve">a document containing processes </w:t>
      </w:r>
      <w:r w:rsidR="0070448F" w:rsidRPr="009F7D51">
        <w:t>description</w:t>
      </w:r>
      <w:r w:rsidR="008F6B8A" w:rsidRPr="009F7D51">
        <w:t xml:space="preserve">, </w:t>
      </w:r>
      <w:r w:rsidR="00BD60F8" w:rsidRPr="009F7D51">
        <w:t xml:space="preserve">functional requirements, GUI, website wireframe and ERD of </w:t>
      </w:r>
      <w:r w:rsidR="00440627" w:rsidRPr="009F7D51">
        <w:t xml:space="preserve">the </w:t>
      </w:r>
      <w:r w:rsidR="00BD60F8" w:rsidRPr="009F7D51">
        <w:rPr>
          <w:noProof/>
        </w:rPr>
        <w:t>project</w:t>
      </w:r>
      <w:r w:rsidR="00BD60F8" w:rsidRPr="009F7D51">
        <w:t>.</w:t>
      </w:r>
    </w:p>
    <w:p w14:paraId="522B65E6" w14:textId="1A2C7BF3" w:rsidR="00E81A4D" w:rsidRPr="009F7D51" w:rsidRDefault="00E81A4D" w:rsidP="00F821A3">
      <w:pPr>
        <w:pStyle w:val="ListParagraph"/>
        <w:spacing w:line="276" w:lineRule="auto"/>
        <w:jc w:val="both"/>
        <w:rPr>
          <w:b/>
        </w:rPr>
      </w:pPr>
      <w:r w:rsidRPr="009F7D51">
        <w:rPr>
          <w:b/>
        </w:rPr>
        <w:t xml:space="preserve">IMT (%): </w:t>
      </w:r>
      <w:r w:rsidRPr="009F7D51">
        <w:t>(</w:t>
      </w:r>
      <w:r w:rsidR="00D605B2" w:rsidRPr="009F7D51">
        <w:t>30</w:t>
      </w:r>
      <w:r w:rsidRPr="009F7D51">
        <w:t>%):</w:t>
      </w:r>
    </w:p>
    <w:p w14:paraId="65F0FBDF" w14:textId="03CA08BE" w:rsidR="00E81A4D" w:rsidRPr="009F7D51" w:rsidRDefault="00E81A4D" w:rsidP="00F821A3">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4562FD3" w14:textId="308F73E1" w:rsidR="004B2393" w:rsidRPr="009F7D51" w:rsidRDefault="001C3150" w:rsidP="000A68C5">
      <w:pPr>
        <w:pStyle w:val="ListParagraph"/>
        <w:numPr>
          <w:ilvl w:val="0"/>
          <w:numId w:val="6"/>
        </w:numPr>
        <w:spacing w:line="276" w:lineRule="auto"/>
        <w:jc w:val="both"/>
        <w:rPr>
          <w:b/>
        </w:rPr>
      </w:pPr>
      <w:r w:rsidRPr="009F7D51">
        <w:rPr>
          <w:b/>
        </w:rPr>
        <w:t>A process report</w:t>
      </w:r>
      <w:r w:rsidR="00472B9C" w:rsidRPr="009F7D51">
        <w:rPr>
          <w:b/>
        </w:rPr>
        <w:t xml:space="preserve"> </w:t>
      </w:r>
      <w:r w:rsidR="00D20BD9" w:rsidRPr="009F7D51">
        <w:rPr>
          <w:b/>
        </w:rPr>
        <w:t>–</w:t>
      </w:r>
      <w:r w:rsidR="00472B9C" w:rsidRPr="009F7D51">
        <w:rPr>
          <w:b/>
        </w:rPr>
        <w:t xml:space="preserve"> </w:t>
      </w:r>
      <w:r w:rsidR="000F55EB" w:rsidRPr="009F7D51">
        <w:t xml:space="preserve">report of work </w:t>
      </w:r>
      <w:r w:rsidR="00933583" w:rsidRPr="009F7D51">
        <w:t xml:space="preserve">that was </w:t>
      </w:r>
      <w:r w:rsidR="000F55EB" w:rsidRPr="009F7D51">
        <w:t>done: minutes, description of who did what</w:t>
      </w:r>
      <w:r w:rsidR="00C460BC" w:rsidRPr="009F7D51">
        <w:t xml:space="preserve">, mark justification, individual reflections on </w:t>
      </w:r>
      <w:r w:rsidR="00440627" w:rsidRPr="009F7D51">
        <w:t xml:space="preserve">the </w:t>
      </w:r>
      <w:r w:rsidR="00C460BC" w:rsidRPr="009F7D51">
        <w:rPr>
          <w:noProof/>
        </w:rPr>
        <w:t>project</w:t>
      </w:r>
      <w:r w:rsidR="00C460BC" w:rsidRPr="009F7D51">
        <w:t>.</w:t>
      </w:r>
    </w:p>
    <w:p w14:paraId="72D511D5" w14:textId="4B8D5AE9" w:rsidR="00D20BD9" w:rsidRPr="009F7D51" w:rsidRDefault="00D20BD9" w:rsidP="0011747B">
      <w:pPr>
        <w:pStyle w:val="ListParagraph"/>
        <w:spacing w:line="276" w:lineRule="auto"/>
        <w:jc w:val="both"/>
        <w:rPr>
          <w:b/>
        </w:rPr>
      </w:pPr>
      <w:r w:rsidRPr="009F7D51">
        <w:rPr>
          <w:b/>
        </w:rPr>
        <w:t xml:space="preserve">IMT (%): </w:t>
      </w:r>
      <w:r w:rsidRPr="009F7D51">
        <w:t>(2</w:t>
      </w:r>
      <w:r w:rsidR="00261E3C" w:rsidRPr="009F7D51">
        <w:t>0</w:t>
      </w:r>
      <w:r w:rsidRPr="009F7D51">
        <w:t>%):</w:t>
      </w:r>
    </w:p>
    <w:p w14:paraId="5F7926A8" w14:textId="4DB7DDB7" w:rsidR="00044CA6" w:rsidRPr="009F7D51" w:rsidRDefault="00D20BD9" w:rsidP="00735AED">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1DDC223" w14:textId="77777777" w:rsidR="009179A8" w:rsidRPr="009F7D51" w:rsidRDefault="009179A8" w:rsidP="009F5F27">
      <w:pPr>
        <w:spacing w:line="276" w:lineRule="auto"/>
        <w:jc w:val="both"/>
        <w:rPr>
          <w:b/>
          <w:sz w:val="28"/>
        </w:rPr>
      </w:pPr>
    </w:p>
    <w:p w14:paraId="0386C3ED" w14:textId="765B384E" w:rsidR="0099442E" w:rsidRPr="009F7D51" w:rsidRDefault="0099442E" w:rsidP="009F5F27">
      <w:pPr>
        <w:spacing w:line="276" w:lineRule="auto"/>
        <w:jc w:val="both"/>
        <w:rPr>
          <w:b/>
          <w:sz w:val="28"/>
        </w:rPr>
      </w:pPr>
      <w:r w:rsidRPr="009F7D51">
        <w:rPr>
          <w:b/>
          <w:sz w:val="28"/>
        </w:rPr>
        <w:t>Program</w:t>
      </w:r>
    </w:p>
    <w:p w14:paraId="3D711C42" w14:textId="25B2D92D" w:rsidR="00B96FFD" w:rsidRPr="009F7D51" w:rsidRDefault="00B96FFD" w:rsidP="000A68C5">
      <w:pPr>
        <w:pStyle w:val="ListParagraph"/>
        <w:numPr>
          <w:ilvl w:val="0"/>
          <w:numId w:val="7"/>
        </w:numPr>
        <w:spacing w:line="276" w:lineRule="auto"/>
        <w:jc w:val="both"/>
      </w:pPr>
      <w:r w:rsidRPr="009F7D51">
        <w:rPr>
          <w:b/>
        </w:rPr>
        <w:t>A</w:t>
      </w:r>
      <w:r w:rsidR="00DC4A5D" w:rsidRPr="009F7D51">
        <w:rPr>
          <w:b/>
        </w:rPr>
        <w:t xml:space="preserve"> website wireframe </w:t>
      </w:r>
      <w:r w:rsidRPr="009F7D51">
        <w:t xml:space="preserve">– </w:t>
      </w:r>
      <w:r w:rsidR="00A852BF" w:rsidRPr="009F7D51">
        <w:t>a visual guide that represents the skeletal framework of a website</w:t>
      </w:r>
      <w:r w:rsidR="003B31BF" w:rsidRPr="009F7D51">
        <w:t>.</w:t>
      </w:r>
    </w:p>
    <w:p w14:paraId="3755D5BC" w14:textId="07408D86" w:rsidR="00B96FFD" w:rsidRPr="009F7D51" w:rsidRDefault="00B96FFD" w:rsidP="00B96FFD">
      <w:pPr>
        <w:pStyle w:val="ListParagraph"/>
        <w:spacing w:line="276" w:lineRule="auto"/>
        <w:jc w:val="both"/>
      </w:pPr>
      <w:r w:rsidRPr="009F7D51">
        <w:rPr>
          <w:b/>
        </w:rPr>
        <w:t>IMT (%):</w:t>
      </w:r>
      <w:r w:rsidRPr="009F7D51">
        <w:t xml:space="preserve"> (</w:t>
      </w:r>
      <w:r w:rsidR="00007A94" w:rsidRPr="009F7D51">
        <w:t>3</w:t>
      </w:r>
      <w:r w:rsidR="005B41E5" w:rsidRPr="009F7D51">
        <w:t>5</w:t>
      </w:r>
      <w:r w:rsidRPr="009F7D51">
        <w:t xml:space="preserve">%) </w:t>
      </w:r>
    </w:p>
    <w:p w14:paraId="72F56B41" w14:textId="5D1AC373" w:rsidR="00B96FFD" w:rsidRPr="009F7D51" w:rsidRDefault="00B96FFD" w:rsidP="00B96FFD">
      <w:pPr>
        <w:pStyle w:val="ListParagraph"/>
        <w:spacing w:line="276" w:lineRule="auto"/>
        <w:jc w:val="both"/>
      </w:pPr>
      <w:r w:rsidRPr="009F7D51">
        <w:t xml:space="preserve">Reason: </w:t>
      </w:r>
      <w:r w:rsidR="00F47223" w:rsidRPr="009F7D51">
        <w:t xml:space="preserve">based on </w:t>
      </w:r>
      <w:r w:rsidR="00440627" w:rsidRPr="009F7D51">
        <w:t xml:space="preserve">the </w:t>
      </w:r>
      <w:r w:rsidR="00F47223" w:rsidRPr="009F7D51">
        <w:rPr>
          <w:noProof/>
        </w:rPr>
        <w:t>amount</w:t>
      </w:r>
      <w:r w:rsidR="00F47223" w:rsidRPr="009F7D51">
        <w:t xml:space="preserve"> of work.</w:t>
      </w:r>
    </w:p>
    <w:p w14:paraId="4C209446" w14:textId="7A3BDB18" w:rsidR="00B96FFD" w:rsidRPr="009F7D51" w:rsidRDefault="00B96FFD" w:rsidP="000A68C5">
      <w:pPr>
        <w:pStyle w:val="ListParagraph"/>
        <w:numPr>
          <w:ilvl w:val="0"/>
          <w:numId w:val="7"/>
        </w:numPr>
        <w:spacing w:line="276" w:lineRule="auto"/>
        <w:jc w:val="both"/>
        <w:rPr>
          <w:b/>
        </w:rPr>
      </w:pPr>
      <w:r w:rsidRPr="009F7D51">
        <w:rPr>
          <w:b/>
        </w:rPr>
        <w:t xml:space="preserve">A </w:t>
      </w:r>
      <w:r w:rsidR="002A7669" w:rsidRPr="009F7D51">
        <w:rPr>
          <w:b/>
        </w:rPr>
        <w:t>website (static part)</w:t>
      </w:r>
      <w:r w:rsidR="003924EC" w:rsidRPr="009F7D51">
        <w:rPr>
          <w:b/>
        </w:rPr>
        <w:t xml:space="preserve"> - </w:t>
      </w:r>
      <w:r w:rsidR="003924EC" w:rsidRPr="009F7D51">
        <w:t>a website that informs people about the event (a static part of it)</w:t>
      </w:r>
      <w:r w:rsidR="001D230A" w:rsidRPr="009F7D51">
        <w:t>.</w:t>
      </w:r>
    </w:p>
    <w:p w14:paraId="18E51E6B" w14:textId="47B92846" w:rsidR="00B96FFD" w:rsidRPr="009F7D51" w:rsidRDefault="00B96FFD" w:rsidP="00B96FFD">
      <w:pPr>
        <w:pStyle w:val="ListParagraph"/>
        <w:spacing w:line="276" w:lineRule="auto"/>
        <w:jc w:val="both"/>
      </w:pPr>
      <w:r w:rsidRPr="009F7D51">
        <w:rPr>
          <w:b/>
        </w:rPr>
        <w:t xml:space="preserve">IMT (%): </w:t>
      </w:r>
      <w:r w:rsidRPr="009F7D51">
        <w:t>(</w:t>
      </w:r>
      <w:r w:rsidR="005B41E5" w:rsidRPr="009F7D51">
        <w:t>35</w:t>
      </w:r>
      <w:r w:rsidRPr="009F7D51">
        <w:t>%):</w:t>
      </w:r>
    </w:p>
    <w:p w14:paraId="28CCB24F" w14:textId="4755021C" w:rsidR="00B96FFD" w:rsidRPr="009F7D51" w:rsidRDefault="00B96FFD" w:rsidP="00B96FFD">
      <w:pPr>
        <w:pStyle w:val="ListParagraph"/>
        <w:spacing w:line="276" w:lineRule="auto"/>
        <w:jc w:val="both"/>
      </w:pPr>
      <w:r w:rsidRPr="009F7D51">
        <w:lastRenderedPageBreak/>
        <w:t xml:space="preserve">Reason: </w:t>
      </w:r>
      <w:r w:rsidR="00902505" w:rsidRPr="009F7D51">
        <w:t xml:space="preserve">based on </w:t>
      </w:r>
      <w:r w:rsidR="00440627" w:rsidRPr="009F7D51">
        <w:t xml:space="preserve">the </w:t>
      </w:r>
      <w:r w:rsidR="00902505" w:rsidRPr="009F7D51">
        <w:rPr>
          <w:noProof/>
        </w:rPr>
        <w:t>amount</w:t>
      </w:r>
      <w:r w:rsidR="00902505" w:rsidRPr="009F7D51">
        <w:t xml:space="preserve"> of work.</w:t>
      </w:r>
    </w:p>
    <w:p w14:paraId="4FE14675" w14:textId="6A8A5CB4" w:rsidR="00B96FFD" w:rsidRPr="009F7D51" w:rsidRDefault="00B96FFD" w:rsidP="000A68C5">
      <w:pPr>
        <w:pStyle w:val="ListParagraph"/>
        <w:numPr>
          <w:ilvl w:val="0"/>
          <w:numId w:val="7"/>
        </w:numPr>
        <w:spacing w:line="276" w:lineRule="auto"/>
        <w:jc w:val="both"/>
        <w:rPr>
          <w:b/>
        </w:rPr>
      </w:pPr>
      <w:r w:rsidRPr="009F7D51">
        <w:rPr>
          <w:b/>
        </w:rPr>
        <w:t xml:space="preserve">A </w:t>
      </w:r>
      <w:r w:rsidR="006E5449" w:rsidRPr="009F7D51">
        <w:rPr>
          <w:b/>
        </w:rPr>
        <w:t>database design</w:t>
      </w:r>
      <w:r w:rsidRPr="009F7D51">
        <w:rPr>
          <w:b/>
        </w:rPr>
        <w:t xml:space="preserve"> </w:t>
      </w:r>
      <w:r w:rsidRPr="009F7D51">
        <w:t xml:space="preserve">- </w:t>
      </w:r>
      <w:r w:rsidR="00A12BF8" w:rsidRPr="009F7D51">
        <w:t>determines what data must be stored and how the data elements interrelate</w:t>
      </w:r>
      <w:r w:rsidR="001A1215" w:rsidRPr="009F7D51">
        <w:t>.</w:t>
      </w:r>
    </w:p>
    <w:p w14:paraId="1058D478" w14:textId="2394FB02" w:rsidR="00B96FFD" w:rsidRPr="009F7D51" w:rsidRDefault="00B96FFD" w:rsidP="00B96FFD">
      <w:pPr>
        <w:pStyle w:val="ListParagraph"/>
        <w:spacing w:line="276" w:lineRule="auto"/>
        <w:jc w:val="both"/>
        <w:rPr>
          <w:b/>
        </w:rPr>
      </w:pPr>
      <w:r w:rsidRPr="009F7D51">
        <w:rPr>
          <w:b/>
        </w:rPr>
        <w:t xml:space="preserve">IMT (%): </w:t>
      </w:r>
      <w:r w:rsidRPr="009F7D51">
        <w:t>(3</w:t>
      </w:r>
      <w:r w:rsidR="000E748B" w:rsidRPr="009F7D51">
        <w:t>0</w:t>
      </w:r>
      <w:r w:rsidRPr="009F7D51">
        <w:t>%):</w:t>
      </w:r>
    </w:p>
    <w:p w14:paraId="3ADBAA87" w14:textId="13936BE9" w:rsidR="00B96FFD" w:rsidRPr="009F7D51" w:rsidRDefault="00B96FFD" w:rsidP="00B96FFD">
      <w:pPr>
        <w:pStyle w:val="ListParagraph"/>
        <w:spacing w:line="276" w:lineRule="auto"/>
        <w:jc w:val="both"/>
      </w:pPr>
      <w:r w:rsidRPr="009F7D51">
        <w:t xml:space="preserve">Reason: </w:t>
      </w:r>
      <w:r w:rsidR="001A152A" w:rsidRPr="009F7D51">
        <w:t xml:space="preserve">based on </w:t>
      </w:r>
      <w:r w:rsidR="00440627" w:rsidRPr="009F7D51">
        <w:t xml:space="preserve">the </w:t>
      </w:r>
      <w:r w:rsidR="001A152A" w:rsidRPr="009F7D51">
        <w:rPr>
          <w:noProof/>
        </w:rPr>
        <w:t>amount</w:t>
      </w:r>
      <w:r w:rsidR="001A152A" w:rsidRPr="009F7D51">
        <w:t xml:space="preserve"> of work.</w:t>
      </w:r>
    </w:p>
    <w:p w14:paraId="248BFE93" w14:textId="77777777" w:rsidR="00842D17" w:rsidRPr="009F7D51" w:rsidRDefault="00842D17" w:rsidP="009F5F27">
      <w:pPr>
        <w:spacing w:line="276" w:lineRule="auto"/>
        <w:jc w:val="both"/>
        <w:rPr>
          <w:b/>
          <w:sz w:val="28"/>
        </w:rPr>
      </w:pPr>
    </w:p>
    <w:p w14:paraId="53D16F82" w14:textId="24AFA2D3" w:rsidR="00C12471" w:rsidRPr="009F7D51" w:rsidRDefault="00C12471" w:rsidP="009F5F27">
      <w:pPr>
        <w:spacing w:line="276" w:lineRule="auto"/>
        <w:jc w:val="both"/>
        <w:rPr>
          <w:b/>
          <w:sz w:val="28"/>
        </w:rPr>
      </w:pPr>
    </w:p>
    <w:p w14:paraId="01062EE8" w14:textId="1E31B8A5" w:rsidR="00C12471" w:rsidRPr="009F7D51" w:rsidRDefault="00C12471" w:rsidP="00644C73">
      <w:pPr>
        <w:tabs>
          <w:tab w:val="left" w:pos="1440"/>
        </w:tabs>
        <w:spacing w:line="0" w:lineRule="atLeast"/>
        <w:rPr>
          <w:b/>
          <w:sz w:val="32"/>
        </w:rPr>
      </w:pPr>
      <w:r w:rsidRPr="009F7D51">
        <w:rPr>
          <w:b/>
          <w:sz w:val="32"/>
        </w:rPr>
        <w:t>Non-Deliverables block 1</w:t>
      </w:r>
    </w:p>
    <w:p w14:paraId="7184964A" w14:textId="06868534" w:rsidR="001F0BCD" w:rsidRPr="009F7D51" w:rsidRDefault="001F0BCD" w:rsidP="009F5F27">
      <w:pPr>
        <w:spacing w:line="276" w:lineRule="auto"/>
        <w:jc w:val="both"/>
        <w:rPr>
          <w:b/>
          <w:sz w:val="28"/>
        </w:rPr>
      </w:pPr>
    </w:p>
    <w:p w14:paraId="28AE0833" w14:textId="60AE630A" w:rsidR="001F0BCD" w:rsidRPr="009F7D51" w:rsidRDefault="001F0BCD" w:rsidP="001F0BCD">
      <w:pPr>
        <w:spacing w:line="276" w:lineRule="auto"/>
        <w:jc w:val="both"/>
        <w:rPr>
          <w:b/>
          <w:sz w:val="32"/>
        </w:rPr>
      </w:pPr>
      <w:r w:rsidRPr="009F7D51">
        <w:rPr>
          <w:b/>
          <w:sz w:val="32"/>
        </w:rPr>
        <w:t xml:space="preserve">Deliverables block </w:t>
      </w:r>
      <w:r w:rsidR="00441FB1" w:rsidRPr="009F7D51">
        <w:rPr>
          <w:b/>
          <w:sz w:val="32"/>
        </w:rPr>
        <w:t>2</w:t>
      </w:r>
    </w:p>
    <w:p w14:paraId="1D1A575E" w14:textId="77777777" w:rsidR="00440627" w:rsidRPr="009F7D51" w:rsidRDefault="00440627" w:rsidP="001F0BCD">
      <w:pPr>
        <w:spacing w:line="276" w:lineRule="auto"/>
        <w:jc w:val="both"/>
        <w:rPr>
          <w:b/>
          <w:sz w:val="32"/>
        </w:rPr>
      </w:pPr>
    </w:p>
    <w:p w14:paraId="377D5416" w14:textId="77777777" w:rsidR="001F0BCD" w:rsidRPr="009F7D51" w:rsidRDefault="001F0BCD" w:rsidP="001F0BCD">
      <w:pPr>
        <w:spacing w:line="276" w:lineRule="auto"/>
        <w:jc w:val="both"/>
        <w:rPr>
          <w:b/>
          <w:sz w:val="28"/>
        </w:rPr>
      </w:pPr>
      <w:r w:rsidRPr="009F7D51">
        <w:rPr>
          <w:b/>
          <w:sz w:val="28"/>
        </w:rPr>
        <w:t>Documentation</w:t>
      </w:r>
    </w:p>
    <w:p w14:paraId="6E27935E" w14:textId="6F391A32" w:rsidR="0070554A" w:rsidRPr="009F7D51" w:rsidRDefault="001402C4" w:rsidP="000A68C5">
      <w:pPr>
        <w:pStyle w:val="ListParagraph"/>
        <w:numPr>
          <w:ilvl w:val="0"/>
          <w:numId w:val="8"/>
        </w:numPr>
        <w:spacing w:line="276" w:lineRule="auto"/>
      </w:pPr>
      <w:r w:rsidRPr="009F7D51">
        <w:rPr>
          <w:b/>
        </w:rPr>
        <w:t xml:space="preserve">A presentation about the project </w:t>
      </w:r>
      <w:r w:rsidR="0070554A" w:rsidRPr="009F7D51">
        <w:t xml:space="preserve">– </w:t>
      </w:r>
      <w:r w:rsidR="00762D75" w:rsidRPr="009F7D51">
        <w:t>a presentation where the final product is presented and explained</w:t>
      </w:r>
    </w:p>
    <w:p w14:paraId="7F4D7F72" w14:textId="51FE74FF" w:rsidR="0070554A" w:rsidRPr="009F7D51" w:rsidRDefault="0070554A" w:rsidP="0070554A">
      <w:pPr>
        <w:pStyle w:val="ListParagraph"/>
        <w:spacing w:line="276" w:lineRule="auto"/>
        <w:jc w:val="both"/>
      </w:pPr>
      <w:r w:rsidRPr="009F7D51">
        <w:rPr>
          <w:b/>
        </w:rPr>
        <w:t>IMT (%):</w:t>
      </w:r>
      <w:r w:rsidRPr="009F7D51">
        <w:t xml:space="preserve"> (</w:t>
      </w:r>
      <w:r w:rsidR="003014BE" w:rsidRPr="009F7D51">
        <w:t>2</w:t>
      </w:r>
      <w:r w:rsidR="008C0F0C" w:rsidRPr="009F7D51">
        <w:t>0</w:t>
      </w:r>
      <w:r w:rsidRPr="009F7D51">
        <w:t xml:space="preserve">%) </w:t>
      </w:r>
    </w:p>
    <w:p w14:paraId="5B1F33D2" w14:textId="5D0422C5" w:rsidR="0070554A" w:rsidRPr="009F7D51" w:rsidRDefault="0070554A" w:rsidP="0070554A">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6F2394A3" w14:textId="2A8CBEF5" w:rsidR="00A01BD4" w:rsidRPr="009F7D51" w:rsidRDefault="00A01BD4" w:rsidP="000A68C5">
      <w:pPr>
        <w:pStyle w:val="ListParagraph"/>
        <w:numPr>
          <w:ilvl w:val="0"/>
          <w:numId w:val="8"/>
        </w:numPr>
        <w:spacing w:line="276" w:lineRule="auto"/>
        <w:jc w:val="both"/>
      </w:pPr>
      <w:r w:rsidRPr="009F7D51">
        <w:rPr>
          <w:b/>
        </w:rPr>
        <w:t>Agenda's and minutes of every meeting</w:t>
      </w:r>
      <w:r w:rsidRPr="009F7D51">
        <w:t xml:space="preserve"> – short records about every group meeting.</w:t>
      </w:r>
    </w:p>
    <w:p w14:paraId="430A304B" w14:textId="59AF9B89" w:rsidR="00A01BD4" w:rsidRPr="009F7D51" w:rsidRDefault="00A01BD4" w:rsidP="00A01BD4">
      <w:pPr>
        <w:pStyle w:val="ListParagraph"/>
        <w:spacing w:line="276" w:lineRule="auto"/>
        <w:jc w:val="both"/>
      </w:pPr>
      <w:r w:rsidRPr="009F7D51">
        <w:rPr>
          <w:b/>
        </w:rPr>
        <w:t>IMT (%):</w:t>
      </w:r>
      <w:r w:rsidRPr="009F7D51">
        <w:t xml:space="preserve"> (</w:t>
      </w:r>
      <w:r w:rsidR="003014BE" w:rsidRPr="009F7D51">
        <w:t>2</w:t>
      </w:r>
      <w:r w:rsidR="008C0F0C" w:rsidRPr="009F7D51">
        <w:t>0</w:t>
      </w:r>
      <w:r w:rsidRPr="009F7D51">
        <w:t xml:space="preserve">%) </w:t>
      </w:r>
    </w:p>
    <w:p w14:paraId="279736F1" w14:textId="2D65FDE0" w:rsidR="00A01BD4" w:rsidRPr="009F7D51" w:rsidRDefault="00A01BD4" w:rsidP="00FE3553">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task and estimated </w:t>
      </w:r>
      <w:r w:rsidR="00440627" w:rsidRPr="009F7D51">
        <w:t xml:space="preserve">the </w:t>
      </w:r>
      <w:r w:rsidRPr="009F7D51">
        <w:rPr>
          <w:noProof/>
        </w:rPr>
        <w:t>amount</w:t>
      </w:r>
      <w:r w:rsidRPr="009F7D51">
        <w:t xml:space="preserve"> of work.</w:t>
      </w:r>
    </w:p>
    <w:p w14:paraId="460509B9" w14:textId="54560BBA" w:rsidR="0070554A" w:rsidRPr="009F7D51" w:rsidRDefault="0070554A" w:rsidP="000A68C5">
      <w:pPr>
        <w:pStyle w:val="ListParagraph"/>
        <w:numPr>
          <w:ilvl w:val="0"/>
          <w:numId w:val="8"/>
        </w:numPr>
        <w:spacing w:line="276" w:lineRule="auto"/>
        <w:jc w:val="both"/>
        <w:rPr>
          <w:b/>
        </w:rPr>
      </w:pPr>
      <w:r w:rsidRPr="009F7D51">
        <w:rPr>
          <w:b/>
        </w:rPr>
        <w:t xml:space="preserve">A process report – </w:t>
      </w:r>
      <w:r w:rsidR="002279FD" w:rsidRPr="009F7D51">
        <w:t xml:space="preserve">report of work that was done: minutes, description of who did what, mark justification, individual reflections on </w:t>
      </w:r>
      <w:r w:rsidR="00440627" w:rsidRPr="009F7D51">
        <w:t xml:space="preserve">the </w:t>
      </w:r>
      <w:r w:rsidR="002279FD" w:rsidRPr="009F7D51">
        <w:rPr>
          <w:noProof/>
        </w:rPr>
        <w:t>project</w:t>
      </w:r>
      <w:r w:rsidR="002279FD" w:rsidRPr="009F7D51">
        <w:t>.</w:t>
      </w:r>
    </w:p>
    <w:p w14:paraId="4A52E0E3" w14:textId="6E718014" w:rsidR="0070554A" w:rsidRPr="009F7D51" w:rsidRDefault="0070554A" w:rsidP="0070554A">
      <w:pPr>
        <w:pStyle w:val="ListParagraph"/>
        <w:spacing w:line="276" w:lineRule="auto"/>
        <w:jc w:val="both"/>
        <w:rPr>
          <w:b/>
        </w:rPr>
      </w:pPr>
      <w:r w:rsidRPr="009F7D51">
        <w:rPr>
          <w:b/>
        </w:rPr>
        <w:t xml:space="preserve">IMT (%): </w:t>
      </w:r>
      <w:r w:rsidRPr="009F7D51">
        <w:t>(</w:t>
      </w:r>
      <w:r w:rsidR="008C0F0C" w:rsidRPr="009F7D51">
        <w:t>6</w:t>
      </w:r>
      <w:r w:rsidR="003014BE" w:rsidRPr="009F7D51">
        <w:t>0</w:t>
      </w:r>
      <w:r w:rsidRPr="009F7D51">
        <w:t>%):</w:t>
      </w:r>
    </w:p>
    <w:p w14:paraId="688A46C5" w14:textId="708A2844" w:rsidR="0070554A" w:rsidRPr="009F7D51" w:rsidRDefault="0070554A" w:rsidP="0070554A">
      <w:pPr>
        <w:pStyle w:val="ListParagraph"/>
        <w:spacing w:line="276" w:lineRule="auto"/>
        <w:jc w:val="both"/>
      </w:pPr>
      <w:r w:rsidRPr="009F7D51">
        <w:t xml:space="preserve">Reason: based on </w:t>
      </w:r>
      <w:r w:rsidR="00440627" w:rsidRPr="009F7D51">
        <w:t xml:space="preserve">the </w:t>
      </w:r>
      <w:r w:rsidRPr="009F7D51">
        <w:rPr>
          <w:noProof/>
        </w:rPr>
        <w:t>size</w:t>
      </w:r>
      <w:r w:rsidRPr="009F7D51">
        <w:t xml:space="preserve"> of the document and </w:t>
      </w:r>
      <w:r w:rsidR="00440627" w:rsidRPr="009F7D51">
        <w:t xml:space="preserve">the </w:t>
      </w:r>
      <w:r w:rsidRPr="009F7D51">
        <w:rPr>
          <w:noProof/>
        </w:rPr>
        <w:t>estimated</w:t>
      </w:r>
      <w:r w:rsidRPr="009F7D51">
        <w:t xml:space="preserve"> amount of work.</w:t>
      </w:r>
    </w:p>
    <w:p w14:paraId="40E6B1C8" w14:textId="77777777" w:rsidR="00525AFD" w:rsidRPr="009F7D51" w:rsidRDefault="00525AFD" w:rsidP="001F0BCD">
      <w:pPr>
        <w:spacing w:line="276" w:lineRule="auto"/>
        <w:jc w:val="both"/>
        <w:rPr>
          <w:b/>
          <w:sz w:val="28"/>
        </w:rPr>
      </w:pPr>
    </w:p>
    <w:p w14:paraId="16E2655C" w14:textId="77777777" w:rsidR="001F0BCD" w:rsidRPr="009F7D51" w:rsidRDefault="001F0BCD" w:rsidP="001F0BCD">
      <w:pPr>
        <w:spacing w:line="276" w:lineRule="auto"/>
        <w:jc w:val="both"/>
        <w:rPr>
          <w:b/>
          <w:sz w:val="28"/>
        </w:rPr>
      </w:pPr>
      <w:r w:rsidRPr="009F7D51">
        <w:rPr>
          <w:b/>
          <w:sz w:val="28"/>
        </w:rPr>
        <w:t>Program</w:t>
      </w:r>
    </w:p>
    <w:p w14:paraId="391BD069" w14:textId="039D8077" w:rsidR="00CE32AE" w:rsidRPr="009F7D51" w:rsidRDefault="00D122C3" w:rsidP="000A68C5">
      <w:pPr>
        <w:pStyle w:val="ListParagraph"/>
        <w:numPr>
          <w:ilvl w:val="0"/>
          <w:numId w:val="9"/>
        </w:numPr>
        <w:spacing w:line="276" w:lineRule="auto"/>
        <w:jc w:val="both"/>
      </w:pPr>
      <w:r w:rsidRPr="009F7D51">
        <w:rPr>
          <w:b/>
        </w:rPr>
        <w:t xml:space="preserve">An application to be used at the entrance of the event </w:t>
      </w:r>
      <w:r w:rsidR="00CE32AE" w:rsidRPr="009F7D51">
        <w:t xml:space="preserve">– </w:t>
      </w:r>
      <w:r w:rsidR="005F5F70" w:rsidRPr="009F7D51">
        <w:t>at the entrance of the event, the application should be able quickly to check if a visitor is allowed to enter.</w:t>
      </w:r>
    </w:p>
    <w:p w14:paraId="7B172EAC" w14:textId="668F112F" w:rsidR="00CE32AE" w:rsidRPr="009F7D51" w:rsidRDefault="00CE32AE" w:rsidP="00CE32AE">
      <w:pPr>
        <w:pStyle w:val="ListParagraph"/>
        <w:spacing w:line="276" w:lineRule="auto"/>
        <w:jc w:val="both"/>
      </w:pPr>
      <w:r w:rsidRPr="009F7D51">
        <w:rPr>
          <w:b/>
        </w:rPr>
        <w:t>IMT (%):</w:t>
      </w:r>
      <w:r w:rsidRPr="009F7D51">
        <w:t xml:space="preserve"> (</w:t>
      </w:r>
      <w:r w:rsidR="00362BD1" w:rsidRPr="009F7D51">
        <w:t>7,5</w:t>
      </w:r>
      <w:r w:rsidRPr="009F7D51">
        <w:t xml:space="preserve">%) </w:t>
      </w:r>
    </w:p>
    <w:p w14:paraId="43667738" w14:textId="77777777" w:rsidR="00CE32AE" w:rsidRPr="009F7D51" w:rsidRDefault="00CE32AE" w:rsidP="00CE32AE">
      <w:pPr>
        <w:pStyle w:val="ListParagraph"/>
        <w:spacing w:line="276" w:lineRule="auto"/>
        <w:jc w:val="both"/>
      </w:pPr>
      <w:r w:rsidRPr="009F7D51">
        <w:t>Reason: based on amount of work.</w:t>
      </w:r>
    </w:p>
    <w:p w14:paraId="66CEE802" w14:textId="08555C09" w:rsidR="00554939" w:rsidRPr="009F7D51" w:rsidRDefault="00941768" w:rsidP="000A68C5">
      <w:pPr>
        <w:pStyle w:val="ListParagraph"/>
        <w:numPr>
          <w:ilvl w:val="0"/>
          <w:numId w:val="9"/>
        </w:numPr>
        <w:spacing w:line="276" w:lineRule="auto"/>
        <w:jc w:val="both"/>
        <w:rPr>
          <w:b/>
        </w:rPr>
      </w:pPr>
      <w:r w:rsidRPr="009F7D51">
        <w:rPr>
          <w:b/>
        </w:rPr>
        <w:t xml:space="preserve">An application to be used at the entrance of the camping </w:t>
      </w:r>
      <w:r w:rsidR="00DA3488" w:rsidRPr="009F7D51">
        <w:rPr>
          <w:b/>
        </w:rPr>
        <w:t xml:space="preserve">- </w:t>
      </w:r>
      <w:r w:rsidR="004E6CA3" w:rsidRPr="009F7D51">
        <w:t>i</w:t>
      </w:r>
      <w:r w:rsidR="00891DD3" w:rsidRPr="009F7D51">
        <w:t>f visitors reserved a camping spot the application should be able to check if the group has paid</w:t>
      </w:r>
    </w:p>
    <w:p w14:paraId="709BF0C8" w14:textId="01A31D1F" w:rsidR="00CE32AE" w:rsidRPr="009F7D51" w:rsidRDefault="00CE32AE" w:rsidP="00CE32AE">
      <w:pPr>
        <w:pStyle w:val="ListParagraph"/>
        <w:spacing w:line="276" w:lineRule="auto"/>
        <w:jc w:val="both"/>
      </w:pPr>
      <w:r w:rsidRPr="009F7D51">
        <w:rPr>
          <w:b/>
        </w:rPr>
        <w:t xml:space="preserve">IMT (%): </w:t>
      </w:r>
      <w:r w:rsidRPr="009F7D51">
        <w:t>(</w:t>
      </w:r>
      <w:r w:rsidR="00362BD1" w:rsidRPr="009F7D51">
        <w:t>7,5</w:t>
      </w:r>
      <w:r w:rsidRPr="009F7D51">
        <w:t>%):</w:t>
      </w:r>
    </w:p>
    <w:p w14:paraId="29712005" w14:textId="533FFC92" w:rsidR="00CE32AE" w:rsidRPr="009F7D51" w:rsidRDefault="00CE32AE" w:rsidP="00CE32AE">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35095661" w14:textId="77777777" w:rsidR="00172BC1" w:rsidRPr="009F7D51" w:rsidRDefault="00DB30B1" w:rsidP="000A68C5">
      <w:pPr>
        <w:pStyle w:val="ListParagraph"/>
        <w:numPr>
          <w:ilvl w:val="0"/>
          <w:numId w:val="9"/>
        </w:numPr>
        <w:spacing w:line="276" w:lineRule="auto"/>
        <w:jc w:val="both"/>
        <w:rPr>
          <w:b/>
        </w:rPr>
      </w:pPr>
      <w:r w:rsidRPr="009F7D51">
        <w:rPr>
          <w:b/>
        </w:rPr>
        <w:t xml:space="preserve">An application to be used at the shops </w:t>
      </w:r>
      <w:r w:rsidR="00CE32AE" w:rsidRPr="009F7D51">
        <w:t xml:space="preserve">- </w:t>
      </w:r>
      <w:r w:rsidR="002E0082" w:rsidRPr="009F7D51">
        <w:t>the  application checks the unique identity number of the visitor, generate a receipt and lower the balance of the event-account of the visitor by the amount of the purchase</w:t>
      </w:r>
    </w:p>
    <w:p w14:paraId="5E8A1E61" w14:textId="1C917D70" w:rsidR="00CE32AE" w:rsidRPr="009F7D51" w:rsidRDefault="00CE32AE" w:rsidP="00D04FD9">
      <w:pPr>
        <w:pStyle w:val="ListParagraph"/>
        <w:spacing w:line="276" w:lineRule="auto"/>
        <w:jc w:val="both"/>
        <w:rPr>
          <w:b/>
        </w:rPr>
      </w:pPr>
      <w:r w:rsidRPr="009F7D51">
        <w:rPr>
          <w:b/>
        </w:rPr>
        <w:t xml:space="preserve">IMT (%): </w:t>
      </w:r>
      <w:r w:rsidRPr="009F7D51">
        <w:t>(</w:t>
      </w:r>
      <w:r w:rsidR="000D37F5" w:rsidRPr="009F7D51">
        <w:t>7,5</w:t>
      </w:r>
      <w:r w:rsidRPr="009F7D51">
        <w:t>%):</w:t>
      </w:r>
    </w:p>
    <w:p w14:paraId="71B0DA27" w14:textId="3C9CD851" w:rsidR="001F0BCD" w:rsidRPr="009F7D51" w:rsidRDefault="00CE32AE" w:rsidP="00BC43D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00DE5AC9" w14:textId="0A32D5ED" w:rsidR="0055268B" w:rsidRPr="009F7D51" w:rsidRDefault="00F95AE8" w:rsidP="000A68C5">
      <w:pPr>
        <w:pStyle w:val="ListParagraph"/>
        <w:numPr>
          <w:ilvl w:val="0"/>
          <w:numId w:val="7"/>
        </w:numPr>
        <w:spacing w:line="276" w:lineRule="auto"/>
        <w:jc w:val="both"/>
      </w:pPr>
      <w:r w:rsidRPr="009F7D51">
        <w:rPr>
          <w:b/>
        </w:rPr>
        <w:lastRenderedPageBreak/>
        <w:t xml:space="preserve">An application to be used at the stand, where you can loan materials </w:t>
      </w:r>
      <w:r w:rsidR="0055268B" w:rsidRPr="009F7D51">
        <w:t xml:space="preserve">– </w:t>
      </w:r>
      <w:r w:rsidR="00555B16" w:rsidRPr="009F7D51">
        <w:t>the application checks the unique identity number of the visitor, generate a receipt and lower the balance of the event-account of the visitor by the bill of the loaned materials</w:t>
      </w:r>
      <w:r w:rsidR="0082128B" w:rsidRPr="009F7D51">
        <w:t>.</w:t>
      </w:r>
    </w:p>
    <w:p w14:paraId="6D4D914E" w14:textId="2BEE1C3E" w:rsidR="0055268B" w:rsidRPr="009F7D51" w:rsidRDefault="0055268B" w:rsidP="0055268B">
      <w:pPr>
        <w:pStyle w:val="ListParagraph"/>
        <w:spacing w:line="276" w:lineRule="auto"/>
        <w:jc w:val="both"/>
      </w:pPr>
      <w:r w:rsidRPr="009F7D51">
        <w:rPr>
          <w:b/>
        </w:rPr>
        <w:t>IMT (%):</w:t>
      </w:r>
      <w:r w:rsidRPr="009F7D51">
        <w:t xml:space="preserve"> (</w:t>
      </w:r>
      <w:r w:rsidR="000D37F5" w:rsidRPr="009F7D51">
        <w:t>7,5</w:t>
      </w:r>
      <w:r w:rsidRPr="009F7D51">
        <w:t xml:space="preserve">%) </w:t>
      </w:r>
    </w:p>
    <w:p w14:paraId="53CC57B2" w14:textId="77777777" w:rsidR="0055268B" w:rsidRPr="009F7D51" w:rsidRDefault="0055268B" w:rsidP="0055268B">
      <w:pPr>
        <w:pStyle w:val="ListParagraph"/>
        <w:spacing w:line="276" w:lineRule="auto"/>
        <w:jc w:val="both"/>
      </w:pPr>
      <w:r w:rsidRPr="009F7D51">
        <w:t>Reason: based on amount of work.</w:t>
      </w:r>
    </w:p>
    <w:p w14:paraId="6CC76FAD" w14:textId="1668D133" w:rsidR="000566C9" w:rsidRPr="009F7D51" w:rsidRDefault="000566C9" w:rsidP="000A68C5">
      <w:pPr>
        <w:pStyle w:val="ListParagraph"/>
        <w:numPr>
          <w:ilvl w:val="0"/>
          <w:numId w:val="7"/>
        </w:numPr>
        <w:spacing w:line="276" w:lineRule="auto"/>
        <w:jc w:val="both"/>
        <w:rPr>
          <w:b/>
        </w:rPr>
      </w:pPr>
      <w:r w:rsidRPr="009F7D51">
        <w:rPr>
          <w:b/>
        </w:rPr>
        <w:t xml:space="preserve">An application to be used when a visitor leaves the event - </w:t>
      </w:r>
      <w:r w:rsidR="00DB61BA" w:rsidRPr="009F7D51">
        <w:t>w</w:t>
      </w:r>
      <w:r w:rsidR="005065A9" w:rsidRPr="009F7D51">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rsidRPr="009F7D51">
        <w:t xml:space="preserve">it is </w:t>
      </w:r>
      <w:r w:rsidR="005065A9" w:rsidRPr="009F7D51">
        <w:t>so it tells the employee.</w:t>
      </w:r>
    </w:p>
    <w:p w14:paraId="669828B5" w14:textId="1E504380" w:rsidR="0055268B" w:rsidRPr="009F7D51" w:rsidRDefault="0055268B" w:rsidP="0055268B">
      <w:pPr>
        <w:pStyle w:val="ListParagraph"/>
        <w:spacing w:line="276" w:lineRule="auto"/>
        <w:jc w:val="both"/>
      </w:pPr>
      <w:r w:rsidRPr="009F7D51">
        <w:rPr>
          <w:b/>
        </w:rPr>
        <w:t xml:space="preserve">IMT (%): </w:t>
      </w:r>
      <w:r w:rsidRPr="009F7D51">
        <w:t>(</w:t>
      </w:r>
      <w:r w:rsidR="001B174F" w:rsidRPr="009F7D51">
        <w:t>10</w:t>
      </w:r>
      <w:r w:rsidRPr="009F7D51">
        <w:t>%):</w:t>
      </w:r>
    </w:p>
    <w:p w14:paraId="765E8C88" w14:textId="32E1FAF6"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60E2A2E8" w14:textId="11B41E82" w:rsidR="00D17729" w:rsidRPr="009F7D51" w:rsidRDefault="00FD2639" w:rsidP="000A68C5">
      <w:pPr>
        <w:pStyle w:val="ListParagraph"/>
        <w:numPr>
          <w:ilvl w:val="0"/>
          <w:numId w:val="7"/>
        </w:numPr>
        <w:spacing w:line="276" w:lineRule="auto"/>
        <w:jc w:val="both"/>
      </w:pPr>
      <w:r w:rsidRPr="009F7D51">
        <w:rPr>
          <w:b/>
        </w:rPr>
        <w:t>An application for the organization to inspect the status of the event</w:t>
      </w:r>
      <w:r w:rsidR="0078550D" w:rsidRPr="009F7D51">
        <w:rPr>
          <w:b/>
        </w:rPr>
        <w:t xml:space="preserve"> </w:t>
      </w:r>
      <w:r w:rsidR="0055268B" w:rsidRPr="009F7D51">
        <w:t xml:space="preserve">- </w:t>
      </w:r>
      <w:r w:rsidR="00262087" w:rsidRPr="009F7D51">
        <w:t>t</w:t>
      </w:r>
      <w:r w:rsidR="00D17729" w:rsidRPr="009F7D51">
        <w:t>he application should show the following:</w:t>
      </w:r>
    </w:p>
    <w:p w14:paraId="71907844" w14:textId="77777777" w:rsidR="00D17729" w:rsidRPr="009F7D51" w:rsidRDefault="00D17729" w:rsidP="000A68C5">
      <w:pPr>
        <w:pStyle w:val="ListParagraph"/>
        <w:numPr>
          <w:ilvl w:val="0"/>
          <w:numId w:val="10"/>
        </w:numPr>
        <w:spacing w:line="276" w:lineRule="auto"/>
        <w:jc w:val="both"/>
      </w:pPr>
      <w:r w:rsidRPr="009F7D51">
        <w:t xml:space="preserve">Visitor status &amp; Visitor history </w:t>
      </w:r>
    </w:p>
    <w:p w14:paraId="4E62CEAD" w14:textId="77777777" w:rsidR="00D17729" w:rsidRPr="009F7D51" w:rsidRDefault="00D17729" w:rsidP="000A68C5">
      <w:pPr>
        <w:pStyle w:val="ListParagraph"/>
        <w:numPr>
          <w:ilvl w:val="0"/>
          <w:numId w:val="10"/>
        </w:numPr>
        <w:spacing w:line="276" w:lineRule="auto"/>
        <w:jc w:val="both"/>
      </w:pPr>
      <w:r w:rsidRPr="009F7D51">
        <w:t>Visitors present at the event</w:t>
      </w:r>
    </w:p>
    <w:p w14:paraId="3F9F93FF" w14:textId="77777777" w:rsidR="00D17729" w:rsidRPr="009F7D51" w:rsidRDefault="00D17729" w:rsidP="000A68C5">
      <w:pPr>
        <w:pStyle w:val="ListParagraph"/>
        <w:numPr>
          <w:ilvl w:val="0"/>
          <w:numId w:val="10"/>
        </w:numPr>
        <w:spacing w:line="276" w:lineRule="auto"/>
        <w:jc w:val="both"/>
      </w:pPr>
      <w:r w:rsidRPr="009F7D51">
        <w:t xml:space="preserve">Total visitors (to visit the event) </w:t>
      </w:r>
    </w:p>
    <w:p w14:paraId="67FD6C9C" w14:textId="77777777" w:rsidR="00D17729" w:rsidRPr="009F7D51" w:rsidRDefault="00D17729" w:rsidP="000A68C5">
      <w:pPr>
        <w:pStyle w:val="ListParagraph"/>
        <w:numPr>
          <w:ilvl w:val="0"/>
          <w:numId w:val="10"/>
        </w:numPr>
        <w:spacing w:line="276" w:lineRule="auto"/>
        <w:jc w:val="both"/>
      </w:pPr>
      <w:r w:rsidRPr="009F7D51">
        <w:t>The total balance of all visitors together &amp; the total spent money</w:t>
      </w:r>
    </w:p>
    <w:p w14:paraId="003C87C0" w14:textId="77777777" w:rsidR="00D17729" w:rsidRPr="009F7D51" w:rsidRDefault="00D17729" w:rsidP="000A68C5">
      <w:pPr>
        <w:pStyle w:val="ListParagraph"/>
        <w:numPr>
          <w:ilvl w:val="0"/>
          <w:numId w:val="10"/>
        </w:numPr>
        <w:spacing w:line="276" w:lineRule="auto"/>
        <w:jc w:val="both"/>
      </w:pPr>
      <w:r w:rsidRPr="009F7D51">
        <w:t xml:space="preserve">Camping statistics (booked and free spots) </w:t>
      </w:r>
    </w:p>
    <w:p w14:paraId="2D307385" w14:textId="77777777" w:rsidR="00D17729" w:rsidRPr="009F7D51" w:rsidRDefault="00D17729" w:rsidP="000A68C5">
      <w:pPr>
        <w:pStyle w:val="ListParagraph"/>
        <w:numPr>
          <w:ilvl w:val="0"/>
          <w:numId w:val="10"/>
        </w:numPr>
        <w:spacing w:line="276" w:lineRule="auto"/>
        <w:jc w:val="both"/>
      </w:pPr>
      <w:r w:rsidRPr="009F7D51">
        <w:t xml:space="preserve">Total money sold per shop </w:t>
      </w:r>
    </w:p>
    <w:p w14:paraId="36CC7396" w14:textId="77777777" w:rsidR="00D17729" w:rsidRPr="009F7D51" w:rsidRDefault="00D17729" w:rsidP="000A68C5">
      <w:pPr>
        <w:pStyle w:val="ListParagraph"/>
        <w:numPr>
          <w:ilvl w:val="0"/>
          <w:numId w:val="10"/>
        </w:numPr>
        <w:spacing w:line="276" w:lineRule="auto"/>
        <w:jc w:val="both"/>
      </w:pPr>
      <w:r w:rsidRPr="009F7D51">
        <w:t>The total amount of a certain product sold</w:t>
      </w:r>
    </w:p>
    <w:p w14:paraId="1845E942" w14:textId="3E8F1638" w:rsidR="0055268B" w:rsidRPr="009F7D51" w:rsidRDefault="0055268B" w:rsidP="00FA6032">
      <w:pPr>
        <w:pStyle w:val="ListParagraph"/>
        <w:spacing w:line="276" w:lineRule="auto"/>
        <w:jc w:val="both"/>
        <w:rPr>
          <w:b/>
        </w:rPr>
      </w:pPr>
      <w:r w:rsidRPr="009F7D51">
        <w:rPr>
          <w:b/>
        </w:rPr>
        <w:t xml:space="preserve">IMT (%): </w:t>
      </w:r>
      <w:r w:rsidRPr="009F7D51">
        <w:t>(</w:t>
      </w:r>
      <w:r w:rsidR="00AF66BF" w:rsidRPr="009F7D51">
        <w:t>15</w:t>
      </w:r>
      <w:r w:rsidRPr="009F7D51">
        <w:t>%):</w:t>
      </w:r>
    </w:p>
    <w:p w14:paraId="4D12412C" w14:textId="511CE758"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505B17AA" w14:textId="579D7191" w:rsidR="0055268B" w:rsidRPr="009F7D51" w:rsidRDefault="00A2793C" w:rsidP="000A68C5">
      <w:pPr>
        <w:pStyle w:val="ListParagraph"/>
        <w:numPr>
          <w:ilvl w:val="0"/>
          <w:numId w:val="7"/>
        </w:numPr>
        <w:spacing w:line="276" w:lineRule="auto"/>
        <w:jc w:val="both"/>
      </w:pPr>
      <w:r w:rsidRPr="009F7D51">
        <w:rPr>
          <w:b/>
        </w:rPr>
        <w:t xml:space="preserve">An application to convert the information in the transaction-log-file to the database </w:t>
      </w:r>
      <w:r w:rsidR="0055268B" w:rsidRPr="009F7D51">
        <w:t xml:space="preserve">– </w:t>
      </w:r>
      <w:r w:rsidR="003126DE" w:rsidRPr="009F7D51">
        <w:t>this application will transfer the information from text files to the database</w:t>
      </w:r>
      <w:r w:rsidR="00947161" w:rsidRPr="009F7D51">
        <w:t>.</w:t>
      </w:r>
    </w:p>
    <w:p w14:paraId="51A7B710" w14:textId="6066EC89" w:rsidR="0055268B" w:rsidRPr="009F7D51" w:rsidRDefault="0055268B" w:rsidP="0055268B">
      <w:pPr>
        <w:pStyle w:val="ListParagraph"/>
        <w:spacing w:line="276" w:lineRule="auto"/>
        <w:jc w:val="both"/>
      </w:pPr>
      <w:r w:rsidRPr="009F7D51">
        <w:rPr>
          <w:b/>
        </w:rPr>
        <w:t>IMT (%):</w:t>
      </w:r>
      <w:r w:rsidRPr="009F7D51">
        <w:t xml:space="preserve"> </w:t>
      </w:r>
      <w:r w:rsidR="006F456A" w:rsidRPr="009F7D51">
        <w:t>(5</w:t>
      </w:r>
      <w:r w:rsidRPr="009F7D51">
        <w:t xml:space="preserve">%) </w:t>
      </w:r>
    </w:p>
    <w:p w14:paraId="2A26C6A4" w14:textId="2FA98114" w:rsidR="0055268B" w:rsidRPr="009F7D51" w:rsidRDefault="0055268B" w:rsidP="0055268B">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2C9F55A6" w14:textId="09AD5DA7" w:rsidR="0055268B" w:rsidRPr="009F7D51" w:rsidRDefault="0055268B" w:rsidP="000A68C5">
      <w:pPr>
        <w:pStyle w:val="ListParagraph"/>
        <w:numPr>
          <w:ilvl w:val="0"/>
          <w:numId w:val="7"/>
        </w:numPr>
        <w:spacing w:line="276" w:lineRule="auto"/>
        <w:jc w:val="both"/>
        <w:rPr>
          <w:b/>
        </w:rPr>
      </w:pPr>
      <w:r w:rsidRPr="009F7D51">
        <w:rPr>
          <w:b/>
        </w:rPr>
        <w:t>A website (</w:t>
      </w:r>
      <w:r w:rsidR="00BF5BFC" w:rsidRPr="009F7D51">
        <w:rPr>
          <w:b/>
        </w:rPr>
        <w:t>fully functional)</w:t>
      </w:r>
      <w:r w:rsidR="000B2BFA" w:rsidRPr="009F7D51">
        <w:rPr>
          <w:b/>
        </w:rPr>
        <w:t xml:space="preserve"> - </w:t>
      </w:r>
      <w:r w:rsidR="007C67A8" w:rsidRPr="009F7D51">
        <w:t>a</w:t>
      </w:r>
      <w:r w:rsidR="000B2BFA" w:rsidRPr="009F7D51">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Pr="009F7D51" w:rsidRDefault="0055268B" w:rsidP="0055268B">
      <w:pPr>
        <w:pStyle w:val="ListParagraph"/>
        <w:spacing w:line="276" w:lineRule="auto"/>
        <w:jc w:val="both"/>
      </w:pPr>
      <w:r w:rsidRPr="009F7D51">
        <w:rPr>
          <w:b/>
        </w:rPr>
        <w:t xml:space="preserve">IMT (%): </w:t>
      </w:r>
      <w:r w:rsidRPr="009F7D51">
        <w:t>(</w:t>
      </w:r>
      <w:r w:rsidR="005605DE" w:rsidRPr="009F7D51">
        <w:t>40</w:t>
      </w:r>
      <w:r w:rsidRPr="009F7D51">
        <w:t>%):</w:t>
      </w:r>
    </w:p>
    <w:p w14:paraId="3A80F907" w14:textId="1A30B1EA" w:rsidR="0055268B" w:rsidRPr="009F7D51" w:rsidRDefault="0055268B" w:rsidP="009F43BE">
      <w:pPr>
        <w:pStyle w:val="ListParagraph"/>
        <w:spacing w:line="276" w:lineRule="auto"/>
        <w:jc w:val="both"/>
      </w:pPr>
      <w:r w:rsidRPr="009F7D51">
        <w:t xml:space="preserve">Reason: based on </w:t>
      </w:r>
      <w:r w:rsidR="00440627" w:rsidRPr="009F7D51">
        <w:t xml:space="preserve">the </w:t>
      </w:r>
      <w:r w:rsidRPr="009F7D51">
        <w:rPr>
          <w:noProof/>
        </w:rPr>
        <w:t>amount</w:t>
      </w:r>
      <w:r w:rsidRPr="009F7D51">
        <w:t xml:space="preserve"> of work.</w:t>
      </w:r>
    </w:p>
    <w:p w14:paraId="204AAA66" w14:textId="77777777" w:rsidR="009F5F27" w:rsidRPr="009F7D51" w:rsidRDefault="009F5F27" w:rsidP="009F5F27">
      <w:pPr>
        <w:tabs>
          <w:tab w:val="left" w:pos="1440"/>
        </w:tabs>
        <w:spacing w:line="0" w:lineRule="atLeast"/>
        <w:rPr>
          <w:rFonts w:ascii="Arial" w:eastAsia="Arial" w:hAnsi="Arial"/>
        </w:rPr>
      </w:pPr>
    </w:p>
    <w:p w14:paraId="34213B6D" w14:textId="77777777" w:rsidR="00B12CB1" w:rsidRPr="009F7D51" w:rsidRDefault="00B12CB1" w:rsidP="009F5F27">
      <w:pPr>
        <w:tabs>
          <w:tab w:val="left" w:pos="1440"/>
        </w:tabs>
        <w:spacing w:line="0" w:lineRule="atLeast"/>
        <w:rPr>
          <w:rFonts w:eastAsia="Arial"/>
          <w:b/>
        </w:rPr>
      </w:pPr>
    </w:p>
    <w:p w14:paraId="79F18269" w14:textId="3A90AB57" w:rsidR="009F5F27" w:rsidRPr="009F7D51" w:rsidRDefault="009F5F27" w:rsidP="009F5F27">
      <w:pPr>
        <w:tabs>
          <w:tab w:val="left" w:pos="1440"/>
        </w:tabs>
        <w:spacing w:line="0" w:lineRule="atLeast"/>
        <w:rPr>
          <w:b/>
          <w:sz w:val="32"/>
        </w:rPr>
      </w:pPr>
      <w:r w:rsidRPr="009F7D51">
        <w:rPr>
          <w:b/>
          <w:sz w:val="32"/>
        </w:rPr>
        <w:t>Non-Deliverables</w:t>
      </w:r>
      <w:r w:rsidR="00673B9B" w:rsidRPr="009F7D51">
        <w:rPr>
          <w:b/>
          <w:sz w:val="32"/>
        </w:rPr>
        <w:t xml:space="preserve"> block </w:t>
      </w:r>
      <w:r w:rsidR="00644C73" w:rsidRPr="009F7D51">
        <w:rPr>
          <w:b/>
          <w:sz w:val="32"/>
        </w:rPr>
        <w:t>2</w:t>
      </w:r>
    </w:p>
    <w:p w14:paraId="0DC405C1" w14:textId="77777777" w:rsidR="00FE1F67" w:rsidRPr="009F7D51" w:rsidRDefault="00FE1F67" w:rsidP="009D3274">
      <w:pPr>
        <w:spacing w:line="276" w:lineRule="auto"/>
        <w:jc w:val="both"/>
        <w:rPr>
          <w:b/>
          <w:sz w:val="32"/>
        </w:rPr>
      </w:pPr>
    </w:p>
    <w:p w14:paraId="341D6D38" w14:textId="3A2B36DD" w:rsidR="005177BA" w:rsidRPr="009F7D51" w:rsidRDefault="001D401A" w:rsidP="000A68C5">
      <w:pPr>
        <w:pStyle w:val="Heading1"/>
        <w:numPr>
          <w:ilvl w:val="1"/>
          <w:numId w:val="5"/>
        </w:numPr>
        <w:ind w:left="0" w:firstLine="0"/>
      </w:pPr>
      <w:bookmarkStart w:id="36" w:name="_Toc4504461"/>
      <w:bookmarkStart w:id="37" w:name="_Toc4504547"/>
      <w:bookmarkStart w:id="38" w:name="_Toc4504662"/>
      <w:bookmarkStart w:id="39" w:name="_Toc4702488"/>
      <w:r w:rsidRPr="009F7D51">
        <w:t>Constraints</w:t>
      </w:r>
      <w:bookmarkEnd w:id="36"/>
      <w:bookmarkEnd w:id="37"/>
      <w:bookmarkEnd w:id="38"/>
      <w:bookmarkEnd w:id="39"/>
    </w:p>
    <w:p w14:paraId="67F3C858" w14:textId="77777777" w:rsidR="005177BA" w:rsidRPr="009F7D51" w:rsidRDefault="005177BA" w:rsidP="009037FA">
      <w:pPr>
        <w:tabs>
          <w:tab w:val="left" w:pos="10260"/>
        </w:tabs>
        <w:rPr>
          <w:b/>
          <w:u w:val="single"/>
        </w:rPr>
      </w:pPr>
    </w:p>
    <w:p w14:paraId="784B9602" w14:textId="559705C1" w:rsidR="001F49C8" w:rsidRPr="009F7D51" w:rsidRDefault="0056629F" w:rsidP="00440627">
      <w:pPr>
        <w:pStyle w:val="ListParagraph"/>
        <w:numPr>
          <w:ilvl w:val="0"/>
          <w:numId w:val="12"/>
        </w:numPr>
      </w:pPr>
      <w:r w:rsidRPr="009F7D51">
        <w:rPr>
          <w:b/>
        </w:rPr>
        <w:t>Time</w:t>
      </w:r>
      <w:r w:rsidR="001F49C8" w:rsidRPr="009F7D51">
        <w:t xml:space="preserve"> – </w:t>
      </w:r>
      <w:r w:rsidR="00440627" w:rsidRPr="009F7D51">
        <w:t>We only have a limited amount of time to complete the project, but if we were given more time we may be able to produce a better end product. Because we do more research or testing.</w:t>
      </w:r>
    </w:p>
    <w:p w14:paraId="586DCBA5" w14:textId="77777777" w:rsidR="00440627" w:rsidRPr="009F7D51" w:rsidRDefault="00440627" w:rsidP="00440627">
      <w:pPr>
        <w:pStyle w:val="ListParagraph"/>
      </w:pPr>
    </w:p>
    <w:p w14:paraId="06C6BD72" w14:textId="251CD5B9" w:rsidR="001F49C8" w:rsidRPr="009F7D51" w:rsidRDefault="001F49C8" w:rsidP="001F49C8">
      <w:pPr>
        <w:pStyle w:val="ListParagraph"/>
        <w:numPr>
          <w:ilvl w:val="0"/>
          <w:numId w:val="12"/>
        </w:numPr>
      </w:pPr>
      <w:r w:rsidRPr="009F7D51">
        <w:rPr>
          <w:b/>
        </w:rPr>
        <w:lastRenderedPageBreak/>
        <w:t>Scheduling</w:t>
      </w:r>
      <w:r w:rsidRPr="009F7D51">
        <w:t xml:space="preserve"> – </w:t>
      </w:r>
      <w:r w:rsidR="00440627" w:rsidRPr="009F7D51">
        <w:t>The team</w:t>
      </w:r>
      <w:r w:rsidRPr="009F7D51">
        <w:t xml:space="preserve"> members are from different classes, causing it to be difficult to find </w:t>
      </w:r>
      <w:r w:rsidR="00440627" w:rsidRPr="009F7D51">
        <w:t xml:space="preserve">an </w:t>
      </w:r>
      <w:r w:rsidRPr="009F7D51">
        <w:rPr>
          <w:noProof/>
        </w:rPr>
        <w:t>open</w:t>
      </w:r>
      <w:r w:rsidRPr="009F7D51">
        <w:t xml:space="preserve"> time in the week where we can all meet up and work together.</w:t>
      </w:r>
    </w:p>
    <w:p w14:paraId="237DC437" w14:textId="77777777" w:rsidR="00440627" w:rsidRPr="009F7D51" w:rsidRDefault="00440627" w:rsidP="00440627">
      <w:pPr>
        <w:pStyle w:val="ListParagraph"/>
      </w:pPr>
    </w:p>
    <w:p w14:paraId="7CDC1E27" w14:textId="77777777" w:rsidR="00440627" w:rsidRPr="009F7D51" w:rsidRDefault="00440627" w:rsidP="00440627">
      <w:pPr>
        <w:pStyle w:val="ListParagraph"/>
      </w:pPr>
    </w:p>
    <w:p w14:paraId="58A46F95" w14:textId="367E642B" w:rsidR="00440627" w:rsidRPr="009F7D51" w:rsidRDefault="001F49C8" w:rsidP="00440627">
      <w:pPr>
        <w:pStyle w:val="ListParagraph"/>
        <w:numPr>
          <w:ilvl w:val="0"/>
          <w:numId w:val="12"/>
        </w:numPr>
      </w:pPr>
      <w:r w:rsidRPr="009F7D51">
        <w:rPr>
          <w:b/>
        </w:rPr>
        <w:t>Skills</w:t>
      </w:r>
      <w:r w:rsidRPr="009F7D51">
        <w:t xml:space="preserve"> – Not all of our team members are experienced developers. Meaning the work will be a bit slower.</w:t>
      </w:r>
    </w:p>
    <w:p w14:paraId="09FFF979" w14:textId="77777777" w:rsidR="00135298" w:rsidRPr="009F7D51" w:rsidRDefault="00135298" w:rsidP="004453B0">
      <w:pPr>
        <w:spacing w:line="276" w:lineRule="auto"/>
        <w:jc w:val="both"/>
        <w:rPr>
          <w:b/>
          <w:sz w:val="32"/>
        </w:rPr>
      </w:pPr>
    </w:p>
    <w:p w14:paraId="395563C4" w14:textId="0EB6595F" w:rsidR="00792A6C" w:rsidRPr="009F7D51" w:rsidRDefault="004453B0" w:rsidP="008366FB">
      <w:pPr>
        <w:pStyle w:val="Heading1"/>
        <w:numPr>
          <w:ilvl w:val="1"/>
          <w:numId w:val="5"/>
        </w:numPr>
        <w:ind w:left="0" w:firstLine="0"/>
      </w:pPr>
      <w:bookmarkStart w:id="40" w:name="_Toc4504462"/>
      <w:bookmarkStart w:id="41" w:name="_Toc4504548"/>
      <w:bookmarkStart w:id="42" w:name="_Toc4504663"/>
      <w:bookmarkStart w:id="43" w:name="_Toc4702489"/>
      <w:r w:rsidRPr="009F7D51">
        <w:t>Risks</w:t>
      </w:r>
      <w:bookmarkEnd w:id="40"/>
      <w:bookmarkEnd w:id="41"/>
      <w:bookmarkEnd w:id="42"/>
      <w:bookmarkEnd w:id="43"/>
    </w:p>
    <w:p w14:paraId="58B1CAC8" w14:textId="77777777" w:rsidR="00A84F2B" w:rsidRPr="009F7D51" w:rsidRDefault="00A84F2B" w:rsidP="00A84F2B"/>
    <w:tbl>
      <w:tblPr>
        <w:tblStyle w:val="TableGrid"/>
        <w:tblW w:w="0" w:type="auto"/>
        <w:tblLook w:val="04A0" w:firstRow="1" w:lastRow="0" w:firstColumn="1" w:lastColumn="0" w:noHBand="0" w:noVBand="1"/>
      </w:tblPr>
      <w:tblGrid>
        <w:gridCol w:w="2551"/>
        <w:gridCol w:w="1829"/>
        <w:gridCol w:w="3260"/>
        <w:gridCol w:w="2590"/>
      </w:tblGrid>
      <w:tr w:rsidR="009F7D51" w:rsidRPr="009F7D51" w14:paraId="66E3BE77" w14:textId="77777777" w:rsidTr="00DF1B6C">
        <w:tc>
          <w:tcPr>
            <w:tcW w:w="2551" w:type="dxa"/>
            <w:tcBorders>
              <w:top w:val="single" w:sz="12" w:space="0" w:color="auto"/>
              <w:left w:val="single" w:sz="12" w:space="0" w:color="auto"/>
              <w:bottom w:val="single" w:sz="12" w:space="0" w:color="auto"/>
              <w:right w:val="single" w:sz="12" w:space="0" w:color="auto"/>
            </w:tcBorders>
          </w:tcPr>
          <w:p w14:paraId="5121BD06" w14:textId="77777777" w:rsidR="00746B63" w:rsidRPr="009F7D51" w:rsidRDefault="00746B63" w:rsidP="00E13B41">
            <w:r w:rsidRPr="009F7D51">
              <w:t>Risk</w:t>
            </w:r>
          </w:p>
        </w:tc>
        <w:tc>
          <w:tcPr>
            <w:tcW w:w="1829" w:type="dxa"/>
            <w:tcBorders>
              <w:top w:val="single" w:sz="12" w:space="0" w:color="auto"/>
              <w:left w:val="single" w:sz="12" w:space="0" w:color="auto"/>
              <w:bottom w:val="single" w:sz="12" w:space="0" w:color="auto"/>
              <w:right w:val="single" w:sz="12" w:space="0" w:color="auto"/>
            </w:tcBorders>
          </w:tcPr>
          <w:p w14:paraId="165D6833" w14:textId="77777777" w:rsidR="00746B63" w:rsidRPr="009F7D51" w:rsidRDefault="00746B63" w:rsidP="00E13B41">
            <w:r w:rsidRPr="009F7D51">
              <w:t>Probability</w:t>
            </w:r>
          </w:p>
        </w:tc>
        <w:tc>
          <w:tcPr>
            <w:tcW w:w="3260" w:type="dxa"/>
            <w:tcBorders>
              <w:top w:val="single" w:sz="12" w:space="0" w:color="auto"/>
              <w:left w:val="single" w:sz="12" w:space="0" w:color="auto"/>
              <w:bottom w:val="single" w:sz="12" w:space="0" w:color="auto"/>
              <w:right w:val="single" w:sz="12" w:space="0" w:color="auto"/>
            </w:tcBorders>
          </w:tcPr>
          <w:p w14:paraId="187317EA" w14:textId="77777777" w:rsidR="00746B63" w:rsidRPr="009F7D51" w:rsidRDefault="00746B63" w:rsidP="00E13B41">
            <w:r w:rsidRPr="009F7D51">
              <w:t>Effect</w:t>
            </w:r>
          </w:p>
        </w:tc>
        <w:tc>
          <w:tcPr>
            <w:tcW w:w="2590" w:type="dxa"/>
            <w:tcBorders>
              <w:top w:val="single" w:sz="12" w:space="0" w:color="auto"/>
              <w:left w:val="single" w:sz="12" w:space="0" w:color="auto"/>
              <w:bottom w:val="single" w:sz="12" w:space="0" w:color="auto"/>
              <w:right w:val="single" w:sz="12" w:space="0" w:color="auto"/>
            </w:tcBorders>
          </w:tcPr>
          <w:p w14:paraId="12692601" w14:textId="77777777" w:rsidR="00746B63" w:rsidRPr="009F7D51" w:rsidRDefault="00746B63" w:rsidP="00E13B41">
            <w:r w:rsidRPr="009F7D51">
              <w:t>Solution</w:t>
            </w:r>
          </w:p>
        </w:tc>
      </w:tr>
      <w:tr w:rsidR="009F7D51" w:rsidRPr="009F7D51" w14:paraId="612528CB" w14:textId="77777777" w:rsidTr="00DF1B6C">
        <w:tc>
          <w:tcPr>
            <w:tcW w:w="2551" w:type="dxa"/>
            <w:tcBorders>
              <w:top w:val="single" w:sz="12" w:space="0" w:color="auto"/>
            </w:tcBorders>
          </w:tcPr>
          <w:p w14:paraId="4A0ECDB8" w14:textId="77777777" w:rsidR="00746B63" w:rsidRPr="009F7D51" w:rsidRDefault="00746B63" w:rsidP="00E13B41">
            <w:r w:rsidRPr="009F7D51">
              <w:rPr>
                <w:lang w:val="en-GB"/>
              </w:rPr>
              <w:t>Lack of time</w:t>
            </w:r>
          </w:p>
        </w:tc>
        <w:tc>
          <w:tcPr>
            <w:tcW w:w="1829" w:type="dxa"/>
            <w:tcBorders>
              <w:top w:val="single" w:sz="12" w:space="0" w:color="auto"/>
            </w:tcBorders>
          </w:tcPr>
          <w:p w14:paraId="34F6FAAA" w14:textId="77777777" w:rsidR="00746B63" w:rsidRPr="009F7D51" w:rsidRDefault="00746B63" w:rsidP="00E13B41">
            <w:pPr>
              <w:rPr>
                <w:b/>
              </w:rPr>
            </w:pPr>
            <w:r w:rsidRPr="009F7D51">
              <w:rPr>
                <w:b/>
              </w:rPr>
              <w:t>Low</w:t>
            </w:r>
          </w:p>
        </w:tc>
        <w:tc>
          <w:tcPr>
            <w:tcW w:w="3260" w:type="dxa"/>
            <w:tcBorders>
              <w:top w:val="single" w:sz="12" w:space="0" w:color="auto"/>
            </w:tcBorders>
          </w:tcPr>
          <w:p w14:paraId="01FB180A" w14:textId="77777777" w:rsidR="00746B63" w:rsidRPr="009F7D51" w:rsidRDefault="00746B63" w:rsidP="00E13B41">
            <w:r w:rsidRPr="009F7D51">
              <w:rPr>
                <w:lang w:val="en-GB"/>
              </w:rPr>
              <w:t>This can lead to an incomplete project.</w:t>
            </w:r>
          </w:p>
        </w:tc>
        <w:tc>
          <w:tcPr>
            <w:tcW w:w="2590" w:type="dxa"/>
            <w:tcBorders>
              <w:top w:val="single" w:sz="12" w:space="0" w:color="auto"/>
            </w:tcBorders>
          </w:tcPr>
          <w:p w14:paraId="18D5E7AA" w14:textId="77777777" w:rsidR="00746B63" w:rsidRPr="009F7D51" w:rsidRDefault="00746B63" w:rsidP="00E13B41">
            <w:r w:rsidRPr="009F7D51">
              <w:rPr>
                <w:lang w:val="en-GB"/>
              </w:rPr>
              <w:t>When planning for this project, we will be generous with the allocated time slots to ensure we don’t have a time shortage but instead extra time</w:t>
            </w:r>
          </w:p>
        </w:tc>
      </w:tr>
      <w:tr w:rsidR="009F7D51" w:rsidRPr="009F7D51" w14:paraId="46DB4484" w14:textId="77777777" w:rsidTr="00DF1B6C">
        <w:tc>
          <w:tcPr>
            <w:tcW w:w="2551" w:type="dxa"/>
          </w:tcPr>
          <w:p w14:paraId="699AE1E3" w14:textId="77777777" w:rsidR="00746B63" w:rsidRPr="009F7D51" w:rsidRDefault="00746B63" w:rsidP="00E13B41">
            <w:r w:rsidRPr="009F7D51">
              <w:t>Change to strategy</w:t>
            </w:r>
          </w:p>
        </w:tc>
        <w:tc>
          <w:tcPr>
            <w:tcW w:w="1829" w:type="dxa"/>
          </w:tcPr>
          <w:p w14:paraId="75D8C21D" w14:textId="77777777" w:rsidR="00746B63" w:rsidRPr="009F7D51" w:rsidRDefault="00746B63" w:rsidP="00E13B41">
            <w:pPr>
              <w:rPr>
                <w:b/>
              </w:rPr>
            </w:pPr>
            <w:r w:rsidRPr="009F7D51">
              <w:rPr>
                <w:b/>
              </w:rPr>
              <w:t>Low</w:t>
            </w:r>
          </w:p>
        </w:tc>
        <w:tc>
          <w:tcPr>
            <w:tcW w:w="3260" w:type="dxa"/>
          </w:tcPr>
          <w:p w14:paraId="179BCE05" w14:textId="77777777" w:rsidR="00746B63" w:rsidRPr="009F7D51" w:rsidRDefault="00746B63" w:rsidP="00E13B41">
            <w:pPr>
              <w:rPr>
                <w:lang w:val="en-GB" w:eastAsia="en-US"/>
              </w:rPr>
            </w:pPr>
            <w:r w:rsidRPr="009F7D51">
              <w:rPr>
                <w:lang w:val="en-GB"/>
              </w:rPr>
              <w:t xml:space="preserve">If the change in the strategy is late in the </w:t>
            </w:r>
            <w:r w:rsidRPr="009F7D51">
              <w:rPr>
                <w:noProof/>
                <w:lang w:val="en-GB"/>
              </w:rPr>
              <w:t>project</w:t>
            </w:r>
            <w:r w:rsidRPr="009F7D51">
              <w:rPr>
                <w:lang w:val="en-GB"/>
              </w:rPr>
              <w:t xml:space="preserve"> this might lead to an incomplete project.</w:t>
            </w:r>
          </w:p>
          <w:p w14:paraId="4F3B567B" w14:textId="77777777" w:rsidR="00746B63" w:rsidRPr="009F7D51" w:rsidRDefault="00746B63" w:rsidP="00E13B41"/>
        </w:tc>
        <w:tc>
          <w:tcPr>
            <w:tcW w:w="2590" w:type="dxa"/>
          </w:tcPr>
          <w:p w14:paraId="32717D28" w14:textId="77777777" w:rsidR="00746B63" w:rsidRPr="009F7D51" w:rsidRDefault="00746B63" w:rsidP="00E13B41">
            <w:r w:rsidRPr="009F7D51">
              <w:rPr>
                <w:lang w:val="en-GB"/>
              </w:rPr>
              <w:t xml:space="preserve">We will minimize this risk by researching as much as we can before we start designing the software solution so that we can </w:t>
            </w:r>
            <w:r w:rsidRPr="009F7D51">
              <w:rPr>
                <w:noProof/>
                <w:lang w:val="en-GB"/>
              </w:rPr>
              <w:t>choose</w:t>
            </w:r>
            <w:r w:rsidRPr="009F7D51">
              <w:rPr>
                <w:lang w:val="en-GB"/>
              </w:rPr>
              <w:t xml:space="preserve"> the right design from the start and not have to change it late in the project</w:t>
            </w:r>
          </w:p>
        </w:tc>
      </w:tr>
      <w:tr w:rsidR="009F7D51" w:rsidRPr="009F7D51" w14:paraId="59573A68" w14:textId="77777777" w:rsidTr="00DF1B6C">
        <w:tc>
          <w:tcPr>
            <w:tcW w:w="2551" w:type="dxa"/>
          </w:tcPr>
          <w:p w14:paraId="181C2103" w14:textId="77777777" w:rsidR="00746B63" w:rsidRPr="009F7D51" w:rsidRDefault="00746B63" w:rsidP="00E13B41">
            <w:r w:rsidRPr="009F7D51">
              <w:t>Members problems</w:t>
            </w:r>
          </w:p>
        </w:tc>
        <w:tc>
          <w:tcPr>
            <w:tcW w:w="1829" w:type="dxa"/>
          </w:tcPr>
          <w:p w14:paraId="0A2B39F9" w14:textId="77777777" w:rsidR="00746B63" w:rsidRPr="009F7D51" w:rsidRDefault="00746B63" w:rsidP="00E13B41">
            <w:pPr>
              <w:rPr>
                <w:b/>
              </w:rPr>
            </w:pPr>
            <w:r w:rsidRPr="009F7D51">
              <w:rPr>
                <w:b/>
              </w:rPr>
              <w:t>Medium</w:t>
            </w:r>
          </w:p>
        </w:tc>
        <w:tc>
          <w:tcPr>
            <w:tcW w:w="3260" w:type="dxa"/>
          </w:tcPr>
          <w:p w14:paraId="375BBCAE" w14:textId="77777777" w:rsidR="00746B63" w:rsidRPr="009F7D51" w:rsidRDefault="00746B63" w:rsidP="00E13B41">
            <w:pPr>
              <w:rPr>
                <w:lang w:val="en-GB" w:eastAsia="en-US"/>
              </w:rPr>
            </w:pPr>
            <w:r w:rsidRPr="009F7D51">
              <w:rPr>
                <w:lang w:val="en-GB"/>
              </w:rPr>
              <w:t>A shortage of staff might lead to overworking and exhaustion preventing us from performing to the best of our abilities.</w:t>
            </w:r>
          </w:p>
          <w:p w14:paraId="55623407" w14:textId="77777777" w:rsidR="00746B63" w:rsidRPr="009F7D51" w:rsidRDefault="00746B63" w:rsidP="00E13B41"/>
        </w:tc>
        <w:tc>
          <w:tcPr>
            <w:tcW w:w="2590" w:type="dxa"/>
          </w:tcPr>
          <w:p w14:paraId="3372E20F" w14:textId="77777777" w:rsidR="00746B63" w:rsidRPr="009F7D51" w:rsidRDefault="00746B63" w:rsidP="00E13B41">
            <w:r w:rsidRPr="009F7D51">
              <w:t xml:space="preserve">Clear communication between members is needed to avoid any conflicts between members </w:t>
            </w:r>
            <w:r w:rsidRPr="009F7D51">
              <w:rPr>
                <w:noProof/>
              </w:rPr>
              <w:t>miscommunications</w:t>
            </w:r>
          </w:p>
        </w:tc>
      </w:tr>
      <w:tr w:rsidR="009F7D51" w:rsidRPr="009F7D51" w14:paraId="247214EC" w14:textId="77777777" w:rsidTr="00DF1B6C">
        <w:tc>
          <w:tcPr>
            <w:tcW w:w="2551" w:type="dxa"/>
          </w:tcPr>
          <w:p w14:paraId="02688346" w14:textId="77777777" w:rsidR="00746B63" w:rsidRPr="009F7D51" w:rsidRDefault="00746B63" w:rsidP="00E13B41">
            <w:r w:rsidRPr="009F7D51">
              <w:t>Incorrect interpretation of requirements</w:t>
            </w:r>
          </w:p>
        </w:tc>
        <w:tc>
          <w:tcPr>
            <w:tcW w:w="1829" w:type="dxa"/>
          </w:tcPr>
          <w:p w14:paraId="7E80BF96" w14:textId="77777777" w:rsidR="00746B63" w:rsidRPr="009F7D51" w:rsidRDefault="00746B63" w:rsidP="00E13B41">
            <w:pPr>
              <w:rPr>
                <w:b/>
              </w:rPr>
            </w:pPr>
            <w:r w:rsidRPr="009F7D51">
              <w:rPr>
                <w:b/>
              </w:rPr>
              <w:t>Low</w:t>
            </w:r>
          </w:p>
        </w:tc>
        <w:tc>
          <w:tcPr>
            <w:tcW w:w="3260" w:type="dxa"/>
          </w:tcPr>
          <w:p w14:paraId="2C42CF50" w14:textId="77777777" w:rsidR="00746B63" w:rsidRPr="009F7D51" w:rsidRDefault="00746B63" w:rsidP="00E13B41">
            <w:r w:rsidRPr="009F7D51">
              <w:t xml:space="preserve">Incorrectly interpreting the requirements given by the client can lead to delivering an end product that does not meet the </w:t>
            </w:r>
            <w:r w:rsidRPr="009F7D51">
              <w:rPr>
                <w:noProof/>
              </w:rPr>
              <w:t>client's</w:t>
            </w:r>
            <w:r w:rsidRPr="009F7D51">
              <w:t xml:space="preserve"> </w:t>
            </w:r>
            <w:r w:rsidRPr="009F7D51">
              <w:rPr>
                <w:noProof/>
              </w:rPr>
              <w:t>requirements</w:t>
            </w:r>
            <w:r w:rsidRPr="009F7D51">
              <w:t>.</w:t>
            </w:r>
          </w:p>
        </w:tc>
        <w:tc>
          <w:tcPr>
            <w:tcW w:w="2590" w:type="dxa"/>
          </w:tcPr>
          <w:p w14:paraId="1A17F72C" w14:textId="77777777" w:rsidR="00746B63" w:rsidRPr="009F7D51" w:rsidRDefault="00746B63" w:rsidP="00E13B41">
            <w:r w:rsidRPr="009F7D51">
              <w:t xml:space="preserve">Write down any exchanges with the client, frequently ask questions and go over the </w:t>
            </w:r>
            <w:r w:rsidRPr="009F7D51">
              <w:rPr>
                <w:noProof/>
              </w:rPr>
              <w:t>requirements</w:t>
            </w:r>
            <w:r w:rsidRPr="009F7D51">
              <w:t xml:space="preserve"> with the client and group members</w:t>
            </w:r>
          </w:p>
        </w:tc>
      </w:tr>
      <w:tr w:rsidR="009F7D51" w:rsidRPr="009F7D51" w14:paraId="46F70931" w14:textId="77777777" w:rsidTr="00DF1B6C">
        <w:tc>
          <w:tcPr>
            <w:tcW w:w="2551" w:type="dxa"/>
          </w:tcPr>
          <w:p w14:paraId="47997594" w14:textId="77777777" w:rsidR="00746B63" w:rsidRPr="009F7D51" w:rsidRDefault="00746B63" w:rsidP="00E13B41">
            <w:r w:rsidRPr="009F7D51">
              <w:t>Quality</w:t>
            </w:r>
          </w:p>
        </w:tc>
        <w:tc>
          <w:tcPr>
            <w:tcW w:w="1829" w:type="dxa"/>
          </w:tcPr>
          <w:p w14:paraId="6540926B" w14:textId="77777777" w:rsidR="00746B63" w:rsidRPr="009F7D51" w:rsidRDefault="00746B63" w:rsidP="00E13B41">
            <w:pPr>
              <w:rPr>
                <w:b/>
              </w:rPr>
            </w:pPr>
            <w:r w:rsidRPr="009F7D51">
              <w:rPr>
                <w:b/>
              </w:rPr>
              <w:t>Low</w:t>
            </w:r>
          </w:p>
        </w:tc>
        <w:tc>
          <w:tcPr>
            <w:tcW w:w="3260" w:type="dxa"/>
          </w:tcPr>
          <w:p w14:paraId="793E0309" w14:textId="77777777" w:rsidR="00746B63" w:rsidRPr="009F7D51" w:rsidRDefault="00746B63" w:rsidP="00E13B41">
            <w:r w:rsidRPr="009F7D51">
              <w:rPr>
                <w:lang w:val="en-GB"/>
              </w:rPr>
              <w:t xml:space="preserve">If the quality of our end product is low we will have </w:t>
            </w:r>
            <w:r w:rsidRPr="009F7D51">
              <w:rPr>
                <w:noProof/>
                <w:lang w:val="en-GB"/>
              </w:rPr>
              <w:t>an insufficient</w:t>
            </w:r>
            <w:r w:rsidRPr="009F7D51">
              <w:rPr>
                <w:lang w:val="en-GB"/>
              </w:rPr>
              <w:t xml:space="preserve"> end product.</w:t>
            </w:r>
          </w:p>
        </w:tc>
        <w:tc>
          <w:tcPr>
            <w:tcW w:w="2590" w:type="dxa"/>
          </w:tcPr>
          <w:p w14:paraId="5B076D40" w14:textId="77777777" w:rsidR="00746B63" w:rsidRPr="009F7D51" w:rsidRDefault="00746B63" w:rsidP="00E13B41">
            <w:r w:rsidRPr="009F7D51">
              <w:t xml:space="preserve">Conduct research </w:t>
            </w:r>
            <w:r w:rsidRPr="009F7D51">
              <w:rPr>
                <w:noProof/>
              </w:rPr>
              <w:t>in order</w:t>
            </w:r>
            <w:r w:rsidRPr="009F7D51">
              <w:t xml:space="preserve"> to have </w:t>
            </w:r>
            <w:r w:rsidRPr="009F7D51">
              <w:rPr>
                <w:noProof/>
              </w:rPr>
              <w:t>a good</w:t>
            </w:r>
            <w:r w:rsidRPr="009F7D51">
              <w:t xml:space="preserve"> understanding of the technologies and methods needed to </w:t>
            </w:r>
            <w:r w:rsidRPr="009F7D51">
              <w:lastRenderedPageBreak/>
              <w:t xml:space="preserve">deliver a </w:t>
            </w:r>
            <w:r w:rsidRPr="009F7D51">
              <w:rPr>
                <w:noProof/>
              </w:rPr>
              <w:t>high-quality</w:t>
            </w:r>
            <w:r w:rsidRPr="009F7D51">
              <w:t xml:space="preserve"> end product</w:t>
            </w:r>
          </w:p>
        </w:tc>
      </w:tr>
    </w:tbl>
    <w:p w14:paraId="1BE131D8" w14:textId="215B82A6" w:rsidR="00BA503C" w:rsidRPr="009F7D51" w:rsidRDefault="00BA503C"/>
    <w:p w14:paraId="4EAFDC64" w14:textId="77777777" w:rsidR="00440627" w:rsidRPr="009F7D51" w:rsidRDefault="00440627"/>
    <w:p w14:paraId="5FEA51E3" w14:textId="2626CB1A" w:rsidR="001D401A" w:rsidRPr="009F7D51" w:rsidRDefault="001D401A" w:rsidP="00E3216E">
      <w:pPr>
        <w:tabs>
          <w:tab w:val="left" w:pos="10260"/>
        </w:tabs>
        <w:jc w:val="both"/>
      </w:pPr>
    </w:p>
    <w:p w14:paraId="3B5448AF" w14:textId="394A6423" w:rsidR="003A78C1" w:rsidRPr="009F7D51" w:rsidRDefault="00814B39">
      <w:r w:rsidRPr="009F7D51">
        <w:rPr>
          <w:noProof/>
          <w:lang w:eastAsia="en-US"/>
        </w:rPr>
        <mc:AlternateContent>
          <mc:Choice Requires="wps">
            <w:drawing>
              <wp:anchor distT="0" distB="0" distL="114300" distR="114300" simplePos="0" relativeHeight="251658240" behindDoc="0" locked="0" layoutInCell="1" allowOverlap="1" wp14:anchorId="59EB29C3" wp14:editId="75DDCD6E">
                <wp:simplePos x="0" y="0"/>
                <wp:positionH relativeFrom="column">
                  <wp:posOffset>-507365</wp:posOffset>
                </wp:positionH>
                <wp:positionV relativeFrom="paragraph">
                  <wp:posOffset>-285750</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8B197B" w:rsidRDefault="00743DDD" w:rsidP="008B197B">
                            <w:pPr>
                              <w:pStyle w:val="Title"/>
                            </w:pPr>
                            <w:r>
                              <w:t xml:space="preserve"> </w:t>
                            </w:r>
                            <w:bookmarkStart w:id="44" w:name="_Toc4504549"/>
                            <w:r w:rsidR="00D2557D" w:rsidRPr="008B197B">
                              <w:t>PROJECT PHASING / PLANNING</w:t>
                            </w:r>
                            <w:bookmarkEnd w:id="4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margin-left:-39.95pt;margin-top:-22.5pt;width:601.9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" fillcolor="#216daf [3204]" stroked="f" strokeweight="2pt">
                <v:textbox>
                  <w:txbxContent>
                    <w:p w14:paraId="39B896B6" w14:textId="61ED879D" w:rsidR="00D2557D" w:rsidRPr="008B197B" w:rsidRDefault="00743DDD" w:rsidP="008B197B">
                      <w:pPr>
                        <w:pStyle w:val="Title"/>
                      </w:pPr>
                      <w:r>
                        <w:t xml:space="preserve"> </w:t>
                      </w:r>
                      <w:bookmarkStart w:id="45" w:name="_Toc4504549"/>
                      <w:r w:rsidR="00D2557D" w:rsidRPr="008B197B">
                        <w:t>PROJECT PHASING / PLANNING</w:t>
                      </w:r>
                      <w:bookmarkEnd w:id="45"/>
                    </w:p>
                  </w:txbxContent>
                </v:textbox>
              </v:rect>
            </w:pict>
          </mc:Fallback>
        </mc:AlternateContent>
      </w:r>
    </w:p>
    <w:p w14:paraId="2B752589" w14:textId="0F6EA3C3" w:rsidR="00664743" w:rsidRPr="009F7D51" w:rsidRDefault="00664743" w:rsidP="00B70876">
      <w:pPr>
        <w:tabs>
          <w:tab w:val="left" w:pos="10260"/>
        </w:tabs>
      </w:pPr>
    </w:p>
    <w:p w14:paraId="71A58BF5" w14:textId="536FCA77" w:rsidR="000D1072" w:rsidRDefault="004453B0" w:rsidP="006964CD">
      <w:pPr>
        <w:pStyle w:val="Heading1"/>
        <w:numPr>
          <w:ilvl w:val="1"/>
          <w:numId w:val="4"/>
        </w:numPr>
        <w:ind w:left="0" w:firstLine="0"/>
      </w:pPr>
      <w:bookmarkStart w:id="46" w:name="_Toc4504463"/>
      <w:bookmarkStart w:id="47" w:name="_Toc4504550"/>
      <w:bookmarkStart w:id="48" w:name="_Toc4504665"/>
      <w:bookmarkStart w:id="49" w:name="_Toc4702490"/>
      <w:r w:rsidRPr="009F7D51">
        <w:t>Visual overview</w:t>
      </w:r>
      <w:r w:rsidR="00E2261E" w:rsidRPr="009F7D51">
        <w:t xml:space="preserve"> and Time estimation</w:t>
      </w:r>
      <w:bookmarkEnd w:id="46"/>
      <w:bookmarkEnd w:id="47"/>
      <w:bookmarkEnd w:id="48"/>
      <w:bookmarkEnd w:id="49"/>
    </w:p>
    <w:p w14:paraId="33180634" w14:textId="699E1C03" w:rsidR="006964CD" w:rsidRPr="006964CD" w:rsidRDefault="006964CD" w:rsidP="00D51522">
      <w:r w:rsidRPr="00636312">
        <w:rPr>
          <w:rStyle w:val="Emphasis"/>
          <w:noProof/>
        </w:rPr>
        <w:drawing>
          <wp:inline distT="0" distB="0" distL="0" distR="0" wp14:anchorId="261D2A9B" wp14:editId="4E33BF8A">
            <wp:extent cx="6515100" cy="9321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932180"/>
                    </a:xfrm>
                    <a:prstGeom prst="rect">
                      <a:avLst/>
                    </a:prstGeom>
                    <a:noFill/>
                    <a:ln>
                      <a:noFill/>
                    </a:ln>
                  </pic:spPr>
                </pic:pic>
              </a:graphicData>
            </a:graphic>
          </wp:inline>
        </w:drawing>
      </w:r>
    </w:p>
    <w:p w14:paraId="6999192A" w14:textId="16F765C1" w:rsidR="006964CD" w:rsidRDefault="006964CD" w:rsidP="0017617C">
      <w:pPr>
        <w:tabs>
          <w:tab w:val="left" w:pos="10260"/>
        </w:tabs>
        <w:rPr>
          <w:b/>
          <w:sz w:val="32"/>
        </w:rPr>
      </w:pPr>
      <w:r>
        <w:rPr>
          <w:b/>
          <w:noProof/>
          <w:sz w:val="32"/>
        </w:rPr>
        <w:lastRenderedPageBreak/>
        <w:drawing>
          <wp:inline distT="0" distB="0" distL="0" distR="0" wp14:anchorId="15B12F46" wp14:editId="42482D31">
            <wp:extent cx="6546273" cy="6414893"/>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92636" cy="6460326"/>
                    </a:xfrm>
                    <a:prstGeom prst="rect">
                      <a:avLst/>
                    </a:prstGeom>
                    <a:noFill/>
                    <a:ln>
                      <a:noFill/>
                    </a:ln>
                  </pic:spPr>
                </pic:pic>
              </a:graphicData>
            </a:graphic>
          </wp:inline>
        </w:drawing>
      </w:r>
    </w:p>
    <w:p w14:paraId="15CF6EC0" w14:textId="77777777" w:rsidR="006964CD" w:rsidRDefault="006964CD" w:rsidP="0017617C">
      <w:pPr>
        <w:tabs>
          <w:tab w:val="left" w:pos="10260"/>
        </w:tabs>
        <w:rPr>
          <w:b/>
          <w:sz w:val="32"/>
        </w:rPr>
      </w:pPr>
    </w:p>
    <w:p w14:paraId="4D2BEC67" w14:textId="4A9A2CC5" w:rsidR="006964CD" w:rsidRDefault="006964CD" w:rsidP="0017617C">
      <w:pPr>
        <w:tabs>
          <w:tab w:val="left" w:pos="10260"/>
        </w:tabs>
        <w:rPr>
          <w:b/>
          <w:sz w:val="32"/>
        </w:rPr>
      </w:pPr>
      <w:r>
        <w:rPr>
          <w:b/>
          <w:noProof/>
          <w:sz w:val="32"/>
        </w:rPr>
        <w:lastRenderedPageBreak/>
        <w:drawing>
          <wp:inline distT="0" distB="0" distL="0" distR="0" wp14:anchorId="1F2201B4" wp14:editId="43CC94C2">
            <wp:extent cx="6511925" cy="29718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1925" cy="2971800"/>
                    </a:xfrm>
                    <a:prstGeom prst="rect">
                      <a:avLst/>
                    </a:prstGeom>
                    <a:noFill/>
                    <a:ln>
                      <a:noFill/>
                    </a:ln>
                  </pic:spPr>
                </pic:pic>
              </a:graphicData>
            </a:graphic>
          </wp:inline>
        </w:drawing>
      </w:r>
    </w:p>
    <w:p w14:paraId="17B44F92" w14:textId="77777777" w:rsidR="006964CD" w:rsidRDefault="006964CD" w:rsidP="0017617C">
      <w:pPr>
        <w:tabs>
          <w:tab w:val="left" w:pos="10260"/>
        </w:tabs>
        <w:rPr>
          <w:b/>
          <w:sz w:val="32"/>
        </w:rPr>
      </w:pPr>
    </w:p>
    <w:p w14:paraId="3606A7F4" w14:textId="4E1459C4" w:rsidR="006964CD" w:rsidRDefault="006964CD" w:rsidP="0017617C">
      <w:pPr>
        <w:tabs>
          <w:tab w:val="left" w:pos="10260"/>
        </w:tabs>
        <w:rPr>
          <w:b/>
          <w:sz w:val="32"/>
        </w:rPr>
      </w:pPr>
      <w:r>
        <w:rPr>
          <w:b/>
          <w:noProof/>
          <w:sz w:val="32"/>
        </w:rPr>
        <w:drawing>
          <wp:inline distT="0" distB="0" distL="0" distR="0" wp14:anchorId="2056D9B6" wp14:editId="15B4E5F8">
            <wp:extent cx="650494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04940" cy="2743200"/>
                    </a:xfrm>
                    <a:prstGeom prst="rect">
                      <a:avLst/>
                    </a:prstGeom>
                    <a:noFill/>
                    <a:ln>
                      <a:noFill/>
                    </a:ln>
                  </pic:spPr>
                </pic:pic>
              </a:graphicData>
            </a:graphic>
          </wp:inline>
        </w:drawing>
      </w:r>
    </w:p>
    <w:p w14:paraId="7DC4844C" w14:textId="4871D3D6" w:rsidR="006964CD" w:rsidRDefault="006964CD" w:rsidP="0017617C">
      <w:pPr>
        <w:tabs>
          <w:tab w:val="left" w:pos="10260"/>
        </w:tabs>
        <w:rPr>
          <w:sz w:val="32"/>
        </w:rPr>
      </w:pPr>
    </w:p>
    <w:p w14:paraId="51D89880" w14:textId="776B4A08" w:rsidR="006964CD" w:rsidRPr="006964CD" w:rsidRDefault="006964CD" w:rsidP="0017617C">
      <w:pPr>
        <w:tabs>
          <w:tab w:val="left" w:pos="10260"/>
        </w:tabs>
        <w:rPr>
          <w:sz w:val="32"/>
        </w:rPr>
      </w:pPr>
      <w:r>
        <w:rPr>
          <w:sz w:val="32"/>
        </w:rPr>
        <w:t xml:space="preserve">Link: </w:t>
      </w:r>
      <w:hyperlink r:id="rId13" w:history="1">
        <w:r>
          <w:rPr>
            <w:rStyle w:val="Hyperlink"/>
          </w:rPr>
          <w:t>https://git.fhict.nl/I400678/project-p-phase_group17/blob/master/Time%20visualisation.mpp</w:t>
        </w:r>
      </w:hyperlink>
    </w:p>
    <w:p w14:paraId="2575F93E" w14:textId="39E79372" w:rsidR="006964CD" w:rsidRDefault="006964CD" w:rsidP="0017617C">
      <w:pPr>
        <w:tabs>
          <w:tab w:val="left" w:pos="10260"/>
        </w:tabs>
        <w:rPr>
          <w:b/>
          <w:sz w:val="32"/>
        </w:rPr>
      </w:pPr>
    </w:p>
    <w:p w14:paraId="041040AD" w14:textId="7E8DF287" w:rsidR="006964CD" w:rsidRDefault="006964CD" w:rsidP="0017617C">
      <w:pPr>
        <w:tabs>
          <w:tab w:val="left" w:pos="10260"/>
        </w:tabs>
        <w:rPr>
          <w:b/>
          <w:sz w:val="32"/>
        </w:rPr>
      </w:pPr>
    </w:p>
    <w:p w14:paraId="269E2266" w14:textId="1B9A788D" w:rsidR="006964CD" w:rsidRDefault="006964CD" w:rsidP="0017617C">
      <w:pPr>
        <w:tabs>
          <w:tab w:val="left" w:pos="10260"/>
        </w:tabs>
        <w:rPr>
          <w:b/>
          <w:sz w:val="32"/>
        </w:rPr>
      </w:pPr>
    </w:p>
    <w:p w14:paraId="62BB9503" w14:textId="6894CF5E" w:rsidR="004A6AA5" w:rsidRDefault="004A6AA5" w:rsidP="0017617C">
      <w:pPr>
        <w:tabs>
          <w:tab w:val="left" w:pos="10260"/>
        </w:tabs>
        <w:rPr>
          <w:b/>
          <w:sz w:val="32"/>
        </w:rPr>
      </w:pPr>
    </w:p>
    <w:p w14:paraId="2FE44382" w14:textId="77777777" w:rsidR="006964CD" w:rsidRPr="009F7D51" w:rsidRDefault="006964CD" w:rsidP="0017617C">
      <w:pPr>
        <w:tabs>
          <w:tab w:val="left" w:pos="10260"/>
        </w:tabs>
        <w:rPr>
          <w:b/>
          <w:sz w:val="32"/>
        </w:rPr>
      </w:pPr>
    </w:p>
    <w:p w14:paraId="294FC0E7" w14:textId="0ECFDC44" w:rsidR="00D81E59" w:rsidRPr="009F7D51" w:rsidRDefault="004453B0" w:rsidP="00DE5B8E">
      <w:pPr>
        <w:pStyle w:val="Heading1"/>
        <w:numPr>
          <w:ilvl w:val="1"/>
          <w:numId w:val="4"/>
        </w:numPr>
        <w:ind w:left="0" w:firstLine="0"/>
        <w:jc w:val="both"/>
      </w:pPr>
      <w:bookmarkStart w:id="50" w:name="_Toc4504464"/>
      <w:bookmarkStart w:id="51" w:name="_Toc4504551"/>
      <w:bookmarkStart w:id="52" w:name="_Toc4504666"/>
      <w:bookmarkStart w:id="53" w:name="_Toc4702491"/>
      <w:r w:rsidRPr="009F7D51">
        <w:lastRenderedPageBreak/>
        <w:t>Tasks</w:t>
      </w:r>
      <w:r w:rsidR="00386F89" w:rsidRPr="009F7D51">
        <w:t xml:space="preserve"> </w:t>
      </w:r>
      <w:r w:rsidR="00673964" w:rsidRPr="009F7D51">
        <w:t xml:space="preserve"> </w:t>
      </w:r>
      <w:r w:rsidR="009F5CFC" w:rsidRPr="009F7D51">
        <w:t>and Milestones</w:t>
      </w:r>
      <w:bookmarkEnd w:id="50"/>
      <w:bookmarkEnd w:id="51"/>
      <w:bookmarkEnd w:id="52"/>
      <w:bookmarkEnd w:id="53"/>
    </w:p>
    <w:p w14:paraId="4C1D1DA0" w14:textId="2A7F342E" w:rsidR="00D81E59" w:rsidRPr="009F7D51" w:rsidRDefault="00D81E59" w:rsidP="00D81E59">
      <w:pPr>
        <w:pStyle w:val="Heading2"/>
        <w:rPr>
          <w:rFonts w:ascii="Times New Roman" w:hAnsi="Times New Roman" w:cs="Times New Roman"/>
          <w:color w:val="auto"/>
          <w:lang w:val="en-GB"/>
        </w:rPr>
      </w:pPr>
      <w:bookmarkStart w:id="54" w:name="_Toc535599992"/>
      <w:bookmarkStart w:id="55" w:name="_Toc4504465"/>
      <w:bookmarkStart w:id="56" w:name="_Toc4504552"/>
      <w:bookmarkStart w:id="57" w:name="_Toc4504667"/>
      <w:bookmarkStart w:id="58" w:name="_Toc4702492"/>
      <w:r w:rsidRPr="009F7D51">
        <w:rPr>
          <w:rFonts w:ascii="Times New Roman" w:hAnsi="Times New Roman" w:cs="Times New Roman"/>
          <w:color w:val="auto"/>
          <w:lang w:val="en-GB"/>
        </w:rPr>
        <w:t>Phase 1 – Planning</w:t>
      </w:r>
      <w:bookmarkEnd w:id="54"/>
      <w:bookmarkEnd w:id="55"/>
      <w:bookmarkEnd w:id="56"/>
      <w:bookmarkEnd w:id="57"/>
      <w:bookmarkEnd w:id="58"/>
    </w:p>
    <w:p w14:paraId="14065433" w14:textId="77777777" w:rsidR="00D81E59" w:rsidRPr="009F7D51" w:rsidRDefault="00D81E59" w:rsidP="00D81E59">
      <w:pPr>
        <w:rPr>
          <w:lang w:val="en-GB"/>
        </w:rPr>
      </w:pPr>
    </w:p>
    <w:p w14:paraId="51D8F088" w14:textId="145B4FE3" w:rsidR="00D81E59" w:rsidRPr="009F7D51" w:rsidRDefault="00D81E59" w:rsidP="00D81E59">
      <w:pPr>
        <w:pStyle w:val="ListParagraph"/>
        <w:numPr>
          <w:ilvl w:val="0"/>
          <w:numId w:val="13"/>
        </w:numPr>
        <w:spacing w:after="160" w:line="259" w:lineRule="auto"/>
        <w:rPr>
          <w:lang w:val="en-GB"/>
        </w:rPr>
      </w:pPr>
      <w:r w:rsidRPr="009F7D51">
        <w:rPr>
          <w:lang w:val="en-GB"/>
        </w:rPr>
        <w:t>Assemble team</w:t>
      </w:r>
    </w:p>
    <w:p w14:paraId="0A90809A" w14:textId="77777777" w:rsidR="00D81E59" w:rsidRPr="009F7D51" w:rsidRDefault="00D81E59" w:rsidP="00D81E59">
      <w:pPr>
        <w:pStyle w:val="ListParagraph"/>
        <w:numPr>
          <w:ilvl w:val="0"/>
          <w:numId w:val="13"/>
        </w:numPr>
        <w:spacing w:after="160" w:line="259" w:lineRule="auto"/>
        <w:rPr>
          <w:lang w:val="en-GB"/>
        </w:rPr>
      </w:pPr>
      <w:r w:rsidRPr="009F7D51">
        <w:rPr>
          <w:lang w:val="en-GB"/>
        </w:rPr>
        <w:t xml:space="preserve">Discuss the clients request within the group to ensure that we fully understand the </w:t>
      </w:r>
      <w:r w:rsidRPr="009F7D51">
        <w:rPr>
          <w:noProof/>
          <w:lang w:val="en-GB"/>
        </w:rPr>
        <w:t>clients'</w:t>
      </w:r>
      <w:r w:rsidRPr="009F7D51">
        <w:rPr>
          <w:lang w:val="en-GB"/>
        </w:rPr>
        <w:t xml:space="preserve"> request</w:t>
      </w:r>
    </w:p>
    <w:p w14:paraId="64A25CB3" w14:textId="77777777" w:rsidR="00D81E59" w:rsidRPr="009F7D51" w:rsidRDefault="00D81E59" w:rsidP="00D81E59">
      <w:pPr>
        <w:pStyle w:val="ListParagraph"/>
        <w:numPr>
          <w:ilvl w:val="0"/>
          <w:numId w:val="13"/>
        </w:numPr>
        <w:spacing w:after="160" w:line="259" w:lineRule="auto"/>
        <w:rPr>
          <w:lang w:val="en-GB"/>
        </w:rPr>
      </w:pPr>
      <w:r w:rsidRPr="009F7D51">
        <w:rPr>
          <w:lang w:val="en-GB"/>
        </w:rPr>
        <w:t>Determine the strengths of each group member then assign roles</w:t>
      </w:r>
    </w:p>
    <w:p w14:paraId="43CB272E" w14:textId="5564EC29" w:rsidR="00D81E59" w:rsidRPr="009F7D51" w:rsidRDefault="00D81E59" w:rsidP="00D81E59">
      <w:pPr>
        <w:pStyle w:val="ListParagraph"/>
        <w:numPr>
          <w:ilvl w:val="0"/>
          <w:numId w:val="13"/>
        </w:numPr>
        <w:spacing w:after="160" w:line="259" w:lineRule="auto"/>
        <w:rPr>
          <w:lang w:val="en-GB"/>
        </w:rPr>
      </w:pPr>
      <w:r w:rsidRPr="009F7D51">
        <w:rPr>
          <w:lang w:val="en-GB"/>
        </w:rPr>
        <w:t>Determine a meeting time and place to meet every week</w:t>
      </w:r>
    </w:p>
    <w:p w14:paraId="1C77C243" w14:textId="31303106" w:rsidR="00D81E59" w:rsidRPr="009F7D51" w:rsidRDefault="00D81E59" w:rsidP="00D81E59">
      <w:pPr>
        <w:pStyle w:val="ListParagraph"/>
        <w:numPr>
          <w:ilvl w:val="0"/>
          <w:numId w:val="13"/>
        </w:numPr>
      </w:pPr>
      <w:r w:rsidRPr="009F7D51">
        <w:t xml:space="preserve">Agree on </w:t>
      </w:r>
      <w:r w:rsidR="00D10C6E" w:rsidRPr="009F7D51">
        <w:t xml:space="preserve">a </w:t>
      </w:r>
      <w:r w:rsidRPr="009F7D51">
        <w:rPr>
          <w:noProof/>
        </w:rPr>
        <w:t>name</w:t>
      </w:r>
      <w:r w:rsidRPr="009F7D51">
        <w:t xml:space="preserve"> for our team</w:t>
      </w:r>
    </w:p>
    <w:p w14:paraId="3964375E" w14:textId="77777777" w:rsidR="00D81E59" w:rsidRPr="009F7D51" w:rsidRDefault="00D81E59" w:rsidP="00D81E59">
      <w:pPr>
        <w:pStyle w:val="ListParagraph"/>
        <w:numPr>
          <w:ilvl w:val="0"/>
          <w:numId w:val="13"/>
        </w:numPr>
      </w:pPr>
      <w:r w:rsidRPr="009F7D51">
        <w:t>Create a fitting logo</w:t>
      </w:r>
    </w:p>
    <w:p w14:paraId="1BC4CC0B" w14:textId="39428500" w:rsidR="00D81E59" w:rsidRPr="009F7D51" w:rsidRDefault="00D81E59" w:rsidP="00D81E59">
      <w:pPr>
        <w:pStyle w:val="ListParagraph"/>
        <w:numPr>
          <w:ilvl w:val="0"/>
          <w:numId w:val="13"/>
        </w:numPr>
        <w:spacing w:after="160" w:line="259" w:lineRule="auto"/>
        <w:rPr>
          <w:lang w:val="en-GB"/>
        </w:rPr>
      </w:pPr>
      <w:r w:rsidRPr="009F7D51">
        <w:rPr>
          <w:noProof/>
          <w:lang w:val="en-GB"/>
        </w:rPr>
        <w:t>Research similar</w:t>
      </w:r>
      <w:r w:rsidRPr="009F7D51">
        <w:rPr>
          <w:lang w:val="en-GB"/>
        </w:rPr>
        <w:t xml:space="preserve"> software solutions used to manage events</w:t>
      </w:r>
      <w:r w:rsidR="00355273" w:rsidRPr="009F7D51">
        <w:rPr>
          <w:lang w:val="en-GB"/>
        </w:rPr>
        <w:t>. To get a better understanding of how the solution should function</w:t>
      </w:r>
    </w:p>
    <w:p w14:paraId="0B31870D" w14:textId="78B1414F" w:rsidR="00E10105" w:rsidRPr="009F7D51" w:rsidRDefault="00E10105" w:rsidP="00D81E59">
      <w:pPr>
        <w:pStyle w:val="ListParagraph"/>
        <w:numPr>
          <w:ilvl w:val="0"/>
          <w:numId w:val="13"/>
        </w:numPr>
        <w:spacing w:after="160" w:line="259" w:lineRule="auto"/>
        <w:rPr>
          <w:lang w:val="en-GB"/>
        </w:rPr>
      </w:pPr>
      <w:r w:rsidRPr="009F7D51">
        <w:rPr>
          <w:lang w:val="en-GB"/>
        </w:rPr>
        <w:t>Determine the language that will be used to program the applications</w:t>
      </w:r>
    </w:p>
    <w:p w14:paraId="6D689663" w14:textId="67380C66" w:rsidR="00D81E59" w:rsidRPr="009F7D51" w:rsidRDefault="00D81E59" w:rsidP="00D81E59">
      <w:pPr>
        <w:pStyle w:val="ListParagraph"/>
        <w:numPr>
          <w:ilvl w:val="0"/>
          <w:numId w:val="13"/>
        </w:numPr>
        <w:spacing w:after="160" w:line="259" w:lineRule="auto"/>
        <w:rPr>
          <w:lang w:val="en-GB"/>
        </w:rPr>
      </w:pPr>
      <w:r w:rsidRPr="009F7D51">
        <w:rPr>
          <w:lang w:val="en-GB"/>
        </w:rPr>
        <w:t xml:space="preserve">Brainstorm together to </w:t>
      </w:r>
      <w:r w:rsidR="00E10105" w:rsidRPr="009F7D51">
        <w:rPr>
          <w:lang w:val="en-GB"/>
        </w:rPr>
        <w:t>in order</w:t>
      </w:r>
      <w:r w:rsidRPr="009F7D51">
        <w:rPr>
          <w:lang w:val="en-GB"/>
        </w:rPr>
        <w:t xml:space="preserve"> to come up with ideas for the design of the </w:t>
      </w:r>
      <w:r w:rsidR="00E10105" w:rsidRPr="009F7D51">
        <w:rPr>
          <w:lang w:val="en-GB"/>
        </w:rPr>
        <w:t xml:space="preserve">software </w:t>
      </w:r>
      <w:r w:rsidRPr="009F7D51">
        <w:rPr>
          <w:lang w:val="en-GB"/>
        </w:rPr>
        <w:t>solution</w:t>
      </w:r>
    </w:p>
    <w:p w14:paraId="4430F23B" w14:textId="29BC4109" w:rsidR="00E10105" w:rsidRPr="009F7D51" w:rsidRDefault="00E10105" w:rsidP="00D81E59">
      <w:pPr>
        <w:pStyle w:val="ListParagraph"/>
        <w:numPr>
          <w:ilvl w:val="0"/>
          <w:numId w:val="13"/>
        </w:numPr>
        <w:spacing w:after="160" w:line="259" w:lineRule="auto"/>
        <w:rPr>
          <w:lang w:val="en-GB"/>
        </w:rPr>
      </w:pPr>
      <w:r w:rsidRPr="009F7D51">
        <w:t>Choose database design</w:t>
      </w:r>
    </w:p>
    <w:p w14:paraId="3617B3F0" w14:textId="4E5AFE63" w:rsidR="00E10105" w:rsidRPr="009F7D51" w:rsidRDefault="00E10105" w:rsidP="00D81E59">
      <w:pPr>
        <w:pStyle w:val="ListParagraph"/>
        <w:numPr>
          <w:ilvl w:val="0"/>
          <w:numId w:val="13"/>
        </w:numPr>
        <w:spacing w:after="160" w:line="259" w:lineRule="auto"/>
        <w:rPr>
          <w:lang w:val="en-GB"/>
        </w:rPr>
      </w:pPr>
      <w:r w:rsidRPr="009F7D51">
        <w:t>Choose website design</w:t>
      </w:r>
    </w:p>
    <w:p w14:paraId="54633A2A" w14:textId="77777777" w:rsidR="009F7D51" w:rsidRDefault="00E10105" w:rsidP="009F7D51">
      <w:pPr>
        <w:pStyle w:val="ListParagraph"/>
        <w:numPr>
          <w:ilvl w:val="0"/>
          <w:numId w:val="13"/>
        </w:numPr>
        <w:spacing w:after="160" w:line="259" w:lineRule="auto"/>
        <w:rPr>
          <w:lang w:val="en-GB"/>
        </w:rPr>
      </w:pPr>
      <w:r w:rsidRPr="009F7D51">
        <w:rPr>
          <w:lang w:val="en-GB"/>
        </w:rPr>
        <w:t xml:space="preserve">Choose </w:t>
      </w:r>
      <w:r w:rsidR="00D10C6E" w:rsidRPr="009F7D51">
        <w:rPr>
          <w:lang w:val="en-GB"/>
        </w:rPr>
        <w:t xml:space="preserve">a </w:t>
      </w:r>
      <w:r w:rsidRPr="009F7D51">
        <w:rPr>
          <w:noProof/>
          <w:lang w:val="en-GB"/>
        </w:rPr>
        <w:t>design</w:t>
      </w:r>
      <w:r w:rsidRPr="009F7D51">
        <w:rPr>
          <w:lang w:val="en-GB"/>
        </w:rPr>
        <w:t xml:space="preserve"> for applications</w:t>
      </w:r>
    </w:p>
    <w:p w14:paraId="5DC8E4CE" w14:textId="059230B5" w:rsidR="00355273" w:rsidRPr="009F7D51" w:rsidRDefault="00355273" w:rsidP="009F7D51">
      <w:pPr>
        <w:pStyle w:val="ListParagraph"/>
        <w:numPr>
          <w:ilvl w:val="0"/>
          <w:numId w:val="13"/>
        </w:numPr>
        <w:spacing w:after="160" w:line="259" w:lineRule="auto"/>
        <w:rPr>
          <w:lang w:val="en-GB"/>
        </w:rPr>
      </w:pPr>
      <w:r w:rsidRPr="009F7D51">
        <w:rPr>
          <w:lang w:val="en-GB"/>
        </w:rPr>
        <w:t xml:space="preserve">We will choose the design that has the best performance but is not too risky or </w:t>
      </w:r>
      <w:r w:rsidRPr="009F7D51">
        <w:rPr>
          <w:noProof/>
          <w:lang w:val="en-GB"/>
        </w:rPr>
        <w:t>time</w:t>
      </w:r>
      <w:r w:rsidR="00D10C6E" w:rsidRPr="009F7D51">
        <w:rPr>
          <w:noProof/>
          <w:lang w:val="en-GB"/>
        </w:rPr>
        <w:t>-</w:t>
      </w:r>
      <w:r w:rsidRPr="009F7D51">
        <w:rPr>
          <w:noProof/>
          <w:lang w:val="en-GB"/>
        </w:rPr>
        <w:t>consuming</w:t>
      </w:r>
      <w:r w:rsidRPr="009F7D51">
        <w:rPr>
          <w:lang w:val="en-GB"/>
        </w:rPr>
        <w:t>.</w:t>
      </w:r>
    </w:p>
    <w:p w14:paraId="47901C0F" w14:textId="77777777" w:rsidR="009B2C49" w:rsidRPr="009F7D51" w:rsidRDefault="009B2C49" w:rsidP="009B2C49">
      <w:pPr>
        <w:pStyle w:val="ListParagraph"/>
        <w:numPr>
          <w:ilvl w:val="0"/>
          <w:numId w:val="14"/>
        </w:numPr>
        <w:spacing w:after="160" w:line="259" w:lineRule="auto"/>
        <w:rPr>
          <w:lang w:val="en-GB"/>
        </w:rPr>
      </w:pPr>
      <w:r w:rsidRPr="009F7D51">
        <w:rPr>
          <w:lang w:val="en-GB"/>
        </w:rPr>
        <w:t>Write the use cases of the applications and the website</w:t>
      </w:r>
    </w:p>
    <w:p w14:paraId="7E9150D3" w14:textId="77777777" w:rsidR="009B2C49" w:rsidRPr="009F7D51" w:rsidRDefault="009B2C49" w:rsidP="009B2C49">
      <w:pPr>
        <w:pStyle w:val="ListParagraph"/>
        <w:numPr>
          <w:ilvl w:val="0"/>
          <w:numId w:val="14"/>
        </w:numPr>
        <w:spacing w:after="160" w:line="259" w:lineRule="auto"/>
        <w:rPr>
          <w:lang w:val="en-GB"/>
        </w:rPr>
      </w:pPr>
      <w:r w:rsidRPr="009F7D51">
        <w:rPr>
          <w:lang w:val="en-GB"/>
        </w:rPr>
        <w:t>Determine functional requirements</w:t>
      </w:r>
    </w:p>
    <w:p w14:paraId="0FD4EDA9" w14:textId="77777777" w:rsidR="00D81E59" w:rsidRPr="009F7D51" w:rsidRDefault="00D81E59" w:rsidP="00D81E59">
      <w:pPr>
        <w:pStyle w:val="ListParagraph"/>
        <w:rPr>
          <w:lang w:val="en-GB"/>
        </w:rPr>
      </w:pPr>
    </w:p>
    <w:p w14:paraId="76AE3380" w14:textId="2DFCB692" w:rsidR="00D81E59" w:rsidRPr="009F7D51" w:rsidRDefault="00D81E59" w:rsidP="00D81E59">
      <w:pPr>
        <w:pStyle w:val="ListParagraph"/>
        <w:rPr>
          <w:lang w:val="en-GB"/>
        </w:rPr>
      </w:pPr>
      <w:bookmarkStart w:id="59" w:name="_Toc535599993"/>
      <w:bookmarkStart w:id="60" w:name="_Toc4504466"/>
      <w:bookmarkStart w:id="61" w:name="_Toc4504553"/>
      <w:bookmarkStart w:id="62" w:name="_Toc4504668"/>
      <w:bookmarkStart w:id="63" w:name="_Toc4702493"/>
      <w:r w:rsidRPr="009F7D51">
        <w:rPr>
          <w:rStyle w:val="Heading3Char"/>
          <w:color w:val="auto"/>
        </w:rPr>
        <w:t>1</w:t>
      </w:r>
      <w:r w:rsidR="00C9508F" w:rsidRPr="00C9508F">
        <w:rPr>
          <w:rStyle w:val="Heading3Char"/>
          <w:color w:val="auto"/>
          <w:vertAlign w:val="superscript"/>
        </w:rPr>
        <w:t>st</w:t>
      </w:r>
      <w:r w:rsidRPr="009F7D51">
        <w:rPr>
          <w:rStyle w:val="Heading3Char"/>
          <w:color w:val="auto"/>
        </w:rPr>
        <w:t xml:space="preserve"> Milestone</w:t>
      </w:r>
      <w:bookmarkEnd w:id="59"/>
      <w:bookmarkEnd w:id="60"/>
      <w:bookmarkEnd w:id="61"/>
      <w:bookmarkEnd w:id="62"/>
      <w:bookmarkEnd w:id="63"/>
      <w:r w:rsidRPr="009F7D51">
        <w:rPr>
          <w:lang w:val="en-GB"/>
        </w:rPr>
        <w:t xml:space="preserve"> </w:t>
      </w:r>
      <w:r w:rsidRPr="009F7D51">
        <w:rPr>
          <w:shd w:val="clear" w:color="auto" w:fill="FFFFFF"/>
        </w:rPr>
        <w:t>–</w:t>
      </w:r>
      <w:r w:rsidRPr="009F7D51">
        <w:rPr>
          <w:shd w:val="clear" w:color="auto" w:fill="FFFFFF"/>
          <w:lang w:val="en-GB"/>
        </w:rPr>
        <w:t xml:space="preserve"> </w:t>
      </w:r>
      <w:r w:rsidR="009F5CFC" w:rsidRPr="009F7D51">
        <w:rPr>
          <w:lang w:val="en-GB"/>
        </w:rPr>
        <w:t xml:space="preserve">Choose a design for the website, databases and the application. And fully understand the </w:t>
      </w:r>
      <w:r w:rsidR="009F5CFC" w:rsidRPr="009F7D51">
        <w:rPr>
          <w:noProof/>
          <w:lang w:val="en-GB"/>
        </w:rPr>
        <w:t>client</w:t>
      </w:r>
      <w:r w:rsidR="00D10C6E" w:rsidRPr="009F7D51">
        <w:rPr>
          <w:noProof/>
          <w:lang w:val="en-GB"/>
        </w:rPr>
        <w:t>'</w:t>
      </w:r>
      <w:r w:rsidR="009F5CFC" w:rsidRPr="009F7D51">
        <w:rPr>
          <w:noProof/>
          <w:lang w:val="en-GB"/>
        </w:rPr>
        <w:t>s</w:t>
      </w:r>
      <w:r w:rsidR="009F5CFC" w:rsidRPr="009F7D51">
        <w:rPr>
          <w:lang w:val="en-GB"/>
        </w:rPr>
        <w:t xml:space="preserve"> request and requirements.</w:t>
      </w:r>
    </w:p>
    <w:p w14:paraId="3D402473" w14:textId="4D152A70" w:rsidR="00355273" w:rsidRPr="009F7D51" w:rsidRDefault="00355273" w:rsidP="00355273">
      <w:pPr>
        <w:pStyle w:val="Heading2"/>
        <w:rPr>
          <w:rFonts w:ascii="Times New Roman" w:hAnsi="Times New Roman" w:cs="Times New Roman"/>
          <w:color w:val="auto"/>
          <w:lang w:val="en-GB"/>
        </w:rPr>
      </w:pPr>
      <w:bookmarkStart w:id="64" w:name="_Toc535599994"/>
      <w:bookmarkStart w:id="65" w:name="_Toc4504467"/>
      <w:bookmarkStart w:id="66" w:name="_Toc4504554"/>
      <w:bookmarkStart w:id="67" w:name="_Toc4504669"/>
      <w:bookmarkStart w:id="68" w:name="_Toc4702494"/>
      <w:r w:rsidRPr="009F7D51">
        <w:rPr>
          <w:rFonts w:ascii="Times New Roman" w:hAnsi="Times New Roman" w:cs="Times New Roman"/>
          <w:color w:val="auto"/>
          <w:lang w:val="en-GB"/>
        </w:rPr>
        <w:t>Phase 2 - Executing/Testing</w:t>
      </w:r>
      <w:bookmarkEnd w:id="64"/>
      <w:r w:rsidR="009F7D51">
        <w:rPr>
          <w:rFonts w:ascii="Times New Roman" w:hAnsi="Times New Roman" w:cs="Times New Roman"/>
          <w:color w:val="auto"/>
          <w:lang w:val="en-GB"/>
        </w:rPr>
        <w:t xml:space="preserve"> of block 1 deliverables</w:t>
      </w:r>
      <w:bookmarkEnd w:id="65"/>
      <w:bookmarkEnd w:id="66"/>
      <w:bookmarkEnd w:id="67"/>
      <w:bookmarkEnd w:id="68"/>
    </w:p>
    <w:p w14:paraId="60C316E2" w14:textId="77777777" w:rsidR="00355273" w:rsidRPr="009F7D51" w:rsidRDefault="00355273" w:rsidP="00355273">
      <w:pPr>
        <w:rPr>
          <w:lang w:val="en-GB"/>
        </w:rPr>
      </w:pPr>
    </w:p>
    <w:p w14:paraId="4DE7FA53" w14:textId="18C6059C" w:rsidR="0039134B" w:rsidRPr="009F7D51" w:rsidRDefault="009B2C49" w:rsidP="009F5CFC">
      <w:pPr>
        <w:pStyle w:val="ListParagraph"/>
        <w:numPr>
          <w:ilvl w:val="0"/>
          <w:numId w:val="14"/>
        </w:numPr>
        <w:spacing w:after="160" w:line="259" w:lineRule="auto"/>
        <w:rPr>
          <w:lang w:val="en-GB"/>
        </w:rPr>
      </w:pPr>
      <w:r w:rsidRPr="009F7D51">
        <w:rPr>
          <w:lang w:val="en-GB"/>
        </w:rPr>
        <w:t>Create the GUIs for the applications</w:t>
      </w:r>
    </w:p>
    <w:p w14:paraId="19499787" w14:textId="0EFCA969" w:rsidR="009B2C49" w:rsidRPr="009F7D51" w:rsidRDefault="009B2C49" w:rsidP="00355273">
      <w:pPr>
        <w:pStyle w:val="ListParagraph"/>
        <w:numPr>
          <w:ilvl w:val="0"/>
          <w:numId w:val="14"/>
        </w:numPr>
        <w:spacing w:after="160" w:line="259" w:lineRule="auto"/>
        <w:rPr>
          <w:lang w:val="en-GB"/>
        </w:rPr>
      </w:pPr>
      <w:r w:rsidRPr="009F7D51">
        <w:rPr>
          <w:lang w:val="en-GB"/>
        </w:rPr>
        <w:t>Create the website wireframe</w:t>
      </w:r>
    </w:p>
    <w:p w14:paraId="0C12014D" w14:textId="74E86FBE" w:rsidR="009B2C49" w:rsidRPr="009F7D51" w:rsidRDefault="009B2C49" w:rsidP="00355273">
      <w:pPr>
        <w:pStyle w:val="ListParagraph"/>
        <w:numPr>
          <w:ilvl w:val="0"/>
          <w:numId w:val="14"/>
        </w:numPr>
        <w:spacing w:after="160" w:line="259" w:lineRule="auto"/>
        <w:rPr>
          <w:lang w:val="en-GB"/>
        </w:rPr>
      </w:pPr>
      <w:r w:rsidRPr="009F7D51">
        <w:rPr>
          <w:lang w:val="en-GB"/>
        </w:rPr>
        <w:t>Create the entity relationship diagram of the database</w:t>
      </w:r>
    </w:p>
    <w:p w14:paraId="1413CE8D" w14:textId="1191199B" w:rsidR="009B2C49" w:rsidRPr="009F7D51" w:rsidRDefault="0039134B" w:rsidP="00355273">
      <w:pPr>
        <w:pStyle w:val="ListParagraph"/>
        <w:numPr>
          <w:ilvl w:val="0"/>
          <w:numId w:val="14"/>
        </w:numPr>
        <w:spacing w:after="160" w:line="259" w:lineRule="auto"/>
        <w:rPr>
          <w:lang w:val="en-GB"/>
        </w:rPr>
      </w:pPr>
      <w:r w:rsidRPr="009F7D51">
        <w:rPr>
          <w:lang w:val="en-GB"/>
        </w:rPr>
        <w:t>Code and test the static part of the website</w:t>
      </w:r>
    </w:p>
    <w:p w14:paraId="6029E209" w14:textId="61654107" w:rsidR="0039134B" w:rsidRDefault="0039134B" w:rsidP="00355273">
      <w:pPr>
        <w:pStyle w:val="ListParagraph"/>
        <w:numPr>
          <w:ilvl w:val="0"/>
          <w:numId w:val="14"/>
        </w:numPr>
        <w:spacing w:after="160" w:line="259" w:lineRule="auto"/>
        <w:rPr>
          <w:lang w:val="en-GB"/>
        </w:rPr>
      </w:pPr>
      <w:r w:rsidRPr="009F7D51">
        <w:rPr>
          <w:lang w:val="en-GB"/>
        </w:rPr>
        <w:t xml:space="preserve">Create </w:t>
      </w:r>
      <w:r w:rsidR="00D10C6E" w:rsidRPr="009F7D51">
        <w:rPr>
          <w:lang w:val="en-GB"/>
        </w:rPr>
        <w:t xml:space="preserve">the </w:t>
      </w:r>
      <w:r w:rsidRPr="009F7D51">
        <w:rPr>
          <w:noProof/>
          <w:lang w:val="en-GB"/>
        </w:rPr>
        <w:t>database</w:t>
      </w:r>
    </w:p>
    <w:p w14:paraId="047C81AA" w14:textId="50618B55" w:rsidR="009F7D51" w:rsidRPr="009F7D51" w:rsidRDefault="009F7D51" w:rsidP="00355273">
      <w:pPr>
        <w:pStyle w:val="ListParagraph"/>
        <w:numPr>
          <w:ilvl w:val="0"/>
          <w:numId w:val="14"/>
        </w:numPr>
        <w:spacing w:after="160" w:line="259" w:lineRule="auto"/>
        <w:rPr>
          <w:lang w:val="en-GB"/>
        </w:rPr>
      </w:pPr>
      <w:r w:rsidRPr="009F7D51">
        <w:rPr>
          <w:lang w:val="en-GB"/>
        </w:rPr>
        <w:t>Finalize deliverables of block 1</w:t>
      </w:r>
    </w:p>
    <w:p w14:paraId="2AE8B53F" w14:textId="0B9F461C" w:rsidR="009F7D51" w:rsidRDefault="00355273" w:rsidP="009F7D51">
      <w:pPr>
        <w:ind w:firstLine="708"/>
        <w:rPr>
          <w:lang w:val="en-GB"/>
        </w:rPr>
      </w:pPr>
      <w:bookmarkStart w:id="69" w:name="_Toc535599995"/>
      <w:bookmarkStart w:id="70" w:name="_Toc4504468"/>
      <w:bookmarkStart w:id="71" w:name="_Toc4504555"/>
      <w:bookmarkStart w:id="72" w:name="_Toc4504670"/>
      <w:bookmarkStart w:id="73" w:name="_Toc4702495"/>
      <w:r w:rsidRPr="009F7D51">
        <w:rPr>
          <w:rStyle w:val="Heading3Char"/>
          <w:color w:val="auto"/>
        </w:rPr>
        <w:t>2</w:t>
      </w:r>
      <w:r w:rsidR="00C9508F" w:rsidRPr="00C9508F">
        <w:rPr>
          <w:rStyle w:val="Heading3Char"/>
          <w:color w:val="auto"/>
          <w:vertAlign w:val="superscript"/>
        </w:rPr>
        <w:t>nd</w:t>
      </w:r>
      <w:r w:rsidRPr="009F7D51">
        <w:rPr>
          <w:rStyle w:val="Heading3Char"/>
          <w:color w:val="auto"/>
        </w:rPr>
        <w:t xml:space="preserve"> Milestone</w:t>
      </w:r>
      <w:bookmarkEnd w:id="69"/>
      <w:bookmarkEnd w:id="70"/>
      <w:bookmarkEnd w:id="71"/>
      <w:bookmarkEnd w:id="72"/>
      <w:bookmarkEnd w:id="73"/>
      <w:r w:rsidRPr="009F7D51">
        <w:rPr>
          <w:lang w:val="en-GB"/>
        </w:rPr>
        <w:t xml:space="preserve"> </w:t>
      </w:r>
      <w:r w:rsidRPr="009F7D51">
        <w:rPr>
          <w:shd w:val="clear" w:color="auto" w:fill="FFFFFF"/>
        </w:rPr>
        <w:t>–</w:t>
      </w:r>
      <w:r w:rsidRPr="009F7D51">
        <w:rPr>
          <w:shd w:val="clear" w:color="auto" w:fill="FFFFFF"/>
          <w:lang w:val="en-GB"/>
        </w:rPr>
        <w:t xml:space="preserve"> </w:t>
      </w:r>
      <w:r w:rsidR="009F7D51" w:rsidRPr="009F7D51">
        <w:rPr>
          <w:lang w:val="en-GB"/>
        </w:rPr>
        <w:t>Hand in deliverables of block 1</w:t>
      </w:r>
    </w:p>
    <w:p w14:paraId="14E34C99" w14:textId="77777777" w:rsidR="009F7D51" w:rsidRPr="009F7D51" w:rsidRDefault="009F7D51" w:rsidP="00355273">
      <w:pPr>
        <w:rPr>
          <w:lang w:val="en-GB"/>
        </w:rPr>
      </w:pPr>
    </w:p>
    <w:p w14:paraId="4B544E4D" w14:textId="6A77ED7F" w:rsidR="009F5CFC" w:rsidRPr="00C51E91" w:rsidRDefault="009F7D51" w:rsidP="00355273">
      <w:pPr>
        <w:rPr>
          <w:b/>
          <w:sz w:val="26"/>
          <w:szCs w:val="26"/>
          <w:lang w:val="en-GB"/>
        </w:rPr>
      </w:pPr>
      <w:r w:rsidRPr="00C51E91">
        <w:rPr>
          <w:b/>
          <w:sz w:val="26"/>
          <w:szCs w:val="26"/>
          <w:lang w:val="en-GB"/>
        </w:rPr>
        <w:t xml:space="preserve">Phase </w:t>
      </w:r>
      <w:r w:rsidR="00C51E91">
        <w:rPr>
          <w:b/>
          <w:sz w:val="26"/>
          <w:szCs w:val="26"/>
          <w:lang w:val="en-GB"/>
        </w:rPr>
        <w:t>3</w:t>
      </w:r>
      <w:r w:rsidRPr="00C51E91">
        <w:rPr>
          <w:b/>
          <w:sz w:val="26"/>
          <w:szCs w:val="26"/>
          <w:lang w:val="en-GB"/>
        </w:rPr>
        <w:t xml:space="preserve"> - Executing/Testing of block 2 deliverables</w:t>
      </w:r>
    </w:p>
    <w:p w14:paraId="7A0EC021" w14:textId="77777777" w:rsidR="009F7D51" w:rsidRDefault="009F7D51" w:rsidP="00355273">
      <w:pPr>
        <w:rPr>
          <w:b/>
          <w:lang w:val="en-GB"/>
        </w:rPr>
      </w:pPr>
    </w:p>
    <w:p w14:paraId="14766046" w14:textId="4FEF9642" w:rsidR="009F7D51" w:rsidRDefault="009F7D51" w:rsidP="009F7D51">
      <w:pPr>
        <w:pStyle w:val="ListParagraph"/>
        <w:numPr>
          <w:ilvl w:val="0"/>
          <w:numId w:val="14"/>
        </w:numPr>
        <w:spacing w:after="160" w:line="259" w:lineRule="auto"/>
        <w:rPr>
          <w:lang w:val="en-GB"/>
        </w:rPr>
      </w:pPr>
      <w:r w:rsidRPr="009F7D51">
        <w:rPr>
          <w:lang w:val="en-GB"/>
        </w:rPr>
        <w:t xml:space="preserve">Code and test the </w:t>
      </w:r>
      <w:r w:rsidRPr="009F7D51">
        <w:rPr>
          <w:noProof/>
          <w:lang w:val="en-GB"/>
        </w:rPr>
        <w:t>dynamic</w:t>
      </w:r>
      <w:r w:rsidRPr="009F7D51">
        <w:rPr>
          <w:lang w:val="en-GB"/>
        </w:rPr>
        <w:t xml:space="preserve"> part of the </w:t>
      </w:r>
      <w:r w:rsidRPr="009F7D51">
        <w:rPr>
          <w:noProof/>
          <w:lang w:val="en-GB"/>
        </w:rPr>
        <w:t>website</w:t>
      </w:r>
    </w:p>
    <w:p w14:paraId="35643CB7" w14:textId="15482151" w:rsidR="009F7D51" w:rsidRPr="009F7D51" w:rsidRDefault="009F7D51" w:rsidP="009F7D51">
      <w:pPr>
        <w:pStyle w:val="ListParagraph"/>
        <w:numPr>
          <w:ilvl w:val="0"/>
          <w:numId w:val="14"/>
        </w:numPr>
        <w:spacing w:after="160" w:line="259" w:lineRule="auto"/>
        <w:rPr>
          <w:lang w:val="en-GB"/>
        </w:rPr>
      </w:pPr>
      <w:r w:rsidRPr="009F7D51">
        <w:rPr>
          <w:lang w:val="en-GB"/>
        </w:rPr>
        <w:t>Code and test the applications</w:t>
      </w:r>
    </w:p>
    <w:p w14:paraId="4384925B" w14:textId="77777777" w:rsidR="009F7D51" w:rsidRPr="009F7D51" w:rsidRDefault="009F7D51" w:rsidP="009F7D51">
      <w:pPr>
        <w:pStyle w:val="ListParagraph"/>
        <w:numPr>
          <w:ilvl w:val="0"/>
          <w:numId w:val="14"/>
        </w:numPr>
        <w:spacing w:after="160" w:line="259" w:lineRule="auto"/>
        <w:rPr>
          <w:lang w:val="en-GB"/>
        </w:rPr>
      </w:pPr>
      <w:r w:rsidRPr="009F7D51">
        <w:rPr>
          <w:lang w:val="en-GB"/>
        </w:rPr>
        <w:t xml:space="preserve">Test how the website, database, </w:t>
      </w:r>
      <w:r w:rsidRPr="009F7D51">
        <w:rPr>
          <w:noProof/>
          <w:lang w:val="en-GB"/>
        </w:rPr>
        <w:t>and</w:t>
      </w:r>
      <w:r w:rsidRPr="009F7D51">
        <w:rPr>
          <w:lang w:val="en-GB"/>
        </w:rPr>
        <w:t xml:space="preserve"> applications work together</w:t>
      </w:r>
    </w:p>
    <w:p w14:paraId="1B2994AA" w14:textId="77777777" w:rsidR="009F7D51" w:rsidRPr="009F7D51" w:rsidRDefault="009F7D51" w:rsidP="009F7D51">
      <w:pPr>
        <w:pStyle w:val="ListParagraph"/>
        <w:numPr>
          <w:ilvl w:val="0"/>
          <w:numId w:val="14"/>
        </w:numPr>
        <w:spacing w:after="160" w:line="259" w:lineRule="auto"/>
        <w:rPr>
          <w:lang w:val="en-GB"/>
        </w:rPr>
      </w:pPr>
      <w:r w:rsidRPr="009F7D51">
        <w:rPr>
          <w:lang w:val="en-GB"/>
        </w:rPr>
        <w:t xml:space="preserve">Fix any issues found when testing the website, database, </w:t>
      </w:r>
      <w:r w:rsidRPr="009F7D51">
        <w:rPr>
          <w:noProof/>
          <w:lang w:val="en-GB"/>
        </w:rPr>
        <w:t>and</w:t>
      </w:r>
      <w:r w:rsidRPr="009F7D51">
        <w:rPr>
          <w:lang w:val="en-GB"/>
        </w:rPr>
        <w:t xml:space="preserve"> applications together</w:t>
      </w:r>
    </w:p>
    <w:p w14:paraId="359FE79D" w14:textId="77777777" w:rsidR="009F7D51" w:rsidRDefault="009F7D51" w:rsidP="009F7D51">
      <w:pPr>
        <w:pStyle w:val="ListParagraph"/>
        <w:numPr>
          <w:ilvl w:val="0"/>
          <w:numId w:val="14"/>
        </w:numPr>
        <w:tabs>
          <w:tab w:val="left" w:pos="1150"/>
        </w:tabs>
        <w:spacing w:after="160" w:line="259" w:lineRule="auto"/>
        <w:rPr>
          <w:lang w:val="en-GB"/>
        </w:rPr>
      </w:pPr>
      <w:r w:rsidRPr="009F7D51">
        <w:rPr>
          <w:lang w:val="en-GB"/>
        </w:rPr>
        <w:t xml:space="preserve">Finalize and hand in all deliverables </w:t>
      </w:r>
    </w:p>
    <w:p w14:paraId="172BFE36" w14:textId="0066BFD3" w:rsidR="009F7D51" w:rsidRPr="009F7D51" w:rsidRDefault="009F7D51" w:rsidP="009F7D51">
      <w:pPr>
        <w:pStyle w:val="ListParagraph"/>
        <w:numPr>
          <w:ilvl w:val="0"/>
          <w:numId w:val="14"/>
        </w:numPr>
        <w:tabs>
          <w:tab w:val="left" w:pos="1150"/>
        </w:tabs>
        <w:spacing w:after="160" w:line="259" w:lineRule="auto"/>
        <w:rPr>
          <w:lang w:val="en-GB"/>
        </w:rPr>
      </w:pPr>
      <w:r w:rsidRPr="009F7D51">
        <w:rPr>
          <w:lang w:val="en-GB"/>
        </w:rPr>
        <w:t xml:space="preserve">Make a </w:t>
      </w:r>
      <w:r w:rsidRPr="00C51E91">
        <w:rPr>
          <w:noProof/>
          <w:lang w:val="en-GB"/>
        </w:rPr>
        <w:t>Powerpoint</w:t>
      </w:r>
      <w:r w:rsidRPr="009F7D51">
        <w:rPr>
          <w:lang w:val="en-GB"/>
        </w:rPr>
        <w:t xml:space="preserve"> for the presentation of the final product</w:t>
      </w:r>
    </w:p>
    <w:p w14:paraId="77D74F37" w14:textId="174743E4" w:rsidR="009F7D51" w:rsidRPr="00C51E91" w:rsidRDefault="009F7D51" w:rsidP="00C51E91">
      <w:pPr>
        <w:pStyle w:val="ListParagraph"/>
        <w:numPr>
          <w:ilvl w:val="0"/>
          <w:numId w:val="14"/>
        </w:numPr>
        <w:tabs>
          <w:tab w:val="left" w:pos="1150"/>
        </w:tabs>
        <w:spacing w:after="160" w:line="259" w:lineRule="auto"/>
        <w:rPr>
          <w:rFonts w:asciiTheme="majorHAnsi" w:eastAsiaTheme="majorEastAsia" w:hAnsiTheme="majorHAnsi" w:cstheme="majorBidi"/>
        </w:rPr>
      </w:pPr>
      <w:r w:rsidRPr="009F7D51">
        <w:rPr>
          <w:lang w:val="en-GB"/>
        </w:rPr>
        <w:t>Prepare for the presentation</w:t>
      </w:r>
    </w:p>
    <w:p w14:paraId="24042D10" w14:textId="77777777" w:rsidR="00C51E91" w:rsidRDefault="00C51E91" w:rsidP="00C51E91">
      <w:pPr>
        <w:pStyle w:val="ListParagraph"/>
        <w:numPr>
          <w:ilvl w:val="0"/>
          <w:numId w:val="14"/>
        </w:numPr>
        <w:tabs>
          <w:tab w:val="left" w:pos="1150"/>
        </w:tabs>
        <w:spacing w:after="160" w:line="259" w:lineRule="auto"/>
        <w:rPr>
          <w:rStyle w:val="Heading3Char"/>
          <w:color w:val="auto"/>
        </w:rPr>
      </w:pPr>
    </w:p>
    <w:p w14:paraId="297C45B3" w14:textId="0B7CED46" w:rsidR="009F5CFC" w:rsidRPr="009F7D51" w:rsidRDefault="009F7D51" w:rsidP="00061CEF">
      <w:pPr>
        <w:pStyle w:val="ListParagraph"/>
        <w:tabs>
          <w:tab w:val="left" w:pos="1150"/>
        </w:tabs>
        <w:spacing w:after="160" w:line="259" w:lineRule="auto"/>
        <w:rPr>
          <w:lang w:val="en-GB"/>
        </w:rPr>
      </w:pPr>
      <w:bookmarkStart w:id="74" w:name="_Toc4504469"/>
      <w:bookmarkStart w:id="75" w:name="_Toc4504556"/>
      <w:bookmarkStart w:id="76" w:name="_Toc4504671"/>
      <w:bookmarkStart w:id="77" w:name="_Toc4702496"/>
      <w:r>
        <w:rPr>
          <w:rStyle w:val="Heading3Char"/>
          <w:color w:val="auto"/>
        </w:rPr>
        <w:t>3</w:t>
      </w:r>
      <w:r w:rsidRPr="009F7D51">
        <w:rPr>
          <w:rStyle w:val="Heading3Char"/>
          <w:color w:val="auto"/>
          <w:vertAlign w:val="superscript"/>
        </w:rPr>
        <w:t>rd</w:t>
      </w:r>
      <w:r>
        <w:rPr>
          <w:rStyle w:val="Heading3Char"/>
          <w:color w:val="auto"/>
        </w:rPr>
        <w:t xml:space="preserve"> </w:t>
      </w:r>
      <w:r w:rsidRPr="009F7D51">
        <w:rPr>
          <w:rStyle w:val="Heading3Char"/>
          <w:color w:val="auto"/>
        </w:rPr>
        <w:t xml:space="preserve"> Milestone</w:t>
      </w:r>
      <w:bookmarkEnd w:id="74"/>
      <w:bookmarkEnd w:id="75"/>
      <w:bookmarkEnd w:id="76"/>
      <w:bookmarkEnd w:id="77"/>
      <w:r w:rsidRPr="009F7D51">
        <w:rPr>
          <w:lang w:val="en-GB"/>
        </w:rPr>
        <w:t xml:space="preserve"> </w:t>
      </w:r>
      <w:r w:rsidRPr="009F7D51">
        <w:rPr>
          <w:shd w:val="clear" w:color="auto" w:fill="FFFFFF"/>
        </w:rPr>
        <w:t>–</w:t>
      </w:r>
      <w:r w:rsidRPr="009F7D51">
        <w:rPr>
          <w:shd w:val="clear" w:color="auto" w:fill="FFFFFF"/>
          <w:lang w:val="en-GB"/>
        </w:rPr>
        <w:t xml:space="preserve"> </w:t>
      </w:r>
      <w:r w:rsidRPr="009F7D51">
        <w:rPr>
          <w:lang w:val="en-GB"/>
        </w:rPr>
        <w:t xml:space="preserve">Hand in deliverables of block </w:t>
      </w:r>
      <w:r>
        <w:rPr>
          <w:lang w:val="en-GB"/>
        </w:rPr>
        <w:t xml:space="preserve">2 and </w:t>
      </w:r>
      <w:r w:rsidRPr="009F7D51">
        <w:rPr>
          <w:lang w:val="en-GB"/>
        </w:rPr>
        <w:t>Present the final product</w:t>
      </w:r>
    </w:p>
    <w:p w14:paraId="75BCA9BF" w14:textId="661955DD" w:rsidR="00061CEF" w:rsidRPr="00C51E91" w:rsidRDefault="00061CEF" w:rsidP="00061CEF">
      <w:pPr>
        <w:rPr>
          <w:b/>
          <w:sz w:val="26"/>
          <w:szCs w:val="26"/>
          <w:lang w:val="en-GB"/>
        </w:rPr>
      </w:pPr>
      <w:r w:rsidRPr="00C51E91">
        <w:rPr>
          <w:b/>
          <w:sz w:val="26"/>
          <w:szCs w:val="26"/>
          <w:lang w:val="en-GB"/>
        </w:rPr>
        <w:t xml:space="preserve">Phase </w:t>
      </w:r>
      <w:r>
        <w:rPr>
          <w:b/>
          <w:sz w:val="26"/>
          <w:szCs w:val="26"/>
          <w:lang w:val="en-GB"/>
        </w:rPr>
        <w:t>4</w:t>
      </w:r>
      <w:r w:rsidRPr="00C51E91">
        <w:rPr>
          <w:b/>
          <w:sz w:val="26"/>
          <w:szCs w:val="26"/>
          <w:lang w:val="en-GB"/>
        </w:rPr>
        <w:t xml:space="preserve"> </w:t>
      </w:r>
      <w:r>
        <w:rPr>
          <w:b/>
          <w:sz w:val="26"/>
          <w:szCs w:val="26"/>
          <w:lang w:val="en-GB"/>
        </w:rPr>
        <w:t>–</w:t>
      </w:r>
      <w:r w:rsidRPr="00C51E91">
        <w:rPr>
          <w:b/>
          <w:sz w:val="26"/>
          <w:szCs w:val="26"/>
          <w:lang w:val="en-GB"/>
        </w:rPr>
        <w:t xml:space="preserve"> </w:t>
      </w:r>
      <w:r>
        <w:rPr>
          <w:b/>
          <w:sz w:val="26"/>
          <w:szCs w:val="26"/>
          <w:lang w:val="en-GB"/>
        </w:rPr>
        <w:t xml:space="preserve">Evaluation </w:t>
      </w:r>
    </w:p>
    <w:p w14:paraId="1F8ABA46" w14:textId="77777777" w:rsidR="009F5CFC" w:rsidRPr="009F7D51" w:rsidRDefault="009F5CFC" w:rsidP="009F5CFC">
      <w:pPr>
        <w:rPr>
          <w:lang w:val="en-GB"/>
        </w:rPr>
      </w:pPr>
    </w:p>
    <w:p w14:paraId="2818DC88" w14:textId="77777777" w:rsidR="009F5CFC" w:rsidRPr="009F7D51" w:rsidRDefault="009F5CFC" w:rsidP="009F5CFC">
      <w:pPr>
        <w:rPr>
          <w:i/>
          <w:lang w:val="en-GB"/>
        </w:rPr>
      </w:pPr>
      <w:r w:rsidRPr="009F7D51">
        <w:rPr>
          <w:lang w:val="en-GB"/>
        </w:rPr>
        <w:tab/>
      </w:r>
      <w:r w:rsidRPr="009F7D51">
        <w:rPr>
          <w:i/>
          <w:lang w:val="en-GB"/>
        </w:rPr>
        <w:t xml:space="preserve">When </w:t>
      </w:r>
      <w:r w:rsidRPr="009F7D51">
        <w:rPr>
          <w:i/>
          <w:noProof/>
          <w:lang w:val="en-GB"/>
        </w:rPr>
        <w:t>analyzing</w:t>
      </w:r>
      <w:r w:rsidRPr="009F7D51">
        <w:rPr>
          <w:i/>
          <w:lang w:val="en-GB"/>
        </w:rPr>
        <w:t xml:space="preserve"> we will write findings in a document.</w:t>
      </w:r>
    </w:p>
    <w:p w14:paraId="5CD123B9" w14:textId="77777777" w:rsidR="009F5CFC" w:rsidRPr="009F7D51" w:rsidRDefault="009F5CFC" w:rsidP="009F5CFC">
      <w:pPr>
        <w:pStyle w:val="ListParagraph"/>
        <w:numPr>
          <w:ilvl w:val="0"/>
          <w:numId w:val="15"/>
        </w:numPr>
        <w:spacing w:after="160" w:line="259" w:lineRule="auto"/>
        <w:rPr>
          <w:shd w:val="clear" w:color="auto" w:fill="FFFFFF"/>
        </w:rPr>
      </w:pPr>
      <w:r w:rsidRPr="009F7D51">
        <w:rPr>
          <w:noProof/>
          <w:lang w:val="en-GB"/>
        </w:rPr>
        <w:t>Analyzing</w:t>
      </w:r>
      <w:r w:rsidRPr="009F7D51">
        <w:rPr>
          <w:lang w:val="en-GB"/>
        </w:rPr>
        <w:t xml:space="preserve"> project performance </w:t>
      </w:r>
      <w:r w:rsidRPr="009F7D51">
        <w:rPr>
          <w:shd w:val="clear" w:color="auto" w:fill="FFFFFF"/>
        </w:rPr>
        <w:t>–</w:t>
      </w:r>
      <w:r w:rsidRPr="009F7D51">
        <w:rPr>
          <w:shd w:val="clear" w:color="auto" w:fill="FFFFFF"/>
          <w:lang w:val="en-GB"/>
        </w:rPr>
        <w:t xml:space="preserve"> </w:t>
      </w:r>
      <w:r w:rsidRPr="009F7D51">
        <w:rPr>
          <w:shd w:val="clear" w:color="auto" w:fill="FFFFFF"/>
        </w:rPr>
        <w:t xml:space="preserve">Determining whether the project's goals were met (tasks completed, on time) </w:t>
      </w:r>
    </w:p>
    <w:p w14:paraId="5E5453A3" w14:textId="77777777" w:rsidR="009F5CFC" w:rsidRPr="009F7D51" w:rsidRDefault="009F5CFC" w:rsidP="009F5CFC">
      <w:pPr>
        <w:pStyle w:val="ListParagraph"/>
        <w:numPr>
          <w:ilvl w:val="0"/>
          <w:numId w:val="15"/>
        </w:numPr>
        <w:spacing w:after="160" w:line="259" w:lineRule="auto"/>
        <w:rPr>
          <w:lang w:val="en-GB"/>
        </w:rPr>
      </w:pPr>
      <w:r w:rsidRPr="009F7D51">
        <w:rPr>
          <w:noProof/>
          <w:lang w:val="en-GB"/>
        </w:rPr>
        <w:t>Analyzing</w:t>
      </w:r>
      <w:r w:rsidRPr="009F7D51">
        <w:rPr>
          <w:lang w:val="en-GB"/>
        </w:rPr>
        <w:t xml:space="preserve"> team performance </w:t>
      </w:r>
      <w:r w:rsidRPr="009F7D51">
        <w:rPr>
          <w:shd w:val="clear" w:color="auto" w:fill="FFFFFF"/>
        </w:rPr>
        <w:t>– Evaluating how team members performed, including whether they met their goals along with timeliness and quality of work</w:t>
      </w:r>
    </w:p>
    <w:p w14:paraId="64196F7A" w14:textId="77777777" w:rsidR="009F5CFC" w:rsidRPr="009F7D51" w:rsidRDefault="009F5CFC" w:rsidP="009F5CFC">
      <w:pPr>
        <w:pStyle w:val="ListParagraph"/>
        <w:numPr>
          <w:ilvl w:val="0"/>
          <w:numId w:val="15"/>
        </w:numPr>
        <w:spacing w:after="160" w:line="259" w:lineRule="auto"/>
        <w:rPr>
          <w:lang w:val="en-GB"/>
        </w:rPr>
      </w:pPr>
      <w:r w:rsidRPr="009F7D51">
        <w:rPr>
          <w:lang w:val="en-GB"/>
        </w:rPr>
        <w:t xml:space="preserve">Conducting post-implementation reviews </w:t>
      </w:r>
      <w:r w:rsidRPr="009F7D51">
        <w:rPr>
          <w:shd w:val="clear" w:color="auto" w:fill="FFFFFF"/>
        </w:rPr>
        <w:t>–</w:t>
      </w:r>
      <w:r w:rsidRPr="009F7D51">
        <w:rPr>
          <w:lang w:val="en-GB"/>
        </w:rPr>
        <w:t xml:space="preserve"> </w:t>
      </w:r>
      <w:r w:rsidRPr="009F7D51">
        <w:rPr>
          <w:shd w:val="clear" w:color="auto" w:fill="FFFFFF"/>
          <w:lang w:val="en-GB"/>
        </w:rPr>
        <w:t>Co</w:t>
      </w:r>
      <w:proofErr w:type="spellStart"/>
      <w:r w:rsidRPr="009F7D51">
        <w:rPr>
          <w:shd w:val="clear" w:color="auto" w:fill="FFFFFF"/>
        </w:rPr>
        <w:t>nducting</w:t>
      </w:r>
      <w:proofErr w:type="spellEnd"/>
      <w:r w:rsidRPr="009F7D51">
        <w:rPr>
          <w:shd w:val="clear" w:color="auto" w:fill="FFFFFF"/>
        </w:rPr>
        <w:t xml:space="preserve"> a final analysis of the project, taking into account lessons learned for similar projects in the future</w:t>
      </w:r>
    </w:p>
    <w:p w14:paraId="3ED67E4D" w14:textId="77777777" w:rsidR="009F5CFC" w:rsidRPr="009F7D51" w:rsidRDefault="009F5CFC" w:rsidP="009F5CFC">
      <w:pPr>
        <w:pStyle w:val="ListParagraph"/>
        <w:numPr>
          <w:ilvl w:val="0"/>
          <w:numId w:val="15"/>
        </w:numPr>
        <w:spacing w:after="160" w:line="259" w:lineRule="auto"/>
        <w:rPr>
          <w:lang w:val="en-GB"/>
        </w:rPr>
      </w:pPr>
      <w:r w:rsidRPr="009F7D51">
        <w:rPr>
          <w:lang w:val="en-GB"/>
        </w:rPr>
        <w:t>Analyse achieved project grade- Discuss if agree with the achieved grade and if not why</w:t>
      </w:r>
    </w:p>
    <w:p w14:paraId="45B827CA" w14:textId="77777777" w:rsidR="009F5CFC" w:rsidRPr="009F7D51" w:rsidRDefault="009F5CFC" w:rsidP="009F5CFC">
      <w:pPr>
        <w:pStyle w:val="ListParagraph"/>
        <w:rPr>
          <w:rStyle w:val="Heading3Char"/>
          <w:color w:val="auto"/>
        </w:rPr>
      </w:pPr>
    </w:p>
    <w:p w14:paraId="44DB45BA" w14:textId="55C65357" w:rsidR="009F5CFC" w:rsidRPr="009F7D51" w:rsidRDefault="00061CEF" w:rsidP="009F5CFC">
      <w:pPr>
        <w:pStyle w:val="ListParagraph"/>
        <w:rPr>
          <w:lang w:val="en-GB"/>
        </w:rPr>
      </w:pPr>
      <w:bookmarkStart w:id="78" w:name="_Toc535599997"/>
      <w:bookmarkStart w:id="79" w:name="_Toc4504470"/>
      <w:bookmarkStart w:id="80" w:name="_Toc4504557"/>
      <w:bookmarkStart w:id="81" w:name="_Toc4504672"/>
      <w:bookmarkStart w:id="82" w:name="_Toc4702497"/>
      <w:r>
        <w:rPr>
          <w:rStyle w:val="Heading3Char"/>
          <w:color w:val="auto"/>
        </w:rPr>
        <w:t>4</w:t>
      </w:r>
      <w:r w:rsidRPr="00061CEF">
        <w:rPr>
          <w:rStyle w:val="Heading3Char"/>
          <w:color w:val="auto"/>
          <w:vertAlign w:val="superscript"/>
        </w:rPr>
        <w:t>th</w:t>
      </w:r>
      <w:r>
        <w:rPr>
          <w:rStyle w:val="Heading3Char"/>
          <w:color w:val="auto"/>
        </w:rPr>
        <w:t xml:space="preserve"> </w:t>
      </w:r>
      <w:r w:rsidR="009F5CFC" w:rsidRPr="009F7D51">
        <w:rPr>
          <w:rStyle w:val="Heading3Char"/>
          <w:color w:val="auto"/>
        </w:rPr>
        <w:t xml:space="preserve"> Milestone</w:t>
      </w:r>
      <w:bookmarkEnd w:id="78"/>
      <w:bookmarkEnd w:id="79"/>
      <w:bookmarkEnd w:id="80"/>
      <w:bookmarkEnd w:id="81"/>
      <w:bookmarkEnd w:id="82"/>
      <w:r w:rsidR="009F5CFC" w:rsidRPr="009F7D51">
        <w:rPr>
          <w:lang w:val="en-GB"/>
        </w:rPr>
        <w:t xml:space="preserve"> </w:t>
      </w:r>
      <w:r w:rsidR="009F5CFC" w:rsidRPr="009F7D51">
        <w:rPr>
          <w:shd w:val="clear" w:color="auto" w:fill="FFFFFF"/>
        </w:rPr>
        <w:t>–</w:t>
      </w:r>
      <w:r w:rsidR="009F5CFC" w:rsidRPr="009F7D51">
        <w:rPr>
          <w:shd w:val="clear" w:color="auto" w:fill="FFFFFF"/>
          <w:lang w:val="en-GB"/>
        </w:rPr>
        <w:t xml:space="preserve"> </w:t>
      </w:r>
      <w:r w:rsidR="009F5CFC" w:rsidRPr="009F7D51">
        <w:rPr>
          <w:lang w:val="en-GB"/>
        </w:rPr>
        <w:t>Achieve passing grade(5.5 or higher)</w:t>
      </w:r>
    </w:p>
    <w:p w14:paraId="332899DD" w14:textId="77777777" w:rsidR="00536AAB" w:rsidRPr="009F7D51" w:rsidRDefault="00536AAB" w:rsidP="00536AAB"/>
    <w:p w14:paraId="5BAB6319" w14:textId="07CD834B" w:rsidR="00FE1F67" w:rsidRPr="009F7D51" w:rsidRDefault="00FE1F67" w:rsidP="000A68C5">
      <w:pPr>
        <w:pStyle w:val="Heading1"/>
        <w:numPr>
          <w:ilvl w:val="1"/>
          <w:numId w:val="4"/>
        </w:numPr>
        <w:ind w:left="0" w:firstLine="0"/>
      </w:pPr>
      <w:bookmarkStart w:id="83" w:name="_Toc4504471"/>
      <w:bookmarkStart w:id="84" w:name="_Toc4504558"/>
      <w:bookmarkStart w:id="85" w:name="_Toc4504673"/>
      <w:bookmarkStart w:id="86" w:name="_Toc4702498"/>
      <w:r w:rsidRPr="009F7D51">
        <w:t>Attachments</w:t>
      </w:r>
      <w:bookmarkEnd w:id="83"/>
      <w:bookmarkEnd w:id="84"/>
      <w:bookmarkEnd w:id="85"/>
      <w:bookmarkEnd w:id="86"/>
      <w:r w:rsidRPr="009F7D51">
        <w:t xml:space="preserve"> </w:t>
      </w:r>
    </w:p>
    <w:p w14:paraId="590598E9" w14:textId="77777777" w:rsidR="00DD059A" w:rsidRPr="009F7D51" w:rsidRDefault="00DD059A" w:rsidP="00DD059A">
      <w:pPr>
        <w:pStyle w:val="ListParagraph"/>
        <w:spacing w:line="276" w:lineRule="auto"/>
        <w:ind w:left="792"/>
        <w:jc w:val="both"/>
        <w:rPr>
          <w:b/>
          <w:sz w:val="32"/>
        </w:rPr>
      </w:pPr>
    </w:p>
    <w:p w14:paraId="46C812E3" w14:textId="03C7358D" w:rsidR="00FE1F67" w:rsidRPr="009F7D51" w:rsidRDefault="00FE1F67" w:rsidP="00FE1F67">
      <w:pPr>
        <w:pStyle w:val="ListParagraph"/>
        <w:spacing w:line="276" w:lineRule="auto"/>
        <w:ind w:left="792"/>
        <w:jc w:val="both"/>
        <w:rPr>
          <w:b/>
          <w:sz w:val="32"/>
        </w:rPr>
      </w:pPr>
    </w:p>
    <w:p w14:paraId="04896C0E" w14:textId="0C5E03A5" w:rsidR="00FE1F67" w:rsidRPr="009F7D51" w:rsidRDefault="00FE1F67" w:rsidP="00FE1F67">
      <w:pPr>
        <w:spacing w:line="276" w:lineRule="auto"/>
        <w:jc w:val="both"/>
        <w:rPr>
          <w:b/>
          <w:sz w:val="32"/>
        </w:rPr>
      </w:pPr>
    </w:p>
    <w:p w14:paraId="2703038B" w14:textId="0DBE84DF" w:rsidR="00FE1F67" w:rsidRPr="009F7D51" w:rsidRDefault="00FE1F67" w:rsidP="00FE1F67">
      <w:pPr>
        <w:spacing w:line="276" w:lineRule="auto"/>
        <w:jc w:val="both"/>
        <w:rPr>
          <w:b/>
          <w:sz w:val="32"/>
        </w:rPr>
      </w:pPr>
    </w:p>
    <w:p w14:paraId="39ABB6A6" w14:textId="77777777" w:rsidR="00B12CB1" w:rsidRPr="009F7D51" w:rsidRDefault="00B12CB1" w:rsidP="00386F89">
      <w:pPr>
        <w:spacing w:line="276" w:lineRule="auto"/>
        <w:jc w:val="both"/>
        <w:rPr>
          <w:b/>
          <w:sz w:val="32"/>
        </w:rPr>
      </w:pPr>
    </w:p>
    <w:p w14:paraId="0B8ADF44" w14:textId="77777777" w:rsidR="00B12CB1" w:rsidRPr="009F7D51" w:rsidRDefault="00B12CB1" w:rsidP="00386F89">
      <w:pPr>
        <w:spacing w:line="276" w:lineRule="auto"/>
        <w:jc w:val="both"/>
        <w:rPr>
          <w:b/>
          <w:sz w:val="32"/>
        </w:rPr>
      </w:pPr>
    </w:p>
    <w:p w14:paraId="69A3E8D3" w14:textId="60FC0DC4" w:rsidR="004A5B78" w:rsidRPr="009F7D51" w:rsidRDefault="004A5B78" w:rsidP="00386F89">
      <w:pPr>
        <w:spacing w:line="276" w:lineRule="auto"/>
        <w:jc w:val="both"/>
        <w:rPr>
          <w:b/>
          <w:sz w:val="32"/>
        </w:rPr>
      </w:pPr>
    </w:p>
    <w:p w14:paraId="5027DE89" w14:textId="77777777" w:rsidR="003A6381" w:rsidRPr="009F7D51" w:rsidRDefault="003A6381" w:rsidP="00B923B3">
      <w:pPr>
        <w:tabs>
          <w:tab w:val="left" w:pos="10260"/>
        </w:tabs>
        <w:jc w:val="both"/>
      </w:pPr>
    </w:p>
    <w:p w14:paraId="24911F96" w14:textId="40A8FF3B" w:rsidR="003A78C1" w:rsidRPr="009F7D51" w:rsidRDefault="003A78C1" w:rsidP="00B923B3">
      <w:pPr>
        <w:spacing w:line="276" w:lineRule="auto"/>
        <w:jc w:val="both"/>
        <w:rPr>
          <w:b/>
          <w:sz w:val="32"/>
        </w:rPr>
      </w:pPr>
    </w:p>
    <w:sectPr w:rsidR="003A78C1" w:rsidRPr="009F7D51" w:rsidSect="00BB4362">
      <w:footerReference w:type="default" r:id="rId14"/>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527CC" w14:textId="77777777" w:rsidR="00A744D3" w:rsidRDefault="00A744D3">
      <w:r>
        <w:separator/>
      </w:r>
    </w:p>
  </w:endnote>
  <w:endnote w:type="continuationSeparator" w:id="0">
    <w:p w14:paraId="56D8EABF" w14:textId="77777777" w:rsidR="00A744D3" w:rsidRDefault="00A74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713E"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C0701" w14:textId="77777777" w:rsidR="00A744D3" w:rsidRDefault="00A744D3">
      <w:r>
        <w:separator/>
      </w:r>
    </w:p>
  </w:footnote>
  <w:footnote w:type="continuationSeparator" w:id="0">
    <w:p w14:paraId="490A21B7" w14:textId="77777777" w:rsidR="00A744D3" w:rsidRDefault="00A74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3408"/>
    <w:multiLevelType w:val="hybridMultilevel"/>
    <w:tmpl w:val="B6345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47A32D1"/>
    <w:multiLevelType w:val="hybridMultilevel"/>
    <w:tmpl w:val="932C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45FED"/>
    <w:multiLevelType w:val="hybridMultilevel"/>
    <w:tmpl w:val="B6381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E1FE5"/>
    <w:multiLevelType w:val="hybridMultilevel"/>
    <w:tmpl w:val="9920C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3"/>
  </w:num>
  <w:num w:numId="3">
    <w:abstractNumId w:val="6"/>
  </w:num>
  <w:num w:numId="4">
    <w:abstractNumId w:val="14"/>
  </w:num>
  <w:num w:numId="5">
    <w:abstractNumId w:val="0"/>
  </w:num>
  <w:num w:numId="6">
    <w:abstractNumId w:val="9"/>
  </w:num>
  <w:num w:numId="7">
    <w:abstractNumId w:val="11"/>
  </w:num>
  <w:num w:numId="8">
    <w:abstractNumId w:val="4"/>
  </w:num>
  <w:num w:numId="9">
    <w:abstractNumId w:val="5"/>
  </w:num>
  <w:num w:numId="10">
    <w:abstractNumId w:val="13"/>
  </w:num>
  <w:num w:numId="11">
    <w:abstractNumId w:val="12"/>
  </w:num>
  <w:num w:numId="12">
    <w:abstractNumId w:val="7"/>
  </w:num>
  <w:num w:numId="13">
    <w:abstractNumId w:val="2"/>
  </w:num>
  <w:num w:numId="14">
    <w:abstractNumId w:val="8"/>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sDQwMjMzMjayNDJQ0lEKTi0uzszPAykwrQUApGZFziwAAAA="/>
  </w:docVars>
  <w:rsids>
    <w:rsidRoot w:val="003A7A03"/>
    <w:rsid w:val="00000E96"/>
    <w:rsid w:val="00003C9F"/>
    <w:rsid w:val="0000569E"/>
    <w:rsid w:val="000058F1"/>
    <w:rsid w:val="00005F1B"/>
    <w:rsid w:val="00007A94"/>
    <w:rsid w:val="00007DA7"/>
    <w:rsid w:val="00011D79"/>
    <w:rsid w:val="00016741"/>
    <w:rsid w:val="00025C56"/>
    <w:rsid w:val="00025F25"/>
    <w:rsid w:val="00030224"/>
    <w:rsid w:val="000337B9"/>
    <w:rsid w:val="00037C7F"/>
    <w:rsid w:val="000408D1"/>
    <w:rsid w:val="000413A1"/>
    <w:rsid w:val="00043B8A"/>
    <w:rsid w:val="00044CA6"/>
    <w:rsid w:val="00047AB4"/>
    <w:rsid w:val="0005275C"/>
    <w:rsid w:val="00053363"/>
    <w:rsid w:val="00053E12"/>
    <w:rsid w:val="000566C9"/>
    <w:rsid w:val="00056DF7"/>
    <w:rsid w:val="000571FA"/>
    <w:rsid w:val="00060DD4"/>
    <w:rsid w:val="00061CEF"/>
    <w:rsid w:val="00062A0B"/>
    <w:rsid w:val="000700BE"/>
    <w:rsid w:val="00070BD3"/>
    <w:rsid w:val="000722A7"/>
    <w:rsid w:val="00073BBE"/>
    <w:rsid w:val="000743D2"/>
    <w:rsid w:val="00074B92"/>
    <w:rsid w:val="0007589A"/>
    <w:rsid w:val="00076DCD"/>
    <w:rsid w:val="0007707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5FC8"/>
    <w:rsid w:val="000C6CA1"/>
    <w:rsid w:val="000C7B39"/>
    <w:rsid w:val="000D0E5E"/>
    <w:rsid w:val="000D1072"/>
    <w:rsid w:val="000D37F5"/>
    <w:rsid w:val="000D5023"/>
    <w:rsid w:val="000E5A4E"/>
    <w:rsid w:val="000E6A6E"/>
    <w:rsid w:val="000E73F9"/>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032"/>
    <w:rsid w:val="00193D2C"/>
    <w:rsid w:val="001944B3"/>
    <w:rsid w:val="001955E9"/>
    <w:rsid w:val="00196A10"/>
    <w:rsid w:val="001A0167"/>
    <w:rsid w:val="001A1215"/>
    <w:rsid w:val="001A152A"/>
    <w:rsid w:val="001A16D4"/>
    <w:rsid w:val="001A17BC"/>
    <w:rsid w:val="001A2389"/>
    <w:rsid w:val="001A2E3C"/>
    <w:rsid w:val="001A5739"/>
    <w:rsid w:val="001B174F"/>
    <w:rsid w:val="001B28AA"/>
    <w:rsid w:val="001B47C6"/>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1F49C8"/>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76E0"/>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3630B"/>
    <w:rsid w:val="003407DC"/>
    <w:rsid w:val="003413EF"/>
    <w:rsid w:val="0034465B"/>
    <w:rsid w:val="00345388"/>
    <w:rsid w:val="0034685B"/>
    <w:rsid w:val="00347180"/>
    <w:rsid w:val="00355273"/>
    <w:rsid w:val="00355C1E"/>
    <w:rsid w:val="00356506"/>
    <w:rsid w:val="003566B8"/>
    <w:rsid w:val="0036163C"/>
    <w:rsid w:val="00362BD1"/>
    <w:rsid w:val="0036347E"/>
    <w:rsid w:val="00370AB9"/>
    <w:rsid w:val="00371C82"/>
    <w:rsid w:val="00377027"/>
    <w:rsid w:val="0038057F"/>
    <w:rsid w:val="0038149F"/>
    <w:rsid w:val="003832D2"/>
    <w:rsid w:val="00386F89"/>
    <w:rsid w:val="0039134B"/>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C6614"/>
    <w:rsid w:val="003D153B"/>
    <w:rsid w:val="003D3F31"/>
    <w:rsid w:val="003D70A4"/>
    <w:rsid w:val="003E0F3D"/>
    <w:rsid w:val="003E2D87"/>
    <w:rsid w:val="003E46D9"/>
    <w:rsid w:val="003E7333"/>
    <w:rsid w:val="003F320B"/>
    <w:rsid w:val="003F648F"/>
    <w:rsid w:val="003F656E"/>
    <w:rsid w:val="00404DED"/>
    <w:rsid w:val="004060E8"/>
    <w:rsid w:val="004063D3"/>
    <w:rsid w:val="00407E4B"/>
    <w:rsid w:val="0041131D"/>
    <w:rsid w:val="004133F3"/>
    <w:rsid w:val="00416318"/>
    <w:rsid w:val="00417ED0"/>
    <w:rsid w:val="004241D1"/>
    <w:rsid w:val="00440627"/>
    <w:rsid w:val="004413B9"/>
    <w:rsid w:val="004415E2"/>
    <w:rsid w:val="00441E3D"/>
    <w:rsid w:val="00441FB1"/>
    <w:rsid w:val="00443140"/>
    <w:rsid w:val="004453B0"/>
    <w:rsid w:val="0044723A"/>
    <w:rsid w:val="004478A2"/>
    <w:rsid w:val="00447C34"/>
    <w:rsid w:val="004556E3"/>
    <w:rsid w:val="004569BD"/>
    <w:rsid w:val="00456B8A"/>
    <w:rsid w:val="0046391F"/>
    <w:rsid w:val="00466410"/>
    <w:rsid w:val="00467B9B"/>
    <w:rsid w:val="00472B9C"/>
    <w:rsid w:val="004775D9"/>
    <w:rsid w:val="00481A3D"/>
    <w:rsid w:val="00486629"/>
    <w:rsid w:val="004874F4"/>
    <w:rsid w:val="0048754A"/>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29F"/>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25E82"/>
    <w:rsid w:val="0062696B"/>
    <w:rsid w:val="00634F98"/>
    <w:rsid w:val="00636312"/>
    <w:rsid w:val="00640D21"/>
    <w:rsid w:val="00644C73"/>
    <w:rsid w:val="00644EF0"/>
    <w:rsid w:val="006456E2"/>
    <w:rsid w:val="00645FC7"/>
    <w:rsid w:val="006479E7"/>
    <w:rsid w:val="006526C7"/>
    <w:rsid w:val="00652C74"/>
    <w:rsid w:val="0065314E"/>
    <w:rsid w:val="00653A52"/>
    <w:rsid w:val="00660A79"/>
    <w:rsid w:val="006621AA"/>
    <w:rsid w:val="00664743"/>
    <w:rsid w:val="00665E68"/>
    <w:rsid w:val="00665E91"/>
    <w:rsid w:val="00666071"/>
    <w:rsid w:val="0066658E"/>
    <w:rsid w:val="00671406"/>
    <w:rsid w:val="00673964"/>
    <w:rsid w:val="00673B9B"/>
    <w:rsid w:val="00673F85"/>
    <w:rsid w:val="006748E7"/>
    <w:rsid w:val="00682648"/>
    <w:rsid w:val="00683A50"/>
    <w:rsid w:val="00684306"/>
    <w:rsid w:val="00686EBD"/>
    <w:rsid w:val="006877B6"/>
    <w:rsid w:val="00695A7E"/>
    <w:rsid w:val="006963D3"/>
    <w:rsid w:val="006964CD"/>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3C66"/>
    <w:rsid w:val="006D5552"/>
    <w:rsid w:val="006D5BE7"/>
    <w:rsid w:val="006D646D"/>
    <w:rsid w:val="006D7D65"/>
    <w:rsid w:val="006E026B"/>
    <w:rsid w:val="006E2C39"/>
    <w:rsid w:val="006E5449"/>
    <w:rsid w:val="006E66DB"/>
    <w:rsid w:val="006F456A"/>
    <w:rsid w:val="006F7AE9"/>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6B63"/>
    <w:rsid w:val="007474C8"/>
    <w:rsid w:val="0075020E"/>
    <w:rsid w:val="00751400"/>
    <w:rsid w:val="0075406F"/>
    <w:rsid w:val="0076288C"/>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E05C8"/>
    <w:rsid w:val="007F4F4F"/>
    <w:rsid w:val="007F7323"/>
    <w:rsid w:val="00800B06"/>
    <w:rsid w:val="008011C0"/>
    <w:rsid w:val="008103CE"/>
    <w:rsid w:val="00814B39"/>
    <w:rsid w:val="008159B1"/>
    <w:rsid w:val="00815DCC"/>
    <w:rsid w:val="0082128B"/>
    <w:rsid w:val="008215E8"/>
    <w:rsid w:val="00823E1E"/>
    <w:rsid w:val="00824CA1"/>
    <w:rsid w:val="00824F6E"/>
    <w:rsid w:val="00827355"/>
    <w:rsid w:val="00832378"/>
    <w:rsid w:val="00832ABA"/>
    <w:rsid w:val="008366FB"/>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197B"/>
    <w:rsid w:val="008B331E"/>
    <w:rsid w:val="008B43C1"/>
    <w:rsid w:val="008B5656"/>
    <w:rsid w:val="008B627F"/>
    <w:rsid w:val="008B7990"/>
    <w:rsid w:val="008C0610"/>
    <w:rsid w:val="008C0F0C"/>
    <w:rsid w:val="008C1444"/>
    <w:rsid w:val="008C1F25"/>
    <w:rsid w:val="008C2BB7"/>
    <w:rsid w:val="008C2EDE"/>
    <w:rsid w:val="008C5666"/>
    <w:rsid w:val="008D5AE9"/>
    <w:rsid w:val="008D6A04"/>
    <w:rsid w:val="008D6F51"/>
    <w:rsid w:val="008D7D29"/>
    <w:rsid w:val="008E1AED"/>
    <w:rsid w:val="008E490E"/>
    <w:rsid w:val="008F217B"/>
    <w:rsid w:val="008F3B12"/>
    <w:rsid w:val="008F4000"/>
    <w:rsid w:val="008F63A4"/>
    <w:rsid w:val="008F6B8A"/>
    <w:rsid w:val="00900C5D"/>
    <w:rsid w:val="00902505"/>
    <w:rsid w:val="009037FA"/>
    <w:rsid w:val="009065E7"/>
    <w:rsid w:val="009070F2"/>
    <w:rsid w:val="009079EF"/>
    <w:rsid w:val="00911927"/>
    <w:rsid w:val="009119E9"/>
    <w:rsid w:val="00915368"/>
    <w:rsid w:val="00916CC1"/>
    <w:rsid w:val="009179A8"/>
    <w:rsid w:val="0092709D"/>
    <w:rsid w:val="009276EB"/>
    <w:rsid w:val="0093043D"/>
    <w:rsid w:val="00933583"/>
    <w:rsid w:val="0093419A"/>
    <w:rsid w:val="0094041A"/>
    <w:rsid w:val="00941768"/>
    <w:rsid w:val="00942826"/>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2637"/>
    <w:rsid w:val="00983AE3"/>
    <w:rsid w:val="009848C6"/>
    <w:rsid w:val="009851E8"/>
    <w:rsid w:val="009869D2"/>
    <w:rsid w:val="009935E6"/>
    <w:rsid w:val="0099367C"/>
    <w:rsid w:val="0099442E"/>
    <w:rsid w:val="00995016"/>
    <w:rsid w:val="00995E8E"/>
    <w:rsid w:val="009A0EA9"/>
    <w:rsid w:val="009A1901"/>
    <w:rsid w:val="009A27E3"/>
    <w:rsid w:val="009B2C49"/>
    <w:rsid w:val="009C7DFC"/>
    <w:rsid w:val="009D0CAC"/>
    <w:rsid w:val="009D3274"/>
    <w:rsid w:val="009D4BF1"/>
    <w:rsid w:val="009D74C7"/>
    <w:rsid w:val="009E0FC6"/>
    <w:rsid w:val="009E3580"/>
    <w:rsid w:val="009E4B5B"/>
    <w:rsid w:val="009E5764"/>
    <w:rsid w:val="009E6887"/>
    <w:rsid w:val="009E69AF"/>
    <w:rsid w:val="009F0670"/>
    <w:rsid w:val="009F0A18"/>
    <w:rsid w:val="009F1CD1"/>
    <w:rsid w:val="009F24C0"/>
    <w:rsid w:val="009F2DC1"/>
    <w:rsid w:val="009F43BE"/>
    <w:rsid w:val="009F56BC"/>
    <w:rsid w:val="009F5B2E"/>
    <w:rsid w:val="009F5CFC"/>
    <w:rsid w:val="009F5F27"/>
    <w:rsid w:val="009F7D51"/>
    <w:rsid w:val="00A01BD4"/>
    <w:rsid w:val="00A057F1"/>
    <w:rsid w:val="00A123C9"/>
    <w:rsid w:val="00A12BF8"/>
    <w:rsid w:val="00A139FA"/>
    <w:rsid w:val="00A15061"/>
    <w:rsid w:val="00A15FA2"/>
    <w:rsid w:val="00A25ACE"/>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44D3"/>
    <w:rsid w:val="00A75102"/>
    <w:rsid w:val="00A80198"/>
    <w:rsid w:val="00A801F8"/>
    <w:rsid w:val="00A804BA"/>
    <w:rsid w:val="00A814EB"/>
    <w:rsid w:val="00A81B48"/>
    <w:rsid w:val="00A821AA"/>
    <w:rsid w:val="00A826FE"/>
    <w:rsid w:val="00A83E95"/>
    <w:rsid w:val="00A84AD9"/>
    <w:rsid w:val="00A84F2B"/>
    <w:rsid w:val="00A852BF"/>
    <w:rsid w:val="00A87BD2"/>
    <w:rsid w:val="00A87CEC"/>
    <w:rsid w:val="00A92C90"/>
    <w:rsid w:val="00A93039"/>
    <w:rsid w:val="00A97DC8"/>
    <w:rsid w:val="00AB1FB4"/>
    <w:rsid w:val="00AC008E"/>
    <w:rsid w:val="00AC29CB"/>
    <w:rsid w:val="00AD052B"/>
    <w:rsid w:val="00AD098E"/>
    <w:rsid w:val="00AD23DC"/>
    <w:rsid w:val="00AD24B4"/>
    <w:rsid w:val="00AD56F5"/>
    <w:rsid w:val="00AD6C1D"/>
    <w:rsid w:val="00AE1976"/>
    <w:rsid w:val="00AE4AAA"/>
    <w:rsid w:val="00AE521A"/>
    <w:rsid w:val="00AF3BBF"/>
    <w:rsid w:val="00AF4730"/>
    <w:rsid w:val="00AF51E1"/>
    <w:rsid w:val="00AF66BF"/>
    <w:rsid w:val="00B00C80"/>
    <w:rsid w:val="00B02625"/>
    <w:rsid w:val="00B0267C"/>
    <w:rsid w:val="00B0373E"/>
    <w:rsid w:val="00B05532"/>
    <w:rsid w:val="00B06ABD"/>
    <w:rsid w:val="00B1018B"/>
    <w:rsid w:val="00B11C41"/>
    <w:rsid w:val="00B12CB1"/>
    <w:rsid w:val="00B17236"/>
    <w:rsid w:val="00B20B3E"/>
    <w:rsid w:val="00B20E84"/>
    <w:rsid w:val="00B23312"/>
    <w:rsid w:val="00B24CA3"/>
    <w:rsid w:val="00B267F5"/>
    <w:rsid w:val="00B27BE9"/>
    <w:rsid w:val="00B27CAA"/>
    <w:rsid w:val="00B3059B"/>
    <w:rsid w:val="00B306A1"/>
    <w:rsid w:val="00B30707"/>
    <w:rsid w:val="00B30918"/>
    <w:rsid w:val="00B351EC"/>
    <w:rsid w:val="00B36FF6"/>
    <w:rsid w:val="00B4127A"/>
    <w:rsid w:val="00B51BA6"/>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1E91"/>
    <w:rsid w:val="00C5512C"/>
    <w:rsid w:val="00C5704D"/>
    <w:rsid w:val="00C57A09"/>
    <w:rsid w:val="00C60502"/>
    <w:rsid w:val="00C636EA"/>
    <w:rsid w:val="00C7000C"/>
    <w:rsid w:val="00C751CB"/>
    <w:rsid w:val="00C81381"/>
    <w:rsid w:val="00C83CAB"/>
    <w:rsid w:val="00C875D7"/>
    <w:rsid w:val="00C91035"/>
    <w:rsid w:val="00C91E9E"/>
    <w:rsid w:val="00C93873"/>
    <w:rsid w:val="00C94CDD"/>
    <w:rsid w:val="00C9508F"/>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0C6E"/>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522"/>
    <w:rsid w:val="00D51A5C"/>
    <w:rsid w:val="00D56EE3"/>
    <w:rsid w:val="00D571F1"/>
    <w:rsid w:val="00D57F74"/>
    <w:rsid w:val="00D605B2"/>
    <w:rsid w:val="00D61656"/>
    <w:rsid w:val="00D62859"/>
    <w:rsid w:val="00D63BE8"/>
    <w:rsid w:val="00D65827"/>
    <w:rsid w:val="00D675BB"/>
    <w:rsid w:val="00D676C7"/>
    <w:rsid w:val="00D72677"/>
    <w:rsid w:val="00D73FBD"/>
    <w:rsid w:val="00D743D1"/>
    <w:rsid w:val="00D77F88"/>
    <w:rsid w:val="00D81E59"/>
    <w:rsid w:val="00D83470"/>
    <w:rsid w:val="00D91ECB"/>
    <w:rsid w:val="00D9387C"/>
    <w:rsid w:val="00D95413"/>
    <w:rsid w:val="00DA082D"/>
    <w:rsid w:val="00DA3488"/>
    <w:rsid w:val="00DA75C7"/>
    <w:rsid w:val="00DB014E"/>
    <w:rsid w:val="00DB30B1"/>
    <w:rsid w:val="00DB4667"/>
    <w:rsid w:val="00DB4B27"/>
    <w:rsid w:val="00DB5ABE"/>
    <w:rsid w:val="00DB61BA"/>
    <w:rsid w:val="00DC216E"/>
    <w:rsid w:val="00DC4A5D"/>
    <w:rsid w:val="00DC6EFB"/>
    <w:rsid w:val="00DD04C0"/>
    <w:rsid w:val="00DD059A"/>
    <w:rsid w:val="00DD4B2C"/>
    <w:rsid w:val="00DD54D7"/>
    <w:rsid w:val="00DD6337"/>
    <w:rsid w:val="00DE1645"/>
    <w:rsid w:val="00DE4E34"/>
    <w:rsid w:val="00DE5B8E"/>
    <w:rsid w:val="00DE5C8C"/>
    <w:rsid w:val="00DF1B6C"/>
    <w:rsid w:val="00DF35EC"/>
    <w:rsid w:val="00DF6E01"/>
    <w:rsid w:val="00E013A9"/>
    <w:rsid w:val="00E05396"/>
    <w:rsid w:val="00E053FE"/>
    <w:rsid w:val="00E05802"/>
    <w:rsid w:val="00E06F59"/>
    <w:rsid w:val="00E100DA"/>
    <w:rsid w:val="00E10105"/>
    <w:rsid w:val="00E2261E"/>
    <w:rsid w:val="00E228D6"/>
    <w:rsid w:val="00E30306"/>
    <w:rsid w:val="00E3216E"/>
    <w:rsid w:val="00E3261E"/>
    <w:rsid w:val="00E37A78"/>
    <w:rsid w:val="00E37D70"/>
    <w:rsid w:val="00E41C09"/>
    <w:rsid w:val="00E47D9C"/>
    <w:rsid w:val="00E502A9"/>
    <w:rsid w:val="00E50A29"/>
    <w:rsid w:val="00E55666"/>
    <w:rsid w:val="00E60A64"/>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14D"/>
    <w:rsid w:val="00EE6A70"/>
    <w:rsid w:val="00EE6C78"/>
    <w:rsid w:val="00EF2709"/>
    <w:rsid w:val="00EF688E"/>
    <w:rsid w:val="00EF6C7A"/>
    <w:rsid w:val="00F02227"/>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256"/>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BE9"/>
    <w:rsid w:val="00FC3D73"/>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uiPriority w:val="9"/>
    <w:rsid w:val="004B0C7E"/>
    <w:rPr>
      <w:rFonts w:asciiTheme="majorHAnsi" w:eastAsiaTheme="majorEastAsia" w:hAnsiTheme="majorHAnsi" w:cstheme="majorBidi"/>
      <w:color w:val="103656" w:themeColor="accent1" w:themeShade="7F"/>
      <w:sz w:val="24"/>
      <w:szCs w:val="24"/>
      <w:lang w:eastAsia="ko-KR"/>
    </w:rPr>
  </w:style>
  <w:style w:type="character" w:styleId="Emphasis">
    <w:name w:val="Emphasis"/>
    <w:basedOn w:val="DefaultParagraphFont"/>
    <w:qFormat/>
    <w:rsid w:val="00636312"/>
    <w:rPr>
      <w:i/>
      <w:iCs/>
    </w:rPr>
  </w:style>
  <w:style w:type="paragraph" w:styleId="TOC4">
    <w:name w:val="toc 4"/>
    <w:basedOn w:val="Normal"/>
    <w:next w:val="Normal"/>
    <w:autoRedefine/>
    <w:uiPriority w:val="39"/>
    <w:unhideWhenUsed/>
    <w:rsid w:val="006D3C6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39728572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208880616">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fhict.nl/I400678/project-p-phase_group17/blob/master/Time%20visualisation.m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97B37-0727-4F06-99A4-71FC4735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14</Pages>
  <Words>2837</Words>
  <Characters>16175</Characters>
  <Application>Microsoft Office Word</Application>
  <DocSecurity>0</DocSecurity>
  <Lines>134</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25</cp:revision>
  <cp:lastPrinted>2019-03-28T20:59:00Z</cp:lastPrinted>
  <dcterms:created xsi:type="dcterms:W3CDTF">2019-02-25T20:14:00Z</dcterms:created>
  <dcterms:modified xsi:type="dcterms:W3CDTF">2019-03-28T20:59:00Z</dcterms:modified>
</cp:coreProperties>
</file>