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06949" w14:textId="77777777" w:rsidR="004A73BF" w:rsidRPr="006621AA" w:rsidRDefault="00CE5C16" w:rsidP="00B70876">
      <w:pPr>
        <w:tabs>
          <w:tab w:val="left" w:pos="10260"/>
        </w:tabs>
      </w:pPr>
      <w:r w:rsidRPr="00CE5C1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6E7593F5" wp14:editId="57E323DE">
                <wp:simplePos x="0" y="0"/>
                <wp:positionH relativeFrom="column">
                  <wp:posOffset>-652780</wp:posOffset>
                </wp:positionH>
                <wp:positionV relativeFrom="paragraph">
                  <wp:posOffset>-2329815</wp:posOffset>
                </wp:positionV>
                <wp:extent cx="8028305" cy="3599815"/>
                <wp:effectExtent l="0" t="0" r="0" b="635"/>
                <wp:wrapNone/>
                <wp:docPr id="1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28305" cy="3599815"/>
                        </a:xfrm>
                        <a:custGeom>
                          <a:avLst/>
                          <a:gdLst>
                            <a:gd name="T0" fmla="*/ 2529 w 2529"/>
                            <a:gd name="T1" fmla="*/ 400 h 1247"/>
                            <a:gd name="T2" fmla="*/ 515 w 2529"/>
                            <a:gd name="T3" fmla="*/ 0 h 1247"/>
                            <a:gd name="T4" fmla="*/ 0 w 2529"/>
                            <a:gd name="T5" fmla="*/ 0 h 1247"/>
                            <a:gd name="T6" fmla="*/ 0 w 2529"/>
                            <a:gd name="T7" fmla="*/ 960 h 1247"/>
                            <a:gd name="T8" fmla="*/ 1033 w 2529"/>
                            <a:gd name="T9" fmla="*/ 991 h 1247"/>
                            <a:gd name="T10" fmla="*/ 2529 w 2529"/>
                            <a:gd name="T11" fmla="*/ 1247 h 1247"/>
                            <a:gd name="T12" fmla="*/ 2529 w 2529"/>
                            <a:gd name="T13" fmla="*/ 400 h 12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529" h="1247">
                              <a:moveTo>
                                <a:pt x="2529" y="400"/>
                              </a:moveTo>
                              <a:cubicBezTo>
                                <a:pt x="515" y="0"/>
                                <a:pt x="515" y="0"/>
                                <a:pt x="51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960"/>
                                <a:pt x="0" y="960"/>
                                <a:pt x="0" y="960"/>
                              </a:cubicBezTo>
                              <a:cubicBezTo>
                                <a:pt x="258" y="1023"/>
                                <a:pt x="604" y="1058"/>
                                <a:pt x="1033" y="991"/>
                              </a:cubicBezTo>
                              <a:cubicBezTo>
                                <a:pt x="1909" y="853"/>
                                <a:pt x="2359" y="1088"/>
                                <a:pt x="2529" y="1247"/>
                              </a:cubicBezTo>
                              <a:lnTo>
                                <a:pt x="2529" y="4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BCCD8" id="Freeform 10" o:spid="_x0000_s1026" style="position:absolute;margin-left:-51.4pt;margin-top:-183.45pt;width:632.15pt;height:283.45pt;z-index:-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2529,1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" path="m2529,400c515,,515,,515,,,,,,,,,960,,960,,960v258,63,604,98,1033,31c1909,853,2359,1088,2529,1247r,-847xe" fillcolor="#666 [3206]" stroked="f">
                <v:path arrowok="t" o:connecttype="custom" o:connectlocs="8028305,1154712;1634866,0;0,0;0,2771309;3279256,2860799;8028305,3599815;8028305,1154712" o:connectangles="0,0,0,0,0,0,0"/>
              </v:shape>
            </w:pict>
          </mc:Fallback>
        </mc:AlternateContent>
      </w:r>
      <w:r w:rsidRPr="00CE5C1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0FEC829C" wp14:editId="3FE3DD0E">
                <wp:simplePos x="0" y="0"/>
                <wp:positionH relativeFrom="column">
                  <wp:posOffset>-652780</wp:posOffset>
                </wp:positionH>
                <wp:positionV relativeFrom="paragraph">
                  <wp:posOffset>-2363470</wp:posOffset>
                </wp:positionV>
                <wp:extent cx="8028305" cy="2918460"/>
                <wp:effectExtent l="0" t="0" r="0" b="0"/>
                <wp:wrapNone/>
                <wp:docPr id="2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28305" cy="2918460"/>
                        </a:xfrm>
                        <a:custGeom>
                          <a:avLst/>
                          <a:gdLst>
                            <a:gd name="T0" fmla="*/ 2529 w 2529"/>
                            <a:gd name="T1" fmla="*/ 400 h 1011"/>
                            <a:gd name="T2" fmla="*/ 515 w 2529"/>
                            <a:gd name="T3" fmla="*/ 0 h 1011"/>
                            <a:gd name="T4" fmla="*/ 0 w 2529"/>
                            <a:gd name="T5" fmla="*/ 0 h 1011"/>
                            <a:gd name="T6" fmla="*/ 0 w 2529"/>
                            <a:gd name="T7" fmla="*/ 907 h 1011"/>
                            <a:gd name="T8" fmla="*/ 1065 w 2529"/>
                            <a:gd name="T9" fmla="*/ 897 h 1011"/>
                            <a:gd name="T10" fmla="*/ 2529 w 2529"/>
                            <a:gd name="T11" fmla="*/ 1011 h 1011"/>
                            <a:gd name="T12" fmla="*/ 2529 w 2529"/>
                            <a:gd name="T13" fmla="*/ 400 h 10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529" h="1011">
                              <a:moveTo>
                                <a:pt x="2529" y="400"/>
                              </a:moveTo>
                              <a:cubicBezTo>
                                <a:pt x="515" y="0"/>
                                <a:pt x="515" y="0"/>
                                <a:pt x="51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907"/>
                                <a:pt x="0" y="907"/>
                                <a:pt x="0" y="907"/>
                              </a:cubicBezTo>
                              <a:cubicBezTo>
                                <a:pt x="263" y="961"/>
                                <a:pt x="621" y="983"/>
                                <a:pt x="1065" y="897"/>
                              </a:cubicBezTo>
                              <a:cubicBezTo>
                                <a:pt x="1910" y="733"/>
                                <a:pt x="2335" y="885"/>
                                <a:pt x="2529" y="1011"/>
                              </a:cubicBezTo>
                              <a:lnTo>
                                <a:pt x="2529" y="4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AF5FC" id="Freeform 13" o:spid="_x0000_s1026" style="position:absolute;margin-left:-51.4pt;margin-top:-186.1pt;width:632.15pt;height:229.8pt;z-index:-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2529,1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" path="m2529,400c515,,515,,515,,,,,,,,,907,,907,,907v263,54,621,76,1065,-10c1910,733,2335,885,2529,1011r,-611xe" fillcolor="#333 [3205]" stroked="f">
                <v:path arrowok="t" o:connecttype="custom" o:connectlocs="8028305,1154682;1634866,0;0,0;0,2618243;3380840,2589375;8028305,2918460;8028305,1154682" o:connectangles="0,0,0,0,0,0,0"/>
              </v:shape>
            </w:pict>
          </mc:Fallback>
        </mc:AlternateContent>
      </w:r>
      <w:r w:rsidRPr="00CE5C1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6F589C60" wp14:editId="23A44106">
                <wp:simplePos x="0" y="0"/>
                <wp:positionH relativeFrom="column">
                  <wp:posOffset>-652780</wp:posOffset>
                </wp:positionH>
                <wp:positionV relativeFrom="paragraph">
                  <wp:posOffset>-2355959</wp:posOffset>
                </wp:positionV>
                <wp:extent cx="8028305" cy="3077845"/>
                <wp:effectExtent l="0" t="0" r="0" b="8255"/>
                <wp:wrapNone/>
                <wp:docPr id="3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28305" cy="3077845"/>
                        </a:xfrm>
                        <a:custGeom>
                          <a:avLst/>
                          <a:gdLst>
                            <a:gd name="T0" fmla="*/ 2529 w 2529"/>
                            <a:gd name="T1" fmla="*/ 400 h 1066"/>
                            <a:gd name="T2" fmla="*/ 515 w 2529"/>
                            <a:gd name="T3" fmla="*/ 0 h 1066"/>
                            <a:gd name="T4" fmla="*/ 0 w 2529"/>
                            <a:gd name="T5" fmla="*/ 0 h 1066"/>
                            <a:gd name="T6" fmla="*/ 0 w 2529"/>
                            <a:gd name="T7" fmla="*/ 884 h 1066"/>
                            <a:gd name="T8" fmla="*/ 1063 w 2529"/>
                            <a:gd name="T9" fmla="*/ 903 h 1066"/>
                            <a:gd name="T10" fmla="*/ 2529 w 2529"/>
                            <a:gd name="T11" fmla="*/ 1066 h 1066"/>
                            <a:gd name="T12" fmla="*/ 2529 w 2529"/>
                            <a:gd name="T13" fmla="*/ 400 h 10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529" h="1066">
                              <a:moveTo>
                                <a:pt x="2529" y="400"/>
                              </a:moveTo>
                              <a:cubicBezTo>
                                <a:pt x="515" y="0"/>
                                <a:pt x="515" y="0"/>
                                <a:pt x="51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84"/>
                                <a:pt x="0" y="884"/>
                                <a:pt x="0" y="884"/>
                              </a:cubicBezTo>
                              <a:cubicBezTo>
                                <a:pt x="262" y="947"/>
                                <a:pt x="618" y="980"/>
                                <a:pt x="1063" y="903"/>
                              </a:cubicBezTo>
                              <a:cubicBezTo>
                                <a:pt x="1923" y="755"/>
                                <a:pt x="2345" y="933"/>
                                <a:pt x="2529" y="1066"/>
                              </a:cubicBezTo>
                              <a:lnTo>
                                <a:pt x="2529" y="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874BC" id="Freeform 11" o:spid="_x0000_s1026" style="position:absolute;margin-left:-51.4pt;margin-top:-185.5pt;width:632.15pt;height:242.35pt;z-index:-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2529,1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" path="m2529,400c515,,515,,515,,,,,,,,,884,,884,,884v262,63,618,96,1063,19c1923,755,2345,933,2529,1066r,-666xe" stroked="f">
                <v:path arrowok="t" o:connecttype="custom" o:connectlocs="8028305,1154914;1634866,0;0,0;0,2552359;3374491,2607218;8028305,3077845;8028305,1154914" o:connectangles="0,0,0,0,0,0,0"/>
              </v:shape>
            </w:pict>
          </mc:Fallback>
        </mc:AlternateContent>
      </w:r>
      <w:r w:rsidRPr="006621A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F6ACFE9" wp14:editId="6F5F3BF9">
                <wp:simplePos x="0" y="0"/>
                <wp:positionH relativeFrom="column">
                  <wp:posOffset>-376029</wp:posOffset>
                </wp:positionH>
                <wp:positionV relativeFrom="paragraph">
                  <wp:posOffset>-403860</wp:posOffset>
                </wp:positionV>
                <wp:extent cx="4508500" cy="582295"/>
                <wp:effectExtent l="0" t="0" r="0" b="8255"/>
                <wp:wrapNone/>
                <wp:docPr id="27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0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AD9C67" w14:textId="33856507" w:rsidR="00977951" w:rsidRPr="006621AA" w:rsidRDefault="00977951" w:rsidP="00CE5C16">
                            <w:pPr>
                              <w:rPr>
                                <w:color w:val="FFFFFF"/>
                                <w:sz w:val="60"/>
                              </w:rPr>
                            </w:pPr>
                            <w:r>
                              <w:rPr>
                                <w:color w:val="FFFFFF"/>
                                <w:sz w:val="60"/>
                              </w:rPr>
                              <w:t>Process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6ACFE9"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26" type="#_x0000_t202" style="position:absolute;margin-left:-29.6pt;margin-top:-31.8pt;width:355pt;height:45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" filled="f" stroked="f">
                <v:textbox>
                  <w:txbxContent>
                    <w:p w14:paraId="63AD9C67" w14:textId="33856507" w:rsidR="00977951" w:rsidRPr="006621AA" w:rsidRDefault="00977951" w:rsidP="00CE5C16">
                      <w:pPr>
                        <w:rPr>
                          <w:color w:val="FFFFFF"/>
                          <w:sz w:val="60"/>
                        </w:rPr>
                      </w:pPr>
                      <w:r>
                        <w:rPr>
                          <w:color w:val="FFFFFF"/>
                          <w:sz w:val="60"/>
                        </w:rPr>
                        <w:t>Process report</w:t>
                      </w:r>
                    </w:p>
                  </w:txbxContent>
                </v:textbox>
              </v:shape>
            </w:pict>
          </mc:Fallback>
        </mc:AlternateContent>
      </w:r>
      <w:r w:rsidR="00A87BD2" w:rsidRPr="006621A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98EBE3B" wp14:editId="338CB386">
                <wp:simplePos x="0" y="0"/>
                <wp:positionH relativeFrom="column">
                  <wp:posOffset>4826635</wp:posOffset>
                </wp:positionH>
                <wp:positionV relativeFrom="paragraph">
                  <wp:posOffset>7768590</wp:posOffset>
                </wp:positionV>
                <wp:extent cx="2134870" cy="971550"/>
                <wp:effectExtent l="0" t="0" r="0" b="0"/>
                <wp:wrapNone/>
                <wp:docPr id="22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4870" cy="97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0164DB" w14:textId="77777777" w:rsidR="00977951" w:rsidRPr="006621AA" w:rsidRDefault="00977951" w:rsidP="00B70876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  <w:szCs w:val="6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68"/>
                              </w:rPr>
                              <w:t>Fontys ICT</w:t>
                            </w:r>
                          </w:p>
                          <w:p w14:paraId="73871799" w14:textId="77777777" w:rsidR="00977951" w:rsidRPr="006621AA" w:rsidRDefault="00977951" w:rsidP="00B70876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3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38"/>
                              </w:rPr>
                              <w:t>English stream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8EBE3B" id="Text Box 166" o:spid="_x0000_s1027" type="#_x0000_t202" style="position:absolute;margin-left:380.05pt;margin-top:611.7pt;width:168.1pt;height:7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pwzuwIAAMM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" filled="f" stroked="f">
                <v:textbox>
                  <w:txbxContent>
                    <w:p w14:paraId="7F0164DB" w14:textId="77777777" w:rsidR="00977951" w:rsidRPr="006621AA" w:rsidRDefault="00977951" w:rsidP="00B70876">
                      <w:pPr>
                        <w:jc w:val="center"/>
                        <w:rPr>
                          <w:color w:val="FFFFFF" w:themeColor="background1"/>
                          <w:sz w:val="48"/>
                          <w:szCs w:val="6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68"/>
                        </w:rPr>
                        <w:t>Fontys ICT</w:t>
                      </w:r>
                    </w:p>
                    <w:p w14:paraId="73871799" w14:textId="77777777" w:rsidR="00977951" w:rsidRPr="006621AA" w:rsidRDefault="00977951" w:rsidP="00B70876">
                      <w:pPr>
                        <w:jc w:val="center"/>
                        <w:rPr>
                          <w:color w:val="FFFFFF" w:themeColor="background1"/>
                          <w:sz w:val="28"/>
                          <w:szCs w:val="3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38"/>
                        </w:rPr>
                        <w:t>English stream</w:t>
                      </w:r>
                    </w:p>
                  </w:txbxContent>
                </v:textbox>
              </v:shape>
            </w:pict>
          </mc:Fallback>
        </mc:AlternateContent>
      </w:r>
    </w:p>
    <w:p w14:paraId="04B3F369" w14:textId="534FFBF1" w:rsidR="004A73BF" w:rsidRPr="006621AA" w:rsidRDefault="004A73BF" w:rsidP="00B70876">
      <w:pPr>
        <w:tabs>
          <w:tab w:val="left" w:pos="10260"/>
        </w:tabs>
      </w:pPr>
    </w:p>
    <w:p w14:paraId="068DA71D" w14:textId="77777777" w:rsidR="004A73BF" w:rsidRPr="006621AA" w:rsidRDefault="004A73BF" w:rsidP="00B70876">
      <w:pPr>
        <w:tabs>
          <w:tab w:val="left" w:pos="10260"/>
        </w:tabs>
      </w:pPr>
    </w:p>
    <w:p w14:paraId="0350BE35" w14:textId="77777777" w:rsidR="004A73BF" w:rsidRPr="006621AA" w:rsidRDefault="004A73BF" w:rsidP="00B70876">
      <w:pPr>
        <w:tabs>
          <w:tab w:val="left" w:pos="10260"/>
        </w:tabs>
      </w:pPr>
    </w:p>
    <w:p w14:paraId="4B9DB359" w14:textId="77777777" w:rsidR="004A73BF" w:rsidRPr="006621AA" w:rsidRDefault="004A73BF" w:rsidP="00B70876">
      <w:pPr>
        <w:tabs>
          <w:tab w:val="left" w:pos="10260"/>
        </w:tabs>
      </w:pPr>
    </w:p>
    <w:p w14:paraId="7BF62ABB" w14:textId="77777777" w:rsidR="004A73BF" w:rsidRPr="006621AA" w:rsidRDefault="004A73BF" w:rsidP="00B70876">
      <w:pPr>
        <w:tabs>
          <w:tab w:val="left" w:pos="10260"/>
        </w:tabs>
      </w:pPr>
    </w:p>
    <w:p w14:paraId="2DD25121" w14:textId="77777777" w:rsidR="004A73BF" w:rsidRPr="006621AA" w:rsidRDefault="004A73BF" w:rsidP="00B70876">
      <w:pPr>
        <w:tabs>
          <w:tab w:val="left" w:pos="10260"/>
        </w:tabs>
      </w:pPr>
    </w:p>
    <w:p w14:paraId="787F28F0" w14:textId="77777777" w:rsidR="004A73BF" w:rsidRPr="006621AA" w:rsidRDefault="004A73BF" w:rsidP="00B70876">
      <w:pPr>
        <w:tabs>
          <w:tab w:val="left" w:pos="10260"/>
        </w:tabs>
      </w:pPr>
    </w:p>
    <w:p w14:paraId="41528A1B" w14:textId="77777777" w:rsidR="004A73BF" w:rsidRPr="006621AA" w:rsidRDefault="004A73BF" w:rsidP="00B70876">
      <w:pPr>
        <w:tabs>
          <w:tab w:val="left" w:pos="10260"/>
        </w:tabs>
      </w:pPr>
    </w:p>
    <w:p w14:paraId="1688FEA9" w14:textId="77777777" w:rsidR="004A73BF" w:rsidRPr="006621AA" w:rsidRDefault="004A73BF" w:rsidP="00B70876">
      <w:pPr>
        <w:tabs>
          <w:tab w:val="left" w:pos="10260"/>
        </w:tabs>
      </w:pPr>
    </w:p>
    <w:p w14:paraId="209E4C7F" w14:textId="77777777" w:rsidR="004A73BF" w:rsidRPr="006621AA" w:rsidRDefault="004A73BF" w:rsidP="00B70876">
      <w:pPr>
        <w:tabs>
          <w:tab w:val="left" w:pos="10260"/>
        </w:tabs>
      </w:pPr>
    </w:p>
    <w:p w14:paraId="73E97954" w14:textId="77777777" w:rsidR="004A73BF" w:rsidRPr="006621AA" w:rsidRDefault="004A73BF" w:rsidP="00B70876">
      <w:pPr>
        <w:tabs>
          <w:tab w:val="left" w:pos="10260"/>
        </w:tabs>
      </w:pPr>
    </w:p>
    <w:p w14:paraId="5EE07982" w14:textId="77777777" w:rsidR="004A73BF" w:rsidRPr="006621AA" w:rsidRDefault="004A73BF" w:rsidP="00B70876">
      <w:pPr>
        <w:tabs>
          <w:tab w:val="left" w:pos="10260"/>
        </w:tabs>
      </w:pPr>
    </w:p>
    <w:p w14:paraId="64A262F1" w14:textId="77777777" w:rsidR="004A73BF" w:rsidRPr="006621AA" w:rsidRDefault="004A73BF" w:rsidP="00B70876">
      <w:pPr>
        <w:tabs>
          <w:tab w:val="left" w:pos="10260"/>
        </w:tabs>
      </w:pPr>
    </w:p>
    <w:p w14:paraId="44BA94E9" w14:textId="77777777" w:rsidR="004A73BF" w:rsidRPr="006621AA" w:rsidRDefault="004A73BF" w:rsidP="00B70876">
      <w:pPr>
        <w:tabs>
          <w:tab w:val="left" w:pos="10260"/>
        </w:tabs>
      </w:pPr>
    </w:p>
    <w:p w14:paraId="44EF94EC" w14:textId="77777777" w:rsidR="004A73BF" w:rsidRPr="006621AA" w:rsidRDefault="004A73BF" w:rsidP="00B70876">
      <w:pPr>
        <w:tabs>
          <w:tab w:val="left" w:pos="10260"/>
        </w:tabs>
      </w:pPr>
    </w:p>
    <w:p w14:paraId="3630F940" w14:textId="77777777" w:rsidR="004A73BF" w:rsidRPr="006621AA" w:rsidRDefault="004A73BF" w:rsidP="00B70876">
      <w:pPr>
        <w:tabs>
          <w:tab w:val="left" w:pos="10260"/>
        </w:tabs>
      </w:pPr>
    </w:p>
    <w:p w14:paraId="0FD6EC16" w14:textId="77777777" w:rsidR="004A73BF" w:rsidRPr="006621AA" w:rsidRDefault="004A73BF" w:rsidP="00B70876">
      <w:pPr>
        <w:tabs>
          <w:tab w:val="left" w:pos="10260"/>
        </w:tabs>
      </w:pPr>
    </w:p>
    <w:p w14:paraId="432BC7AE" w14:textId="77777777" w:rsidR="001C3E2F" w:rsidRPr="006621AA" w:rsidRDefault="001C3E2F" w:rsidP="00B70876">
      <w:pPr>
        <w:tabs>
          <w:tab w:val="left" w:pos="10260"/>
        </w:tabs>
      </w:pPr>
    </w:p>
    <w:p w14:paraId="01984731" w14:textId="77777777" w:rsidR="004A73BF" w:rsidRPr="006621AA" w:rsidRDefault="004A73BF" w:rsidP="00B70876">
      <w:pPr>
        <w:tabs>
          <w:tab w:val="left" w:pos="10260"/>
        </w:tabs>
      </w:pPr>
    </w:p>
    <w:p w14:paraId="49EFC245" w14:textId="77777777" w:rsidR="004A73BF" w:rsidRPr="006621AA" w:rsidRDefault="004A73BF" w:rsidP="00B70876">
      <w:pPr>
        <w:tabs>
          <w:tab w:val="left" w:pos="10260"/>
        </w:tabs>
      </w:pPr>
    </w:p>
    <w:p w14:paraId="0DFCB600" w14:textId="77777777" w:rsidR="004A73BF" w:rsidRPr="006621AA" w:rsidRDefault="004A73BF" w:rsidP="00B70876">
      <w:pPr>
        <w:tabs>
          <w:tab w:val="left" w:pos="10260"/>
        </w:tabs>
      </w:pPr>
    </w:p>
    <w:p w14:paraId="32DED047" w14:textId="77777777" w:rsidR="004A73BF" w:rsidRPr="006621AA" w:rsidRDefault="004A73BF" w:rsidP="00B70876">
      <w:pPr>
        <w:tabs>
          <w:tab w:val="left" w:pos="10260"/>
        </w:tabs>
      </w:pPr>
    </w:p>
    <w:p w14:paraId="28E90910" w14:textId="77777777" w:rsidR="00B70876" w:rsidRPr="006621AA" w:rsidRDefault="00B70876" w:rsidP="00B70876">
      <w:pPr>
        <w:tabs>
          <w:tab w:val="left" w:pos="10260"/>
        </w:tabs>
      </w:pPr>
    </w:p>
    <w:p w14:paraId="0F0D796A" w14:textId="77777777" w:rsidR="001351ED" w:rsidRPr="006621AA" w:rsidRDefault="001351ED" w:rsidP="001351ED">
      <w:pPr>
        <w:tabs>
          <w:tab w:val="left" w:pos="10260"/>
        </w:tabs>
      </w:pPr>
    </w:p>
    <w:p w14:paraId="12F79FBE" w14:textId="5D7BBFFD" w:rsidR="001351ED" w:rsidRPr="006621AA" w:rsidRDefault="00740CEE">
      <w:r w:rsidRPr="006621AA"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1653632" behindDoc="0" locked="0" layoutInCell="1" allowOverlap="1" wp14:anchorId="1764FE27" wp14:editId="37CFDD18">
                <wp:simplePos x="0" y="0"/>
                <wp:positionH relativeFrom="column">
                  <wp:posOffset>0</wp:posOffset>
                </wp:positionH>
                <wp:positionV relativeFrom="page">
                  <wp:posOffset>8162925</wp:posOffset>
                </wp:positionV>
                <wp:extent cx="4524375" cy="1600200"/>
                <wp:effectExtent l="0" t="0" r="9525" b="0"/>
                <wp:wrapNone/>
                <wp:docPr id="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358BC75" w14:textId="43B4146E" w:rsidR="00977951" w:rsidRPr="006621AA" w:rsidRDefault="00977951" w:rsidP="002238E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ProP</w:t>
                            </w:r>
                          </w:p>
                          <w:p w14:paraId="5E42CDBD" w14:textId="76FDEA48" w:rsidR="00977951" w:rsidRDefault="00977951" w:rsidP="00FD748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Group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  <w:t>: ProP-17</w:t>
                            </w:r>
                          </w:p>
                          <w:p w14:paraId="43DBA174" w14:textId="540F7C5F" w:rsidR="00977951" w:rsidRDefault="00977951" w:rsidP="00FD748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Date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  <w:t xml:space="preserve">: </w:t>
                            </w:r>
                          </w:p>
                          <w:p w14:paraId="4BA3C3CC" w14:textId="6B17AE02" w:rsidR="00977951" w:rsidRPr="006621AA" w:rsidRDefault="00977951" w:rsidP="00FD7487">
                            <w:pPr>
                              <w:rPr>
                                <w:rStyle w:val="sowc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Style w:val="sowc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Version : 0.1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64FE27" id="Text Box 4" o:spid="_x0000_s1028" type="#_x0000_t202" style="position:absolute;margin-left:0;margin-top:642.75pt;width:356.25pt;height:126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" filled="f" fillcolor="#fffffe" stroked="f" strokecolor="#212120" insetpen="t">
                <v:textbox inset="2.88pt,2.88pt,2.88pt,2.88pt">
                  <w:txbxContent>
                    <w:p w14:paraId="6358BC75" w14:textId="43B4146E" w:rsidR="00977951" w:rsidRPr="006621AA" w:rsidRDefault="00977951" w:rsidP="002238EA">
                      <w:pP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ProP</w:t>
                      </w:r>
                    </w:p>
                    <w:p w14:paraId="5E42CDBD" w14:textId="76FDEA48" w:rsidR="00977951" w:rsidRDefault="00977951" w:rsidP="00FD7487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Group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ab/>
                        <w:t>: ProP-17</w:t>
                      </w:r>
                    </w:p>
                    <w:p w14:paraId="43DBA174" w14:textId="540F7C5F" w:rsidR="00977951" w:rsidRDefault="00977951" w:rsidP="00FD7487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Date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ab/>
                        <w:t xml:space="preserve">: </w:t>
                      </w:r>
                    </w:p>
                    <w:p w14:paraId="4BA3C3CC" w14:textId="6B17AE02" w:rsidR="00977951" w:rsidRPr="006621AA" w:rsidRDefault="00977951" w:rsidP="00FD7487">
                      <w:pPr>
                        <w:rPr>
                          <w:rStyle w:val="sowc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Style w:val="sowc"/>
                          <w:b/>
                          <w:color w:val="FFFFFF" w:themeColor="background1"/>
                          <w:sz w:val="40"/>
                          <w:szCs w:val="40"/>
                        </w:rPr>
                        <w:t>Version : 0.1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E5C16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4FDB817A" wp14:editId="3C61AB26">
                <wp:simplePos x="0" y="0"/>
                <wp:positionH relativeFrom="column">
                  <wp:posOffset>-798830</wp:posOffset>
                </wp:positionH>
                <wp:positionV relativeFrom="paragraph">
                  <wp:posOffset>1276985</wp:posOffset>
                </wp:positionV>
                <wp:extent cx="8028305" cy="3961130"/>
                <wp:effectExtent l="0" t="0" r="0" b="127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8028305" cy="3961130"/>
                          <a:chOff x="0" y="0"/>
                          <a:chExt cx="8028305" cy="3961130"/>
                        </a:xfrm>
                      </wpg:grpSpPr>
                      <wps:wsp>
                        <wps:cNvPr id="14" name="Freeform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028305" cy="3961130"/>
                          </a:xfrm>
                          <a:custGeom>
                            <a:avLst/>
                            <a:gdLst>
                              <a:gd name="T0" fmla="*/ 2529 w 2529"/>
                              <a:gd name="T1" fmla="*/ 400 h 1247"/>
                              <a:gd name="T2" fmla="*/ 515 w 2529"/>
                              <a:gd name="T3" fmla="*/ 0 h 1247"/>
                              <a:gd name="T4" fmla="*/ 0 w 2529"/>
                              <a:gd name="T5" fmla="*/ 0 h 1247"/>
                              <a:gd name="T6" fmla="*/ 0 w 2529"/>
                              <a:gd name="T7" fmla="*/ 960 h 1247"/>
                              <a:gd name="T8" fmla="*/ 1033 w 2529"/>
                              <a:gd name="T9" fmla="*/ 991 h 1247"/>
                              <a:gd name="T10" fmla="*/ 2529 w 2529"/>
                              <a:gd name="T11" fmla="*/ 1247 h 1247"/>
                              <a:gd name="T12" fmla="*/ 2529 w 2529"/>
                              <a:gd name="T13" fmla="*/ 400 h 12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529" h="1247">
                                <a:moveTo>
                                  <a:pt x="2529" y="400"/>
                                </a:moveTo>
                                <a:cubicBezTo>
                                  <a:pt x="515" y="0"/>
                                  <a:pt x="515" y="0"/>
                                  <a:pt x="515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960"/>
                                  <a:pt x="0" y="960"/>
                                  <a:pt x="0" y="960"/>
                                </a:cubicBezTo>
                                <a:cubicBezTo>
                                  <a:pt x="258" y="1023"/>
                                  <a:pt x="604" y="1058"/>
                                  <a:pt x="1033" y="991"/>
                                </a:cubicBezTo>
                                <a:cubicBezTo>
                                  <a:pt x="1909" y="853"/>
                                  <a:pt x="2359" y="1088"/>
                                  <a:pt x="2529" y="1247"/>
                                </a:cubicBezTo>
                                <a:lnTo>
                                  <a:pt x="2529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028305" cy="3386455"/>
                          </a:xfrm>
                          <a:custGeom>
                            <a:avLst/>
                            <a:gdLst>
                              <a:gd name="T0" fmla="*/ 2529 w 2529"/>
                              <a:gd name="T1" fmla="*/ 400 h 1066"/>
                              <a:gd name="T2" fmla="*/ 515 w 2529"/>
                              <a:gd name="T3" fmla="*/ 0 h 1066"/>
                              <a:gd name="T4" fmla="*/ 0 w 2529"/>
                              <a:gd name="T5" fmla="*/ 0 h 1066"/>
                              <a:gd name="T6" fmla="*/ 0 w 2529"/>
                              <a:gd name="T7" fmla="*/ 884 h 1066"/>
                              <a:gd name="T8" fmla="*/ 1063 w 2529"/>
                              <a:gd name="T9" fmla="*/ 903 h 1066"/>
                              <a:gd name="T10" fmla="*/ 2529 w 2529"/>
                              <a:gd name="T11" fmla="*/ 1066 h 1066"/>
                              <a:gd name="T12" fmla="*/ 2529 w 2529"/>
                              <a:gd name="T13" fmla="*/ 400 h 10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529" h="1066">
                                <a:moveTo>
                                  <a:pt x="2529" y="400"/>
                                </a:moveTo>
                                <a:cubicBezTo>
                                  <a:pt x="515" y="0"/>
                                  <a:pt x="515" y="0"/>
                                  <a:pt x="515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884"/>
                                  <a:pt x="0" y="884"/>
                                  <a:pt x="0" y="884"/>
                                </a:cubicBezTo>
                                <a:cubicBezTo>
                                  <a:pt x="262" y="947"/>
                                  <a:pt x="618" y="980"/>
                                  <a:pt x="1063" y="903"/>
                                </a:cubicBezTo>
                                <a:cubicBezTo>
                                  <a:pt x="1923" y="755"/>
                                  <a:pt x="2345" y="933"/>
                                  <a:pt x="2529" y="1066"/>
                                </a:cubicBezTo>
                                <a:lnTo>
                                  <a:pt x="2529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028305" cy="3211830"/>
                          </a:xfrm>
                          <a:custGeom>
                            <a:avLst/>
                            <a:gdLst>
                              <a:gd name="T0" fmla="*/ 2529 w 2529"/>
                              <a:gd name="T1" fmla="*/ 400 h 1011"/>
                              <a:gd name="T2" fmla="*/ 515 w 2529"/>
                              <a:gd name="T3" fmla="*/ 0 h 1011"/>
                              <a:gd name="T4" fmla="*/ 0 w 2529"/>
                              <a:gd name="T5" fmla="*/ 0 h 1011"/>
                              <a:gd name="T6" fmla="*/ 0 w 2529"/>
                              <a:gd name="T7" fmla="*/ 907 h 1011"/>
                              <a:gd name="T8" fmla="*/ 1065 w 2529"/>
                              <a:gd name="T9" fmla="*/ 897 h 1011"/>
                              <a:gd name="T10" fmla="*/ 2529 w 2529"/>
                              <a:gd name="T11" fmla="*/ 1011 h 1011"/>
                              <a:gd name="T12" fmla="*/ 2529 w 2529"/>
                              <a:gd name="T13" fmla="*/ 400 h 10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529" h="1011">
                                <a:moveTo>
                                  <a:pt x="2529" y="400"/>
                                </a:moveTo>
                                <a:cubicBezTo>
                                  <a:pt x="515" y="0"/>
                                  <a:pt x="515" y="0"/>
                                  <a:pt x="515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907"/>
                                  <a:pt x="0" y="907"/>
                                  <a:pt x="0" y="907"/>
                                </a:cubicBezTo>
                                <a:cubicBezTo>
                                  <a:pt x="263" y="961"/>
                                  <a:pt x="621" y="983"/>
                                  <a:pt x="1065" y="897"/>
                                </a:cubicBezTo>
                                <a:cubicBezTo>
                                  <a:pt x="1910" y="733"/>
                                  <a:pt x="2335" y="885"/>
                                  <a:pt x="2529" y="1011"/>
                                </a:cubicBezTo>
                                <a:lnTo>
                                  <a:pt x="2529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028305" cy="2830195"/>
                          </a:xfrm>
                          <a:custGeom>
                            <a:avLst/>
                            <a:gdLst>
                              <a:gd name="T0" fmla="*/ 2529 w 2529"/>
                              <a:gd name="T1" fmla="*/ 0 h 891"/>
                              <a:gd name="T2" fmla="*/ 0 w 2529"/>
                              <a:gd name="T3" fmla="*/ 0 h 891"/>
                              <a:gd name="T4" fmla="*/ 0 w 2529"/>
                              <a:gd name="T5" fmla="*/ 824 h 891"/>
                              <a:gd name="T6" fmla="*/ 1146 w 2529"/>
                              <a:gd name="T7" fmla="*/ 789 h 891"/>
                              <a:gd name="T8" fmla="*/ 2529 w 2529"/>
                              <a:gd name="T9" fmla="*/ 833 h 891"/>
                              <a:gd name="T10" fmla="*/ 2529 w 2529"/>
                              <a:gd name="T11" fmla="*/ 0 h 8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29" h="891">
                                <a:moveTo>
                                  <a:pt x="2529" y="0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824"/>
                                  <a:pt x="0" y="824"/>
                                  <a:pt x="0" y="824"/>
                                </a:cubicBezTo>
                                <a:cubicBezTo>
                                  <a:pt x="267" y="877"/>
                                  <a:pt x="631" y="891"/>
                                  <a:pt x="1146" y="789"/>
                                </a:cubicBezTo>
                                <a:cubicBezTo>
                                  <a:pt x="1904" y="640"/>
                                  <a:pt x="2321" y="731"/>
                                  <a:pt x="2529" y="833"/>
                                </a:cubicBezTo>
                                <a:lnTo>
                                  <a:pt x="2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21AF32" id="Group 16" o:spid="_x0000_s1026" style="position:absolute;margin-left:-62.9pt;margin-top:100.55pt;width:632.15pt;height:311.9pt;rotation:180;z-index:-251659776" coordsize="80283,39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">
                <v:shape id="Freeform 10" o:spid="_x0000_s1027" style="position:absolute;width:80283;height:39611;visibility:visible;mso-wrap-style:square;v-text-anchor:top" coordsize="2529,1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" path="m2529,400c515,,515,,515,,,,,,,,,960,,960,,960v258,63,604,98,1033,31c1909,853,2359,1088,2529,1247r,-847xe" fillcolor="#666 [3206]" stroked="f">
                  <v:path arrowok="t" o:connecttype="custom" o:connectlocs="8028305,1270611;1634866,0;0,0;0,3049467;3279256,3147939;8028305,3961130;8028305,1270611" o:connectangles="0,0,0,0,0,0,0"/>
                </v:shape>
                <v:shape id="Freeform 11" o:spid="_x0000_s1028" style="position:absolute;width:80283;height:33864;visibility:visible;mso-wrap-style:square;v-text-anchor:top" coordsize="2529,1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" path="m2529,400c515,,515,,515,,,,,,,,,884,,884,,884v262,63,618,96,1063,19c1923,755,2345,933,2529,1066r,-666xe" stroked="f">
                  <v:path arrowok="t" o:connecttype="custom" o:connectlocs="8028305,1270715;1634866,0;0,0;0,2808280;3374491,2868639;8028305,3386455;8028305,1270715" o:connectangles="0,0,0,0,0,0,0"/>
                </v:shape>
                <v:shape id="Freeform 13" o:spid="_x0000_s1029" style="position:absolute;width:80283;height:32118;visibility:visible;mso-wrap-style:square;v-text-anchor:top" coordsize="2529,1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" path="m2529,400c515,,515,,515,,,,,,,,,907,,907,,907v263,54,621,76,1065,-10c1910,733,2335,885,2529,1011r,-611xe" fillcolor="#333 [3205]" stroked="f">
                  <v:path arrowok="t" o:connecttype="custom" o:connectlocs="8028305,1270754;1634866,0;0,0;0,2881434;3380840,2849665;8028305,3211830;8028305,1270754" o:connectangles="0,0,0,0,0,0,0"/>
                </v:shape>
                <v:shape id="Freeform 14" o:spid="_x0000_s1030" style="position:absolute;width:80283;height:28301;visibility:visible;mso-wrap-style:square;v-text-anchor:top" coordsize="2529,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" path="m2529,c,,,,,,,824,,824,,824v267,53,631,67,1146,-35c1904,640,2321,731,2529,833l2529,xe" fillcolor="#216daf [3204]" stroked="f">
                  <v:path arrowok="t" o:connecttype="custom" o:connectlocs="8028305,0;0,0;0,2617375;3637975,2506200;8028305,2645962;8028305,0" o:connectangles="0,0,0,0,0,0"/>
                </v:shape>
              </v:group>
            </w:pict>
          </mc:Fallback>
        </mc:AlternateContent>
      </w:r>
      <w:r w:rsidR="001351ED" w:rsidRPr="006621AA">
        <w:br w:type="page"/>
      </w:r>
    </w:p>
    <w:p w14:paraId="40B7F365" w14:textId="39C15557" w:rsidR="00B70876" w:rsidRDefault="00B70876" w:rsidP="001351ED">
      <w:pPr>
        <w:tabs>
          <w:tab w:val="left" w:pos="10260"/>
        </w:tabs>
        <w:jc w:val="center"/>
        <w:rPr>
          <w:b/>
          <w:bCs/>
          <w:color w:val="333333" w:themeColor="accent2"/>
          <w:kern w:val="32"/>
          <w:sz w:val="36"/>
        </w:rPr>
      </w:pPr>
      <w:r w:rsidRPr="006621AA">
        <w:rPr>
          <w:b/>
          <w:bCs/>
          <w:color w:val="333333" w:themeColor="accent2"/>
          <w:kern w:val="32"/>
          <w:sz w:val="36"/>
        </w:rPr>
        <w:lastRenderedPageBreak/>
        <w:t>TABLE OF CONTENTS</w:t>
      </w:r>
    </w:p>
    <w:p w14:paraId="173ECF9B" w14:textId="5708EC47" w:rsidR="008602DE" w:rsidRDefault="00A77982">
      <w:pPr>
        <w:pStyle w:val="TOC1"/>
        <w:tabs>
          <w:tab w:val="left" w:pos="48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b/>
          <w:bCs/>
          <w:color w:val="333333" w:themeColor="accent2"/>
          <w:kern w:val="32"/>
          <w:sz w:val="36"/>
        </w:rPr>
        <w:fldChar w:fldCharType="begin"/>
      </w:r>
      <w:r>
        <w:rPr>
          <w:b/>
          <w:bCs/>
          <w:color w:val="333333" w:themeColor="accent2"/>
          <w:kern w:val="32"/>
          <w:sz w:val="36"/>
        </w:rPr>
        <w:instrText xml:space="preserve"> TOC \h \z \t "Heading 1;2;Heading 3;4;My Head title;1;My subhead;1;Title;1;Header222222222;3" </w:instrText>
      </w:r>
      <w:r>
        <w:rPr>
          <w:b/>
          <w:bCs/>
          <w:color w:val="333333" w:themeColor="accent2"/>
          <w:kern w:val="32"/>
          <w:sz w:val="36"/>
        </w:rPr>
        <w:fldChar w:fldCharType="separate"/>
      </w:r>
      <w:hyperlink w:anchor="_Toc870887" w:history="1">
        <w:r w:rsidR="008602DE" w:rsidRPr="00430A1F">
          <w:rPr>
            <w:rStyle w:val="Hyperlink"/>
            <w:noProof/>
          </w:rPr>
          <w:t>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Global work division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_Toc870887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5</w:t>
        </w:r>
        <w:r w:rsidR="008602DE">
          <w:rPr>
            <w:noProof/>
            <w:webHidden/>
          </w:rPr>
          <w:fldChar w:fldCharType="end"/>
        </w:r>
      </w:hyperlink>
    </w:p>
    <w:p w14:paraId="5FAF3A68" w14:textId="6FA6CB74" w:rsidR="008602DE" w:rsidRDefault="009D5E61">
      <w:pPr>
        <w:pStyle w:val="TOC1"/>
        <w:tabs>
          <w:tab w:val="left" w:pos="48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888" w:history="1">
        <w:r w:rsidR="008602DE" w:rsidRPr="00430A1F">
          <w:rPr>
            <w:rStyle w:val="Hyperlink"/>
            <w:noProof/>
          </w:rPr>
          <w:t>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_Toc870888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6</w:t>
        </w:r>
        <w:r w:rsidR="008602DE">
          <w:rPr>
            <w:noProof/>
            <w:webHidden/>
          </w:rPr>
          <w:fldChar w:fldCharType="end"/>
        </w:r>
      </w:hyperlink>
    </w:p>
    <w:p w14:paraId="6060A476" w14:textId="3650EF16" w:rsidR="008602DE" w:rsidRDefault="009D5E61">
      <w:pPr>
        <w:pStyle w:val="TOC2"/>
        <w:tabs>
          <w:tab w:val="left" w:pos="88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889" w:history="1">
        <w:r w:rsidR="008602DE" w:rsidRPr="00430A1F">
          <w:rPr>
            <w:rStyle w:val="Hyperlink"/>
            <w:noProof/>
          </w:rPr>
          <w:t>2.1.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 1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_Toc870889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6</w:t>
        </w:r>
        <w:r w:rsidR="008602DE">
          <w:rPr>
            <w:noProof/>
            <w:webHidden/>
          </w:rPr>
          <w:fldChar w:fldCharType="end"/>
        </w:r>
      </w:hyperlink>
    </w:p>
    <w:p w14:paraId="7692264B" w14:textId="08C6C040" w:rsidR="008602DE" w:rsidRDefault="009D5E61">
      <w:pPr>
        <w:pStyle w:val="TOC3"/>
        <w:tabs>
          <w:tab w:val="left" w:pos="132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890" w:history="1">
        <w:r w:rsidR="008602DE" w:rsidRPr="00430A1F">
          <w:rPr>
            <w:rStyle w:val="Hyperlink"/>
            <w:noProof/>
          </w:rPr>
          <w:t>2.1.1.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Minutes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_Toc870890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6</w:t>
        </w:r>
        <w:r w:rsidR="008602DE">
          <w:rPr>
            <w:noProof/>
            <w:webHidden/>
          </w:rPr>
          <w:fldChar w:fldCharType="end"/>
        </w:r>
      </w:hyperlink>
    </w:p>
    <w:p w14:paraId="5FD40CDF" w14:textId="2046DC0A" w:rsidR="008602DE" w:rsidRDefault="009D5E61">
      <w:pPr>
        <w:pStyle w:val="TOC3"/>
        <w:tabs>
          <w:tab w:val="left" w:pos="132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891" w:history="1">
        <w:r w:rsidR="008602DE" w:rsidRPr="00430A1F">
          <w:rPr>
            <w:rStyle w:val="Hyperlink"/>
            <w:noProof/>
          </w:rPr>
          <w:t>2.1.2.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Who did what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_Toc870891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6</w:t>
        </w:r>
        <w:r w:rsidR="008602DE">
          <w:rPr>
            <w:noProof/>
            <w:webHidden/>
          </w:rPr>
          <w:fldChar w:fldCharType="end"/>
        </w:r>
      </w:hyperlink>
    </w:p>
    <w:p w14:paraId="64FEAA24" w14:textId="58897372" w:rsidR="008602DE" w:rsidRDefault="009D5E61">
      <w:pPr>
        <w:pStyle w:val="TOC2"/>
        <w:tabs>
          <w:tab w:val="left" w:pos="88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892" w:history="1">
        <w:r w:rsidR="008602DE" w:rsidRPr="00430A1F">
          <w:rPr>
            <w:rStyle w:val="Hyperlink"/>
            <w:noProof/>
          </w:rPr>
          <w:t>2.2.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 2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_Toc870892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6</w:t>
        </w:r>
        <w:r w:rsidR="008602DE">
          <w:rPr>
            <w:noProof/>
            <w:webHidden/>
          </w:rPr>
          <w:fldChar w:fldCharType="end"/>
        </w:r>
      </w:hyperlink>
    </w:p>
    <w:p w14:paraId="18D20CD5" w14:textId="308AB590" w:rsidR="008602DE" w:rsidRDefault="009D5E61">
      <w:pPr>
        <w:pStyle w:val="TOC3"/>
        <w:tabs>
          <w:tab w:val="left" w:pos="132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893" w:history="1">
        <w:r w:rsidR="008602DE" w:rsidRPr="00430A1F">
          <w:rPr>
            <w:rStyle w:val="Hyperlink"/>
            <w:noProof/>
          </w:rPr>
          <w:t>2.2.1.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Minutes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_Toc870893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6</w:t>
        </w:r>
        <w:r w:rsidR="008602DE">
          <w:rPr>
            <w:noProof/>
            <w:webHidden/>
          </w:rPr>
          <w:fldChar w:fldCharType="end"/>
        </w:r>
      </w:hyperlink>
    </w:p>
    <w:p w14:paraId="4D43147B" w14:textId="21A885E5" w:rsidR="008602DE" w:rsidRDefault="009D5E61">
      <w:pPr>
        <w:pStyle w:val="TOC3"/>
        <w:tabs>
          <w:tab w:val="left" w:pos="132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894" w:history="1">
        <w:r w:rsidR="008602DE" w:rsidRPr="00430A1F">
          <w:rPr>
            <w:rStyle w:val="Hyperlink"/>
            <w:noProof/>
          </w:rPr>
          <w:t>2.2.2.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Who did what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_Toc870894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6</w:t>
        </w:r>
        <w:r w:rsidR="008602DE">
          <w:rPr>
            <w:noProof/>
            <w:webHidden/>
          </w:rPr>
          <w:fldChar w:fldCharType="end"/>
        </w:r>
      </w:hyperlink>
    </w:p>
    <w:p w14:paraId="21758901" w14:textId="0B3FB12C" w:rsidR="008602DE" w:rsidRDefault="009D5E61">
      <w:pPr>
        <w:pStyle w:val="TOC2"/>
        <w:tabs>
          <w:tab w:val="left" w:pos="88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895" w:history="1">
        <w:r w:rsidR="008602DE" w:rsidRPr="00430A1F">
          <w:rPr>
            <w:rStyle w:val="Hyperlink"/>
            <w:noProof/>
          </w:rPr>
          <w:t>2.3.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 3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_Toc870895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6</w:t>
        </w:r>
        <w:r w:rsidR="008602DE">
          <w:rPr>
            <w:noProof/>
            <w:webHidden/>
          </w:rPr>
          <w:fldChar w:fldCharType="end"/>
        </w:r>
      </w:hyperlink>
    </w:p>
    <w:p w14:paraId="3515A86E" w14:textId="3847F4A9" w:rsidR="008602DE" w:rsidRDefault="009D5E61">
      <w:pPr>
        <w:pStyle w:val="TOC3"/>
        <w:tabs>
          <w:tab w:val="left" w:pos="132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896" w:history="1">
        <w:r w:rsidR="008602DE" w:rsidRPr="00430A1F">
          <w:rPr>
            <w:rStyle w:val="Hyperlink"/>
            <w:noProof/>
          </w:rPr>
          <w:t>2.3.1.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Minutes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_Toc870896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6</w:t>
        </w:r>
        <w:r w:rsidR="008602DE">
          <w:rPr>
            <w:noProof/>
            <w:webHidden/>
          </w:rPr>
          <w:fldChar w:fldCharType="end"/>
        </w:r>
      </w:hyperlink>
    </w:p>
    <w:p w14:paraId="1AEB5F3A" w14:textId="7CEBCBFC" w:rsidR="008602DE" w:rsidRDefault="009D5E61">
      <w:pPr>
        <w:pStyle w:val="TOC3"/>
        <w:tabs>
          <w:tab w:val="left" w:pos="132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897" w:history="1">
        <w:r w:rsidR="008602DE" w:rsidRPr="00430A1F">
          <w:rPr>
            <w:rStyle w:val="Hyperlink"/>
            <w:noProof/>
          </w:rPr>
          <w:t>2.3.2.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Who did what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_Toc870897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6</w:t>
        </w:r>
        <w:r w:rsidR="008602DE">
          <w:rPr>
            <w:noProof/>
            <w:webHidden/>
          </w:rPr>
          <w:fldChar w:fldCharType="end"/>
        </w:r>
      </w:hyperlink>
    </w:p>
    <w:p w14:paraId="52B0F0B0" w14:textId="23DB9984" w:rsidR="008602DE" w:rsidRDefault="009D5E61">
      <w:pPr>
        <w:pStyle w:val="TOC2"/>
        <w:tabs>
          <w:tab w:val="left" w:pos="88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898" w:history="1">
        <w:r w:rsidR="008602DE" w:rsidRPr="00430A1F">
          <w:rPr>
            <w:rStyle w:val="Hyperlink"/>
            <w:noProof/>
          </w:rPr>
          <w:t>2.4.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 4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_Toc870898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6</w:t>
        </w:r>
        <w:r w:rsidR="008602DE">
          <w:rPr>
            <w:noProof/>
            <w:webHidden/>
          </w:rPr>
          <w:fldChar w:fldCharType="end"/>
        </w:r>
      </w:hyperlink>
    </w:p>
    <w:p w14:paraId="690E67C0" w14:textId="3B54A68A" w:rsidR="008602DE" w:rsidRDefault="009D5E61">
      <w:pPr>
        <w:pStyle w:val="TOC3"/>
        <w:tabs>
          <w:tab w:val="left" w:pos="132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899" w:history="1">
        <w:r w:rsidR="008602DE" w:rsidRPr="00430A1F">
          <w:rPr>
            <w:rStyle w:val="Hyperlink"/>
            <w:noProof/>
          </w:rPr>
          <w:t>2.4.1.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Minutes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_Toc870899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6</w:t>
        </w:r>
        <w:r w:rsidR="008602DE">
          <w:rPr>
            <w:noProof/>
            <w:webHidden/>
          </w:rPr>
          <w:fldChar w:fldCharType="end"/>
        </w:r>
      </w:hyperlink>
    </w:p>
    <w:p w14:paraId="68AF2C74" w14:textId="5FBBF420" w:rsidR="008602DE" w:rsidRDefault="009D5E61">
      <w:pPr>
        <w:pStyle w:val="TOC3"/>
        <w:tabs>
          <w:tab w:val="left" w:pos="132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00" w:history="1">
        <w:r w:rsidR="008602DE" w:rsidRPr="00430A1F">
          <w:rPr>
            <w:rStyle w:val="Hyperlink"/>
            <w:noProof/>
          </w:rPr>
          <w:t>2.4.2.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Who did what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_Toc870900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6</w:t>
        </w:r>
        <w:r w:rsidR="008602DE">
          <w:rPr>
            <w:noProof/>
            <w:webHidden/>
          </w:rPr>
          <w:fldChar w:fldCharType="end"/>
        </w:r>
      </w:hyperlink>
    </w:p>
    <w:p w14:paraId="23495A13" w14:textId="0BC448FD" w:rsidR="008602DE" w:rsidRDefault="009D5E61">
      <w:pPr>
        <w:pStyle w:val="TOC2"/>
        <w:tabs>
          <w:tab w:val="left" w:pos="88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01" w:history="1">
        <w:r w:rsidR="008602DE" w:rsidRPr="00430A1F">
          <w:rPr>
            <w:rStyle w:val="Hyperlink"/>
            <w:noProof/>
          </w:rPr>
          <w:t>2.5.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 5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_Toc870901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6</w:t>
        </w:r>
        <w:r w:rsidR="008602DE">
          <w:rPr>
            <w:noProof/>
            <w:webHidden/>
          </w:rPr>
          <w:fldChar w:fldCharType="end"/>
        </w:r>
      </w:hyperlink>
    </w:p>
    <w:p w14:paraId="50114F03" w14:textId="5DFA39AB" w:rsidR="008602DE" w:rsidRDefault="009D5E61">
      <w:pPr>
        <w:pStyle w:val="TOC3"/>
        <w:tabs>
          <w:tab w:val="left" w:pos="132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02" w:history="1">
        <w:r w:rsidR="008602DE" w:rsidRPr="00430A1F">
          <w:rPr>
            <w:rStyle w:val="Hyperlink"/>
            <w:noProof/>
          </w:rPr>
          <w:t>2.5.1.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Minutes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_Toc870902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6</w:t>
        </w:r>
        <w:r w:rsidR="008602DE">
          <w:rPr>
            <w:noProof/>
            <w:webHidden/>
          </w:rPr>
          <w:fldChar w:fldCharType="end"/>
        </w:r>
      </w:hyperlink>
    </w:p>
    <w:p w14:paraId="43110433" w14:textId="3F8CECE9" w:rsidR="008602DE" w:rsidRDefault="009D5E61">
      <w:pPr>
        <w:pStyle w:val="TOC3"/>
        <w:tabs>
          <w:tab w:val="left" w:pos="132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03" w:history="1">
        <w:r w:rsidR="008602DE" w:rsidRPr="00430A1F">
          <w:rPr>
            <w:rStyle w:val="Hyperlink"/>
            <w:noProof/>
          </w:rPr>
          <w:t>2.5.2.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Who did what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_Toc870903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6</w:t>
        </w:r>
        <w:r w:rsidR="008602DE">
          <w:rPr>
            <w:noProof/>
            <w:webHidden/>
          </w:rPr>
          <w:fldChar w:fldCharType="end"/>
        </w:r>
      </w:hyperlink>
    </w:p>
    <w:p w14:paraId="7EDAF7C2" w14:textId="188F4E68" w:rsidR="008602DE" w:rsidRDefault="009D5E61">
      <w:pPr>
        <w:pStyle w:val="TOC2"/>
        <w:tabs>
          <w:tab w:val="left" w:pos="88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04" w:history="1">
        <w:r w:rsidR="008602DE" w:rsidRPr="00430A1F">
          <w:rPr>
            <w:rStyle w:val="Hyperlink"/>
            <w:noProof/>
          </w:rPr>
          <w:t>2.6.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 6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_Toc870904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6</w:t>
        </w:r>
        <w:r w:rsidR="008602DE">
          <w:rPr>
            <w:noProof/>
            <w:webHidden/>
          </w:rPr>
          <w:fldChar w:fldCharType="end"/>
        </w:r>
      </w:hyperlink>
    </w:p>
    <w:p w14:paraId="315FC883" w14:textId="72DC8424" w:rsidR="008602DE" w:rsidRDefault="009D5E61">
      <w:pPr>
        <w:pStyle w:val="TOC3"/>
        <w:tabs>
          <w:tab w:val="left" w:pos="132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05" w:history="1">
        <w:r w:rsidR="008602DE" w:rsidRPr="00430A1F">
          <w:rPr>
            <w:rStyle w:val="Hyperlink"/>
            <w:noProof/>
          </w:rPr>
          <w:t>2.6.1.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Minutes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_Toc870905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6</w:t>
        </w:r>
        <w:r w:rsidR="008602DE">
          <w:rPr>
            <w:noProof/>
            <w:webHidden/>
          </w:rPr>
          <w:fldChar w:fldCharType="end"/>
        </w:r>
      </w:hyperlink>
    </w:p>
    <w:p w14:paraId="429C06F5" w14:textId="20C41A4A" w:rsidR="008602DE" w:rsidRDefault="009D5E61">
      <w:pPr>
        <w:pStyle w:val="TOC3"/>
        <w:tabs>
          <w:tab w:val="left" w:pos="132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06" w:history="1">
        <w:r w:rsidR="008602DE" w:rsidRPr="00430A1F">
          <w:rPr>
            <w:rStyle w:val="Hyperlink"/>
            <w:noProof/>
          </w:rPr>
          <w:t>2.6.2.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Who did what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_Toc870906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6</w:t>
        </w:r>
        <w:r w:rsidR="008602DE">
          <w:rPr>
            <w:noProof/>
            <w:webHidden/>
          </w:rPr>
          <w:fldChar w:fldCharType="end"/>
        </w:r>
      </w:hyperlink>
    </w:p>
    <w:p w14:paraId="76C3B5C6" w14:textId="65076303" w:rsidR="008602DE" w:rsidRDefault="009D5E61">
      <w:pPr>
        <w:pStyle w:val="TOC2"/>
        <w:tabs>
          <w:tab w:val="left" w:pos="88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07" w:history="1">
        <w:r w:rsidR="008602DE" w:rsidRPr="00430A1F">
          <w:rPr>
            <w:rStyle w:val="Hyperlink"/>
            <w:noProof/>
          </w:rPr>
          <w:t>2.7.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 7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_Toc870907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6</w:t>
        </w:r>
        <w:r w:rsidR="008602DE">
          <w:rPr>
            <w:noProof/>
            <w:webHidden/>
          </w:rPr>
          <w:fldChar w:fldCharType="end"/>
        </w:r>
      </w:hyperlink>
    </w:p>
    <w:p w14:paraId="4D2165CA" w14:textId="0C4AB1F9" w:rsidR="008602DE" w:rsidRDefault="009D5E61">
      <w:pPr>
        <w:pStyle w:val="TOC3"/>
        <w:tabs>
          <w:tab w:val="left" w:pos="132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08" w:history="1">
        <w:r w:rsidR="008602DE" w:rsidRPr="00430A1F">
          <w:rPr>
            <w:rStyle w:val="Hyperlink"/>
            <w:noProof/>
          </w:rPr>
          <w:t>2.7.1.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Minutes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_Toc870908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6</w:t>
        </w:r>
        <w:r w:rsidR="008602DE">
          <w:rPr>
            <w:noProof/>
            <w:webHidden/>
          </w:rPr>
          <w:fldChar w:fldCharType="end"/>
        </w:r>
      </w:hyperlink>
    </w:p>
    <w:p w14:paraId="154ACFC6" w14:textId="433F5113" w:rsidR="008602DE" w:rsidRDefault="009D5E61">
      <w:pPr>
        <w:pStyle w:val="TOC3"/>
        <w:tabs>
          <w:tab w:val="left" w:pos="132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09" w:history="1">
        <w:r w:rsidR="008602DE" w:rsidRPr="00430A1F">
          <w:rPr>
            <w:rStyle w:val="Hyperlink"/>
            <w:noProof/>
          </w:rPr>
          <w:t>2.7.2.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Who did what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_Toc870909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6</w:t>
        </w:r>
        <w:r w:rsidR="008602DE">
          <w:rPr>
            <w:noProof/>
            <w:webHidden/>
          </w:rPr>
          <w:fldChar w:fldCharType="end"/>
        </w:r>
      </w:hyperlink>
    </w:p>
    <w:p w14:paraId="7211AD27" w14:textId="3DAFFA80" w:rsidR="008602DE" w:rsidRDefault="009D5E61">
      <w:pPr>
        <w:pStyle w:val="TOC2"/>
        <w:tabs>
          <w:tab w:val="left" w:pos="88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10" w:history="1">
        <w:r w:rsidR="008602DE" w:rsidRPr="00430A1F">
          <w:rPr>
            <w:rStyle w:val="Hyperlink"/>
            <w:noProof/>
          </w:rPr>
          <w:t>2.8.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 8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_Toc870910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7</w:t>
        </w:r>
        <w:r w:rsidR="008602DE">
          <w:rPr>
            <w:noProof/>
            <w:webHidden/>
          </w:rPr>
          <w:fldChar w:fldCharType="end"/>
        </w:r>
      </w:hyperlink>
    </w:p>
    <w:p w14:paraId="2B2CA349" w14:textId="1582261C" w:rsidR="008602DE" w:rsidRDefault="009D5E61">
      <w:pPr>
        <w:pStyle w:val="TOC3"/>
        <w:tabs>
          <w:tab w:val="left" w:pos="132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11" w:history="1">
        <w:r w:rsidR="008602DE" w:rsidRPr="00430A1F">
          <w:rPr>
            <w:rStyle w:val="Hyperlink"/>
            <w:noProof/>
          </w:rPr>
          <w:t>2.8.1.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Minutes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_Toc870911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7</w:t>
        </w:r>
        <w:r w:rsidR="008602DE">
          <w:rPr>
            <w:noProof/>
            <w:webHidden/>
          </w:rPr>
          <w:fldChar w:fldCharType="end"/>
        </w:r>
      </w:hyperlink>
    </w:p>
    <w:p w14:paraId="6A80F392" w14:textId="490B505E" w:rsidR="008602DE" w:rsidRDefault="009D5E61">
      <w:pPr>
        <w:pStyle w:val="TOC3"/>
        <w:tabs>
          <w:tab w:val="left" w:pos="132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12" w:history="1">
        <w:r w:rsidR="008602DE" w:rsidRPr="00430A1F">
          <w:rPr>
            <w:rStyle w:val="Hyperlink"/>
            <w:noProof/>
          </w:rPr>
          <w:t>2.8.2.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Who did what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_Toc870912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7</w:t>
        </w:r>
        <w:r w:rsidR="008602DE">
          <w:rPr>
            <w:noProof/>
            <w:webHidden/>
          </w:rPr>
          <w:fldChar w:fldCharType="end"/>
        </w:r>
      </w:hyperlink>
    </w:p>
    <w:p w14:paraId="700D0FE3" w14:textId="58E2CD83" w:rsidR="008602DE" w:rsidRDefault="009D5E61">
      <w:pPr>
        <w:pStyle w:val="TOC2"/>
        <w:tabs>
          <w:tab w:val="left" w:pos="88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13" w:history="1">
        <w:r w:rsidR="008602DE" w:rsidRPr="00430A1F">
          <w:rPr>
            <w:rStyle w:val="Hyperlink"/>
            <w:noProof/>
          </w:rPr>
          <w:t>2.9.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 9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_Toc870913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7</w:t>
        </w:r>
        <w:r w:rsidR="008602DE">
          <w:rPr>
            <w:noProof/>
            <w:webHidden/>
          </w:rPr>
          <w:fldChar w:fldCharType="end"/>
        </w:r>
      </w:hyperlink>
    </w:p>
    <w:p w14:paraId="40276E3A" w14:textId="757E3E4E" w:rsidR="008602DE" w:rsidRDefault="009D5E61">
      <w:pPr>
        <w:pStyle w:val="TOC3"/>
        <w:tabs>
          <w:tab w:val="left" w:pos="132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14" w:history="1">
        <w:r w:rsidR="008602DE" w:rsidRPr="00430A1F">
          <w:rPr>
            <w:rStyle w:val="Hyperlink"/>
            <w:noProof/>
          </w:rPr>
          <w:t>2.9.1.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Minutes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_Toc870914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7</w:t>
        </w:r>
        <w:r w:rsidR="008602DE">
          <w:rPr>
            <w:noProof/>
            <w:webHidden/>
          </w:rPr>
          <w:fldChar w:fldCharType="end"/>
        </w:r>
      </w:hyperlink>
    </w:p>
    <w:p w14:paraId="43BC7D2A" w14:textId="50553DF4" w:rsidR="008602DE" w:rsidRDefault="009D5E61">
      <w:pPr>
        <w:pStyle w:val="TOC3"/>
        <w:tabs>
          <w:tab w:val="left" w:pos="132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15" w:history="1">
        <w:r w:rsidR="008602DE" w:rsidRPr="00430A1F">
          <w:rPr>
            <w:rStyle w:val="Hyperlink"/>
            <w:noProof/>
          </w:rPr>
          <w:t>2.9.2.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Who did what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_Toc870915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7</w:t>
        </w:r>
        <w:r w:rsidR="008602DE">
          <w:rPr>
            <w:noProof/>
            <w:webHidden/>
          </w:rPr>
          <w:fldChar w:fldCharType="end"/>
        </w:r>
      </w:hyperlink>
    </w:p>
    <w:p w14:paraId="311A82C9" w14:textId="54ADD3E6" w:rsidR="008602DE" w:rsidRDefault="009D5E61">
      <w:pPr>
        <w:pStyle w:val="TOC2"/>
        <w:tabs>
          <w:tab w:val="left" w:pos="110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16" w:history="1">
        <w:r w:rsidR="008602DE" w:rsidRPr="00430A1F">
          <w:rPr>
            <w:rStyle w:val="Hyperlink"/>
            <w:noProof/>
          </w:rPr>
          <w:t>2.10.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 10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_Toc870916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7</w:t>
        </w:r>
        <w:r w:rsidR="008602DE">
          <w:rPr>
            <w:noProof/>
            <w:webHidden/>
          </w:rPr>
          <w:fldChar w:fldCharType="end"/>
        </w:r>
      </w:hyperlink>
    </w:p>
    <w:p w14:paraId="61181A48" w14:textId="41EFB134" w:rsidR="008602DE" w:rsidRDefault="009D5E61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17" w:history="1">
        <w:r w:rsidR="008602DE" w:rsidRPr="00430A1F">
          <w:rPr>
            <w:rStyle w:val="Hyperlink"/>
            <w:noProof/>
          </w:rPr>
          <w:t>2.10.1.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Minutes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_Toc870917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7</w:t>
        </w:r>
        <w:r w:rsidR="008602DE">
          <w:rPr>
            <w:noProof/>
            <w:webHidden/>
          </w:rPr>
          <w:fldChar w:fldCharType="end"/>
        </w:r>
      </w:hyperlink>
    </w:p>
    <w:p w14:paraId="74B51E02" w14:textId="4E57C827" w:rsidR="008602DE" w:rsidRDefault="009D5E61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18" w:history="1">
        <w:r w:rsidR="008602DE" w:rsidRPr="00430A1F">
          <w:rPr>
            <w:rStyle w:val="Hyperlink"/>
            <w:noProof/>
          </w:rPr>
          <w:t>2.10.2.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Who did what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_Toc870918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7</w:t>
        </w:r>
        <w:r w:rsidR="008602DE">
          <w:rPr>
            <w:noProof/>
            <w:webHidden/>
          </w:rPr>
          <w:fldChar w:fldCharType="end"/>
        </w:r>
      </w:hyperlink>
    </w:p>
    <w:p w14:paraId="634D3B78" w14:textId="42E2F8DC" w:rsidR="008602DE" w:rsidRDefault="009D5E61">
      <w:pPr>
        <w:pStyle w:val="TOC2"/>
        <w:tabs>
          <w:tab w:val="left" w:pos="110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19" w:history="1">
        <w:r w:rsidR="008602DE" w:rsidRPr="00430A1F">
          <w:rPr>
            <w:rStyle w:val="Hyperlink"/>
            <w:noProof/>
          </w:rPr>
          <w:t>2.11.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 11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_Toc870919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7</w:t>
        </w:r>
        <w:r w:rsidR="008602DE">
          <w:rPr>
            <w:noProof/>
            <w:webHidden/>
          </w:rPr>
          <w:fldChar w:fldCharType="end"/>
        </w:r>
      </w:hyperlink>
    </w:p>
    <w:p w14:paraId="24EF5777" w14:textId="67A5928A" w:rsidR="008602DE" w:rsidRDefault="009D5E61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20" w:history="1">
        <w:r w:rsidR="008602DE" w:rsidRPr="00430A1F">
          <w:rPr>
            <w:rStyle w:val="Hyperlink"/>
            <w:noProof/>
          </w:rPr>
          <w:t>2.11.1.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Minutes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_Toc870920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7</w:t>
        </w:r>
        <w:r w:rsidR="008602DE">
          <w:rPr>
            <w:noProof/>
            <w:webHidden/>
          </w:rPr>
          <w:fldChar w:fldCharType="end"/>
        </w:r>
      </w:hyperlink>
    </w:p>
    <w:p w14:paraId="0CFB4727" w14:textId="018651D5" w:rsidR="008602DE" w:rsidRDefault="009D5E61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21" w:history="1">
        <w:r w:rsidR="008602DE" w:rsidRPr="00430A1F">
          <w:rPr>
            <w:rStyle w:val="Hyperlink"/>
            <w:noProof/>
          </w:rPr>
          <w:t>2.11.2.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Who did what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_Toc870921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7</w:t>
        </w:r>
        <w:r w:rsidR="008602DE">
          <w:rPr>
            <w:noProof/>
            <w:webHidden/>
          </w:rPr>
          <w:fldChar w:fldCharType="end"/>
        </w:r>
      </w:hyperlink>
    </w:p>
    <w:p w14:paraId="1EE54B42" w14:textId="65811D93" w:rsidR="008602DE" w:rsidRDefault="009D5E61">
      <w:pPr>
        <w:pStyle w:val="TOC2"/>
        <w:tabs>
          <w:tab w:val="left" w:pos="110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22" w:history="1">
        <w:r w:rsidR="008602DE" w:rsidRPr="00430A1F">
          <w:rPr>
            <w:rStyle w:val="Hyperlink"/>
            <w:noProof/>
          </w:rPr>
          <w:t>2.12.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 12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_Toc870922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7</w:t>
        </w:r>
        <w:r w:rsidR="008602DE">
          <w:rPr>
            <w:noProof/>
            <w:webHidden/>
          </w:rPr>
          <w:fldChar w:fldCharType="end"/>
        </w:r>
      </w:hyperlink>
    </w:p>
    <w:p w14:paraId="5D84DD45" w14:textId="4E5C125D" w:rsidR="008602DE" w:rsidRDefault="009D5E61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23" w:history="1">
        <w:r w:rsidR="008602DE" w:rsidRPr="00430A1F">
          <w:rPr>
            <w:rStyle w:val="Hyperlink"/>
            <w:noProof/>
          </w:rPr>
          <w:t>2.12.1.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Minutes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_Toc870923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7</w:t>
        </w:r>
        <w:r w:rsidR="008602DE">
          <w:rPr>
            <w:noProof/>
            <w:webHidden/>
          </w:rPr>
          <w:fldChar w:fldCharType="end"/>
        </w:r>
      </w:hyperlink>
    </w:p>
    <w:p w14:paraId="4D29860B" w14:textId="5AE27774" w:rsidR="008602DE" w:rsidRDefault="009D5E61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24" w:history="1">
        <w:r w:rsidR="008602DE" w:rsidRPr="00430A1F">
          <w:rPr>
            <w:rStyle w:val="Hyperlink"/>
            <w:noProof/>
          </w:rPr>
          <w:t>2.12.2.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Who did what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_Toc870924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7</w:t>
        </w:r>
        <w:r w:rsidR="008602DE">
          <w:rPr>
            <w:noProof/>
            <w:webHidden/>
          </w:rPr>
          <w:fldChar w:fldCharType="end"/>
        </w:r>
      </w:hyperlink>
    </w:p>
    <w:p w14:paraId="4D083600" w14:textId="47C5966D" w:rsidR="008602DE" w:rsidRDefault="009D5E61">
      <w:pPr>
        <w:pStyle w:val="TOC2"/>
        <w:tabs>
          <w:tab w:val="left" w:pos="110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25" w:history="1">
        <w:r w:rsidR="008602DE" w:rsidRPr="00430A1F">
          <w:rPr>
            <w:rStyle w:val="Hyperlink"/>
            <w:noProof/>
          </w:rPr>
          <w:t>2.13.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 13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_Toc870925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7</w:t>
        </w:r>
        <w:r w:rsidR="008602DE">
          <w:rPr>
            <w:noProof/>
            <w:webHidden/>
          </w:rPr>
          <w:fldChar w:fldCharType="end"/>
        </w:r>
      </w:hyperlink>
    </w:p>
    <w:p w14:paraId="4F0C8E51" w14:textId="6D36777F" w:rsidR="008602DE" w:rsidRDefault="009D5E61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26" w:history="1">
        <w:r w:rsidR="008602DE" w:rsidRPr="00430A1F">
          <w:rPr>
            <w:rStyle w:val="Hyperlink"/>
            <w:noProof/>
          </w:rPr>
          <w:t>2.13.1.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Minutes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_Toc870926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7</w:t>
        </w:r>
        <w:r w:rsidR="008602DE">
          <w:rPr>
            <w:noProof/>
            <w:webHidden/>
          </w:rPr>
          <w:fldChar w:fldCharType="end"/>
        </w:r>
      </w:hyperlink>
    </w:p>
    <w:p w14:paraId="2FBC9DFB" w14:textId="723E2F4D" w:rsidR="008602DE" w:rsidRDefault="009D5E61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27" w:history="1">
        <w:r w:rsidR="008602DE" w:rsidRPr="00430A1F">
          <w:rPr>
            <w:rStyle w:val="Hyperlink"/>
            <w:noProof/>
          </w:rPr>
          <w:t>2.13.2.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Who did what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_Toc870927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7</w:t>
        </w:r>
        <w:r w:rsidR="008602DE">
          <w:rPr>
            <w:noProof/>
            <w:webHidden/>
          </w:rPr>
          <w:fldChar w:fldCharType="end"/>
        </w:r>
      </w:hyperlink>
    </w:p>
    <w:p w14:paraId="720576E1" w14:textId="402B6545" w:rsidR="008602DE" w:rsidRDefault="009D5E61">
      <w:pPr>
        <w:pStyle w:val="TOC2"/>
        <w:tabs>
          <w:tab w:val="left" w:pos="110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28" w:history="1">
        <w:r w:rsidR="008602DE" w:rsidRPr="00430A1F">
          <w:rPr>
            <w:rStyle w:val="Hyperlink"/>
            <w:noProof/>
          </w:rPr>
          <w:t>2.14.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 14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_Toc870928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7</w:t>
        </w:r>
        <w:r w:rsidR="008602DE">
          <w:rPr>
            <w:noProof/>
            <w:webHidden/>
          </w:rPr>
          <w:fldChar w:fldCharType="end"/>
        </w:r>
      </w:hyperlink>
    </w:p>
    <w:p w14:paraId="56AE87A1" w14:textId="2A45741E" w:rsidR="008602DE" w:rsidRDefault="009D5E61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29" w:history="1">
        <w:r w:rsidR="008602DE" w:rsidRPr="00430A1F">
          <w:rPr>
            <w:rStyle w:val="Hyperlink"/>
            <w:noProof/>
          </w:rPr>
          <w:t>2.14.1.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Minutes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_Toc870929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7</w:t>
        </w:r>
        <w:r w:rsidR="008602DE">
          <w:rPr>
            <w:noProof/>
            <w:webHidden/>
          </w:rPr>
          <w:fldChar w:fldCharType="end"/>
        </w:r>
      </w:hyperlink>
    </w:p>
    <w:p w14:paraId="009608EE" w14:textId="0670134F" w:rsidR="008602DE" w:rsidRDefault="009D5E61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30" w:history="1">
        <w:r w:rsidR="008602DE" w:rsidRPr="00430A1F">
          <w:rPr>
            <w:rStyle w:val="Hyperlink"/>
            <w:noProof/>
          </w:rPr>
          <w:t>2.14.2.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Who did what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_Toc870930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7</w:t>
        </w:r>
        <w:r w:rsidR="008602DE">
          <w:rPr>
            <w:noProof/>
            <w:webHidden/>
          </w:rPr>
          <w:fldChar w:fldCharType="end"/>
        </w:r>
      </w:hyperlink>
    </w:p>
    <w:p w14:paraId="16E132FC" w14:textId="13231EA2" w:rsidR="008602DE" w:rsidRDefault="009D5E61">
      <w:pPr>
        <w:pStyle w:val="TOC2"/>
        <w:tabs>
          <w:tab w:val="left" w:pos="110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31" w:history="1">
        <w:r w:rsidR="008602DE" w:rsidRPr="00430A1F">
          <w:rPr>
            <w:rStyle w:val="Hyperlink"/>
            <w:noProof/>
          </w:rPr>
          <w:t>2.15.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 15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_Toc870931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8</w:t>
        </w:r>
        <w:r w:rsidR="008602DE">
          <w:rPr>
            <w:noProof/>
            <w:webHidden/>
          </w:rPr>
          <w:fldChar w:fldCharType="end"/>
        </w:r>
      </w:hyperlink>
    </w:p>
    <w:p w14:paraId="586D9A94" w14:textId="48E43921" w:rsidR="008602DE" w:rsidRDefault="009D5E61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32" w:history="1">
        <w:r w:rsidR="008602DE" w:rsidRPr="00430A1F">
          <w:rPr>
            <w:rStyle w:val="Hyperlink"/>
            <w:noProof/>
          </w:rPr>
          <w:t>2.15.1.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Minutes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_Toc870932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8</w:t>
        </w:r>
        <w:r w:rsidR="008602DE">
          <w:rPr>
            <w:noProof/>
            <w:webHidden/>
          </w:rPr>
          <w:fldChar w:fldCharType="end"/>
        </w:r>
      </w:hyperlink>
    </w:p>
    <w:p w14:paraId="7FD00B79" w14:textId="556432AD" w:rsidR="008602DE" w:rsidRDefault="009D5E61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33" w:history="1">
        <w:r w:rsidR="008602DE" w:rsidRPr="00430A1F">
          <w:rPr>
            <w:rStyle w:val="Hyperlink"/>
            <w:noProof/>
          </w:rPr>
          <w:t>2.15.2.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Who did what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_Toc870933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8</w:t>
        </w:r>
        <w:r w:rsidR="008602DE">
          <w:rPr>
            <w:noProof/>
            <w:webHidden/>
          </w:rPr>
          <w:fldChar w:fldCharType="end"/>
        </w:r>
      </w:hyperlink>
    </w:p>
    <w:p w14:paraId="6B551219" w14:textId="1001F5E7" w:rsidR="008602DE" w:rsidRDefault="009D5E61">
      <w:pPr>
        <w:pStyle w:val="TOC2"/>
        <w:tabs>
          <w:tab w:val="left" w:pos="110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34" w:history="1">
        <w:r w:rsidR="008602DE" w:rsidRPr="00430A1F">
          <w:rPr>
            <w:rStyle w:val="Hyperlink"/>
            <w:noProof/>
          </w:rPr>
          <w:t>2.16.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 16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_Toc870934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8</w:t>
        </w:r>
        <w:r w:rsidR="008602DE">
          <w:rPr>
            <w:noProof/>
            <w:webHidden/>
          </w:rPr>
          <w:fldChar w:fldCharType="end"/>
        </w:r>
      </w:hyperlink>
    </w:p>
    <w:p w14:paraId="39A42DB6" w14:textId="4DE55392" w:rsidR="008602DE" w:rsidRDefault="009D5E61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35" w:history="1">
        <w:r w:rsidR="008602DE" w:rsidRPr="00430A1F">
          <w:rPr>
            <w:rStyle w:val="Hyperlink"/>
            <w:noProof/>
          </w:rPr>
          <w:t>2.16.1.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Minutes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_Toc870935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8</w:t>
        </w:r>
        <w:r w:rsidR="008602DE">
          <w:rPr>
            <w:noProof/>
            <w:webHidden/>
          </w:rPr>
          <w:fldChar w:fldCharType="end"/>
        </w:r>
      </w:hyperlink>
    </w:p>
    <w:p w14:paraId="6A7A76DB" w14:textId="06385E53" w:rsidR="008602DE" w:rsidRDefault="009D5E61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36" w:history="1">
        <w:r w:rsidR="008602DE" w:rsidRPr="00430A1F">
          <w:rPr>
            <w:rStyle w:val="Hyperlink"/>
            <w:noProof/>
          </w:rPr>
          <w:t>2.16.2.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Who did what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_Toc870936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8</w:t>
        </w:r>
        <w:r w:rsidR="008602DE">
          <w:rPr>
            <w:noProof/>
            <w:webHidden/>
          </w:rPr>
          <w:fldChar w:fldCharType="end"/>
        </w:r>
      </w:hyperlink>
    </w:p>
    <w:p w14:paraId="772EA44B" w14:textId="4E548BDA" w:rsidR="008602DE" w:rsidRDefault="009D5E61">
      <w:pPr>
        <w:pStyle w:val="TOC2"/>
        <w:tabs>
          <w:tab w:val="left" w:pos="110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37" w:history="1">
        <w:r w:rsidR="008602DE" w:rsidRPr="00430A1F">
          <w:rPr>
            <w:rStyle w:val="Hyperlink"/>
            <w:noProof/>
          </w:rPr>
          <w:t>2.17.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 17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_Toc870937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8</w:t>
        </w:r>
        <w:r w:rsidR="008602DE">
          <w:rPr>
            <w:noProof/>
            <w:webHidden/>
          </w:rPr>
          <w:fldChar w:fldCharType="end"/>
        </w:r>
      </w:hyperlink>
    </w:p>
    <w:p w14:paraId="5361D14C" w14:textId="5D58534D" w:rsidR="008602DE" w:rsidRDefault="009D5E61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38" w:history="1">
        <w:r w:rsidR="008602DE" w:rsidRPr="00430A1F">
          <w:rPr>
            <w:rStyle w:val="Hyperlink"/>
            <w:noProof/>
          </w:rPr>
          <w:t>2.17.1.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Minutes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_Toc870938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8</w:t>
        </w:r>
        <w:r w:rsidR="008602DE">
          <w:rPr>
            <w:noProof/>
            <w:webHidden/>
          </w:rPr>
          <w:fldChar w:fldCharType="end"/>
        </w:r>
      </w:hyperlink>
    </w:p>
    <w:p w14:paraId="6AA73AC8" w14:textId="00318A07" w:rsidR="008602DE" w:rsidRDefault="009D5E61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39" w:history="1">
        <w:r w:rsidR="008602DE" w:rsidRPr="00430A1F">
          <w:rPr>
            <w:rStyle w:val="Hyperlink"/>
            <w:noProof/>
          </w:rPr>
          <w:t>2.17.2.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Who did what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_Toc870939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8</w:t>
        </w:r>
        <w:r w:rsidR="008602DE">
          <w:rPr>
            <w:noProof/>
            <w:webHidden/>
          </w:rPr>
          <w:fldChar w:fldCharType="end"/>
        </w:r>
      </w:hyperlink>
    </w:p>
    <w:p w14:paraId="2C86F342" w14:textId="2B75D2EB" w:rsidR="008602DE" w:rsidRDefault="009D5E61">
      <w:pPr>
        <w:pStyle w:val="TOC2"/>
        <w:tabs>
          <w:tab w:val="left" w:pos="110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40" w:history="1">
        <w:r w:rsidR="008602DE" w:rsidRPr="00430A1F">
          <w:rPr>
            <w:rStyle w:val="Hyperlink"/>
            <w:noProof/>
          </w:rPr>
          <w:t>2.18.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 18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_Toc870940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8</w:t>
        </w:r>
        <w:r w:rsidR="008602DE">
          <w:rPr>
            <w:noProof/>
            <w:webHidden/>
          </w:rPr>
          <w:fldChar w:fldCharType="end"/>
        </w:r>
      </w:hyperlink>
    </w:p>
    <w:p w14:paraId="502EF455" w14:textId="67579F6B" w:rsidR="008602DE" w:rsidRDefault="009D5E61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41" w:history="1">
        <w:r w:rsidR="008602DE" w:rsidRPr="00430A1F">
          <w:rPr>
            <w:rStyle w:val="Hyperlink"/>
            <w:noProof/>
          </w:rPr>
          <w:t>2.18.1.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Minutes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_Toc870941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8</w:t>
        </w:r>
        <w:r w:rsidR="008602DE">
          <w:rPr>
            <w:noProof/>
            <w:webHidden/>
          </w:rPr>
          <w:fldChar w:fldCharType="end"/>
        </w:r>
      </w:hyperlink>
    </w:p>
    <w:p w14:paraId="3460340D" w14:textId="33F961F0" w:rsidR="008602DE" w:rsidRDefault="009D5E61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42" w:history="1">
        <w:r w:rsidR="008602DE" w:rsidRPr="00430A1F">
          <w:rPr>
            <w:rStyle w:val="Hyperlink"/>
            <w:noProof/>
          </w:rPr>
          <w:t>2.18.2.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Who did what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_Toc870942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8</w:t>
        </w:r>
        <w:r w:rsidR="008602DE">
          <w:rPr>
            <w:noProof/>
            <w:webHidden/>
          </w:rPr>
          <w:fldChar w:fldCharType="end"/>
        </w:r>
      </w:hyperlink>
    </w:p>
    <w:p w14:paraId="69B9A206" w14:textId="012C42E8" w:rsidR="008602DE" w:rsidRDefault="009D5E61">
      <w:pPr>
        <w:pStyle w:val="TOC2"/>
        <w:tabs>
          <w:tab w:val="left" w:pos="110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43" w:history="1">
        <w:r w:rsidR="008602DE" w:rsidRPr="00430A1F">
          <w:rPr>
            <w:rStyle w:val="Hyperlink"/>
            <w:noProof/>
          </w:rPr>
          <w:t>2.19.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 19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_Toc870943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8</w:t>
        </w:r>
        <w:r w:rsidR="008602DE">
          <w:rPr>
            <w:noProof/>
            <w:webHidden/>
          </w:rPr>
          <w:fldChar w:fldCharType="end"/>
        </w:r>
      </w:hyperlink>
    </w:p>
    <w:p w14:paraId="1189AF14" w14:textId="5C35EC09" w:rsidR="008602DE" w:rsidRDefault="009D5E61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44" w:history="1">
        <w:r w:rsidR="008602DE" w:rsidRPr="00430A1F">
          <w:rPr>
            <w:rStyle w:val="Hyperlink"/>
            <w:noProof/>
          </w:rPr>
          <w:t>2.19.1.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Minutes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_Toc870944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8</w:t>
        </w:r>
        <w:r w:rsidR="008602DE">
          <w:rPr>
            <w:noProof/>
            <w:webHidden/>
          </w:rPr>
          <w:fldChar w:fldCharType="end"/>
        </w:r>
      </w:hyperlink>
    </w:p>
    <w:p w14:paraId="6A0E3F25" w14:textId="578CC237" w:rsidR="008602DE" w:rsidRDefault="009D5E61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45" w:history="1">
        <w:r w:rsidR="008602DE" w:rsidRPr="00430A1F">
          <w:rPr>
            <w:rStyle w:val="Hyperlink"/>
            <w:noProof/>
          </w:rPr>
          <w:t>2.19.2.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Who did what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_Toc870945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8</w:t>
        </w:r>
        <w:r w:rsidR="008602DE">
          <w:rPr>
            <w:noProof/>
            <w:webHidden/>
          </w:rPr>
          <w:fldChar w:fldCharType="end"/>
        </w:r>
      </w:hyperlink>
    </w:p>
    <w:p w14:paraId="3F996714" w14:textId="7D95CD93" w:rsidR="008602DE" w:rsidRDefault="009D5E61">
      <w:pPr>
        <w:pStyle w:val="TOC2"/>
        <w:tabs>
          <w:tab w:val="left" w:pos="110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46" w:history="1">
        <w:r w:rsidR="008602DE" w:rsidRPr="00430A1F">
          <w:rPr>
            <w:rStyle w:val="Hyperlink"/>
            <w:noProof/>
          </w:rPr>
          <w:t>2.20.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 20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_Toc870946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8</w:t>
        </w:r>
        <w:r w:rsidR="008602DE">
          <w:rPr>
            <w:noProof/>
            <w:webHidden/>
          </w:rPr>
          <w:fldChar w:fldCharType="end"/>
        </w:r>
      </w:hyperlink>
    </w:p>
    <w:p w14:paraId="7B142EAC" w14:textId="4DA565A9" w:rsidR="008602DE" w:rsidRDefault="009D5E61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47" w:history="1">
        <w:r w:rsidR="008602DE" w:rsidRPr="00430A1F">
          <w:rPr>
            <w:rStyle w:val="Hyperlink"/>
            <w:noProof/>
          </w:rPr>
          <w:t>2.20.1.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Minutes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_Toc870947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8</w:t>
        </w:r>
        <w:r w:rsidR="008602DE">
          <w:rPr>
            <w:noProof/>
            <w:webHidden/>
          </w:rPr>
          <w:fldChar w:fldCharType="end"/>
        </w:r>
      </w:hyperlink>
    </w:p>
    <w:p w14:paraId="504F7678" w14:textId="1299183F" w:rsidR="008602DE" w:rsidRDefault="009D5E61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48" w:history="1">
        <w:r w:rsidR="008602DE" w:rsidRPr="00430A1F">
          <w:rPr>
            <w:rStyle w:val="Hyperlink"/>
            <w:noProof/>
          </w:rPr>
          <w:t>2.20.2.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Who did what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_Toc870948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8</w:t>
        </w:r>
        <w:r w:rsidR="008602DE">
          <w:rPr>
            <w:noProof/>
            <w:webHidden/>
          </w:rPr>
          <w:fldChar w:fldCharType="end"/>
        </w:r>
      </w:hyperlink>
    </w:p>
    <w:p w14:paraId="1380A859" w14:textId="42C04099" w:rsidR="008602DE" w:rsidRDefault="009D5E61">
      <w:pPr>
        <w:pStyle w:val="TOC2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49" w:history="1">
        <w:r w:rsidR="008602DE" w:rsidRPr="00430A1F">
          <w:rPr>
            <w:rStyle w:val="Hyperlink"/>
            <w:noProof/>
          </w:rPr>
          <w:t>3.1 Opinion about deserved mark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_Toc870949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9</w:t>
        </w:r>
        <w:r w:rsidR="008602DE">
          <w:rPr>
            <w:noProof/>
            <w:webHidden/>
          </w:rPr>
          <w:fldChar w:fldCharType="end"/>
        </w:r>
      </w:hyperlink>
    </w:p>
    <w:p w14:paraId="49C70E23" w14:textId="5E31D368" w:rsidR="008602DE" w:rsidRDefault="009D5E61">
      <w:pPr>
        <w:pStyle w:val="TOC2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50" w:history="1">
        <w:r w:rsidR="008602DE" w:rsidRPr="00430A1F">
          <w:rPr>
            <w:rStyle w:val="Hyperlink"/>
            <w:noProof/>
          </w:rPr>
          <w:t>3.2 Justifying the mark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_Toc870950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9</w:t>
        </w:r>
        <w:r w:rsidR="008602DE">
          <w:rPr>
            <w:noProof/>
            <w:webHidden/>
          </w:rPr>
          <w:fldChar w:fldCharType="end"/>
        </w:r>
      </w:hyperlink>
    </w:p>
    <w:p w14:paraId="74762A35" w14:textId="591A94F3" w:rsidR="008602DE" w:rsidRDefault="009D5E61">
      <w:pPr>
        <w:pStyle w:val="TOC1"/>
        <w:tabs>
          <w:tab w:val="left" w:pos="48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51" w:history="1">
        <w:r w:rsidR="008602DE" w:rsidRPr="00430A1F">
          <w:rPr>
            <w:rStyle w:val="Hyperlink"/>
            <w:noProof/>
          </w:rPr>
          <w:t>4.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Individual reflections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_Toc870951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10</w:t>
        </w:r>
        <w:r w:rsidR="008602DE">
          <w:rPr>
            <w:noProof/>
            <w:webHidden/>
          </w:rPr>
          <w:fldChar w:fldCharType="end"/>
        </w:r>
      </w:hyperlink>
    </w:p>
    <w:p w14:paraId="743E16C1" w14:textId="4CF1FB6A" w:rsidR="008602DE" w:rsidRDefault="009D5E61">
      <w:pPr>
        <w:pStyle w:val="TOC2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52" w:history="1">
        <w:r w:rsidR="008602DE" w:rsidRPr="00430A1F">
          <w:rPr>
            <w:rStyle w:val="Hyperlink"/>
            <w:noProof/>
          </w:rPr>
          <w:t>5.1 Strong/weak traits that affected the project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_Toc870952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10</w:t>
        </w:r>
        <w:r w:rsidR="008602DE">
          <w:rPr>
            <w:noProof/>
            <w:webHidden/>
          </w:rPr>
          <w:fldChar w:fldCharType="end"/>
        </w:r>
      </w:hyperlink>
    </w:p>
    <w:p w14:paraId="0CFBF2B6" w14:textId="0FC4EFBA" w:rsidR="008602DE" w:rsidRDefault="009D5E61">
      <w:pPr>
        <w:pStyle w:val="TOC2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53" w:history="1">
        <w:r w:rsidR="008602DE" w:rsidRPr="00430A1F">
          <w:rPr>
            <w:rStyle w:val="Hyperlink"/>
            <w:noProof/>
          </w:rPr>
          <w:t>5.2 Learning moments from the project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_Toc870953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10</w:t>
        </w:r>
        <w:r w:rsidR="008602DE">
          <w:rPr>
            <w:noProof/>
            <w:webHidden/>
          </w:rPr>
          <w:fldChar w:fldCharType="end"/>
        </w:r>
      </w:hyperlink>
    </w:p>
    <w:p w14:paraId="389AE8B0" w14:textId="19768095" w:rsidR="008602DE" w:rsidRDefault="009D5E61">
      <w:pPr>
        <w:pStyle w:val="TOC2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54" w:history="1">
        <w:r w:rsidR="008602DE" w:rsidRPr="00430A1F">
          <w:rPr>
            <w:rStyle w:val="Hyperlink"/>
            <w:noProof/>
          </w:rPr>
          <w:t>5.3 Evaluation of spent effort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_Toc870954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10</w:t>
        </w:r>
        <w:r w:rsidR="008602DE">
          <w:rPr>
            <w:noProof/>
            <w:webHidden/>
          </w:rPr>
          <w:fldChar w:fldCharType="end"/>
        </w:r>
      </w:hyperlink>
    </w:p>
    <w:p w14:paraId="29DD8719" w14:textId="23D6DDF7" w:rsidR="008602DE" w:rsidRDefault="009D5E61">
      <w:pPr>
        <w:pStyle w:val="TOC2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55" w:history="1">
        <w:r w:rsidR="008602DE" w:rsidRPr="00430A1F">
          <w:rPr>
            <w:rStyle w:val="Hyperlink"/>
            <w:noProof/>
          </w:rPr>
          <w:t>5.3 Improvements for next project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_Toc870955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10</w:t>
        </w:r>
        <w:r w:rsidR="008602DE">
          <w:rPr>
            <w:noProof/>
            <w:webHidden/>
          </w:rPr>
          <w:fldChar w:fldCharType="end"/>
        </w:r>
      </w:hyperlink>
    </w:p>
    <w:p w14:paraId="329497C9" w14:textId="09B40EAF" w:rsidR="008602DE" w:rsidRDefault="009D5E61">
      <w:pPr>
        <w:pStyle w:val="TOC1"/>
        <w:tabs>
          <w:tab w:val="left" w:pos="48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56" w:history="1">
        <w:r w:rsidR="008602DE" w:rsidRPr="00430A1F">
          <w:rPr>
            <w:rStyle w:val="Hyperlink"/>
            <w:noProof/>
          </w:rPr>
          <w:t>5.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Appendix A: Report of the interview with the client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_Toc870956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DF65A8">
          <w:rPr>
            <w:noProof/>
            <w:webHidden/>
          </w:rPr>
          <w:t>11</w:t>
        </w:r>
        <w:r w:rsidR="008602DE">
          <w:rPr>
            <w:noProof/>
            <w:webHidden/>
          </w:rPr>
          <w:fldChar w:fldCharType="end"/>
        </w:r>
      </w:hyperlink>
    </w:p>
    <w:p w14:paraId="48F3BEE6" w14:textId="293FFFA3" w:rsidR="004E0B93" w:rsidRPr="006621AA" w:rsidRDefault="00A77982" w:rsidP="001351ED">
      <w:pPr>
        <w:tabs>
          <w:tab w:val="left" w:pos="10260"/>
        </w:tabs>
        <w:jc w:val="center"/>
        <w:rPr>
          <w:b/>
          <w:bCs/>
          <w:color w:val="333333" w:themeColor="accent2"/>
          <w:kern w:val="32"/>
          <w:sz w:val="36"/>
        </w:rPr>
      </w:pPr>
      <w:r>
        <w:rPr>
          <w:b/>
          <w:bCs/>
          <w:color w:val="333333" w:themeColor="accent2"/>
          <w:kern w:val="32"/>
          <w:sz w:val="36"/>
        </w:rPr>
        <w:fldChar w:fldCharType="end"/>
      </w:r>
    </w:p>
    <w:p w14:paraId="595A59A4" w14:textId="619D9365" w:rsidR="004A73BF" w:rsidRPr="006621AA" w:rsidRDefault="00EA0887" w:rsidP="00516817">
      <w:r>
        <w:rPr>
          <w:b/>
          <w:color w:val="216DAF" w:themeColor="accent1"/>
          <w:sz w:val="28"/>
        </w:rPr>
        <w:br w:type="page"/>
      </w:r>
    </w:p>
    <w:p w14:paraId="50130CDF" w14:textId="7E3F3037" w:rsidR="001C3E2F" w:rsidRPr="006621AA" w:rsidRDefault="00A53386" w:rsidP="00A52E1E">
      <w:pPr>
        <w:pStyle w:val="Title"/>
        <w:numPr>
          <w:ilvl w:val="0"/>
          <w:numId w:val="13"/>
        </w:numPr>
        <w:ind w:left="567" w:hanging="567"/>
      </w:pPr>
      <w:bookmarkStart w:id="0" w:name="_Toc870887"/>
      <w:r>
        <w:lastRenderedPageBreak/>
        <w:t>Global work division</w:t>
      </w:r>
      <w:bookmarkEnd w:id="0"/>
    </w:p>
    <w:p w14:paraId="05E1A37A" w14:textId="143A6D65" w:rsidR="00BE34C5" w:rsidRPr="006621AA" w:rsidRDefault="00BE34C5" w:rsidP="00A53386">
      <w:pPr>
        <w:pStyle w:val="Title"/>
      </w:pPr>
    </w:p>
    <w:p w14:paraId="3C493857" w14:textId="77777777" w:rsidR="00F0441F" w:rsidRPr="006621AA" w:rsidRDefault="00F0441F" w:rsidP="00B70876">
      <w:pPr>
        <w:tabs>
          <w:tab w:val="left" w:pos="10260"/>
        </w:tabs>
      </w:pPr>
    </w:p>
    <w:p w14:paraId="60034436" w14:textId="547E2DAC" w:rsidR="00664743" w:rsidRPr="006621AA" w:rsidRDefault="00664743" w:rsidP="009D3274">
      <w:pPr>
        <w:tabs>
          <w:tab w:val="left" w:pos="10260"/>
        </w:tabs>
        <w:jc w:val="both"/>
      </w:pPr>
    </w:p>
    <w:p w14:paraId="798DF924" w14:textId="77777777" w:rsidR="00EB133C" w:rsidRDefault="00EB133C">
      <w:r>
        <w:br w:type="page"/>
      </w:r>
    </w:p>
    <w:p w14:paraId="265E6142" w14:textId="0B525EF8" w:rsidR="00202DEB" w:rsidRPr="006621AA" w:rsidRDefault="00202DEB" w:rsidP="00A52E1E">
      <w:pPr>
        <w:pStyle w:val="Title"/>
        <w:numPr>
          <w:ilvl w:val="0"/>
          <w:numId w:val="12"/>
        </w:numPr>
        <w:ind w:left="567" w:hanging="567"/>
      </w:pPr>
      <w:bookmarkStart w:id="1" w:name="_Toc870888"/>
      <w:r>
        <w:lastRenderedPageBreak/>
        <w:t>Weeks</w:t>
      </w:r>
      <w:bookmarkEnd w:id="1"/>
    </w:p>
    <w:p w14:paraId="5FEA51E3" w14:textId="4FAFCD28" w:rsidR="001D401A" w:rsidRPr="006621AA" w:rsidRDefault="001D401A" w:rsidP="00E3216E">
      <w:pPr>
        <w:tabs>
          <w:tab w:val="left" w:pos="10260"/>
        </w:tabs>
        <w:jc w:val="both"/>
      </w:pPr>
    </w:p>
    <w:p w14:paraId="3B5448AF" w14:textId="77777777" w:rsidR="003A78C1" w:rsidRPr="006621AA" w:rsidRDefault="003A78C1"/>
    <w:p w14:paraId="2B752589" w14:textId="0F6EA3C3" w:rsidR="00664743" w:rsidRPr="006621AA" w:rsidRDefault="00664743" w:rsidP="00B70876">
      <w:pPr>
        <w:tabs>
          <w:tab w:val="left" w:pos="10260"/>
        </w:tabs>
      </w:pPr>
    </w:p>
    <w:p w14:paraId="2326687E" w14:textId="1D289B5B" w:rsidR="00A057E9" w:rsidRDefault="000B73FC" w:rsidP="00A057E9">
      <w:pPr>
        <w:pStyle w:val="Heading1"/>
        <w:numPr>
          <w:ilvl w:val="1"/>
          <w:numId w:val="4"/>
        </w:numPr>
        <w:ind w:left="0" w:firstLine="0"/>
      </w:pPr>
      <w:bookmarkStart w:id="2" w:name="_Toc870889"/>
      <w:r>
        <w:t>Week</w:t>
      </w:r>
      <w:r w:rsidR="003776A5">
        <w:t xml:space="preserve"> </w:t>
      </w:r>
      <w:r w:rsidR="00A057E9">
        <w:t>1</w:t>
      </w:r>
      <w:bookmarkEnd w:id="2"/>
    </w:p>
    <w:p w14:paraId="32AFDCD2" w14:textId="683AC416" w:rsidR="00D67AA8" w:rsidRDefault="000C7FAA" w:rsidP="00D67AA8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3" w:name="_Toc870890"/>
      <w:r w:rsidR="009C4D36">
        <w:t>Minutes</w:t>
      </w:r>
      <w:bookmarkEnd w:id="3"/>
    </w:p>
    <w:p w14:paraId="18452958" w14:textId="45FF88DB" w:rsidR="006575A3" w:rsidRDefault="006575A3" w:rsidP="00D67AA8">
      <w:pPr>
        <w:pStyle w:val="Header22222222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1"/>
        <w:gridCol w:w="3418"/>
        <w:gridCol w:w="3411"/>
      </w:tblGrid>
      <w:tr w:rsidR="00F55289" w14:paraId="3AC70DE5" w14:textId="77777777" w:rsidTr="00EE5240">
        <w:tc>
          <w:tcPr>
            <w:tcW w:w="3492" w:type="dxa"/>
            <w:shd w:val="clear" w:color="auto" w:fill="C6D9F1" w:themeFill="text2" w:themeFillTint="33"/>
          </w:tcPr>
          <w:p w14:paraId="2819F853" w14:textId="08DFCEB0" w:rsidR="00F55289" w:rsidRDefault="005C621D" w:rsidP="00E860D3">
            <w:r>
              <w:t>Place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07583DF4" w14:textId="2FB5C557" w:rsidR="00F55289" w:rsidRDefault="005C621D" w:rsidP="00E860D3">
            <w:r>
              <w:t>Date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5F4D7D26" w14:textId="11AA61CB" w:rsidR="00F55289" w:rsidRDefault="005C621D" w:rsidP="00E860D3">
            <w:r>
              <w:t>Time</w:t>
            </w:r>
          </w:p>
        </w:tc>
      </w:tr>
      <w:tr w:rsidR="00F55289" w14:paraId="420BFB38" w14:textId="77777777" w:rsidTr="00F55289">
        <w:tc>
          <w:tcPr>
            <w:tcW w:w="3492" w:type="dxa"/>
          </w:tcPr>
          <w:p w14:paraId="016CE409" w14:textId="452861D6" w:rsidR="00F55289" w:rsidRDefault="00EE5240" w:rsidP="00E860D3">
            <w:r>
              <w:t>Fontys</w:t>
            </w:r>
          </w:p>
        </w:tc>
        <w:tc>
          <w:tcPr>
            <w:tcW w:w="3492" w:type="dxa"/>
          </w:tcPr>
          <w:p w14:paraId="4974D894" w14:textId="2C9C3686" w:rsidR="00F55289" w:rsidRDefault="00732642" w:rsidP="00E860D3">
            <w:r>
              <w:t>5</w:t>
            </w:r>
            <w:r w:rsidRPr="00732642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22A57F29" w14:textId="05C5EDAC" w:rsidR="00F55289" w:rsidRDefault="00351DD3" w:rsidP="00E860D3">
            <w:r>
              <w:t>12:45-13:45</w:t>
            </w:r>
          </w:p>
        </w:tc>
      </w:tr>
      <w:tr w:rsidR="00F55289" w14:paraId="545E1184" w14:textId="77777777" w:rsidTr="00F55289">
        <w:tc>
          <w:tcPr>
            <w:tcW w:w="3492" w:type="dxa"/>
          </w:tcPr>
          <w:p w14:paraId="60B17D71" w14:textId="26342232" w:rsidR="00F55289" w:rsidRDefault="00AA563A" w:rsidP="00E860D3">
            <w:r>
              <w:t>Online meeting</w:t>
            </w:r>
          </w:p>
        </w:tc>
        <w:tc>
          <w:tcPr>
            <w:tcW w:w="3492" w:type="dxa"/>
          </w:tcPr>
          <w:p w14:paraId="142639AF" w14:textId="6A0B2434" w:rsidR="00F55289" w:rsidRDefault="00E00F3F" w:rsidP="00E860D3">
            <w:r>
              <w:t>9</w:t>
            </w:r>
            <w:r w:rsidRPr="00E00F3F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197FBC0E" w14:textId="25784834" w:rsidR="00F55289" w:rsidRDefault="00163A0E" w:rsidP="00E860D3">
            <w:r>
              <w:t>12:00-</w:t>
            </w:r>
            <w:r w:rsidR="00DA6415">
              <w:t>16:00</w:t>
            </w:r>
          </w:p>
        </w:tc>
      </w:tr>
      <w:tr w:rsidR="00E829EE" w14:paraId="47F93793" w14:textId="77777777" w:rsidTr="00F55289">
        <w:tc>
          <w:tcPr>
            <w:tcW w:w="3492" w:type="dxa"/>
          </w:tcPr>
          <w:p w14:paraId="37D2EA24" w14:textId="79338E47" w:rsidR="00E829EE" w:rsidRDefault="00E829EE" w:rsidP="00E829EE">
            <w:r>
              <w:t>Online meeting</w:t>
            </w:r>
          </w:p>
        </w:tc>
        <w:tc>
          <w:tcPr>
            <w:tcW w:w="3492" w:type="dxa"/>
          </w:tcPr>
          <w:p w14:paraId="316D4437" w14:textId="75EF74E8" w:rsidR="00E829EE" w:rsidRDefault="00750582" w:rsidP="00E829EE">
            <w:r>
              <w:t>10</w:t>
            </w:r>
            <w:r w:rsidRPr="00750582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47DEC35A" w14:textId="7F71570F" w:rsidR="00E829EE" w:rsidRDefault="009E16D3" w:rsidP="00E829EE">
            <w:r>
              <w:t>15:00-18:00</w:t>
            </w:r>
          </w:p>
        </w:tc>
      </w:tr>
      <w:tr w:rsidR="008E1373" w14:paraId="6226A3B4" w14:textId="77777777" w:rsidTr="00F55289">
        <w:tc>
          <w:tcPr>
            <w:tcW w:w="3492" w:type="dxa"/>
          </w:tcPr>
          <w:p w14:paraId="3020D9D5" w14:textId="336A8723" w:rsidR="008E1373" w:rsidRDefault="004302CB" w:rsidP="00E829EE">
            <w:r>
              <w:t>Individual work</w:t>
            </w:r>
          </w:p>
        </w:tc>
        <w:tc>
          <w:tcPr>
            <w:tcW w:w="3492" w:type="dxa"/>
          </w:tcPr>
          <w:p w14:paraId="775187DC" w14:textId="4F08B529" w:rsidR="008E1373" w:rsidRDefault="00DE1FD4" w:rsidP="00E829EE">
            <w:r>
              <w:t>-</w:t>
            </w:r>
          </w:p>
        </w:tc>
        <w:tc>
          <w:tcPr>
            <w:tcW w:w="3492" w:type="dxa"/>
          </w:tcPr>
          <w:p w14:paraId="0DD5E7B4" w14:textId="1C1AD072" w:rsidR="008E1373" w:rsidRDefault="00DE1FD4" w:rsidP="00E829EE">
            <w:r>
              <w:t>-</w:t>
            </w:r>
          </w:p>
        </w:tc>
      </w:tr>
    </w:tbl>
    <w:p w14:paraId="773222AE" w14:textId="34FC6547" w:rsidR="00E860D3" w:rsidRDefault="00E860D3" w:rsidP="00E860D3"/>
    <w:p w14:paraId="71CFA526" w14:textId="77777777" w:rsidR="00E860D3" w:rsidRDefault="00E860D3" w:rsidP="00D67AA8">
      <w:pPr>
        <w:pStyle w:val="Header222222222"/>
      </w:pPr>
    </w:p>
    <w:p w14:paraId="2E6C85C0" w14:textId="5BA3F350" w:rsidR="009C4D36" w:rsidRDefault="003F4AFF" w:rsidP="000C7FAA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4" w:name="_Toc870891"/>
      <w:r>
        <w:t>Who did what</w:t>
      </w:r>
      <w:bookmarkEnd w:id="4"/>
    </w:p>
    <w:p w14:paraId="0651A627" w14:textId="644DBC00" w:rsidR="00E174B4" w:rsidRDefault="00E174B4" w:rsidP="00E174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2"/>
        <w:gridCol w:w="5128"/>
      </w:tblGrid>
      <w:tr w:rsidR="002D1426" w14:paraId="31244F64" w14:textId="77777777" w:rsidTr="00CD39C2">
        <w:tc>
          <w:tcPr>
            <w:tcW w:w="5238" w:type="dxa"/>
            <w:shd w:val="clear" w:color="auto" w:fill="C6D9F1" w:themeFill="text2" w:themeFillTint="33"/>
          </w:tcPr>
          <w:p w14:paraId="7588E306" w14:textId="6DFD78C3" w:rsidR="002D1426" w:rsidRDefault="002D1426" w:rsidP="00E174B4">
            <w:r>
              <w:t>Name of the member</w:t>
            </w:r>
          </w:p>
        </w:tc>
        <w:tc>
          <w:tcPr>
            <w:tcW w:w="5238" w:type="dxa"/>
            <w:shd w:val="clear" w:color="auto" w:fill="C6D9F1" w:themeFill="text2" w:themeFillTint="33"/>
          </w:tcPr>
          <w:p w14:paraId="1F7A47E1" w14:textId="7AD4EA3D" w:rsidR="002D1426" w:rsidRDefault="00B46BDB" w:rsidP="00E174B4">
            <w:r>
              <w:t>What was done</w:t>
            </w:r>
          </w:p>
        </w:tc>
      </w:tr>
      <w:tr w:rsidR="002D1426" w14:paraId="2DBB86CE" w14:textId="77777777" w:rsidTr="002D1426">
        <w:tc>
          <w:tcPr>
            <w:tcW w:w="5238" w:type="dxa"/>
          </w:tcPr>
          <w:p w14:paraId="59068233" w14:textId="01B72EE6" w:rsidR="002D1426" w:rsidRDefault="003876C5" w:rsidP="00E174B4">
            <w:r>
              <w:t xml:space="preserve">Maria </w:t>
            </w:r>
            <w:proofErr w:type="spellStart"/>
            <w:r>
              <w:t>Khovanskaya</w:t>
            </w:r>
            <w:proofErr w:type="spellEnd"/>
          </w:p>
        </w:tc>
        <w:tc>
          <w:tcPr>
            <w:tcW w:w="5238" w:type="dxa"/>
          </w:tcPr>
          <w:p w14:paraId="69BDB451" w14:textId="559D1540" w:rsidR="002D1426" w:rsidRDefault="00920198" w:rsidP="00E174B4">
            <w:r>
              <w:t xml:space="preserve">Brainstorming project, </w:t>
            </w:r>
            <w:r w:rsidR="005876FB">
              <w:t xml:space="preserve">communicating with teachers, </w:t>
            </w:r>
            <w:r w:rsidR="005925B5">
              <w:t>creating project</w:t>
            </w:r>
            <w:r w:rsidR="00D938BE">
              <w:t xml:space="preserve"> plan structure</w:t>
            </w:r>
            <w:r w:rsidR="005408A3">
              <w:t>,</w:t>
            </w:r>
            <w:r w:rsidR="005925B5">
              <w:t xml:space="preserve"> </w:t>
            </w:r>
            <w:r>
              <w:t>a</w:t>
            </w:r>
            <w:r w:rsidR="00027A28">
              <w:t xml:space="preserve">ssembling parts of draft plan, </w:t>
            </w:r>
            <w:r w:rsidR="005876FB">
              <w:t>deliverables</w:t>
            </w:r>
          </w:p>
        </w:tc>
      </w:tr>
      <w:tr w:rsidR="002D1426" w14:paraId="6E383783" w14:textId="77777777" w:rsidTr="002D1426">
        <w:tc>
          <w:tcPr>
            <w:tcW w:w="5238" w:type="dxa"/>
          </w:tcPr>
          <w:p w14:paraId="0E2F5E96" w14:textId="0288CE7E" w:rsidR="002D1426" w:rsidRDefault="00193989" w:rsidP="00E174B4">
            <w:proofErr w:type="spellStart"/>
            <w:r w:rsidRPr="00193989">
              <w:t>Dimitar</w:t>
            </w:r>
            <w:proofErr w:type="spellEnd"/>
            <w:r w:rsidRPr="00193989">
              <w:t xml:space="preserve"> Ivanov</w:t>
            </w:r>
          </w:p>
        </w:tc>
        <w:tc>
          <w:tcPr>
            <w:tcW w:w="5238" w:type="dxa"/>
          </w:tcPr>
          <w:p w14:paraId="4A4C5A7D" w14:textId="7EB40916" w:rsidR="002D1426" w:rsidRDefault="00C00E3D" w:rsidP="00E174B4">
            <w:r>
              <w:t>Brainstorming</w:t>
            </w:r>
            <w:r w:rsidR="00224264">
              <w:t xml:space="preserve"> project,</w:t>
            </w:r>
            <w:r>
              <w:t xml:space="preserve"> </w:t>
            </w:r>
            <w:r w:rsidR="00A52F3E">
              <w:t>creating project</w:t>
            </w:r>
            <w:r>
              <w:t xml:space="preserve"> </w:t>
            </w:r>
            <w:r w:rsidR="00A52F3E">
              <w:t>logo</w:t>
            </w:r>
            <w:r w:rsidR="00F73E92">
              <w:t xml:space="preserve">, </w:t>
            </w:r>
            <w:r w:rsidR="00120A41">
              <w:t>estimation of deliverables</w:t>
            </w:r>
          </w:p>
        </w:tc>
      </w:tr>
      <w:tr w:rsidR="00D225C8" w14:paraId="7A16D557" w14:textId="77777777" w:rsidTr="002D1426">
        <w:tc>
          <w:tcPr>
            <w:tcW w:w="5238" w:type="dxa"/>
          </w:tcPr>
          <w:p w14:paraId="7DB68F14" w14:textId="06F04340" w:rsidR="00D225C8" w:rsidRDefault="00D225C8" w:rsidP="00D225C8">
            <w:r w:rsidRPr="002E5111">
              <w:t>David Hooi</w:t>
            </w:r>
          </w:p>
        </w:tc>
        <w:tc>
          <w:tcPr>
            <w:tcW w:w="5238" w:type="dxa"/>
          </w:tcPr>
          <w:p w14:paraId="5F9BE115" w14:textId="0928C029" w:rsidR="00D225C8" w:rsidRDefault="00D225C8" w:rsidP="00D225C8">
            <w:r>
              <w:t>Brainstorming</w:t>
            </w:r>
            <w:r w:rsidR="00224264">
              <w:t xml:space="preserve"> project,</w:t>
            </w:r>
            <w:r>
              <w:t xml:space="preserve"> </w:t>
            </w:r>
            <w:r w:rsidR="00A52F3E">
              <w:t>creating pr</w:t>
            </w:r>
            <w:r w:rsidR="008F3E7B">
              <w:t>oject name</w:t>
            </w:r>
            <w:r w:rsidR="00A47CF2">
              <w:t xml:space="preserve">, </w:t>
            </w:r>
            <w:r w:rsidR="005F0F2C">
              <w:t xml:space="preserve">project goal and </w:t>
            </w:r>
            <w:r w:rsidR="009E27A6">
              <w:t>descri</w:t>
            </w:r>
            <w:r w:rsidR="00A070C9">
              <w:t>p</w:t>
            </w:r>
            <w:r w:rsidR="009E27A6">
              <w:t xml:space="preserve">tion, </w:t>
            </w:r>
            <w:r w:rsidR="005876FB">
              <w:t xml:space="preserve">deliverables, </w:t>
            </w:r>
          </w:p>
        </w:tc>
      </w:tr>
      <w:tr w:rsidR="00D225C8" w14:paraId="39C26D01" w14:textId="77777777" w:rsidTr="002D1426">
        <w:tc>
          <w:tcPr>
            <w:tcW w:w="5238" w:type="dxa"/>
          </w:tcPr>
          <w:p w14:paraId="59036E54" w14:textId="300B3867" w:rsidR="00D225C8" w:rsidRDefault="00D225C8" w:rsidP="00D225C8">
            <w:r w:rsidRPr="00857A3B">
              <w:t xml:space="preserve">Martin </w:t>
            </w:r>
            <w:proofErr w:type="spellStart"/>
            <w:r w:rsidRPr="00857A3B">
              <w:t>Grigorov</w:t>
            </w:r>
            <w:proofErr w:type="spellEnd"/>
          </w:p>
        </w:tc>
        <w:tc>
          <w:tcPr>
            <w:tcW w:w="5238" w:type="dxa"/>
          </w:tcPr>
          <w:p w14:paraId="73AC72F1" w14:textId="06FEB88A" w:rsidR="00D225C8" w:rsidRDefault="00D225C8" w:rsidP="00D225C8">
            <w:r>
              <w:t>Brainstorming</w:t>
            </w:r>
            <w:r w:rsidR="00224264">
              <w:t xml:space="preserve"> project,</w:t>
            </w:r>
            <w:r>
              <w:t xml:space="preserve"> </w:t>
            </w:r>
            <w:r w:rsidR="00662AEB">
              <w:t>creating project</w:t>
            </w:r>
            <w:r w:rsidR="007712A7">
              <w:t xml:space="preserve"> name</w:t>
            </w:r>
            <w:r w:rsidR="00662AEB">
              <w:t>,</w:t>
            </w:r>
            <w:r w:rsidR="00120A41">
              <w:t xml:space="preserve"> </w:t>
            </w:r>
            <w:r w:rsidR="00A706AF">
              <w:t>estimation of deliverables</w:t>
            </w:r>
          </w:p>
        </w:tc>
      </w:tr>
    </w:tbl>
    <w:p w14:paraId="3E4A8ADF" w14:textId="77777777" w:rsidR="001071C2" w:rsidRPr="004D0562" w:rsidRDefault="001071C2" w:rsidP="00E174B4"/>
    <w:p w14:paraId="2703038B" w14:textId="3D8CCF83" w:rsidR="00FE1F67" w:rsidRDefault="00FE1F67" w:rsidP="00FE1F67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38B64F4A" w14:textId="3C81818A" w:rsidR="00361CE6" w:rsidRDefault="00361CE6" w:rsidP="00361CE6">
      <w:pPr>
        <w:pStyle w:val="Heading1"/>
        <w:numPr>
          <w:ilvl w:val="1"/>
          <w:numId w:val="4"/>
        </w:numPr>
        <w:ind w:left="0" w:firstLine="0"/>
      </w:pPr>
      <w:bookmarkStart w:id="5" w:name="_Toc870892"/>
      <w:r>
        <w:t xml:space="preserve">Week </w:t>
      </w:r>
      <w:r w:rsidR="00EF612B">
        <w:t>2</w:t>
      </w:r>
      <w:bookmarkEnd w:id="5"/>
    </w:p>
    <w:p w14:paraId="450C9CE7" w14:textId="5CBC29D9" w:rsidR="00361CE6" w:rsidRDefault="00361CE6" w:rsidP="00361CE6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6" w:name="_Toc870893"/>
      <w:r>
        <w:t>Minutes</w:t>
      </w:r>
      <w:bookmarkEnd w:id="6"/>
    </w:p>
    <w:p w14:paraId="399E4D56" w14:textId="0909BE7A" w:rsidR="00465D31" w:rsidRDefault="00465D31" w:rsidP="00465D31">
      <w:pPr>
        <w:pStyle w:val="Header22222222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1"/>
        <w:gridCol w:w="3418"/>
        <w:gridCol w:w="3411"/>
      </w:tblGrid>
      <w:tr w:rsidR="00465D31" w14:paraId="211437F8" w14:textId="77777777" w:rsidTr="005A45B0">
        <w:tc>
          <w:tcPr>
            <w:tcW w:w="3492" w:type="dxa"/>
            <w:shd w:val="clear" w:color="auto" w:fill="C6D9F1" w:themeFill="text2" w:themeFillTint="33"/>
          </w:tcPr>
          <w:p w14:paraId="1B5B581E" w14:textId="77777777" w:rsidR="00465D31" w:rsidRDefault="00465D31" w:rsidP="005A45B0">
            <w:r>
              <w:t>Place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1A5048B9" w14:textId="77777777" w:rsidR="00465D31" w:rsidRDefault="00465D31" w:rsidP="005A45B0">
            <w:r>
              <w:t>Date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1502A22C" w14:textId="77777777" w:rsidR="00465D31" w:rsidRDefault="00465D31" w:rsidP="005A45B0">
            <w:r>
              <w:t>Time</w:t>
            </w:r>
          </w:p>
        </w:tc>
      </w:tr>
      <w:tr w:rsidR="00465D31" w14:paraId="1BC92A2E" w14:textId="77777777" w:rsidTr="005A45B0">
        <w:tc>
          <w:tcPr>
            <w:tcW w:w="3492" w:type="dxa"/>
          </w:tcPr>
          <w:p w14:paraId="1FB3F199" w14:textId="77777777" w:rsidR="00465D31" w:rsidRDefault="00465D31" w:rsidP="005A45B0">
            <w:r>
              <w:t>Fontys</w:t>
            </w:r>
          </w:p>
        </w:tc>
        <w:tc>
          <w:tcPr>
            <w:tcW w:w="3492" w:type="dxa"/>
          </w:tcPr>
          <w:p w14:paraId="55483F84" w14:textId="2EBBE5B6" w:rsidR="00465D31" w:rsidRDefault="00381CF5" w:rsidP="005A45B0">
            <w:r>
              <w:t>11</w:t>
            </w:r>
            <w:r w:rsidRPr="00381CF5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4FB988FD" w14:textId="73BEA568" w:rsidR="00465D31" w:rsidRDefault="00E37947" w:rsidP="005A45B0">
            <w:r>
              <w:t>11:30-13:00</w:t>
            </w:r>
          </w:p>
        </w:tc>
      </w:tr>
      <w:tr w:rsidR="00465D31" w14:paraId="0CF99BB4" w14:textId="77777777" w:rsidTr="005A45B0">
        <w:tc>
          <w:tcPr>
            <w:tcW w:w="3492" w:type="dxa"/>
          </w:tcPr>
          <w:p w14:paraId="0F63D924" w14:textId="612A70C0" w:rsidR="00465D31" w:rsidRDefault="002C7E16" w:rsidP="005A45B0">
            <w:r>
              <w:t>Fontys</w:t>
            </w:r>
          </w:p>
        </w:tc>
        <w:tc>
          <w:tcPr>
            <w:tcW w:w="3492" w:type="dxa"/>
          </w:tcPr>
          <w:p w14:paraId="048DF6ED" w14:textId="69251535" w:rsidR="00465D31" w:rsidRDefault="00B962EB" w:rsidP="005A45B0">
            <w:r>
              <w:t>12</w:t>
            </w:r>
            <w:r w:rsidRPr="00B962EB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55468217" w14:textId="7B579D32" w:rsidR="00465D31" w:rsidRDefault="0073480E" w:rsidP="005A45B0">
            <w:r>
              <w:t>12:00-</w:t>
            </w:r>
            <w:r w:rsidR="00C231EC">
              <w:t>16:00</w:t>
            </w:r>
          </w:p>
        </w:tc>
      </w:tr>
      <w:tr w:rsidR="00465D31" w14:paraId="1A9A6E7F" w14:textId="77777777" w:rsidTr="005A45B0">
        <w:tc>
          <w:tcPr>
            <w:tcW w:w="3492" w:type="dxa"/>
          </w:tcPr>
          <w:p w14:paraId="5ED6F8B8" w14:textId="77777777" w:rsidR="00465D31" w:rsidRDefault="00465D31" w:rsidP="005A45B0">
            <w:r>
              <w:t>Online meeting</w:t>
            </w:r>
          </w:p>
        </w:tc>
        <w:tc>
          <w:tcPr>
            <w:tcW w:w="3492" w:type="dxa"/>
          </w:tcPr>
          <w:p w14:paraId="78108AC0" w14:textId="2B847836" w:rsidR="00465D31" w:rsidRDefault="002425E9" w:rsidP="005A45B0">
            <w:r>
              <w:t>16</w:t>
            </w:r>
            <w:r w:rsidRPr="002425E9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2DA7D4C6" w14:textId="5E3C9FCC" w:rsidR="00465D31" w:rsidRDefault="00AE40C2" w:rsidP="005A45B0">
            <w:r>
              <w:t>10:00-1</w:t>
            </w:r>
            <w:r w:rsidR="002E6B5F">
              <w:t>4</w:t>
            </w:r>
            <w:r>
              <w:t>:00</w:t>
            </w:r>
          </w:p>
        </w:tc>
      </w:tr>
      <w:tr w:rsidR="00465D31" w14:paraId="2C5AD138" w14:textId="77777777" w:rsidTr="005A45B0">
        <w:tc>
          <w:tcPr>
            <w:tcW w:w="3492" w:type="dxa"/>
          </w:tcPr>
          <w:p w14:paraId="318DCB50" w14:textId="77777777" w:rsidR="00465D31" w:rsidRDefault="00465D31" w:rsidP="005A45B0">
            <w:r>
              <w:t>Individual work</w:t>
            </w:r>
          </w:p>
        </w:tc>
        <w:tc>
          <w:tcPr>
            <w:tcW w:w="3492" w:type="dxa"/>
          </w:tcPr>
          <w:p w14:paraId="27BD995A" w14:textId="7D7DA0AD" w:rsidR="00465D31" w:rsidRDefault="00425AFE" w:rsidP="005A45B0">
            <w:r>
              <w:t>-</w:t>
            </w:r>
          </w:p>
        </w:tc>
        <w:tc>
          <w:tcPr>
            <w:tcW w:w="3492" w:type="dxa"/>
          </w:tcPr>
          <w:p w14:paraId="2FB0CAA4" w14:textId="578A0F26" w:rsidR="00465D31" w:rsidRDefault="00425AFE" w:rsidP="005A45B0">
            <w:r>
              <w:t>-</w:t>
            </w:r>
          </w:p>
        </w:tc>
      </w:tr>
    </w:tbl>
    <w:p w14:paraId="55DD06D1" w14:textId="77777777" w:rsidR="00465D31" w:rsidRDefault="00465D31" w:rsidP="00465D31">
      <w:pPr>
        <w:pStyle w:val="Header222222222"/>
      </w:pPr>
    </w:p>
    <w:p w14:paraId="1E6417BA" w14:textId="55757974" w:rsidR="003B4204" w:rsidRDefault="00361CE6" w:rsidP="003B4204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7" w:name="_Toc870894"/>
      <w:r>
        <w:t>Who did what</w:t>
      </w:r>
      <w:bookmarkEnd w:id="7"/>
    </w:p>
    <w:p w14:paraId="16C14942" w14:textId="77777777" w:rsidR="007561D8" w:rsidRDefault="007561D8" w:rsidP="00C173BA">
      <w:pPr>
        <w:pStyle w:val="Header22222222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2"/>
        <w:gridCol w:w="5128"/>
      </w:tblGrid>
      <w:tr w:rsidR="003B4204" w14:paraId="41855295" w14:textId="77777777" w:rsidTr="005A45B0">
        <w:tc>
          <w:tcPr>
            <w:tcW w:w="5238" w:type="dxa"/>
            <w:shd w:val="clear" w:color="auto" w:fill="C6D9F1" w:themeFill="text2" w:themeFillTint="33"/>
          </w:tcPr>
          <w:p w14:paraId="68F8C53C" w14:textId="77777777" w:rsidR="003B4204" w:rsidRDefault="003B4204" w:rsidP="005A45B0">
            <w:r>
              <w:t>Name of the member</w:t>
            </w:r>
          </w:p>
        </w:tc>
        <w:tc>
          <w:tcPr>
            <w:tcW w:w="5238" w:type="dxa"/>
            <w:shd w:val="clear" w:color="auto" w:fill="C6D9F1" w:themeFill="text2" w:themeFillTint="33"/>
          </w:tcPr>
          <w:p w14:paraId="2AB37467" w14:textId="77777777" w:rsidR="003B4204" w:rsidRDefault="003B4204" w:rsidP="005A45B0">
            <w:r>
              <w:t>What was done</w:t>
            </w:r>
          </w:p>
        </w:tc>
      </w:tr>
      <w:tr w:rsidR="003B4204" w14:paraId="6A6A65B4" w14:textId="77777777" w:rsidTr="005A45B0">
        <w:tc>
          <w:tcPr>
            <w:tcW w:w="5238" w:type="dxa"/>
          </w:tcPr>
          <w:p w14:paraId="32BDFCB1" w14:textId="77777777" w:rsidR="003B4204" w:rsidRDefault="003B4204" w:rsidP="005A45B0">
            <w:r>
              <w:t xml:space="preserve">Maria </w:t>
            </w:r>
            <w:proofErr w:type="spellStart"/>
            <w:r>
              <w:t>Khovanskaya</w:t>
            </w:r>
            <w:proofErr w:type="spellEnd"/>
          </w:p>
        </w:tc>
        <w:tc>
          <w:tcPr>
            <w:tcW w:w="5238" w:type="dxa"/>
          </w:tcPr>
          <w:p w14:paraId="3D93CE9E" w14:textId="27CB2A08" w:rsidR="003B4204" w:rsidRDefault="003B4204" w:rsidP="005A45B0">
            <w:r>
              <w:t xml:space="preserve">Brainstorming project, communicating with </w:t>
            </w:r>
            <w:r>
              <w:lastRenderedPageBreak/>
              <w:t xml:space="preserve">teachers, creating </w:t>
            </w:r>
            <w:r w:rsidR="009D2884">
              <w:t>agenda’s report, creating process report</w:t>
            </w:r>
            <w:r>
              <w:t xml:space="preserve">, assembling parts of </w:t>
            </w:r>
            <w:r w:rsidR="007D3BE7">
              <w:t>project</w:t>
            </w:r>
            <w:r>
              <w:t xml:space="preserve"> plan</w:t>
            </w:r>
            <w:r w:rsidR="00FB419C">
              <w:t>,</w:t>
            </w:r>
            <w:r w:rsidR="001850B5">
              <w:t xml:space="preserve"> version overview edited</w:t>
            </w:r>
          </w:p>
        </w:tc>
      </w:tr>
      <w:tr w:rsidR="003B4204" w14:paraId="2D0F1CB5" w14:textId="77777777" w:rsidTr="005A45B0">
        <w:tc>
          <w:tcPr>
            <w:tcW w:w="5238" w:type="dxa"/>
          </w:tcPr>
          <w:p w14:paraId="0ECC9039" w14:textId="77777777" w:rsidR="003B4204" w:rsidRDefault="003B4204" w:rsidP="005A45B0">
            <w:proofErr w:type="spellStart"/>
            <w:r w:rsidRPr="00193989">
              <w:lastRenderedPageBreak/>
              <w:t>Dimitar</w:t>
            </w:r>
            <w:proofErr w:type="spellEnd"/>
            <w:r w:rsidRPr="00193989">
              <w:t xml:space="preserve"> Ivanov</w:t>
            </w:r>
          </w:p>
        </w:tc>
        <w:tc>
          <w:tcPr>
            <w:tcW w:w="5238" w:type="dxa"/>
          </w:tcPr>
          <w:p w14:paraId="58C58869" w14:textId="20AEA1ED" w:rsidR="003B4204" w:rsidRDefault="003B4204" w:rsidP="005A45B0">
            <w:r>
              <w:t xml:space="preserve">Brainstorming project, </w:t>
            </w:r>
            <w:r w:rsidR="0069593D">
              <w:t>introduction and current situation of project</w:t>
            </w:r>
          </w:p>
        </w:tc>
      </w:tr>
      <w:tr w:rsidR="003B4204" w14:paraId="5CD184A8" w14:textId="77777777" w:rsidTr="005A45B0">
        <w:tc>
          <w:tcPr>
            <w:tcW w:w="5238" w:type="dxa"/>
          </w:tcPr>
          <w:p w14:paraId="37CD0932" w14:textId="77777777" w:rsidR="003B4204" w:rsidRDefault="003B4204" w:rsidP="005A45B0">
            <w:r w:rsidRPr="002E5111">
              <w:t>David Hooi</w:t>
            </w:r>
          </w:p>
        </w:tc>
        <w:tc>
          <w:tcPr>
            <w:tcW w:w="5238" w:type="dxa"/>
          </w:tcPr>
          <w:p w14:paraId="4FE69AE8" w14:textId="4D2B4AC4" w:rsidR="003B4204" w:rsidRDefault="003B4204" w:rsidP="005A45B0">
            <w:r>
              <w:t xml:space="preserve">Brainstorming project, </w:t>
            </w:r>
            <w:r w:rsidR="00FF5697">
              <w:t>risks of projec</w:t>
            </w:r>
            <w:r w:rsidR="00522ECC">
              <w:t>t</w:t>
            </w:r>
          </w:p>
        </w:tc>
      </w:tr>
      <w:tr w:rsidR="003B4204" w14:paraId="23CE552F" w14:textId="77777777" w:rsidTr="005A45B0">
        <w:tc>
          <w:tcPr>
            <w:tcW w:w="5238" w:type="dxa"/>
          </w:tcPr>
          <w:p w14:paraId="6CDAFAB8" w14:textId="77777777" w:rsidR="003B4204" w:rsidRDefault="003B4204" w:rsidP="005A45B0">
            <w:r w:rsidRPr="00857A3B">
              <w:t xml:space="preserve">Martin </w:t>
            </w:r>
            <w:proofErr w:type="spellStart"/>
            <w:r w:rsidRPr="00857A3B">
              <w:t>Grigorov</w:t>
            </w:r>
            <w:proofErr w:type="spellEnd"/>
          </w:p>
        </w:tc>
        <w:tc>
          <w:tcPr>
            <w:tcW w:w="5238" w:type="dxa"/>
          </w:tcPr>
          <w:p w14:paraId="27D14EF2" w14:textId="74FA2AFF" w:rsidR="003B4204" w:rsidRDefault="003B4204" w:rsidP="005A45B0">
            <w:r>
              <w:t xml:space="preserve">Brainstorming project, </w:t>
            </w:r>
            <w:r w:rsidR="008D4FE9">
              <w:t>constrains of project</w:t>
            </w:r>
            <w:r w:rsidR="00745C42">
              <w:t>, uploading files to Git</w:t>
            </w:r>
          </w:p>
        </w:tc>
      </w:tr>
    </w:tbl>
    <w:p w14:paraId="51444074" w14:textId="77777777" w:rsidR="003B4204" w:rsidRPr="004D0562" w:rsidRDefault="003B4204" w:rsidP="003B4204">
      <w:pPr>
        <w:pStyle w:val="Header222222222"/>
      </w:pPr>
    </w:p>
    <w:p w14:paraId="39ABB6A6" w14:textId="77777777" w:rsidR="00B12CB1" w:rsidRDefault="00B12CB1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0A931FC8" w14:textId="66EC651F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8" w:name="_Toc870895"/>
      <w:r>
        <w:t xml:space="preserve">Week </w:t>
      </w:r>
      <w:r w:rsidR="00EC7B1F">
        <w:t>3</w:t>
      </w:r>
      <w:bookmarkEnd w:id="8"/>
    </w:p>
    <w:p w14:paraId="4936E5EB" w14:textId="23778591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9" w:name="_Toc870896"/>
      <w:r>
        <w:t>Minutes</w:t>
      </w:r>
      <w:bookmarkEnd w:id="9"/>
    </w:p>
    <w:p w14:paraId="3B4BC299" w14:textId="24D9D8B1" w:rsidR="002A1F0E" w:rsidRDefault="002A1F0E" w:rsidP="002A1F0E">
      <w:pPr>
        <w:pStyle w:val="Header222222222"/>
        <w:ind w:left="14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1"/>
        <w:gridCol w:w="3418"/>
        <w:gridCol w:w="3411"/>
      </w:tblGrid>
      <w:tr w:rsidR="002A1F0E" w14:paraId="24BB5CE7" w14:textId="77777777" w:rsidTr="00C827B1">
        <w:tc>
          <w:tcPr>
            <w:tcW w:w="3492" w:type="dxa"/>
            <w:shd w:val="clear" w:color="auto" w:fill="C6D9F1" w:themeFill="text2" w:themeFillTint="33"/>
          </w:tcPr>
          <w:p w14:paraId="38BEACCF" w14:textId="77777777" w:rsidR="002A1F0E" w:rsidRDefault="002A1F0E" w:rsidP="00C827B1">
            <w:r>
              <w:t>Place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05F86276" w14:textId="77777777" w:rsidR="002A1F0E" w:rsidRDefault="002A1F0E" w:rsidP="00C827B1">
            <w:r>
              <w:t>Date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24E5F381" w14:textId="77777777" w:rsidR="002A1F0E" w:rsidRDefault="002A1F0E" w:rsidP="00C827B1">
            <w:r>
              <w:t>Time</w:t>
            </w:r>
          </w:p>
        </w:tc>
      </w:tr>
      <w:tr w:rsidR="002A1F0E" w14:paraId="68445B83" w14:textId="77777777" w:rsidTr="00C827B1">
        <w:tc>
          <w:tcPr>
            <w:tcW w:w="3492" w:type="dxa"/>
          </w:tcPr>
          <w:p w14:paraId="42E7D6DF" w14:textId="77777777" w:rsidR="002A1F0E" w:rsidRDefault="002A1F0E" w:rsidP="00C827B1">
            <w:r>
              <w:t>Fontys</w:t>
            </w:r>
          </w:p>
        </w:tc>
        <w:tc>
          <w:tcPr>
            <w:tcW w:w="3492" w:type="dxa"/>
          </w:tcPr>
          <w:p w14:paraId="532AF164" w14:textId="7B3EE60F" w:rsidR="002A1F0E" w:rsidRDefault="002A1F0E" w:rsidP="00C827B1">
            <w:r>
              <w:t>1</w:t>
            </w:r>
            <w:r>
              <w:t>9</w:t>
            </w:r>
            <w:r w:rsidRPr="00381CF5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317B7500" w14:textId="4FF46D05" w:rsidR="002A1F0E" w:rsidRDefault="002A1F0E" w:rsidP="00C827B1">
            <w:r>
              <w:t>12:00</w:t>
            </w:r>
            <w:r>
              <w:t>-1</w:t>
            </w:r>
            <w:r>
              <w:t>6:00</w:t>
            </w:r>
          </w:p>
        </w:tc>
      </w:tr>
      <w:tr w:rsidR="002A1F0E" w14:paraId="26B62190" w14:textId="77777777" w:rsidTr="00C827B1">
        <w:tc>
          <w:tcPr>
            <w:tcW w:w="3492" w:type="dxa"/>
          </w:tcPr>
          <w:p w14:paraId="78144C34" w14:textId="77777777" w:rsidR="002A1F0E" w:rsidRDefault="002A1F0E" w:rsidP="00C827B1">
            <w:r>
              <w:t>Online meeting</w:t>
            </w:r>
          </w:p>
        </w:tc>
        <w:tc>
          <w:tcPr>
            <w:tcW w:w="3492" w:type="dxa"/>
          </w:tcPr>
          <w:p w14:paraId="3DBC58A2" w14:textId="20B30EF6" w:rsidR="002A1F0E" w:rsidRDefault="002A1F0E" w:rsidP="00C827B1">
            <w:r>
              <w:t>23</w:t>
            </w:r>
            <w:r w:rsidRPr="002A1F0E">
              <w:rPr>
                <w:vertAlign w:val="superscript"/>
              </w:rPr>
              <w:t>rd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7DA10E7F" w14:textId="7F1A0E08" w:rsidR="002A1F0E" w:rsidRDefault="002A1F0E" w:rsidP="00C827B1">
            <w:r>
              <w:t>1</w:t>
            </w:r>
            <w:r>
              <w:t>6</w:t>
            </w:r>
            <w:r>
              <w:t>:00-1</w:t>
            </w:r>
            <w:r>
              <w:t>9</w:t>
            </w:r>
            <w:r>
              <w:t>:00</w:t>
            </w:r>
          </w:p>
        </w:tc>
      </w:tr>
      <w:tr w:rsidR="002A1F0E" w14:paraId="4334E1FF" w14:textId="77777777" w:rsidTr="00C827B1">
        <w:tc>
          <w:tcPr>
            <w:tcW w:w="3492" w:type="dxa"/>
          </w:tcPr>
          <w:p w14:paraId="34325BDE" w14:textId="77777777" w:rsidR="002A1F0E" w:rsidRDefault="002A1F0E" w:rsidP="00C827B1">
            <w:r>
              <w:t>Individual work</w:t>
            </w:r>
          </w:p>
        </w:tc>
        <w:tc>
          <w:tcPr>
            <w:tcW w:w="3492" w:type="dxa"/>
          </w:tcPr>
          <w:p w14:paraId="0AFB233A" w14:textId="77777777" w:rsidR="002A1F0E" w:rsidRDefault="002A1F0E" w:rsidP="00C827B1">
            <w:r>
              <w:t>-</w:t>
            </w:r>
          </w:p>
        </w:tc>
        <w:tc>
          <w:tcPr>
            <w:tcW w:w="3492" w:type="dxa"/>
          </w:tcPr>
          <w:p w14:paraId="5F8317CC" w14:textId="77777777" w:rsidR="002A1F0E" w:rsidRDefault="002A1F0E" w:rsidP="00C827B1">
            <w:r>
              <w:t>-</w:t>
            </w:r>
          </w:p>
        </w:tc>
      </w:tr>
    </w:tbl>
    <w:p w14:paraId="545AC183" w14:textId="77777777" w:rsidR="002A1F0E" w:rsidRDefault="002A1F0E" w:rsidP="002A1F0E">
      <w:pPr>
        <w:pStyle w:val="Header222222222"/>
        <w:ind w:left="1440"/>
      </w:pPr>
    </w:p>
    <w:p w14:paraId="5A1F386E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10" w:name="_Toc870897"/>
      <w:r>
        <w:t>Who did what</w:t>
      </w:r>
      <w:bookmarkEnd w:id="10"/>
    </w:p>
    <w:p w14:paraId="0B8ADF44" w14:textId="187381DE" w:rsidR="00B12CB1" w:rsidRDefault="00B12CB1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39B94071" w14:textId="00CDDFB9" w:rsidR="002A1F0E" w:rsidRPr="002A1F0E" w:rsidRDefault="002A1F0E" w:rsidP="002A1F0E">
      <w:pPr>
        <w:spacing w:line="276" w:lineRule="auto"/>
        <w:jc w:val="both"/>
        <w:rPr>
          <w:b/>
        </w:rPr>
      </w:pPr>
      <w:r w:rsidRPr="002A1F0E">
        <w:rPr>
          <w:b/>
        </w:rPr>
        <w:t>David Hooi:</w:t>
      </w:r>
    </w:p>
    <w:p w14:paraId="67EF71A8" w14:textId="7A500073" w:rsidR="002A1F0E" w:rsidRPr="002A1F0E" w:rsidRDefault="002A1F0E" w:rsidP="002A1F0E">
      <w:pPr>
        <w:spacing w:line="276" w:lineRule="auto"/>
        <w:jc w:val="both"/>
      </w:pPr>
      <w:r w:rsidRPr="002A1F0E">
        <w:t>This week I mostly worked on the first version of the setup document. I did the use cases, functional requirements for the website/applications and the GUIs for the applications. I also did the client section for the project plan</w:t>
      </w:r>
      <w:r>
        <w:t xml:space="preserve"> and the helped with the tasked and milestones section</w:t>
      </w:r>
      <w:bookmarkStart w:id="11" w:name="_GoBack"/>
      <w:bookmarkEnd w:id="11"/>
    </w:p>
    <w:p w14:paraId="51A54CD7" w14:textId="77777777" w:rsidR="002A1F0E" w:rsidRPr="002A1F0E" w:rsidRDefault="002A1F0E" w:rsidP="002A1F0E">
      <w:pPr>
        <w:spacing w:line="276" w:lineRule="auto"/>
        <w:jc w:val="both"/>
      </w:pPr>
    </w:p>
    <w:p w14:paraId="28FEFAF6" w14:textId="35051EAD" w:rsidR="002A1F0E" w:rsidRPr="002A1F0E" w:rsidRDefault="002A1F0E" w:rsidP="002A1F0E">
      <w:pPr>
        <w:jc w:val="both"/>
        <w:rPr>
          <w:b/>
        </w:rPr>
      </w:pPr>
      <w:r w:rsidRPr="002A1F0E">
        <w:rPr>
          <w:b/>
        </w:rPr>
        <w:t xml:space="preserve">Martin </w:t>
      </w:r>
      <w:proofErr w:type="spellStart"/>
      <w:r w:rsidRPr="002A1F0E">
        <w:rPr>
          <w:b/>
        </w:rPr>
        <w:t>Grigorov</w:t>
      </w:r>
      <w:proofErr w:type="spellEnd"/>
      <w:r w:rsidRPr="002A1F0E">
        <w:rPr>
          <w:b/>
        </w:rPr>
        <w:t>:</w:t>
      </w:r>
    </w:p>
    <w:p w14:paraId="2076AA71" w14:textId="4D3302FD" w:rsidR="002A1F0E" w:rsidRPr="002A1F0E" w:rsidRDefault="002A1F0E" w:rsidP="002A1F0E">
      <w:pPr>
        <w:jc w:val="both"/>
      </w:pPr>
      <w:r w:rsidRPr="002A1F0E">
        <w:t xml:space="preserve">This week </w:t>
      </w:r>
      <w:r w:rsidRPr="002A1F0E">
        <w:t>I</w:t>
      </w:r>
      <w:r w:rsidRPr="002A1F0E">
        <w:t xml:space="preserve"> was the group secretary. I took notes of the meeting. I started the list of our tasks, but </w:t>
      </w:r>
      <w:proofErr w:type="spellStart"/>
      <w:r w:rsidRPr="002A1F0E">
        <w:t>i</w:t>
      </w:r>
      <w:proofErr w:type="spellEnd"/>
      <w:r w:rsidRPr="002A1F0E">
        <w:t xml:space="preserve"> did mostly the first block. And it is not quite complete, because we have not discussed as a group who will do what.</w:t>
      </w:r>
    </w:p>
    <w:p w14:paraId="0D4E7ADA" w14:textId="00560DE9" w:rsidR="002A1F0E" w:rsidRPr="002A1F0E" w:rsidRDefault="002A1F0E" w:rsidP="002A1F0E">
      <w:pPr>
        <w:spacing w:line="276" w:lineRule="auto"/>
        <w:jc w:val="both"/>
        <w:rPr>
          <w:b/>
          <w:color w:val="333333" w:themeColor="accent2"/>
        </w:rPr>
      </w:pPr>
    </w:p>
    <w:p w14:paraId="006066DC" w14:textId="1EB6F0F6" w:rsidR="002A1F0E" w:rsidRPr="002A1F0E" w:rsidRDefault="002A1F0E" w:rsidP="002A1F0E">
      <w:pPr>
        <w:spacing w:line="276" w:lineRule="auto"/>
        <w:jc w:val="both"/>
        <w:rPr>
          <w:b/>
        </w:rPr>
      </w:pPr>
      <w:proofErr w:type="spellStart"/>
      <w:r w:rsidRPr="002A1F0E">
        <w:rPr>
          <w:b/>
        </w:rPr>
        <w:t>Dimitar</w:t>
      </w:r>
      <w:proofErr w:type="spellEnd"/>
      <w:r w:rsidRPr="002A1F0E">
        <w:rPr>
          <w:b/>
        </w:rPr>
        <w:t xml:space="preserve"> Ivanov</w:t>
      </w:r>
      <w:r w:rsidRPr="002A1F0E">
        <w:rPr>
          <w:b/>
        </w:rPr>
        <w:t>:</w:t>
      </w:r>
    </w:p>
    <w:p w14:paraId="6B46DBBD" w14:textId="60075681" w:rsidR="002A1F0E" w:rsidRDefault="002A1F0E" w:rsidP="002A1F0E">
      <w:pPr>
        <w:spacing w:line="276" w:lineRule="auto"/>
        <w:jc w:val="both"/>
        <w:rPr>
          <w:color w:val="333333" w:themeColor="accent2"/>
        </w:rPr>
      </w:pPr>
      <w:r>
        <w:rPr>
          <w:color w:val="333333" w:themeColor="accent2"/>
        </w:rPr>
        <w:t>This week, after discussing the layout of the website with the team. I started to work on the wireframe of the website.</w:t>
      </w:r>
    </w:p>
    <w:p w14:paraId="148E7ADE" w14:textId="77777777" w:rsidR="002A1F0E" w:rsidRPr="002A1F0E" w:rsidRDefault="002A1F0E" w:rsidP="002A1F0E">
      <w:pPr>
        <w:spacing w:line="276" w:lineRule="auto"/>
        <w:jc w:val="both"/>
        <w:rPr>
          <w:color w:val="333333" w:themeColor="accent2"/>
        </w:rPr>
      </w:pPr>
    </w:p>
    <w:p w14:paraId="2D831667" w14:textId="135DAC29" w:rsidR="002A1F0E" w:rsidRPr="002A1F0E" w:rsidRDefault="002A1F0E" w:rsidP="002A1F0E">
      <w:pPr>
        <w:spacing w:line="276" w:lineRule="auto"/>
        <w:jc w:val="both"/>
        <w:rPr>
          <w:b/>
          <w:color w:val="333333" w:themeColor="accent2"/>
        </w:rPr>
      </w:pPr>
      <w:r w:rsidRPr="002A1F0E">
        <w:rPr>
          <w:b/>
        </w:rPr>
        <w:t xml:space="preserve">Maria </w:t>
      </w:r>
      <w:proofErr w:type="spellStart"/>
      <w:r w:rsidRPr="002A1F0E">
        <w:rPr>
          <w:b/>
        </w:rPr>
        <w:t>Khovanskaya</w:t>
      </w:r>
      <w:proofErr w:type="spellEnd"/>
      <w:r w:rsidRPr="002A1F0E">
        <w:rPr>
          <w:b/>
        </w:rPr>
        <w:t>:</w:t>
      </w:r>
    </w:p>
    <w:p w14:paraId="40145AE2" w14:textId="742A7A54" w:rsidR="002A1F0E" w:rsidRPr="002A1F0E" w:rsidRDefault="002A1F0E" w:rsidP="00386F89">
      <w:pPr>
        <w:spacing w:line="276" w:lineRule="auto"/>
        <w:jc w:val="both"/>
        <w:rPr>
          <w:color w:val="333333" w:themeColor="accent2"/>
        </w:rPr>
      </w:pPr>
      <w:r>
        <w:rPr>
          <w:color w:val="333333" w:themeColor="accent2"/>
        </w:rPr>
        <w:t>This week, after discussing the team I started to create the entity relationship diagram of the database.</w:t>
      </w:r>
    </w:p>
    <w:p w14:paraId="67C20936" w14:textId="3BD3B736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2" w:name="_Toc870898"/>
      <w:r>
        <w:t xml:space="preserve">Week </w:t>
      </w:r>
      <w:r w:rsidR="00EC7B1F">
        <w:t>4</w:t>
      </w:r>
      <w:bookmarkEnd w:id="12"/>
    </w:p>
    <w:p w14:paraId="19E8551B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13" w:name="_Toc870899"/>
      <w:r>
        <w:t>Minutes</w:t>
      </w:r>
      <w:bookmarkEnd w:id="13"/>
    </w:p>
    <w:p w14:paraId="0115A349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14" w:name="_Toc870900"/>
      <w:r>
        <w:t>Who did what</w:t>
      </w:r>
      <w:bookmarkEnd w:id="14"/>
    </w:p>
    <w:p w14:paraId="69A7DC79" w14:textId="3625DD05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4CE9F89A" w14:textId="5C8B050C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5" w:name="_Toc870901"/>
      <w:r>
        <w:lastRenderedPageBreak/>
        <w:t xml:space="preserve">Week </w:t>
      </w:r>
      <w:r w:rsidR="00EC7B1F">
        <w:t>5</w:t>
      </w:r>
      <w:bookmarkEnd w:id="15"/>
    </w:p>
    <w:p w14:paraId="46F2FC45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16" w:name="_Toc870902"/>
      <w:r>
        <w:t>Minutes</w:t>
      </w:r>
      <w:bookmarkEnd w:id="16"/>
    </w:p>
    <w:p w14:paraId="72C4B21D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17" w:name="_Toc870903"/>
      <w:r>
        <w:t>Who did what</w:t>
      </w:r>
      <w:bookmarkEnd w:id="17"/>
    </w:p>
    <w:p w14:paraId="659CD6D1" w14:textId="7EF1F493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7FEACEBF" w14:textId="24D9BA92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8" w:name="_Toc870904"/>
      <w:r>
        <w:t xml:space="preserve">Week </w:t>
      </w:r>
      <w:r w:rsidR="00EC7B1F">
        <w:t>6</w:t>
      </w:r>
      <w:bookmarkEnd w:id="18"/>
    </w:p>
    <w:p w14:paraId="6E0A6E9E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19" w:name="_Toc870905"/>
      <w:r>
        <w:t>Minutes</w:t>
      </w:r>
      <w:bookmarkEnd w:id="19"/>
    </w:p>
    <w:p w14:paraId="21429FB5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20" w:name="_Toc870906"/>
      <w:r>
        <w:t>Who did what</w:t>
      </w:r>
      <w:bookmarkEnd w:id="20"/>
    </w:p>
    <w:p w14:paraId="234096ED" w14:textId="13F5A36C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5EFEDCF4" w14:textId="0D043B15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21" w:name="_Toc870907"/>
      <w:r>
        <w:t xml:space="preserve">Week </w:t>
      </w:r>
      <w:r w:rsidR="00EC7B1F">
        <w:t>7</w:t>
      </w:r>
      <w:bookmarkEnd w:id="21"/>
    </w:p>
    <w:p w14:paraId="726F6670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22" w:name="_Toc870908"/>
      <w:r>
        <w:t>Minutes</w:t>
      </w:r>
      <w:bookmarkEnd w:id="22"/>
    </w:p>
    <w:p w14:paraId="36B9C2CF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23" w:name="_Toc870909"/>
      <w:r>
        <w:t>Who did what</w:t>
      </w:r>
      <w:bookmarkEnd w:id="23"/>
    </w:p>
    <w:p w14:paraId="518B1058" w14:textId="0F735D3D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5FFF019A" w14:textId="2A2E7FD9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24" w:name="_Toc870910"/>
      <w:r>
        <w:t xml:space="preserve">Week </w:t>
      </w:r>
      <w:r w:rsidR="00EC7B1F">
        <w:t>8</w:t>
      </w:r>
      <w:bookmarkEnd w:id="24"/>
    </w:p>
    <w:p w14:paraId="54ED5426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25" w:name="_Toc870911"/>
      <w:r>
        <w:t>Minutes</w:t>
      </w:r>
      <w:bookmarkEnd w:id="25"/>
    </w:p>
    <w:p w14:paraId="2FC22287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26" w:name="_Toc870912"/>
      <w:r>
        <w:t>Who did what</w:t>
      </w:r>
      <w:bookmarkEnd w:id="26"/>
    </w:p>
    <w:p w14:paraId="57CC9F10" w14:textId="45B35E06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414E64EC" w14:textId="684DC700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27" w:name="_Toc870913"/>
      <w:r>
        <w:t xml:space="preserve">Week </w:t>
      </w:r>
      <w:r w:rsidR="00EC7B1F">
        <w:t>9</w:t>
      </w:r>
      <w:bookmarkEnd w:id="27"/>
    </w:p>
    <w:p w14:paraId="77827864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28" w:name="_Toc870914"/>
      <w:r>
        <w:t>Minutes</w:t>
      </w:r>
      <w:bookmarkEnd w:id="28"/>
    </w:p>
    <w:p w14:paraId="6351792E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29" w:name="_Toc870915"/>
      <w:r>
        <w:t>Who did what</w:t>
      </w:r>
      <w:bookmarkEnd w:id="29"/>
    </w:p>
    <w:p w14:paraId="0D2AE2E0" w14:textId="47A2C66F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77A5DC06" w14:textId="4E914733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30" w:name="_Toc870916"/>
      <w:r>
        <w:t xml:space="preserve">Week </w:t>
      </w:r>
      <w:r w:rsidR="00EC7B1F">
        <w:t>10</w:t>
      </w:r>
      <w:bookmarkEnd w:id="30"/>
    </w:p>
    <w:p w14:paraId="30F6D874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31" w:name="_Toc870917"/>
      <w:r>
        <w:t>Minutes</w:t>
      </w:r>
      <w:bookmarkEnd w:id="31"/>
    </w:p>
    <w:p w14:paraId="08DAA0CD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32" w:name="_Toc870918"/>
      <w:r>
        <w:t>Who did what</w:t>
      </w:r>
      <w:bookmarkEnd w:id="32"/>
    </w:p>
    <w:p w14:paraId="4AA3594E" w14:textId="465796F6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2E9FA398" w14:textId="1009518E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33" w:name="_Toc870919"/>
      <w:r>
        <w:t>Week 1</w:t>
      </w:r>
      <w:r w:rsidR="00987375">
        <w:t>1</w:t>
      </w:r>
      <w:bookmarkEnd w:id="33"/>
    </w:p>
    <w:p w14:paraId="3D53DD27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34" w:name="_Toc870920"/>
      <w:r>
        <w:t>Minutes</w:t>
      </w:r>
      <w:bookmarkEnd w:id="34"/>
    </w:p>
    <w:p w14:paraId="55580053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35" w:name="_Toc870921"/>
      <w:r>
        <w:t>Who did what</w:t>
      </w:r>
      <w:bookmarkEnd w:id="35"/>
    </w:p>
    <w:p w14:paraId="294747F1" w14:textId="2C116438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21CEF10A" w14:textId="508A636A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36" w:name="_Toc870922"/>
      <w:r>
        <w:t>Week 1</w:t>
      </w:r>
      <w:r w:rsidR="00987375">
        <w:t>2</w:t>
      </w:r>
      <w:bookmarkEnd w:id="36"/>
    </w:p>
    <w:p w14:paraId="1B01C488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37" w:name="_Toc870923"/>
      <w:r>
        <w:t>Minutes</w:t>
      </w:r>
      <w:bookmarkEnd w:id="37"/>
    </w:p>
    <w:p w14:paraId="2DDD5C37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38" w:name="_Toc870924"/>
      <w:r>
        <w:t>Who did what</w:t>
      </w:r>
      <w:bookmarkEnd w:id="38"/>
    </w:p>
    <w:p w14:paraId="323E79AF" w14:textId="20277669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199F0C55" w14:textId="6814C780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39" w:name="_Toc870925"/>
      <w:r>
        <w:t>Week 1</w:t>
      </w:r>
      <w:r w:rsidR="00987375">
        <w:t>3</w:t>
      </w:r>
      <w:bookmarkEnd w:id="39"/>
    </w:p>
    <w:p w14:paraId="05A8CA69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40" w:name="_Toc870926"/>
      <w:r>
        <w:t>Minutes</w:t>
      </w:r>
      <w:bookmarkEnd w:id="40"/>
    </w:p>
    <w:p w14:paraId="3769D418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41" w:name="_Toc870927"/>
      <w:r>
        <w:t>Who did what</w:t>
      </w:r>
      <w:bookmarkEnd w:id="41"/>
    </w:p>
    <w:p w14:paraId="24F6581D" w14:textId="71FA6E2A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3DE5E28C" w14:textId="00366C38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42" w:name="_Toc870928"/>
      <w:r>
        <w:t>Week 1</w:t>
      </w:r>
      <w:r w:rsidR="00987375">
        <w:t>4</w:t>
      </w:r>
      <w:bookmarkEnd w:id="42"/>
    </w:p>
    <w:p w14:paraId="3730ED6D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43" w:name="_Toc870929"/>
      <w:r>
        <w:t>Minutes</w:t>
      </w:r>
      <w:bookmarkEnd w:id="43"/>
    </w:p>
    <w:p w14:paraId="6B113CE5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44" w:name="_Toc870930"/>
      <w:r>
        <w:t>Who did what</w:t>
      </w:r>
      <w:bookmarkEnd w:id="44"/>
    </w:p>
    <w:p w14:paraId="2F612C1B" w14:textId="0F5A1647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6682E68F" w14:textId="42E25757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45" w:name="_Toc870931"/>
      <w:r>
        <w:t>Week 1</w:t>
      </w:r>
      <w:r w:rsidR="00987375">
        <w:t>5</w:t>
      </w:r>
      <w:bookmarkEnd w:id="45"/>
    </w:p>
    <w:p w14:paraId="46D3F34F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46" w:name="_Toc870932"/>
      <w:r>
        <w:t>Minutes</w:t>
      </w:r>
      <w:bookmarkEnd w:id="46"/>
    </w:p>
    <w:p w14:paraId="4C2A051A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47" w:name="_Toc870933"/>
      <w:r>
        <w:t>Who did what</w:t>
      </w:r>
      <w:bookmarkEnd w:id="47"/>
    </w:p>
    <w:p w14:paraId="0E1569A7" w14:textId="03128367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701595FF" w14:textId="003D8AE3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48" w:name="_Toc870934"/>
      <w:r>
        <w:t>Week 1</w:t>
      </w:r>
      <w:r w:rsidR="00987375">
        <w:t>6</w:t>
      </w:r>
      <w:bookmarkEnd w:id="48"/>
    </w:p>
    <w:p w14:paraId="07284928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49" w:name="_Toc870935"/>
      <w:r>
        <w:t>Minutes</w:t>
      </w:r>
      <w:bookmarkEnd w:id="49"/>
    </w:p>
    <w:p w14:paraId="2F8B3E34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50" w:name="_Toc870936"/>
      <w:r>
        <w:t>Who did what</w:t>
      </w:r>
      <w:bookmarkEnd w:id="50"/>
    </w:p>
    <w:p w14:paraId="7847A86F" w14:textId="0BDE0CFD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3222F21B" w14:textId="5405E601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51" w:name="_Toc870937"/>
      <w:r>
        <w:t>Week 1</w:t>
      </w:r>
      <w:r w:rsidR="00987375">
        <w:t>7</w:t>
      </w:r>
      <w:bookmarkEnd w:id="51"/>
    </w:p>
    <w:p w14:paraId="01AEC8C2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52" w:name="_Toc870938"/>
      <w:r>
        <w:t>Minutes</w:t>
      </w:r>
      <w:bookmarkEnd w:id="52"/>
    </w:p>
    <w:p w14:paraId="295870E0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53" w:name="_Toc870939"/>
      <w:r>
        <w:t>Who did what</w:t>
      </w:r>
      <w:bookmarkEnd w:id="53"/>
    </w:p>
    <w:p w14:paraId="60A4ECF2" w14:textId="40EF1645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4EFCB192" w14:textId="01558F68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54" w:name="_Toc870940"/>
      <w:r>
        <w:t>Week 1</w:t>
      </w:r>
      <w:r w:rsidR="00987375">
        <w:t>8</w:t>
      </w:r>
      <w:bookmarkEnd w:id="54"/>
    </w:p>
    <w:p w14:paraId="4F350ABA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55" w:name="_Toc870941"/>
      <w:r>
        <w:t>Minutes</w:t>
      </w:r>
      <w:bookmarkEnd w:id="55"/>
    </w:p>
    <w:p w14:paraId="40E94F7F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56" w:name="_Toc870942"/>
      <w:r>
        <w:t>Who did what</w:t>
      </w:r>
      <w:bookmarkEnd w:id="56"/>
    </w:p>
    <w:p w14:paraId="2F363E31" w14:textId="519B9161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214B3C6A" w14:textId="4A6B3EE1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57" w:name="_Toc870943"/>
      <w:r>
        <w:t>Week 1</w:t>
      </w:r>
      <w:r w:rsidR="00987375">
        <w:t>9</w:t>
      </w:r>
      <w:bookmarkEnd w:id="57"/>
    </w:p>
    <w:p w14:paraId="5E596AC0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58" w:name="_Toc870944"/>
      <w:r>
        <w:t>Minutes</w:t>
      </w:r>
      <w:bookmarkEnd w:id="58"/>
    </w:p>
    <w:p w14:paraId="27612317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59" w:name="_Toc870945"/>
      <w:r>
        <w:t>Who did what</w:t>
      </w:r>
      <w:bookmarkEnd w:id="59"/>
    </w:p>
    <w:p w14:paraId="582512B3" w14:textId="548BECF1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02BC1F9C" w14:textId="48E5BC33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60" w:name="_Toc870946"/>
      <w:r>
        <w:lastRenderedPageBreak/>
        <w:t xml:space="preserve">Week </w:t>
      </w:r>
      <w:r w:rsidR="00987375">
        <w:t>20</w:t>
      </w:r>
      <w:bookmarkEnd w:id="60"/>
    </w:p>
    <w:p w14:paraId="06154F5C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61" w:name="_Toc870947"/>
      <w:r>
        <w:t>Minutes</w:t>
      </w:r>
      <w:bookmarkEnd w:id="61"/>
    </w:p>
    <w:p w14:paraId="69A3E8D3" w14:textId="027FBB2F" w:rsidR="004A5B78" w:rsidRPr="00580B4C" w:rsidRDefault="00670185" w:rsidP="00580B4C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62" w:name="_Toc870948"/>
      <w:r>
        <w:t>Who did what</w:t>
      </w:r>
      <w:bookmarkEnd w:id="62"/>
    </w:p>
    <w:p w14:paraId="5027DE89" w14:textId="77777777" w:rsidR="003A6381" w:rsidRDefault="003A6381" w:rsidP="00B923B3">
      <w:pPr>
        <w:tabs>
          <w:tab w:val="left" w:pos="10260"/>
        </w:tabs>
        <w:jc w:val="both"/>
      </w:pPr>
    </w:p>
    <w:p w14:paraId="388B4A09" w14:textId="77777777" w:rsidR="00117B48" w:rsidRDefault="00117B48" w:rsidP="00117B48">
      <w:pPr>
        <w:pStyle w:val="Heading1"/>
        <w:ind w:left="540"/>
      </w:pPr>
    </w:p>
    <w:p w14:paraId="7C999B87" w14:textId="4B8740FF" w:rsidR="00117B48" w:rsidRDefault="00117B48" w:rsidP="00117B48">
      <w:pPr>
        <w:pStyle w:val="Heading1"/>
        <w:ind w:left="540"/>
      </w:pPr>
    </w:p>
    <w:p w14:paraId="1ED54B15" w14:textId="77AE334D" w:rsidR="00117B48" w:rsidRDefault="00117B48" w:rsidP="00117B48"/>
    <w:p w14:paraId="70F30688" w14:textId="364E8F76" w:rsidR="00117B48" w:rsidRDefault="00117B48" w:rsidP="00117B48"/>
    <w:p w14:paraId="7EE265AC" w14:textId="4E638672" w:rsidR="00117B48" w:rsidRDefault="00117B48">
      <w:r>
        <w:br w:type="page"/>
      </w:r>
    </w:p>
    <w:p w14:paraId="476A13D2" w14:textId="60EA78E3" w:rsidR="00117B48" w:rsidRPr="003E5238" w:rsidRDefault="00DA5396" w:rsidP="00117B48">
      <w:pPr>
        <w:pStyle w:val="ListParagraph"/>
        <w:numPr>
          <w:ilvl w:val="0"/>
          <w:numId w:val="4"/>
        </w:numPr>
        <w:rPr>
          <w:rFonts w:eastAsiaTheme="majorEastAsia" w:cstheme="majorBidi"/>
          <w:spacing w:val="-10"/>
          <w:kern w:val="28"/>
          <w:sz w:val="48"/>
          <w:szCs w:val="56"/>
        </w:rPr>
      </w:pPr>
      <w:r w:rsidRPr="005C7FC9">
        <w:rPr>
          <w:rFonts w:eastAsiaTheme="majorEastAsia" w:cstheme="majorBidi"/>
          <w:spacing w:val="-10"/>
          <w:kern w:val="28"/>
          <w:sz w:val="48"/>
          <w:szCs w:val="56"/>
        </w:rPr>
        <w:lastRenderedPageBreak/>
        <w:t xml:space="preserve">Mark justification </w:t>
      </w:r>
    </w:p>
    <w:p w14:paraId="793EC899" w14:textId="788C15E6" w:rsidR="000B1DFC" w:rsidRPr="000B1DFC" w:rsidRDefault="002E3F4A" w:rsidP="00473AB7">
      <w:pPr>
        <w:pStyle w:val="Heading1"/>
      </w:pPr>
      <w:bookmarkStart w:id="63" w:name="_Toc870949"/>
      <w:r>
        <w:t>3.1 Opinion about deserved mark</w:t>
      </w:r>
      <w:bookmarkEnd w:id="63"/>
    </w:p>
    <w:p w14:paraId="24911F96" w14:textId="05D01623" w:rsidR="00EB133C" w:rsidRDefault="00EB133C">
      <w:pPr>
        <w:rPr>
          <w:b/>
          <w:color w:val="333333" w:themeColor="accent2"/>
          <w:sz w:val="32"/>
        </w:rPr>
      </w:pPr>
    </w:p>
    <w:p w14:paraId="1AEDFA15" w14:textId="01846F47" w:rsidR="00BC214C" w:rsidRDefault="00BC214C" w:rsidP="00BC214C">
      <w:pPr>
        <w:pStyle w:val="Heading1"/>
      </w:pPr>
      <w:bookmarkStart w:id="64" w:name="_Toc870950"/>
      <w:r>
        <w:t xml:space="preserve">3.2 </w:t>
      </w:r>
      <w:r w:rsidR="00881188">
        <w:t>Justifying the mark</w:t>
      </w:r>
      <w:bookmarkEnd w:id="64"/>
    </w:p>
    <w:p w14:paraId="365E36DB" w14:textId="7B992151" w:rsidR="00327A16" w:rsidRDefault="00327A16" w:rsidP="00327A16"/>
    <w:p w14:paraId="30318BB6" w14:textId="52E44FD7" w:rsidR="003F60CF" w:rsidRDefault="00327A16" w:rsidP="003F60CF">
      <w:r>
        <w:br w:type="page"/>
      </w:r>
    </w:p>
    <w:p w14:paraId="0BD89AB5" w14:textId="3F724E4F" w:rsidR="003F60CF" w:rsidRDefault="003E5238" w:rsidP="00747396">
      <w:pPr>
        <w:pStyle w:val="Title"/>
        <w:numPr>
          <w:ilvl w:val="0"/>
          <w:numId w:val="4"/>
        </w:numPr>
      </w:pPr>
      <w:bookmarkStart w:id="65" w:name="_Toc870951"/>
      <w:r>
        <w:lastRenderedPageBreak/>
        <w:t>Individual reflections</w:t>
      </w:r>
      <w:bookmarkEnd w:id="65"/>
    </w:p>
    <w:p w14:paraId="564F5043" w14:textId="77777777" w:rsidR="00747396" w:rsidRPr="00747396" w:rsidRDefault="00747396" w:rsidP="00DA5396">
      <w:pPr>
        <w:pStyle w:val="ListParagraph"/>
        <w:ind w:left="540"/>
      </w:pPr>
    </w:p>
    <w:p w14:paraId="1AE2B2C0" w14:textId="1F249A36" w:rsidR="003F60CF" w:rsidRPr="000B1DFC" w:rsidRDefault="004F61EC" w:rsidP="003F60CF">
      <w:pPr>
        <w:pStyle w:val="Heading1"/>
      </w:pPr>
      <w:bookmarkStart w:id="66" w:name="_Toc870952"/>
      <w:r>
        <w:t>4</w:t>
      </w:r>
      <w:r w:rsidR="003F60CF">
        <w:t xml:space="preserve">.1 </w:t>
      </w:r>
      <w:r w:rsidR="00206D7B">
        <w:t>Strong/weak traits</w:t>
      </w:r>
      <w:r w:rsidR="00E51187">
        <w:t xml:space="preserve"> that</w:t>
      </w:r>
      <w:r w:rsidR="00206D7B">
        <w:t xml:space="preserve"> </w:t>
      </w:r>
      <w:r w:rsidR="00E51187">
        <w:t>affected the project</w:t>
      </w:r>
      <w:bookmarkEnd w:id="66"/>
    </w:p>
    <w:p w14:paraId="05F03CA1" w14:textId="77777777" w:rsidR="003F60CF" w:rsidRDefault="003F60CF" w:rsidP="003F60CF">
      <w:pPr>
        <w:rPr>
          <w:b/>
          <w:color w:val="333333" w:themeColor="accent2"/>
          <w:sz w:val="32"/>
        </w:rPr>
      </w:pPr>
    </w:p>
    <w:p w14:paraId="6C52ADE6" w14:textId="6718146C" w:rsidR="003F60CF" w:rsidRDefault="004F61EC" w:rsidP="003F60CF">
      <w:pPr>
        <w:pStyle w:val="Heading1"/>
      </w:pPr>
      <w:bookmarkStart w:id="67" w:name="_Toc870953"/>
      <w:r>
        <w:t>4</w:t>
      </w:r>
      <w:r w:rsidR="003F60CF">
        <w:t xml:space="preserve">.2 </w:t>
      </w:r>
      <w:r w:rsidR="00D2324D">
        <w:t>Learning moments from the project</w:t>
      </w:r>
      <w:bookmarkEnd w:id="67"/>
    </w:p>
    <w:p w14:paraId="3C3B73F9" w14:textId="4FDCEA1A" w:rsidR="00D2324D" w:rsidRDefault="00D2324D" w:rsidP="00D2324D"/>
    <w:p w14:paraId="690DCEB2" w14:textId="77777777" w:rsidR="00D2324D" w:rsidRPr="00D2324D" w:rsidRDefault="00D2324D" w:rsidP="00D2324D"/>
    <w:p w14:paraId="32B61B95" w14:textId="6D7D2B72" w:rsidR="00B327B1" w:rsidRDefault="004F61EC" w:rsidP="00B327B1">
      <w:pPr>
        <w:pStyle w:val="Heading1"/>
      </w:pPr>
      <w:bookmarkStart w:id="68" w:name="_Toc870954"/>
      <w:r>
        <w:t>4</w:t>
      </w:r>
      <w:r w:rsidR="00B327B1">
        <w:t>.</w:t>
      </w:r>
      <w:r w:rsidR="00903D80">
        <w:t>3</w:t>
      </w:r>
      <w:r w:rsidR="00B327B1">
        <w:t xml:space="preserve"> </w:t>
      </w:r>
      <w:r w:rsidR="002D7EC7">
        <w:t>Evaluation of spent effort</w:t>
      </w:r>
      <w:bookmarkEnd w:id="68"/>
    </w:p>
    <w:p w14:paraId="7A8A3735" w14:textId="2374DF7F" w:rsidR="007122A8" w:rsidRDefault="007122A8" w:rsidP="007122A8"/>
    <w:p w14:paraId="55AECCB3" w14:textId="77777777" w:rsidR="007122A8" w:rsidRPr="007122A8" w:rsidRDefault="007122A8" w:rsidP="007122A8"/>
    <w:p w14:paraId="461A5A0D" w14:textId="74B99C35" w:rsidR="007122A8" w:rsidRDefault="004F61EC" w:rsidP="007122A8">
      <w:pPr>
        <w:pStyle w:val="Heading1"/>
      </w:pPr>
      <w:bookmarkStart w:id="69" w:name="_Toc870955"/>
      <w:r>
        <w:t>4.4</w:t>
      </w:r>
      <w:r w:rsidR="007122A8">
        <w:t xml:space="preserve"> </w:t>
      </w:r>
      <w:r w:rsidR="000D58BF">
        <w:t>Improvements for next project</w:t>
      </w:r>
      <w:bookmarkEnd w:id="69"/>
    </w:p>
    <w:p w14:paraId="55A0D3BC" w14:textId="15E7AC51" w:rsidR="00052737" w:rsidRDefault="00052737" w:rsidP="00052737"/>
    <w:p w14:paraId="73CA4ACE" w14:textId="32A4C78F" w:rsidR="00052737" w:rsidRDefault="00052737">
      <w:r>
        <w:br w:type="page"/>
      </w:r>
    </w:p>
    <w:p w14:paraId="76888333" w14:textId="4BB64F98" w:rsidR="00052737" w:rsidRDefault="00052737" w:rsidP="00052737">
      <w:pPr>
        <w:pStyle w:val="Title"/>
        <w:numPr>
          <w:ilvl w:val="0"/>
          <w:numId w:val="4"/>
        </w:numPr>
      </w:pPr>
      <w:bookmarkStart w:id="70" w:name="_Toc870956"/>
      <w:r w:rsidRPr="00052737">
        <w:lastRenderedPageBreak/>
        <w:t>Appendix A: Report of the interview with the client</w:t>
      </w:r>
      <w:bookmarkEnd w:id="70"/>
    </w:p>
    <w:p w14:paraId="2C18679E" w14:textId="77777777" w:rsidR="00AB4114" w:rsidRPr="00AB4114" w:rsidRDefault="00AB4114" w:rsidP="00AB4114"/>
    <w:p w14:paraId="79C5F130" w14:textId="700CF4F4" w:rsidR="00327A16" w:rsidRPr="00327A16" w:rsidRDefault="00327A16" w:rsidP="00327A16"/>
    <w:sectPr w:rsidR="00327A16" w:rsidRPr="00327A16" w:rsidSect="00BB4362">
      <w:footerReference w:type="default" r:id="rId8"/>
      <w:type w:val="continuous"/>
      <w:pgSz w:w="12240" w:h="15840" w:code="1"/>
      <w:pgMar w:top="990" w:right="990" w:bottom="1620" w:left="990" w:header="360" w:footer="3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5854FA" w14:textId="77777777" w:rsidR="009D5E61" w:rsidRDefault="009D5E61">
      <w:r>
        <w:separator/>
      </w:r>
    </w:p>
  </w:endnote>
  <w:endnote w:type="continuationSeparator" w:id="0">
    <w:p w14:paraId="2310C99A" w14:textId="77777777" w:rsidR="009D5E61" w:rsidRDefault="009D5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A24A3" w14:textId="77777777" w:rsidR="00977951" w:rsidRPr="006621AA" w:rsidRDefault="00977951" w:rsidP="00B70876">
    <w:pPr>
      <w:pStyle w:val="Footer"/>
      <w:tabs>
        <w:tab w:val="clear" w:pos="4677"/>
        <w:tab w:val="center" w:pos="2160"/>
      </w:tabs>
      <w:jc w:val="right"/>
      <w:rPr>
        <w:noProof/>
      </w:rPr>
    </w:pPr>
    <w:r w:rsidRPr="006621AA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259D273D" wp14:editId="18F70E41">
              <wp:simplePos x="0" y="0"/>
              <wp:positionH relativeFrom="column">
                <wp:posOffset>-422801</wp:posOffset>
              </wp:positionH>
              <wp:positionV relativeFrom="paragraph">
                <wp:posOffset>-3175</wp:posOffset>
              </wp:positionV>
              <wp:extent cx="1308100" cy="630555"/>
              <wp:effectExtent l="0" t="0" r="0" b="0"/>
              <wp:wrapNone/>
              <wp:docPr id="13" name="Text Box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8100" cy="630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67328B" w14:textId="77777777" w:rsidR="00977951" w:rsidRPr="006621AA" w:rsidRDefault="00977951" w:rsidP="001E0398">
                          <w:pPr>
                            <w:jc w:val="center"/>
                            <w:rPr>
                              <w:color w:val="666666" w:themeColor="accent3"/>
                              <w:sz w:val="18"/>
                              <w:szCs w:val="38"/>
                            </w:rPr>
                          </w:pPr>
                          <w:r>
                            <w:rPr>
                              <w:noProof/>
                              <w:color w:val="666666" w:themeColor="accent3"/>
                              <w:sz w:val="18"/>
                              <w:szCs w:val="38"/>
                              <w:lang w:eastAsia="en-US"/>
                            </w:rPr>
                            <w:drawing>
                              <wp:inline distT="0" distB="0" distL="0" distR="0" wp14:anchorId="68030DC7" wp14:editId="58346F9F">
                                <wp:extent cx="895985" cy="539115"/>
                                <wp:effectExtent l="0" t="0" r="0" b="0"/>
                                <wp:docPr id="200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-inverted@2x.png"/>
                                        <pic:cNvPicPr/>
                                      </pic:nvPicPr>
                                      <pic:blipFill>
                                        <a:blip r:embed="rId1">
                                          <a:duotone>
                                            <a:schemeClr val="accent1">
                                              <a:shade val="45000"/>
                                              <a:satMod val="135000"/>
                                            </a:schemeClr>
                                            <a:prstClr val="white"/>
                                          </a:duotone>
                                          <a:extLst>
                                            <a:ext uri="{BEBA8EAE-BF5A-486C-A8C5-ECC9F3942E4B}">
                                              <a14:imgProps xmlns:a14="http://schemas.microsoft.com/office/drawing/2010/main">
                                                <a14:imgLayer r:embed="rId2">
                                                  <a14:imgEffect>
                                                    <a14:artisticGlowEdges/>
                                                  </a14:imgEffect>
                                                  <a14:imgEffect>
                                                    <a14:colorTemperature colorTemp="4700"/>
                                                  </a14:imgEffect>
                                                  <a14:imgEffect>
                                                    <a14:saturation sat="400000"/>
                                                  </a14:imgEffect>
                                                  <a14:imgEffect>
                                                    <a14:brightnessContrast bright="-40000" contrast="-40000"/>
                                                  </a14:imgEffect>
                                                </a14:imgLayer>
                                              </a14:imgProps>
                                            </a:ex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95985" cy="5391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9D273D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33.3pt;margin-top:-.25pt;width:103pt;height:49.6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" filled="f" stroked="f">
              <v:textbox>
                <w:txbxContent>
                  <w:p w14:paraId="5067328B" w14:textId="77777777" w:rsidR="00977951" w:rsidRPr="006621AA" w:rsidRDefault="00977951" w:rsidP="001E0398">
                    <w:pPr>
                      <w:jc w:val="center"/>
                      <w:rPr>
                        <w:color w:val="666666" w:themeColor="accent3"/>
                        <w:sz w:val="18"/>
                        <w:szCs w:val="38"/>
                      </w:rPr>
                    </w:pPr>
                    <w:r>
                      <w:rPr>
                        <w:noProof/>
                        <w:color w:val="666666" w:themeColor="accent3"/>
                        <w:sz w:val="18"/>
                        <w:szCs w:val="38"/>
                        <w:lang w:eastAsia="en-US"/>
                      </w:rPr>
                      <w:drawing>
                        <wp:inline distT="0" distB="0" distL="0" distR="0" wp14:anchorId="68030DC7" wp14:editId="58346F9F">
                          <wp:extent cx="895985" cy="539115"/>
                          <wp:effectExtent l="0" t="0" r="0" b="0"/>
                          <wp:docPr id="200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-inverted@2x.png"/>
                                  <pic:cNvPicPr/>
                                </pic:nvPicPr>
                                <pic:blipFill>
                                  <a:blip r:embed="rId1">
                                    <a:duotone>
                                      <a:schemeClr val="accent1">
                                        <a:shade val="45000"/>
                                        <a:satMod val="135000"/>
                                      </a:schemeClr>
                                      <a:prstClr val="white"/>
                                    </a:duotone>
                                    <a:extLst>
                                      <a:ext uri="{BEBA8EAE-BF5A-486C-A8C5-ECC9F3942E4B}">
                                        <a14:imgProps xmlns:a14="http://schemas.microsoft.com/office/drawing/2010/main">
                                          <a14:imgLayer r:embed="rId2">
                                            <a14:imgEffect>
                                              <a14:artisticGlowEdges/>
                                            </a14:imgEffect>
                                            <a14:imgEffect>
                                              <a14:colorTemperature colorTemp="4700"/>
                                            </a14:imgEffect>
                                            <a14:imgEffect>
                                              <a14:saturation sat="400000"/>
                                            </a14:imgEffect>
                                            <a14:imgEffect>
                                              <a14:brightnessContrast bright="-40000" contrast="-40000"/>
                                            </a14:imgEffect>
                                          </a14:imgLayer>
                                        </a14:imgProps>
                                      </a:ex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95985" cy="539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6621AA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8EA84D7" wp14:editId="37F712E8">
              <wp:simplePos x="0" y="0"/>
              <wp:positionH relativeFrom="column">
                <wp:posOffset>872490</wp:posOffset>
              </wp:positionH>
              <wp:positionV relativeFrom="paragraph">
                <wp:posOffset>120015</wp:posOffset>
              </wp:positionV>
              <wp:extent cx="5217795" cy="488315"/>
              <wp:effectExtent l="0" t="0" r="0" b="6985"/>
              <wp:wrapNone/>
              <wp:docPr id="21" name="Text Box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17795" cy="488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4881DE" w14:textId="77777777" w:rsidR="00977951" w:rsidRPr="006621AA" w:rsidRDefault="00977951" w:rsidP="001E0398">
                          <w:pPr>
                            <w:pStyle w:val="Footer"/>
                            <w:tabs>
                              <w:tab w:val="clear" w:pos="4677"/>
                              <w:tab w:val="center" w:pos="2160"/>
                            </w:tabs>
                            <w:ind w:right="540"/>
                          </w:pPr>
                          <w:r>
                            <w:rPr>
                              <w:color w:val="000000"/>
                            </w:rPr>
                            <w:t xml:space="preserve">FHICT (C) Copyright </w:t>
                          </w:r>
                          <w:r w:rsidRPr="006621AA">
                            <w:rPr>
                              <w:color w:val="000000"/>
                            </w:rPr>
                            <w:t>All Rights Reserved</w:t>
                          </w:r>
                        </w:p>
                        <w:p w14:paraId="5FAAE41C" w14:textId="77777777" w:rsidR="00977951" w:rsidRPr="006621AA" w:rsidRDefault="00977951" w:rsidP="001E0398">
                          <w:pPr>
                            <w:rPr>
                              <w:color w:val="666666" w:themeColor="accent3"/>
                              <w:sz w:val="18"/>
                              <w:szCs w:val="3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A84D7" id="_x0000_s1030" type="#_x0000_t202" style="position:absolute;left:0;text-align:left;margin-left:68.7pt;margin-top:9.45pt;width:410.85pt;height:38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4V/ug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" filled="f" stroked="f">
              <v:textbox>
                <w:txbxContent>
                  <w:p w14:paraId="134881DE" w14:textId="77777777" w:rsidR="00977951" w:rsidRPr="006621AA" w:rsidRDefault="00977951" w:rsidP="001E0398">
                    <w:pPr>
                      <w:pStyle w:val="Footer"/>
                      <w:tabs>
                        <w:tab w:val="clear" w:pos="4677"/>
                        <w:tab w:val="center" w:pos="2160"/>
                      </w:tabs>
                      <w:ind w:right="540"/>
                    </w:pPr>
                    <w:r>
                      <w:rPr>
                        <w:color w:val="000000"/>
                      </w:rPr>
                      <w:t xml:space="preserve">FHICT (C) Copyright </w:t>
                    </w:r>
                    <w:r w:rsidRPr="006621AA">
                      <w:rPr>
                        <w:color w:val="000000"/>
                      </w:rPr>
                      <w:t>All Rights Reserved</w:t>
                    </w:r>
                  </w:p>
                  <w:p w14:paraId="5FAAE41C" w14:textId="77777777" w:rsidR="00977951" w:rsidRPr="006621AA" w:rsidRDefault="00977951" w:rsidP="001E0398">
                    <w:pPr>
                      <w:rPr>
                        <w:color w:val="666666" w:themeColor="accent3"/>
                        <w:sz w:val="18"/>
                        <w:szCs w:val="38"/>
                      </w:rPr>
                    </w:pPr>
                  </w:p>
                </w:txbxContent>
              </v:textbox>
            </v:shape>
          </w:pict>
        </mc:Fallback>
      </mc:AlternateContent>
    </w:r>
    <w:r w:rsidRPr="006621AA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1C9D3037" wp14:editId="554F70F7">
              <wp:simplePos x="0" y="0"/>
              <wp:positionH relativeFrom="column">
                <wp:posOffset>-270510</wp:posOffset>
              </wp:positionH>
              <wp:positionV relativeFrom="paragraph">
                <wp:posOffset>-238570</wp:posOffset>
              </wp:positionV>
              <wp:extent cx="7062470" cy="45085"/>
              <wp:effectExtent l="0" t="0" r="5080" b="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62470" cy="4508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8984C09" id="Rectangle 12" o:spid="_x0000_s1026" style="position:absolute;margin-left:-21.3pt;margin-top:-18.8pt;width:556.1pt;height:3.5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" fillcolor="#216daf [3204]" stroked="f" strokeweight="2pt"/>
          </w:pict>
        </mc:Fallback>
      </mc:AlternateContent>
    </w:r>
    <w:r w:rsidRPr="006621AA">
      <w:rPr>
        <w:noProof/>
      </w:rPr>
      <w:t xml:space="preserve"> </w:t>
    </w:r>
    <w:r w:rsidRPr="006621AA">
      <w:rPr>
        <w:noProof/>
      </w:rPr>
      <w:fldChar w:fldCharType="begin"/>
    </w:r>
    <w:r w:rsidRPr="006621AA">
      <w:rPr>
        <w:noProof/>
      </w:rPr>
      <w:instrText xml:space="preserve"> PAGE </w:instrText>
    </w:r>
    <w:r w:rsidRPr="006621AA">
      <w:rPr>
        <w:noProof/>
      </w:rPr>
      <w:fldChar w:fldCharType="separate"/>
    </w:r>
    <w:r>
      <w:rPr>
        <w:noProof/>
      </w:rPr>
      <w:t>1</w:t>
    </w:r>
    <w:r w:rsidRPr="006621AA">
      <w:rPr>
        <w:noProof/>
      </w:rPr>
      <w:fldChar w:fldCharType="end"/>
    </w:r>
    <w:r w:rsidRPr="006621AA">
      <w:rPr>
        <w:noProof/>
      </w:rPr>
      <w:t xml:space="preserve"> </w:t>
    </w:r>
  </w:p>
  <w:p w14:paraId="32FC3FF8" w14:textId="77777777" w:rsidR="00977951" w:rsidRPr="006621AA" w:rsidRDefault="00977951" w:rsidP="002D2E2F">
    <w:pPr>
      <w:pStyle w:val="Footer"/>
      <w:tabs>
        <w:tab w:val="clear" w:pos="4677"/>
        <w:tab w:val="center" w:pos="2160"/>
      </w:tabs>
      <w:ind w:left="540" w:right="540"/>
    </w:pPr>
  </w:p>
  <w:p w14:paraId="122ED883" w14:textId="77777777" w:rsidR="00977951" w:rsidRPr="006621AA" w:rsidRDefault="0097795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F7A1CB" w14:textId="77777777" w:rsidR="009D5E61" w:rsidRDefault="009D5E61">
      <w:r>
        <w:separator/>
      </w:r>
    </w:p>
  </w:footnote>
  <w:footnote w:type="continuationSeparator" w:id="0">
    <w:p w14:paraId="549F7568" w14:textId="77777777" w:rsidR="009D5E61" w:rsidRDefault="009D5E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95383"/>
    <w:multiLevelType w:val="multilevel"/>
    <w:tmpl w:val="102252C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C431F0E"/>
    <w:multiLevelType w:val="hybridMultilevel"/>
    <w:tmpl w:val="49549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459B0"/>
    <w:multiLevelType w:val="hybridMultilevel"/>
    <w:tmpl w:val="68086630"/>
    <w:lvl w:ilvl="0" w:tplc="907C7086">
      <w:start w:val="2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1BC929A5"/>
    <w:multiLevelType w:val="hybridMultilevel"/>
    <w:tmpl w:val="DC3ED272"/>
    <w:lvl w:ilvl="0" w:tplc="003C5F4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01E26"/>
    <w:multiLevelType w:val="hybridMultilevel"/>
    <w:tmpl w:val="DC3ED272"/>
    <w:lvl w:ilvl="0" w:tplc="003C5F4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F7FC1"/>
    <w:multiLevelType w:val="multilevel"/>
    <w:tmpl w:val="8F3A417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5BD4198B"/>
    <w:multiLevelType w:val="hybridMultilevel"/>
    <w:tmpl w:val="DC3ED272"/>
    <w:lvl w:ilvl="0" w:tplc="003C5F4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21241B"/>
    <w:multiLevelType w:val="hybridMultilevel"/>
    <w:tmpl w:val="DC3ED272"/>
    <w:lvl w:ilvl="0" w:tplc="003C5F4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A71ECF"/>
    <w:multiLevelType w:val="hybridMultilevel"/>
    <w:tmpl w:val="C9241602"/>
    <w:lvl w:ilvl="0" w:tplc="1AB844C6">
      <w:numFmt w:val="bullet"/>
      <w:lvlText w:val="•"/>
      <w:lvlJc w:val="left"/>
      <w:pPr>
        <w:ind w:left="1065" w:hanging="705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B0739C"/>
    <w:multiLevelType w:val="hybridMultilevel"/>
    <w:tmpl w:val="00DC4C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21137E2"/>
    <w:multiLevelType w:val="hybridMultilevel"/>
    <w:tmpl w:val="9D9A899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02791B"/>
    <w:multiLevelType w:val="multilevel"/>
    <w:tmpl w:val="ABBA7BA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12" w15:restartNumberingAfterBreak="0">
    <w:nsid w:val="769459BF"/>
    <w:multiLevelType w:val="hybridMultilevel"/>
    <w:tmpl w:val="F424A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1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4"/>
  </w:num>
  <w:num w:numId="10">
    <w:abstractNumId w:val="9"/>
  </w:num>
  <w:num w:numId="11">
    <w:abstractNumId w:val="8"/>
  </w:num>
  <w:num w:numId="12">
    <w:abstractNumId w:val="10"/>
  </w:num>
  <w:num w:numId="13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>
      <o:colormru v:ext="edit" colors="#eaeaea,#f8f9fd,#f5c30b,#efa82c,#cd9b17,#f7e8c7,#ff8001,#fad431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W1tDAxNTEwMjQ3sTBW0lEKTi0uzszPAykwrAUAqU5frCwAAAA="/>
  </w:docVars>
  <w:rsids>
    <w:rsidRoot w:val="003A7A03"/>
    <w:rsid w:val="00000E96"/>
    <w:rsid w:val="00003C9F"/>
    <w:rsid w:val="0000569E"/>
    <w:rsid w:val="000058F1"/>
    <w:rsid w:val="00005F1B"/>
    <w:rsid w:val="00007A94"/>
    <w:rsid w:val="00011D79"/>
    <w:rsid w:val="00016741"/>
    <w:rsid w:val="00025C56"/>
    <w:rsid w:val="00025F25"/>
    <w:rsid w:val="00027A28"/>
    <w:rsid w:val="00030224"/>
    <w:rsid w:val="000337B9"/>
    <w:rsid w:val="00034ABA"/>
    <w:rsid w:val="000408D1"/>
    <w:rsid w:val="000413A1"/>
    <w:rsid w:val="00043B8A"/>
    <w:rsid w:val="00044CA6"/>
    <w:rsid w:val="00047AB4"/>
    <w:rsid w:val="000519F1"/>
    <w:rsid w:val="00052737"/>
    <w:rsid w:val="0005275C"/>
    <w:rsid w:val="00053363"/>
    <w:rsid w:val="00053E12"/>
    <w:rsid w:val="000566C9"/>
    <w:rsid w:val="00056DF7"/>
    <w:rsid w:val="000571FA"/>
    <w:rsid w:val="00060DD4"/>
    <w:rsid w:val="00062A0B"/>
    <w:rsid w:val="000700BE"/>
    <w:rsid w:val="00070BD3"/>
    <w:rsid w:val="0007173B"/>
    <w:rsid w:val="000722A7"/>
    <w:rsid w:val="00073BBE"/>
    <w:rsid w:val="00074B92"/>
    <w:rsid w:val="00076DCD"/>
    <w:rsid w:val="00077E41"/>
    <w:rsid w:val="00080B05"/>
    <w:rsid w:val="00085ADB"/>
    <w:rsid w:val="00086D56"/>
    <w:rsid w:val="000870AF"/>
    <w:rsid w:val="00091B56"/>
    <w:rsid w:val="00092409"/>
    <w:rsid w:val="000963EE"/>
    <w:rsid w:val="00096734"/>
    <w:rsid w:val="00096BDA"/>
    <w:rsid w:val="00097CA5"/>
    <w:rsid w:val="000A0B9C"/>
    <w:rsid w:val="000A2376"/>
    <w:rsid w:val="000A43CE"/>
    <w:rsid w:val="000A68C5"/>
    <w:rsid w:val="000A70B5"/>
    <w:rsid w:val="000B1DFC"/>
    <w:rsid w:val="000B2BFA"/>
    <w:rsid w:val="000B5185"/>
    <w:rsid w:val="000B73FC"/>
    <w:rsid w:val="000C1693"/>
    <w:rsid w:val="000C3FA1"/>
    <w:rsid w:val="000C6CA1"/>
    <w:rsid w:val="000C7B39"/>
    <w:rsid w:val="000C7FAA"/>
    <w:rsid w:val="000D0E5E"/>
    <w:rsid w:val="000D37F5"/>
    <w:rsid w:val="000D5023"/>
    <w:rsid w:val="000D58BF"/>
    <w:rsid w:val="000E5A4E"/>
    <w:rsid w:val="000E6A6E"/>
    <w:rsid w:val="000E748B"/>
    <w:rsid w:val="000F0105"/>
    <w:rsid w:val="000F149E"/>
    <w:rsid w:val="000F55EB"/>
    <w:rsid w:val="000F7432"/>
    <w:rsid w:val="00100648"/>
    <w:rsid w:val="00103F48"/>
    <w:rsid w:val="001050BD"/>
    <w:rsid w:val="0010514A"/>
    <w:rsid w:val="00106208"/>
    <w:rsid w:val="001071C2"/>
    <w:rsid w:val="00107973"/>
    <w:rsid w:val="00112B87"/>
    <w:rsid w:val="00113A6F"/>
    <w:rsid w:val="0011747B"/>
    <w:rsid w:val="00117B48"/>
    <w:rsid w:val="00120A41"/>
    <w:rsid w:val="00122975"/>
    <w:rsid w:val="00124B36"/>
    <w:rsid w:val="00124EB5"/>
    <w:rsid w:val="00126DBF"/>
    <w:rsid w:val="001306FB"/>
    <w:rsid w:val="0013278C"/>
    <w:rsid w:val="00132C46"/>
    <w:rsid w:val="001351ED"/>
    <w:rsid w:val="00135298"/>
    <w:rsid w:val="001402C4"/>
    <w:rsid w:val="00142C75"/>
    <w:rsid w:val="00147992"/>
    <w:rsid w:val="00150A34"/>
    <w:rsid w:val="0015514D"/>
    <w:rsid w:val="00163A0E"/>
    <w:rsid w:val="00165D9E"/>
    <w:rsid w:val="00170756"/>
    <w:rsid w:val="00172BC1"/>
    <w:rsid w:val="00173EE8"/>
    <w:rsid w:val="00174AC9"/>
    <w:rsid w:val="00174B48"/>
    <w:rsid w:val="0017617C"/>
    <w:rsid w:val="001814AA"/>
    <w:rsid w:val="00183A64"/>
    <w:rsid w:val="00183AD8"/>
    <w:rsid w:val="001850B5"/>
    <w:rsid w:val="00185F10"/>
    <w:rsid w:val="00186E60"/>
    <w:rsid w:val="00191A58"/>
    <w:rsid w:val="00191B0A"/>
    <w:rsid w:val="00192F2A"/>
    <w:rsid w:val="00193989"/>
    <w:rsid w:val="00193D2C"/>
    <w:rsid w:val="00194325"/>
    <w:rsid w:val="001944B3"/>
    <w:rsid w:val="001955E9"/>
    <w:rsid w:val="00196A10"/>
    <w:rsid w:val="001A0167"/>
    <w:rsid w:val="001A036A"/>
    <w:rsid w:val="001A064D"/>
    <w:rsid w:val="001A1215"/>
    <w:rsid w:val="001A152A"/>
    <w:rsid w:val="001A16D4"/>
    <w:rsid w:val="001A17BC"/>
    <w:rsid w:val="001A2389"/>
    <w:rsid w:val="001A2E3C"/>
    <w:rsid w:val="001B174F"/>
    <w:rsid w:val="001B28AA"/>
    <w:rsid w:val="001C0940"/>
    <w:rsid w:val="001C2B99"/>
    <w:rsid w:val="001C3150"/>
    <w:rsid w:val="001C3E2F"/>
    <w:rsid w:val="001C4BED"/>
    <w:rsid w:val="001C6590"/>
    <w:rsid w:val="001C7B1D"/>
    <w:rsid w:val="001D20AF"/>
    <w:rsid w:val="001D230A"/>
    <w:rsid w:val="001D2E3D"/>
    <w:rsid w:val="001D401A"/>
    <w:rsid w:val="001D4728"/>
    <w:rsid w:val="001E0398"/>
    <w:rsid w:val="001E2F23"/>
    <w:rsid w:val="001E65BE"/>
    <w:rsid w:val="001F0BCD"/>
    <w:rsid w:val="001F230C"/>
    <w:rsid w:val="00202DEB"/>
    <w:rsid w:val="002052AD"/>
    <w:rsid w:val="00206D7B"/>
    <w:rsid w:val="00211C88"/>
    <w:rsid w:val="002129FD"/>
    <w:rsid w:val="002154E4"/>
    <w:rsid w:val="002208D0"/>
    <w:rsid w:val="00220A22"/>
    <w:rsid w:val="00221A69"/>
    <w:rsid w:val="002238EA"/>
    <w:rsid w:val="00224264"/>
    <w:rsid w:val="002264B2"/>
    <w:rsid w:val="002279FD"/>
    <w:rsid w:val="00231226"/>
    <w:rsid w:val="0023246B"/>
    <w:rsid w:val="002351D5"/>
    <w:rsid w:val="002374A3"/>
    <w:rsid w:val="002425E9"/>
    <w:rsid w:val="00243F17"/>
    <w:rsid w:val="00245F09"/>
    <w:rsid w:val="00246141"/>
    <w:rsid w:val="00251B35"/>
    <w:rsid w:val="00251FCD"/>
    <w:rsid w:val="00253233"/>
    <w:rsid w:val="0025468F"/>
    <w:rsid w:val="002548E8"/>
    <w:rsid w:val="002574B4"/>
    <w:rsid w:val="0026176A"/>
    <w:rsid w:val="00261796"/>
    <w:rsid w:val="00261E3C"/>
    <w:rsid w:val="00262087"/>
    <w:rsid w:val="00271445"/>
    <w:rsid w:val="002746F7"/>
    <w:rsid w:val="00274BCE"/>
    <w:rsid w:val="00277ADB"/>
    <w:rsid w:val="00277C28"/>
    <w:rsid w:val="002824AE"/>
    <w:rsid w:val="00284971"/>
    <w:rsid w:val="00284CD0"/>
    <w:rsid w:val="00284CF9"/>
    <w:rsid w:val="00286204"/>
    <w:rsid w:val="00286D85"/>
    <w:rsid w:val="00290938"/>
    <w:rsid w:val="00291527"/>
    <w:rsid w:val="00291CB3"/>
    <w:rsid w:val="002921AB"/>
    <w:rsid w:val="00297042"/>
    <w:rsid w:val="002A03B8"/>
    <w:rsid w:val="002A1F0E"/>
    <w:rsid w:val="002A274A"/>
    <w:rsid w:val="002A3223"/>
    <w:rsid w:val="002A63B7"/>
    <w:rsid w:val="002A7653"/>
    <w:rsid w:val="002A7669"/>
    <w:rsid w:val="002B4007"/>
    <w:rsid w:val="002B539B"/>
    <w:rsid w:val="002B5979"/>
    <w:rsid w:val="002C28B4"/>
    <w:rsid w:val="002C7B01"/>
    <w:rsid w:val="002C7E16"/>
    <w:rsid w:val="002C7FAA"/>
    <w:rsid w:val="002D0B0A"/>
    <w:rsid w:val="002D1426"/>
    <w:rsid w:val="002D2E2F"/>
    <w:rsid w:val="002D4919"/>
    <w:rsid w:val="002D7EC7"/>
    <w:rsid w:val="002E0082"/>
    <w:rsid w:val="002E0857"/>
    <w:rsid w:val="002E15FF"/>
    <w:rsid w:val="002E2361"/>
    <w:rsid w:val="002E3F4A"/>
    <w:rsid w:val="002E5111"/>
    <w:rsid w:val="002E6B5F"/>
    <w:rsid w:val="002E74D7"/>
    <w:rsid w:val="002E7EE1"/>
    <w:rsid w:val="002F25E9"/>
    <w:rsid w:val="002F32E7"/>
    <w:rsid w:val="002F4F91"/>
    <w:rsid w:val="002F6B39"/>
    <w:rsid w:val="003000CC"/>
    <w:rsid w:val="00300629"/>
    <w:rsid w:val="00300CEC"/>
    <w:rsid w:val="003014BE"/>
    <w:rsid w:val="00304CCF"/>
    <w:rsid w:val="00307B14"/>
    <w:rsid w:val="00311D9B"/>
    <w:rsid w:val="003126DE"/>
    <w:rsid w:val="00313996"/>
    <w:rsid w:val="00321111"/>
    <w:rsid w:val="00321A1D"/>
    <w:rsid w:val="00326F7A"/>
    <w:rsid w:val="00327A16"/>
    <w:rsid w:val="00327DAE"/>
    <w:rsid w:val="003316ED"/>
    <w:rsid w:val="0033397B"/>
    <w:rsid w:val="003407DC"/>
    <w:rsid w:val="003413EF"/>
    <w:rsid w:val="00343B66"/>
    <w:rsid w:val="0034465B"/>
    <w:rsid w:val="00345388"/>
    <w:rsid w:val="0034685B"/>
    <w:rsid w:val="00347180"/>
    <w:rsid w:val="00351DD3"/>
    <w:rsid w:val="00355C1E"/>
    <w:rsid w:val="00356506"/>
    <w:rsid w:val="003566B8"/>
    <w:rsid w:val="003608C7"/>
    <w:rsid w:val="0036163C"/>
    <w:rsid w:val="00361CE6"/>
    <w:rsid w:val="00362BD1"/>
    <w:rsid w:val="0036347E"/>
    <w:rsid w:val="00370AB9"/>
    <w:rsid w:val="00371C82"/>
    <w:rsid w:val="00373FA7"/>
    <w:rsid w:val="00377027"/>
    <w:rsid w:val="003776A5"/>
    <w:rsid w:val="0038057F"/>
    <w:rsid w:val="0038149F"/>
    <w:rsid w:val="00381AEA"/>
    <w:rsid w:val="00381CF5"/>
    <w:rsid w:val="003832D2"/>
    <w:rsid w:val="00386F89"/>
    <w:rsid w:val="003876C5"/>
    <w:rsid w:val="003924EC"/>
    <w:rsid w:val="0039315B"/>
    <w:rsid w:val="00395555"/>
    <w:rsid w:val="003A0643"/>
    <w:rsid w:val="003A3AD7"/>
    <w:rsid w:val="003A6381"/>
    <w:rsid w:val="003A78C1"/>
    <w:rsid w:val="003A7A03"/>
    <w:rsid w:val="003B06ED"/>
    <w:rsid w:val="003B0984"/>
    <w:rsid w:val="003B31BF"/>
    <w:rsid w:val="003B4204"/>
    <w:rsid w:val="003B47B3"/>
    <w:rsid w:val="003B5681"/>
    <w:rsid w:val="003B67BC"/>
    <w:rsid w:val="003B6CB5"/>
    <w:rsid w:val="003B7D5D"/>
    <w:rsid w:val="003C4639"/>
    <w:rsid w:val="003C7692"/>
    <w:rsid w:val="003D153B"/>
    <w:rsid w:val="003D70A4"/>
    <w:rsid w:val="003E0F3D"/>
    <w:rsid w:val="003E2D87"/>
    <w:rsid w:val="003E46D9"/>
    <w:rsid w:val="003E5238"/>
    <w:rsid w:val="003E7333"/>
    <w:rsid w:val="003F320B"/>
    <w:rsid w:val="003F4AFF"/>
    <w:rsid w:val="003F60CF"/>
    <w:rsid w:val="003F648F"/>
    <w:rsid w:val="003F656E"/>
    <w:rsid w:val="00404DED"/>
    <w:rsid w:val="004060E8"/>
    <w:rsid w:val="004063D3"/>
    <w:rsid w:val="00407E4B"/>
    <w:rsid w:val="0041131D"/>
    <w:rsid w:val="00416318"/>
    <w:rsid w:val="00417ED0"/>
    <w:rsid w:val="004241D1"/>
    <w:rsid w:val="00425AFE"/>
    <w:rsid w:val="00426E39"/>
    <w:rsid w:val="004302CB"/>
    <w:rsid w:val="004413B9"/>
    <w:rsid w:val="004415E2"/>
    <w:rsid w:val="00441E3D"/>
    <w:rsid w:val="00441FB1"/>
    <w:rsid w:val="00443140"/>
    <w:rsid w:val="004453B0"/>
    <w:rsid w:val="0044723A"/>
    <w:rsid w:val="004478A2"/>
    <w:rsid w:val="00450709"/>
    <w:rsid w:val="0045561D"/>
    <w:rsid w:val="004556E3"/>
    <w:rsid w:val="004569BD"/>
    <w:rsid w:val="00456B8A"/>
    <w:rsid w:val="00461161"/>
    <w:rsid w:val="0046391F"/>
    <w:rsid w:val="00465D31"/>
    <w:rsid w:val="00467B9B"/>
    <w:rsid w:val="00472B9C"/>
    <w:rsid w:val="00473AB7"/>
    <w:rsid w:val="004775D9"/>
    <w:rsid w:val="00481A3D"/>
    <w:rsid w:val="00486629"/>
    <w:rsid w:val="004874F4"/>
    <w:rsid w:val="00490C12"/>
    <w:rsid w:val="004935C4"/>
    <w:rsid w:val="00497BED"/>
    <w:rsid w:val="004A4394"/>
    <w:rsid w:val="004A5B78"/>
    <w:rsid w:val="004A61C2"/>
    <w:rsid w:val="004A6AA5"/>
    <w:rsid w:val="004A73BF"/>
    <w:rsid w:val="004B0C7E"/>
    <w:rsid w:val="004B1FDC"/>
    <w:rsid w:val="004B2393"/>
    <w:rsid w:val="004B366C"/>
    <w:rsid w:val="004B5F1D"/>
    <w:rsid w:val="004B64FE"/>
    <w:rsid w:val="004C0F90"/>
    <w:rsid w:val="004D0562"/>
    <w:rsid w:val="004D26E9"/>
    <w:rsid w:val="004D6D17"/>
    <w:rsid w:val="004D7E67"/>
    <w:rsid w:val="004E0B93"/>
    <w:rsid w:val="004E146E"/>
    <w:rsid w:val="004E18FD"/>
    <w:rsid w:val="004E4990"/>
    <w:rsid w:val="004E62FC"/>
    <w:rsid w:val="004E6CA3"/>
    <w:rsid w:val="004E77B2"/>
    <w:rsid w:val="004F0287"/>
    <w:rsid w:val="004F02F5"/>
    <w:rsid w:val="004F1437"/>
    <w:rsid w:val="004F2F79"/>
    <w:rsid w:val="004F35D5"/>
    <w:rsid w:val="004F57F0"/>
    <w:rsid w:val="004F61EC"/>
    <w:rsid w:val="004F6FD5"/>
    <w:rsid w:val="00505826"/>
    <w:rsid w:val="005065A9"/>
    <w:rsid w:val="00507E60"/>
    <w:rsid w:val="0051033A"/>
    <w:rsid w:val="0051117A"/>
    <w:rsid w:val="00516817"/>
    <w:rsid w:val="005177BA"/>
    <w:rsid w:val="00521FB0"/>
    <w:rsid w:val="00522ECC"/>
    <w:rsid w:val="005245F8"/>
    <w:rsid w:val="00525AFD"/>
    <w:rsid w:val="00526AAE"/>
    <w:rsid w:val="00531765"/>
    <w:rsid w:val="00533396"/>
    <w:rsid w:val="00536AAB"/>
    <w:rsid w:val="005372FC"/>
    <w:rsid w:val="005408A3"/>
    <w:rsid w:val="00545168"/>
    <w:rsid w:val="005521D8"/>
    <w:rsid w:val="0055268B"/>
    <w:rsid w:val="005532EC"/>
    <w:rsid w:val="00554939"/>
    <w:rsid w:val="005555E6"/>
    <w:rsid w:val="00555B16"/>
    <w:rsid w:val="00557536"/>
    <w:rsid w:val="005605DE"/>
    <w:rsid w:val="0056063E"/>
    <w:rsid w:val="005659D2"/>
    <w:rsid w:val="00566590"/>
    <w:rsid w:val="00571404"/>
    <w:rsid w:val="00576679"/>
    <w:rsid w:val="00580A29"/>
    <w:rsid w:val="00580B4C"/>
    <w:rsid w:val="005836C9"/>
    <w:rsid w:val="0058501C"/>
    <w:rsid w:val="005876FB"/>
    <w:rsid w:val="0059122E"/>
    <w:rsid w:val="005915ED"/>
    <w:rsid w:val="00592170"/>
    <w:rsid w:val="005925B5"/>
    <w:rsid w:val="00592749"/>
    <w:rsid w:val="00594806"/>
    <w:rsid w:val="005A1FFE"/>
    <w:rsid w:val="005B10AB"/>
    <w:rsid w:val="005B3634"/>
    <w:rsid w:val="005B397D"/>
    <w:rsid w:val="005B41E5"/>
    <w:rsid w:val="005B60F3"/>
    <w:rsid w:val="005B798D"/>
    <w:rsid w:val="005C043A"/>
    <w:rsid w:val="005C0689"/>
    <w:rsid w:val="005C0EAC"/>
    <w:rsid w:val="005C139F"/>
    <w:rsid w:val="005C2773"/>
    <w:rsid w:val="005C598D"/>
    <w:rsid w:val="005C621D"/>
    <w:rsid w:val="005C72F9"/>
    <w:rsid w:val="005C7FC9"/>
    <w:rsid w:val="005D1D3E"/>
    <w:rsid w:val="005D4644"/>
    <w:rsid w:val="005D5995"/>
    <w:rsid w:val="005D5D35"/>
    <w:rsid w:val="005E16EA"/>
    <w:rsid w:val="005E19F3"/>
    <w:rsid w:val="005E1C61"/>
    <w:rsid w:val="005E369B"/>
    <w:rsid w:val="005E3A2C"/>
    <w:rsid w:val="005E3BF5"/>
    <w:rsid w:val="005F027B"/>
    <w:rsid w:val="005F0F2C"/>
    <w:rsid w:val="005F1601"/>
    <w:rsid w:val="005F48EF"/>
    <w:rsid w:val="005F56D7"/>
    <w:rsid w:val="005F5AE4"/>
    <w:rsid w:val="005F5F70"/>
    <w:rsid w:val="005F6990"/>
    <w:rsid w:val="006001D2"/>
    <w:rsid w:val="00605B50"/>
    <w:rsid w:val="00606BB5"/>
    <w:rsid w:val="006105B8"/>
    <w:rsid w:val="00612F56"/>
    <w:rsid w:val="00613870"/>
    <w:rsid w:val="00613D04"/>
    <w:rsid w:val="00616448"/>
    <w:rsid w:val="00620AD1"/>
    <w:rsid w:val="0062153D"/>
    <w:rsid w:val="006226CE"/>
    <w:rsid w:val="00622FDF"/>
    <w:rsid w:val="00634F98"/>
    <w:rsid w:val="00640D21"/>
    <w:rsid w:val="00644531"/>
    <w:rsid w:val="00644C73"/>
    <w:rsid w:val="00644EF0"/>
    <w:rsid w:val="006456E2"/>
    <w:rsid w:val="00645FC7"/>
    <w:rsid w:val="006479E7"/>
    <w:rsid w:val="006526C7"/>
    <w:rsid w:val="00652C74"/>
    <w:rsid w:val="0065314E"/>
    <w:rsid w:val="006575A3"/>
    <w:rsid w:val="00660A79"/>
    <w:rsid w:val="00661904"/>
    <w:rsid w:val="006621AA"/>
    <w:rsid w:val="00662AEB"/>
    <w:rsid w:val="00664743"/>
    <w:rsid w:val="00665E68"/>
    <w:rsid w:val="00665E91"/>
    <w:rsid w:val="00666071"/>
    <w:rsid w:val="0066658E"/>
    <w:rsid w:val="00670185"/>
    <w:rsid w:val="00673964"/>
    <w:rsid w:val="00673B9B"/>
    <w:rsid w:val="00673F85"/>
    <w:rsid w:val="006748E7"/>
    <w:rsid w:val="00682648"/>
    <w:rsid w:val="00683A50"/>
    <w:rsid w:val="00683B2E"/>
    <w:rsid w:val="00684306"/>
    <w:rsid w:val="00686EBD"/>
    <w:rsid w:val="006877B6"/>
    <w:rsid w:val="0069593D"/>
    <w:rsid w:val="00695A7E"/>
    <w:rsid w:val="006963D3"/>
    <w:rsid w:val="00696E11"/>
    <w:rsid w:val="006A0642"/>
    <w:rsid w:val="006A102E"/>
    <w:rsid w:val="006A18BC"/>
    <w:rsid w:val="006A7596"/>
    <w:rsid w:val="006B053E"/>
    <w:rsid w:val="006B0FCA"/>
    <w:rsid w:val="006B19DF"/>
    <w:rsid w:val="006B4F82"/>
    <w:rsid w:val="006B5124"/>
    <w:rsid w:val="006C1CD4"/>
    <w:rsid w:val="006C3D80"/>
    <w:rsid w:val="006C7324"/>
    <w:rsid w:val="006C7330"/>
    <w:rsid w:val="006D100E"/>
    <w:rsid w:val="006D1AD3"/>
    <w:rsid w:val="006D3317"/>
    <w:rsid w:val="006D4778"/>
    <w:rsid w:val="006D5552"/>
    <w:rsid w:val="006D5BE7"/>
    <w:rsid w:val="006D646D"/>
    <w:rsid w:val="006D7D65"/>
    <w:rsid w:val="006E026B"/>
    <w:rsid w:val="006E52E0"/>
    <w:rsid w:val="006E5449"/>
    <w:rsid w:val="006E66DB"/>
    <w:rsid w:val="006F456A"/>
    <w:rsid w:val="007028E4"/>
    <w:rsid w:val="0070448F"/>
    <w:rsid w:val="007045D9"/>
    <w:rsid w:val="0070554A"/>
    <w:rsid w:val="0071181A"/>
    <w:rsid w:val="007122A8"/>
    <w:rsid w:val="00713F1E"/>
    <w:rsid w:val="0071799F"/>
    <w:rsid w:val="00720157"/>
    <w:rsid w:val="007226AD"/>
    <w:rsid w:val="00722F5B"/>
    <w:rsid w:val="00723503"/>
    <w:rsid w:val="0072506B"/>
    <w:rsid w:val="00725F8B"/>
    <w:rsid w:val="00726159"/>
    <w:rsid w:val="00730716"/>
    <w:rsid w:val="00730934"/>
    <w:rsid w:val="00732642"/>
    <w:rsid w:val="00733689"/>
    <w:rsid w:val="00734513"/>
    <w:rsid w:val="0073480E"/>
    <w:rsid w:val="00734B2C"/>
    <w:rsid w:val="00735AED"/>
    <w:rsid w:val="00737242"/>
    <w:rsid w:val="007378C1"/>
    <w:rsid w:val="00740CEE"/>
    <w:rsid w:val="00742A7B"/>
    <w:rsid w:val="007433C7"/>
    <w:rsid w:val="0074381A"/>
    <w:rsid w:val="00743DDD"/>
    <w:rsid w:val="00745C42"/>
    <w:rsid w:val="0074608B"/>
    <w:rsid w:val="00747396"/>
    <w:rsid w:val="007474C8"/>
    <w:rsid w:val="0075020E"/>
    <w:rsid w:val="00750582"/>
    <w:rsid w:val="00751400"/>
    <w:rsid w:val="0075406F"/>
    <w:rsid w:val="007561D8"/>
    <w:rsid w:val="0076288C"/>
    <w:rsid w:val="00762D75"/>
    <w:rsid w:val="007645E0"/>
    <w:rsid w:val="007647A3"/>
    <w:rsid w:val="007712A7"/>
    <w:rsid w:val="00771302"/>
    <w:rsid w:val="00771A93"/>
    <w:rsid w:val="00771F9F"/>
    <w:rsid w:val="0077755F"/>
    <w:rsid w:val="0078550D"/>
    <w:rsid w:val="00785C23"/>
    <w:rsid w:val="00785EF6"/>
    <w:rsid w:val="0078651D"/>
    <w:rsid w:val="00786C53"/>
    <w:rsid w:val="00791BF3"/>
    <w:rsid w:val="00792A6C"/>
    <w:rsid w:val="007A11C6"/>
    <w:rsid w:val="007A1ED6"/>
    <w:rsid w:val="007A2B4F"/>
    <w:rsid w:val="007A5968"/>
    <w:rsid w:val="007B53B8"/>
    <w:rsid w:val="007B7D0C"/>
    <w:rsid w:val="007C61A8"/>
    <w:rsid w:val="007C67A8"/>
    <w:rsid w:val="007D3BE7"/>
    <w:rsid w:val="007D4183"/>
    <w:rsid w:val="007D5AC1"/>
    <w:rsid w:val="007D5C61"/>
    <w:rsid w:val="007D69E5"/>
    <w:rsid w:val="007D7D9A"/>
    <w:rsid w:val="007E6C38"/>
    <w:rsid w:val="007F4F4F"/>
    <w:rsid w:val="007F7323"/>
    <w:rsid w:val="00800B06"/>
    <w:rsid w:val="008011C0"/>
    <w:rsid w:val="00812A2A"/>
    <w:rsid w:val="008159B1"/>
    <w:rsid w:val="00815DCC"/>
    <w:rsid w:val="0082128B"/>
    <w:rsid w:val="008215E8"/>
    <w:rsid w:val="00823E1E"/>
    <w:rsid w:val="00824CA1"/>
    <w:rsid w:val="00824F6E"/>
    <w:rsid w:val="00827355"/>
    <w:rsid w:val="00832378"/>
    <w:rsid w:val="00832ABA"/>
    <w:rsid w:val="00842035"/>
    <w:rsid w:val="00842D17"/>
    <w:rsid w:val="00843027"/>
    <w:rsid w:val="00844A9D"/>
    <w:rsid w:val="008475B9"/>
    <w:rsid w:val="00850708"/>
    <w:rsid w:val="00854DEC"/>
    <w:rsid w:val="00857A3B"/>
    <w:rsid w:val="008602DE"/>
    <w:rsid w:val="00861F16"/>
    <w:rsid w:val="00863630"/>
    <w:rsid w:val="00881188"/>
    <w:rsid w:val="00882B6B"/>
    <w:rsid w:val="00891DD3"/>
    <w:rsid w:val="008944CB"/>
    <w:rsid w:val="008946D5"/>
    <w:rsid w:val="008A0635"/>
    <w:rsid w:val="008A13D9"/>
    <w:rsid w:val="008A29F7"/>
    <w:rsid w:val="008A36C9"/>
    <w:rsid w:val="008B331E"/>
    <w:rsid w:val="008B43C1"/>
    <w:rsid w:val="008B5656"/>
    <w:rsid w:val="008B7990"/>
    <w:rsid w:val="008C0610"/>
    <w:rsid w:val="008C0F0C"/>
    <w:rsid w:val="008C1444"/>
    <w:rsid w:val="008C2BB7"/>
    <w:rsid w:val="008C2EDE"/>
    <w:rsid w:val="008C5666"/>
    <w:rsid w:val="008D4FE9"/>
    <w:rsid w:val="008D5AE9"/>
    <w:rsid w:val="008D6481"/>
    <w:rsid w:val="008D6A04"/>
    <w:rsid w:val="008D6F51"/>
    <w:rsid w:val="008E1373"/>
    <w:rsid w:val="008E1AED"/>
    <w:rsid w:val="008E490E"/>
    <w:rsid w:val="008F3B12"/>
    <w:rsid w:val="008F3E7B"/>
    <w:rsid w:val="008F4000"/>
    <w:rsid w:val="008F63A4"/>
    <w:rsid w:val="008F6B8A"/>
    <w:rsid w:val="00902505"/>
    <w:rsid w:val="009037FA"/>
    <w:rsid w:val="00903D80"/>
    <w:rsid w:val="009065E7"/>
    <w:rsid w:val="009070F2"/>
    <w:rsid w:val="00911927"/>
    <w:rsid w:val="009119E9"/>
    <w:rsid w:val="00915368"/>
    <w:rsid w:val="00916CC1"/>
    <w:rsid w:val="009179A8"/>
    <w:rsid w:val="00920198"/>
    <w:rsid w:val="0092709D"/>
    <w:rsid w:val="009276EB"/>
    <w:rsid w:val="0093043D"/>
    <w:rsid w:val="00933583"/>
    <w:rsid w:val="0093419A"/>
    <w:rsid w:val="00941768"/>
    <w:rsid w:val="00942C1F"/>
    <w:rsid w:val="00942DB5"/>
    <w:rsid w:val="00943046"/>
    <w:rsid w:val="0094628A"/>
    <w:rsid w:val="00947161"/>
    <w:rsid w:val="009476AA"/>
    <w:rsid w:val="00951008"/>
    <w:rsid w:val="00951419"/>
    <w:rsid w:val="00951BA4"/>
    <w:rsid w:val="009531C8"/>
    <w:rsid w:val="00957114"/>
    <w:rsid w:val="009571A2"/>
    <w:rsid w:val="00960F1D"/>
    <w:rsid w:val="0096223D"/>
    <w:rsid w:val="00964ACB"/>
    <w:rsid w:val="00965807"/>
    <w:rsid w:val="00971263"/>
    <w:rsid w:val="00971CA2"/>
    <w:rsid w:val="00971FBD"/>
    <w:rsid w:val="0097289A"/>
    <w:rsid w:val="009735B0"/>
    <w:rsid w:val="00977951"/>
    <w:rsid w:val="00981E8C"/>
    <w:rsid w:val="00983AE3"/>
    <w:rsid w:val="009848C6"/>
    <w:rsid w:val="009851E8"/>
    <w:rsid w:val="009869D2"/>
    <w:rsid w:val="00987375"/>
    <w:rsid w:val="009935E6"/>
    <w:rsid w:val="0099367C"/>
    <w:rsid w:val="0099442E"/>
    <w:rsid w:val="00995016"/>
    <w:rsid w:val="00995E8E"/>
    <w:rsid w:val="009A0EA9"/>
    <w:rsid w:val="009A1901"/>
    <w:rsid w:val="009A27E3"/>
    <w:rsid w:val="009C4D36"/>
    <w:rsid w:val="009C7DFC"/>
    <w:rsid w:val="009D0CAC"/>
    <w:rsid w:val="009D2884"/>
    <w:rsid w:val="009D3274"/>
    <w:rsid w:val="009D4496"/>
    <w:rsid w:val="009D4BF1"/>
    <w:rsid w:val="009D5E61"/>
    <w:rsid w:val="009D74C7"/>
    <w:rsid w:val="009E0FC6"/>
    <w:rsid w:val="009E16D3"/>
    <w:rsid w:val="009E267E"/>
    <w:rsid w:val="009E27A6"/>
    <w:rsid w:val="009E3580"/>
    <w:rsid w:val="009E4B5B"/>
    <w:rsid w:val="009E6887"/>
    <w:rsid w:val="009E69AF"/>
    <w:rsid w:val="009F0670"/>
    <w:rsid w:val="009F0A18"/>
    <w:rsid w:val="009F1CD1"/>
    <w:rsid w:val="009F24C0"/>
    <w:rsid w:val="009F2DC1"/>
    <w:rsid w:val="009F43BE"/>
    <w:rsid w:val="009F56BC"/>
    <w:rsid w:val="009F5B2E"/>
    <w:rsid w:val="009F5F27"/>
    <w:rsid w:val="00A01BD4"/>
    <w:rsid w:val="00A057E9"/>
    <w:rsid w:val="00A057F1"/>
    <w:rsid w:val="00A070C9"/>
    <w:rsid w:val="00A123C9"/>
    <w:rsid w:val="00A12BF8"/>
    <w:rsid w:val="00A12ECE"/>
    <w:rsid w:val="00A139FA"/>
    <w:rsid w:val="00A15061"/>
    <w:rsid w:val="00A15FA2"/>
    <w:rsid w:val="00A2793C"/>
    <w:rsid w:val="00A31738"/>
    <w:rsid w:val="00A3223D"/>
    <w:rsid w:val="00A34DCA"/>
    <w:rsid w:val="00A365F0"/>
    <w:rsid w:val="00A36E0F"/>
    <w:rsid w:val="00A37E8F"/>
    <w:rsid w:val="00A412F3"/>
    <w:rsid w:val="00A416C5"/>
    <w:rsid w:val="00A420B2"/>
    <w:rsid w:val="00A47CF2"/>
    <w:rsid w:val="00A50C16"/>
    <w:rsid w:val="00A52DA6"/>
    <w:rsid w:val="00A52E1E"/>
    <w:rsid w:val="00A52F3E"/>
    <w:rsid w:val="00A53386"/>
    <w:rsid w:val="00A54F67"/>
    <w:rsid w:val="00A56B90"/>
    <w:rsid w:val="00A56BE6"/>
    <w:rsid w:val="00A57720"/>
    <w:rsid w:val="00A6043A"/>
    <w:rsid w:val="00A61293"/>
    <w:rsid w:val="00A61A3C"/>
    <w:rsid w:val="00A700D4"/>
    <w:rsid w:val="00A706AF"/>
    <w:rsid w:val="00A7076B"/>
    <w:rsid w:val="00A70E32"/>
    <w:rsid w:val="00A75102"/>
    <w:rsid w:val="00A77982"/>
    <w:rsid w:val="00A80198"/>
    <w:rsid w:val="00A801F8"/>
    <w:rsid w:val="00A804BA"/>
    <w:rsid w:val="00A814EB"/>
    <w:rsid w:val="00A81B48"/>
    <w:rsid w:val="00A821AA"/>
    <w:rsid w:val="00A826FE"/>
    <w:rsid w:val="00A83E95"/>
    <w:rsid w:val="00A84AD9"/>
    <w:rsid w:val="00A852BF"/>
    <w:rsid w:val="00A87BD2"/>
    <w:rsid w:val="00A87CEC"/>
    <w:rsid w:val="00A92C90"/>
    <w:rsid w:val="00A93039"/>
    <w:rsid w:val="00A940CF"/>
    <w:rsid w:val="00A97DC8"/>
    <w:rsid w:val="00AA563A"/>
    <w:rsid w:val="00AB1FB4"/>
    <w:rsid w:val="00AB3B45"/>
    <w:rsid w:val="00AB4114"/>
    <w:rsid w:val="00AC008E"/>
    <w:rsid w:val="00AC29CB"/>
    <w:rsid w:val="00AD052B"/>
    <w:rsid w:val="00AD098E"/>
    <w:rsid w:val="00AD24B4"/>
    <w:rsid w:val="00AD311A"/>
    <w:rsid w:val="00AD56F5"/>
    <w:rsid w:val="00AD6C1D"/>
    <w:rsid w:val="00AE1976"/>
    <w:rsid w:val="00AE26FA"/>
    <w:rsid w:val="00AE29CA"/>
    <w:rsid w:val="00AE38BE"/>
    <w:rsid w:val="00AE40C2"/>
    <w:rsid w:val="00AE4AAA"/>
    <w:rsid w:val="00AE521A"/>
    <w:rsid w:val="00AF0980"/>
    <w:rsid w:val="00AF0CB5"/>
    <w:rsid w:val="00AF3BBF"/>
    <w:rsid w:val="00AF4730"/>
    <w:rsid w:val="00AF51E1"/>
    <w:rsid w:val="00AF66BF"/>
    <w:rsid w:val="00B00C80"/>
    <w:rsid w:val="00B0373E"/>
    <w:rsid w:val="00B05532"/>
    <w:rsid w:val="00B06ABD"/>
    <w:rsid w:val="00B06E85"/>
    <w:rsid w:val="00B1018B"/>
    <w:rsid w:val="00B11C41"/>
    <w:rsid w:val="00B12CB1"/>
    <w:rsid w:val="00B17236"/>
    <w:rsid w:val="00B20B3E"/>
    <w:rsid w:val="00B23312"/>
    <w:rsid w:val="00B24CA3"/>
    <w:rsid w:val="00B267F5"/>
    <w:rsid w:val="00B27BE9"/>
    <w:rsid w:val="00B27CAA"/>
    <w:rsid w:val="00B3059B"/>
    <w:rsid w:val="00B306A1"/>
    <w:rsid w:val="00B30707"/>
    <w:rsid w:val="00B30918"/>
    <w:rsid w:val="00B327B1"/>
    <w:rsid w:val="00B351EC"/>
    <w:rsid w:val="00B35912"/>
    <w:rsid w:val="00B36FF6"/>
    <w:rsid w:val="00B4127A"/>
    <w:rsid w:val="00B46BDB"/>
    <w:rsid w:val="00B53779"/>
    <w:rsid w:val="00B54902"/>
    <w:rsid w:val="00B62F80"/>
    <w:rsid w:val="00B6606E"/>
    <w:rsid w:val="00B70876"/>
    <w:rsid w:val="00B72581"/>
    <w:rsid w:val="00B73862"/>
    <w:rsid w:val="00B73E0C"/>
    <w:rsid w:val="00B74418"/>
    <w:rsid w:val="00B7474A"/>
    <w:rsid w:val="00B74A56"/>
    <w:rsid w:val="00B761B9"/>
    <w:rsid w:val="00B84804"/>
    <w:rsid w:val="00B923B3"/>
    <w:rsid w:val="00B962EB"/>
    <w:rsid w:val="00B96FFD"/>
    <w:rsid w:val="00B9764F"/>
    <w:rsid w:val="00BA018F"/>
    <w:rsid w:val="00BA503C"/>
    <w:rsid w:val="00BA7AE8"/>
    <w:rsid w:val="00BA7D62"/>
    <w:rsid w:val="00BB0E37"/>
    <w:rsid w:val="00BB4362"/>
    <w:rsid w:val="00BB7100"/>
    <w:rsid w:val="00BC214C"/>
    <w:rsid w:val="00BC21FF"/>
    <w:rsid w:val="00BC25CB"/>
    <w:rsid w:val="00BC43DB"/>
    <w:rsid w:val="00BC4F74"/>
    <w:rsid w:val="00BD3147"/>
    <w:rsid w:val="00BD4470"/>
    <w:rsid w:val="00BD60F8"/>
    <w:rsid w:val="00BD6627"/>
    <w:rsid w:val="00BE249F"/>
    <w:rsid w:val="00BE34C5"/>
    <w:rsid w:val="00BE5DBF"/>
    <w:rsid w:val="00BF4996"/>
    <w:rsid w:val="00BF5444"/>
    <w:rsid w:val="00BF5BFC"/>
    <w:rsid w:val="00C00E3D"/>
    <w:rsid w:val="00C03771"/>
    <w:rsid w:val="00C06F60"/>
    <w:rsid w:val="00C12471"/>
    <w:rsid w:val="00C17310"/>
    <w:rsid w:val="00C173BA"/>
    <w:rsid w:val="00C231EC"/>
    <w:rsid w:val="00C25407"/>
    <w:rsid w:val="00C257EB"/>
    <w:rsid w:val="00C26346"/>
    <w:rsid w:val="00C34F0F"/>
    <w:rsid w:val="00C3627A"/>
    <w:rsid w:val="00C3734D"/>
    <w:rsid w:val="00C3793E"/>
    <w:rsid w:val="00C4266E"/>
    <w:rsid w:val="00C460BC"/>
    <w:rsid w:val="00C467F6"/>
    <w:rsid w:val="00C5512C"/>
    <w:rsid w:val="00C5704D"/>
    <w:rsid w:val="00C57A09"/>
    <w:rsid w:val="00C60502"/>
    <w:rsid w:val="00C636EA"/>
    <w:rsid w:val="00C6477C"/>
    <w:rsid w:val="00C7000C"/>
    <w:rsid w:val="00C743A4"/>
    <w:rsid w:val="00C751CB"/>
    <w:rsid w:val="00C76288"/>
    <w:rsid w:val="00C81381"/>
    <w:rsid w:val="00C83CAB"/>
    <w:rsid w:val="00C875D7"/>
    <w:rsid w:val="00C91035"/>
    <w:rsid w:val="00C91E9E"/>
    <w:rsid w:val="00C94CDD"/>
    <w:rsid w:val="00CA09FC"/>
    <w:rsid w:val="00CA528C"/>
    <w:rsid w:val="00CA664F"/>
    <w:rsid w:val="00CA76BA"/>
    <w:rsid w:val="00CA7B07"/>
    <w:rsid w:val="00CB0577"/>
    <w:rsid w:val="00CB5F47"/>
    <w:rsid w:val="00CC1938"/>
    <w:rsid w:val="00CC1F1A"/>
    <w:rsid w:val="00CC623A"/>
    <w:rsid w:val="00CC650D"/>
    <w:rsid w:val="00CD101A"/>
    <w:rsid w:val="00CD1157"/>
    <w:rsid w:val="00CD1165"/>
    <w:rsid w:val="00CD15E6"/>
    <w:rsid w:val="00CD30E0"/>
    <w:rsid w:val="00CD39C2"/>
    <w:rsid w:val="00CD5575"/>
    <w:rsid w:val="00CE32AE"/>
    <w:rsid w:val="00CE43DD"/>
    <w:rsid w:val="00CE5C16"/>
    <w:rsid w:val="00CE78B6"/>
    <w:rsid w:val="00CF32F1"/>
    <w:rsid w:val="00CF3BBC"/>
    <w:rsid w:val="00CF6B3F"/>
    <w:rsid w:val="00D02932"/>
    <w:rsid w:val="00D03F25"/>
    <w:rsid w:val="00D04FD9"/>
    <w:rsid w:val="00D0698C"/>
    <w:rsid w:val="00D112C7"/>
    <w:rsid w:val="00D122C3"/>
    <w:rsid w:val="00D16859"/>
    <w:rsid w:val="00D1743F"/>
    <w:rsid w:val="00D17729"/>
    <w:rsid w:val="00D17F1D"/>
    <w:rsid w:val="00D20BD9"/>
    <w:rsid w:val="00D21799"/>
    <w:rsid w:val="00D225C8"/>
    <w:rsid w:val="00D2324D"/>
    <w:rsid w:val="00D2557D"/>
    <w:rsid w:val="00D278F8"/>
    <w:rsid w:val="00D27A79"/>
    <w:rsid w:val="00D305D8"/>
    <w:rsid w:val="00D3445C"/>
    <w:rsid w:val="00D348B0"/>
    <w:rsid w:val="00D35058"/>
    <w:rsid w:val="00D35640"/>
    <w:rsid w:val="00D37B15"/>
    <w:rsid w:val="00D4004C"/>
    <w:rsid w:val="00D4313C"/>
    <w:rsid w:val="00D44D48"/>
    <w:rsid w:val="00D51A5C"/>
    <w:rsid w:val="00D56EE3"/>
    <w:rsid w:val="00D571F1"/>
    <w:rsid w:val="00D605B2"/>
    <w:rsid w:val="00D61656"/>
    <w:rsid w:val="00D62859"/>
    <w:rsid w:val="00D63BE8"/>
    <w:rsid w:val="00D65827"/>
    <w:rsid w:val="00D675BB"/>
    <w:rsid w:val="00D676C7"/>
    <w:rsid w:val="00D67AA8"/>
    <w:rsid w:val="00D72677"/>
    <w:rsid w:val="00D73FBD"/>
    <w:rsid w:val="00D743D1"/>
    <w:rsid w:val="00D77F88"/>
    <w:rsid w:val="00D83470"/>
    <w:rsid w:val="00D91ECB"/>
    <w:rsid w:val="00D9387C"/>
    <w:rsid w:val="00D938BE"/>
    <w:rsid w:val="00D94B21"/>
    <w:rsid w:val="00D95413"/>
    <w:rsid w:val="00DA082D"/>
    <w:rsid w:val="00DA3488"/>
    <w:rsid w:val="00DA43DC"/>
    <w:rsid w:val="00DA5396"/>
    <w:rsid w:val="00DA6415"/>
    <w:rsid w:val="00DA75C7"/>
    <w:rsid w:val="00DB014E"/>
    <w:rsid w:val="00DB30B1"/>
    <w:rsid w:val="00DB4667"/>
    <w:rsid w:val="00DB4B27"/>
    <w:rsid w:val="00DB61BA"/>
    <w:rsid w:val="00DC216E"/>
    <w:rsid w:val="00DC4A5D"/>
    <w:rsid w:val="00DC6EFB"/>
    <w:rsid w:val="00DD04C0"/>
    <w:rsid w:val="00DD059A"/>
    <w:rsid w:val="00DD4B2C"/>
    <w:rsid w:val="00DD54D7"/>
    <w:rsid w:val="00DD6337"/>
    <w:rsid w:val="00DE1645"/>
    <w:rsid w:val="00DE1FD4"/>
    <w:rsid w:val="00DE4E34"/>
    <w:rsid w:val="00DE5B8E"/>
    <w:rsid w:val="00DF35EC"/>
    <w:rsid w:val="00DF65A8"/>
    <w:rsid w:val="00DF6E01"/>
    <w:rsid w:val="00E00F3F"/>
    <w:rsid w:val="00E013A9"/>
    <w:rsid w:val="00E05396"/>
    <w:rsid w:val="00E053FE"/>
    <w:rsid w:val="00E05802"/>
    <w:rsid w:val="00E06F59"/>
    <w:rsid w:val="00E100DA"/>
    <w:rsid w:val="00E174B4"/>
    <w:rsid w:val="00E2261E"/>
    <w:rsid w:val="00E228D6"/>
    <w:rsid w:val="00E30306"/>
    <w:rsid w:val="00E3216E"/>
    <w:rsid w:val="00E3261E"/>
    <w:rsid w:val="00E326AC"/>
    <w:rsid w:val="00E37947"/>
    <w:rsid w:val="00E37A78"/>
    <w:rsid w:val="00E41C09"/>
    <w:rsid w:val="00E47D9C"/>
    <w:rsid w:val="00E502A9"/>
    <w:rsid w:val="00E50A29"/>
    <w:rsid w:val="00E51187"/>
    <w:rsid w:val="00E55666"/>
    <w:rsid w:val="00E624EA"/>
    <w:rsid w:val="00E653B8"/>
    <w:rsid w:val="00E6777B"/>
    <w:rsid w:val="00E75A12"/>
    <w:rsid w:val="00E81A4D"/>
    <w:rsid w:val="00E829EE"/>
    <w:rsid w:val="00E83B19"/>
    <w:rsid w:val="00E85B4C"/>
    <w:rsid w:val="00E860D3"/>
    <w:rsid w:val="00E9077D"/>
    <w:rsid w:val="00E9456D"/>
    <w:rsid w:val="00E94FB6"/>
    <w:rsid w:val="00E954D2"/>
    <w:rsid w:val="00EA0887"/>
    <w:rsid w:val="00EA4EF6"/>
    <w:rsid w:val="00EA50FA"/>
    <w:rsid w:val="00EA64E4"/>
    <w:rsid w:val="00EA7D13"/>
    <w:rsid w:val="00EB00D6"/>
    <w:rsid w:val="00EB133C"/>
    <w:rsid w:val="00EB1F5E"/>
    <w:rsid w:val="00EB2EF2"/>
    <w:rsid w:val="00EB495B"/>
    <w:rsid w:val="00EB51BE"/>
    <w:rsid w:val="00EB6550"/>
    <w:rsid w:val="00EC022F"/>
    <w:rsid w:val="00EC7B1F"/>
    <w:rsid w:val="00ED0A87"/>
    <w:rsid w:val="00ED19F0"/>
    <w:rsid w:val="00ED1F61"/>
    <w:rsid w:val="00ED244E"/>
    <w:rsid w:val="00ED26C9"/>
    <w:rsid w:val="00ED2BC7"/>
    <w:rsid w:val="00ED2FAE"/>
    <w:rsid w:val="00ED3AF2"/>
    <w:rsid w:val="00ED723A"/>
    <w:rsid w:val="00EE04E7"/>
    <w:rsid w:val="00EE1996"/>
    <w:rsid w:val="00EE2AF7"/>
    <w:rsid w:val="00EE4346"/>
    <w:rsid w:val="00EE5240"/>
    <w:rsid w:val="00EE5FBD"/>
    <w:rsid w:val="00EE6A70"/>
    <w:rsid w:val="00EE6C78"/>
    <w:rsid w:val="00EF2709"/>
    <w:rsid w:val="00EF612B"/>
    <w:rsid w:val="00EF688E"/>
    <w:rsid w:val="00EF6C7A"/>
    <w:rsid w:val="00F03A11"/>
    <w:rsid w:val="00F0441F"/>
    <w:rsid w:val="00F0489D"/>
    <w:rsid w:val="00F05132"/>
    <w:rsid w:val="00F066A9"/>
    <w:rsid w:val="00F1153B"/>
    <w:rsid w:val="00F13F18"/>
    <w:rsid w:val="00F14C85"/>
    <w:rsid w:val="00F2619F"/>
    <w:rsid w:val="00F33635"/>
    <w:rsid w:val="00F360ED"/>
    <w:rsid w:val="00F364D6"/>
    <w:rsid w:val="00F36C55"/>
    <w:rsid w:val="00F406CE"/>
    <w:rsid w:val="00F47223"/>
    <w:rsid w:val="00F53587"/>
    <w:rsid w:val="00F5455F"/>
    <w:rsid w:val="00F55289"/>
    <w:rsid w:val="00F562E2"/>
    <w:rsid w:val="00F56394"/>
    <w:rsid w:val="00F635DA"/>
    <w:rsid w:val="00F73B9A"/>
    <w:rsid w:val="00F73D03"/>
    <w:rsid w:val="00F73E92"/>
    <w:rsid w:val="00F74402"/>
    <w:rsid w:val="00F75346"/>
    <w:rsid w:val="00F76E90"/>
    <w:rsid w:val="00F77AF7"/>
    <w:rsid w:val="00F821A3"/>
    <w:rsid w:val="00F850D8"/>
    <w:rsid w:val="00F90B46"/>
    <w:rsid w:val="00F90FA0"/>
    <w:rsid w:val="00F91C0D"/>
    <w:rsid w:val="00F9296A"/>
    <w:rsid w:val="00F93168"/>
    <w:rsid w:val="00F94C4F"/>
    <w:rsid w:val="00F95AE8"/>
    <w:rsid w:val="00FA0D29"/>
    <w:rsid w:val="00FA0FB0"/>
    <w:rsid w:val="00FA1A44"/>
    <w:rsid w:val="00FA42E4"/>
    <w:rsid w:val="00FA6032"/>
    <w:rsid w:val="00FB1B95"/>
    <w:rsid w:val="00FB22EA"/>
    <w:rsid w:val="00FB2444"/>
    <w:rsid w:val="00FB30CF"/>
    <w:rsid w:val="00FB40E4"/>
    <w:rsid w:val="00FB419C"/>
    <w:rsid w:val="00FB435D"/>
    <w:rsid w:val="00FB5A2A"/>
    <w:rsid w:val="00FB712A"/>
    <w:rsid w:val="00FC125A"/>
    <w:rsid w:val="00FC2BE9"/>
    <w:rsid w:val="00FC681F"/>
    <w:rsid w:val="00FC6C37"/>
    <w:rsid w:val="00FD0F03"/>
    <w:rsid w:val="00FD2639"/>
    <w:rsid w:val="00FD4AA8"/>
    <w:rsid w:val="00FD5515"/>
    <w:rsid w:val="00FD7487"/>
    <w:rsid w:val="00FD7F4A"/>
    <w:rsid w:val="00FD7F51"/>
    <w:rsid w:val="00FE0B72"/>
    <w:rsid w:val="00FE1F67"/>
    <w:rsid w:val="00FE3553"/>
    <w:rsid w:val="00FE45F6"/>
    <w:rsid w:val="00FE4CB2"/>
    <w:rsid w:val="00FE506B"/>
    <w:rsid w:val="00FF0280"/>
    <w:rsid w:val="00FF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eaeaea,#f8f9fd,#f5c30b,#efa82c,#cd9b17,#f7e8c7,#ff8001,#fad431"/>
    </o:shapedefaults>
    <o:shapelayout v:ext="edit">
      <o:idmap v:ext="edit" data="1"/>
    </o:shapelayout>
  </w:shapeDefaults>
  <w:decimalSymbol w:val=","/>
  <w:listSeparator w:val=","/>
  <w14:docId w14:val="3281F743"/>
  <w15:docId w15:val="{C090200E-2DC4-428A-BD50-41C3D9C63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453B0"/>
    <w:rPr>
      <w:sz w:val="24"/>
      <w:szCs w:val="24"/>
      <w:lang w:eastAsia="ko-KR"/>
    </w:rPr>
  </w:style>
  <w:style w:type="paragraph" w:styleId="Heading1">
    <w:name w:val="heading 1"/>
    <w:basedOn w:val="Normal"/>
    <w:next w:val="Normal"/>
    <w:qFormat/>
    <w:rsid w:val="00277AD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F14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16DA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B0C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03656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Normal"/>
    <w:rsid w:val="00D278F8"/>
  </w:style>
  <w:style w:type="paragraph" w:styleId="Header">
    <w:name w:val="header"/>
    <w:basedOn w:val="Normal"/>
    <w:link w:val="HeaderChar"/>
    <w:uiPriority w:val="99"/>
    <w:rsid w:val="007D5AC1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7D5AC1"/>
    <w:pPr>
      <w:tabs>
        <w:tab w:val="center" w:pos="4677"/>
        <w:tab w:val="right" w:pos="9355"/>
      </w:tabs>
    </w:pPr>
  </w:style>
  <w:style w:type="character" w:customStyle="1" w:styleId="sowc">
    <w:name w:val="sowc"/>
    <w:basedOn w:val="DefaultParagraphFont"/>
    <w:rsid w:val="001A17BC"/>
  </w:style>
  <w:style w:type="character" w:customStyle="1" w:styleId="howc">
    <w:name w:val="howc"/>
    <w:basedOn w:val="DefaultParagraphFont"/>
    <w:rsid w:val="001A17BC"/>
  </w:style>
  <w:style w:type="paragraph" w:customStyle="1" w:styleId="My">
    <w:name w:val="My"/>
    <w:rsid w:val="00277ADB"/>
    <w:rPr>
      <w:rFonts w:ascii="Verdana" w:hAnsi="Verdana" w:cs="Arial"/>
      <w:sz w:val="24"/>
      <w:szCs w:val="24"/>
      <w:lang w:val="uk-UA" w:eastAsia="ko-KR"/>
    </w:rPr>
  </w:style>
  <w:style w:type="character" w:styleId="Hyperlink">
    <w:name w:val="Hyperlink"/>
    <w:basedOn w:val="DefaultParagraphFont"/>
    <w:uiPriority w:val="99"/>
    <w:rsid w:val="00170756"/>
    <w:rPr>
      <w:color w:val="0000FF"/>
      <w:u w:val="single"/>
    </w:rPr>
  </w:style>
  <w:style w:type="paragraph" w:customStyle="1" w:styleId="MyHeadtitle">
    <w:name w:val="My Head title"/>
    <w:basedOn w:val="Heading1"/>
    <w:rsid w:val="004F6FD5"/>
    <w:rPr>
      <w:rFonts w:ascii="Verdana" w:hAnsi="Verdana"/>
      <w:sz w:val="36"/>
    </w:rPr>
  </w:style>
  <w:style w:type="paragraph" w:customStyle="1" w:styleId="Mysubhead">
    <w:name w:val="My subhead"/>
    <w:basedOn w:val="MyHeadtitle"/>
    <w:rsid w:val="004F6FD5"/>
    <w:pPr>
      <w:jc w:val="right"/>
    </w:pPr>
    <w:rPr>
      <w:sz w:val="32"/>
    </w:rPr>
  </w:style>
  <w:style w:type="character" w:styleId="PageNumber">
    <w:name w:val="page number"/>
    <w:basedOn w:val="DefaultParagraphFont"/>
    <w:rsid w:val="00F0441F"/>
  </w:style>
  <w:style w:type="paragraph" w:customStyle="1" w:styleId="Level1">
    <w:name w:val="Level 1"/>
    <w:basedOn w:val="TOC1"/>
    <w:qFormat/>
    <w:rsid w:val="00B70876"/>
    <w:pPr>
      <w:tabs>
        <w:tab w:val="right" w:pos="8630"/>
      </w:tabs>
      <w:spacing w:before="360" w:after="360"/>
    </w:pPr>
    <w:rPr>
      <w:rFonts w:asciiTheme="majorHAnsi" w:eastAsia="Times New Roman" w:hAnsiTheme="majorHAnsi"/>
      <w:b/>
      <w:bCs/>
      <w:caps/>
      <w:sz w:val="22"/>
      <w:szCs w:val="22"/>
      <w:u w:val="single"/>
      <w:lang w:eastAsia="en-US"/>
    </w:rPr>
  </w:style>
  <w:style w:type="paragraph" w:customStyle="1" w:styleId="Level2">
    <w:name w:val="Level 2"/>
    <w:basedOn w:val="TOC2"/>
    <w:qFormat/>
    <w:rsid w:val="00B70876"/>
    <w:pPr>
      <w:tabs>
        <w:tab w:val="right" w:pos="8630"/>
      </w:tabs>
      <w:spacing w:after="0"/>
      <w:ind w:left="0"/>
    </w:pPr>
    <w:rPr>
      <w:rFonts w:asciiTheme="majorHAnsi" w:eastAsia="Times New Roman" w:hAnsiTheme="majorHAnsi"/>
      <w:b/>
      <w:bCs/>
      <w:smallCaps/>
      <w:sz w:val="22"/>
      <w:szCs w:val="22"/>
      <w:lang w:eastAsia="en-US"/>
    </w:rPr>
  </w:style>
  <w:style w:type="paragraph" w:customStyle="1" w:styleId="Level3">
    <w:name w:val="Level 3"/>
    <w:basedOn w:val="TOC3"/>
    <w:qFormat/>
    <w:rsid w:val="00B70876"/>
    <w:pPr>
      <w:tabs>
        <w:tab w:val="right" w:pos="8630"/>
      </w:tabs>
      <w:spacing w:after="0"/>
      <w:ind w:left="0"/>
    </w:pPr>
    <w:rPr>
      <w:rFonts w:asciiTheme="majorHAnsi" w:eastAsia="Times New Roman" w:hAnsiTheme="majorHAnsi"/>
      <w:smallCaps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rsid w:val="00B70876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B7087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B70876"/>
    <w:pPr>
      <w:spacing w:after="100"/>
      <w:ind w:left="480"/>
    </w:pPr>
  </w:style>
  <w:style w:type="paragraph" w:styleId="BalloonText">
    <w:name w:val="Balloon Text"/>
    <w:basedOn w:val="Normal"/>
    <w:link w:val="BalloonTextChar"/>
    <w:rsid w:val="00B708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70876"/>
    <w:rPr>
      <w:rFonts w:ascii="Tahoma" w:hAnsi="Tahoma" w:cs="Tahoma"/>
      <w:sz w:val="16"/>
      <w:szCs w:val="16"/>
      <w:lang w:val="uk-UA" w:eastAsia="ko-KR"/>
    </w:rPr>
  </w:style>
  <w:style w:type="paragraph" w:styleId="ListParagraph">
    <w:name w:val="List Paragraph"/>
    <w:basedOn w:val="Normal"/>
    <w:uiPriority w:val="34"/>
    <w:qFormat/>
    <w:rsid w:val="00A826FE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0C6CA1"/>
    <w:rPr>
      <w:sz w:val="24"/>
      <w:szCs w:val="24"/>
      <w:lang w:val="uk-UA" w:eastAsia="ko-KR"/>
    </w:rPr>
  </w:style>
  <w:style w:type="table" w:styleId="TableGrid">
    <w:name w:val="Table Grid"/>
    <w:basedOn w:val="TableNormal"/>
    <w:rsid w:val="00386F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86F89"/>
    <w:rPr>
      <w:color w:val="185182" w:themeColor="accent1" w:themeShade="BF"/>
    </w:rPr>
    <w:tblPr>
      <w:tblStyleRowBandSize w:val="1"/>
      <w:tblStyleColBandSize w:val="1"/>
      <w:tblBorders>
        <w:top w:val="single" w:sz="8" w:space="0" w:color="216DAF" w:themeColor="accent1"/>
        <w:bottom w:val="single" w:sz="8" w:space="0" w:color="216DA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6DAF" w:themeColor="accent1"/>
          <w:left w:val="nil"/>
          <w:bottom w:val="single" w:sz="8" w:space="0" w:color="216DA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6DAF" w:themeColor="accent1"/>
          <w:left w:val="nil"/>
          <w:bottom w:val="single" w:sz="8" w:space="0" w:color="216DA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DBF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DBF3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DD04C0"/>
    <w:tblPr>
      <w:tblStyleRowBandSize w:val="1"/>
      <w:tblStyleColBandSize w:val="1"/>
      <w:tblBorders>
        <w:top w:val="single" w:sz="8" w:space="0" w:color="216DAF" w:themeColor="accent1"/>
        <w:left w:val="single" w:sz="8" w:space="0" w:color="216DAF" w:themeColor="accent1"/>
        <w:bottom w:val="single" w:sz="8" w:space="0" w:color="216DAF" w:themeColor="accent1"/>
        <w:right w:val="single" w:sz="8" w:space="0" w:color="216DA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6DA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</w:tcBorders>
      </w:tcPr>
    </w:tblStylePr>
    <w:tblStylePr w:type="band1Horz"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</w:tcBorders>
      </w:tcPr>
    </w:tblStylePr>
  </w:style>
  <w:style w:type="table" w:styleId="MediumList2-Accent1">
    <w:name w:val="Medium List 2 Accent 1"/>
    <w:basedOn w:val="TableNormal"/>
    <w:uiPriority w:val="66"/>
    <w:rsid w:val="00DD04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6DAF" w:themeColor="accent1"/>
        <w:left w:val="single" w:sz="8" w:space="0" w:color="216DAF" w:themeColor="accent1"/>
        <w:bottom w:val="single" w:sz="8" w:space="0" w:color="216DAF" w:themeColor="accent1"/>
        <w:right w:val="single" w:sz="8" w:space="0" w:color="216DA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6DA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16DAF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6DA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6DA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DBF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DBF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1">
    <w:name w:val="Medium Grid 2 Accent 1"/>
    <w:basedOn w:val="TableNormal"/>
    <w:uiPriority w:val="68"/>
    <w:rsid w:val="00DD04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6DAF" w:themeColor="accent1"/>
        <w:left w:val="single" w:sz="8" w:space="0" w:color="216DAF" w:themeColor="accent1"/>
        <w:bottom w:val="single" w:sz="8" w:space="0" w:color="216DAF" w:themeColor="accent1"/>
        <w:right w:val="single" w:sz="8" w:space="0" w:color="216DAF" w:themeColor="accent1"/>
        <w:insideH w:val="single" w:sz="8" w:space="0" w:color="216DAF" w:themeColor="accent1"/>
        <w:insideV w:val="single" w:sz="8" w:space="0" w:color="216DAF" w:themeColor="accent1"/>
      </w:tblBorders>
    </w:tblPr>
    <w:tcPr>
      <w:shd w:val="clear" w:color="auto" w:fill="C0DBF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F0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2F5" w:themeFill="accent1" w:themeFillTint="33"/>
      </w:tcPr>
    </w:tblStylePr>
    <w:tblStylePr w:type="band1Vert">
      <w:tblPr/>
      <w:tcPr>
        <w:shd w:val="clear" w:color="auto" w:fill="80B7E7" w:themeFill="accent1" w:themeFillTint="7F"/>
      </w:tcPr>
    </w:tblStylePr>
    <w:tblStylePr w:type="band1Horz">
      <w:tblPr/>
      <w:tcPr>
        <w:tcBorders>
          <w:insideH w:val="single" w:sz="6" w:space="0" w:color="216DAF" w:themeColor="accent1"/>
          <w:insideV w:val="single" w:sz="6" w:space="0" w:color="216DAF" w:themeColor="accent1"/>
        </w:tcBorders>
        <w:shd w:val="clear" w:color="auto" w:fill="80B7E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1">
    <w:name w:val="Light Grid Accent 1"/>
    <w:basedOn w:val="TableNormal"/>
    <w:uiPriority w:val="62"/>
    <w:rsid w:val="00DD04C0"/>
    <w:tblPr>
      <w:tblStyleRowBandSize w:val="1"/>
      <w:tblStyleColBandSize w:val="1"/>
      <w:tblBorders>
        <w:top w:val="single" w:sz="8" w:space="0" w:color="216DAF" w:themeColor="accent1"/>
        <w:left w:val="single" w:sz="8" w:space="0" w:color="216DAF" w:themeColor="accent1"/>
        <w:bottom w:val="single" w:sz="8" w:space="0" w:color="216DAF" w:themeColor="accent1"/>
        <w:right w:val="single" w:sz="8" w:space="0" w:color="216DAF" w:themeColor="accent1"/>
        <w:insideH w:val="single" w:sz="8" w:space="0" w:color="216DAF" w:themeColor="accent1"/>
        <w:insideV w:val="single" w:sz="8" w:space="0" w:color="216DA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18" w:space="0" w:color="216DAF" w:themeColor="accent1"/>
          <w:right w:val="single" w:sz="8" w:space="0" w:color="216DAF" w:themeColor="accent1"/>
          <w:insideH w:val="nil"/>
          <w:insideV w:val="single" w:sz="8" w:space="0" w:color="216DA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  <w:insideH w:val="nil"/>
          <w:insideV w:val="single" w:sz="8" w:space="0" w:color="216DA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</w:tcBorders>
      </w:tcPr>
    </w:tblStylePr>
    <w:tblStylePr w:type="band1Vert"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</w:tcBorders>
        <w:shd w:val="clear" w:color="auto" w:fill="C0DBF3" w:themeFill="accent1" w:themeFillTint="3F"/>
      </w:tcPr>
    </w:tblStylePr>
    <w:tblStylePr w:type="band1Horz"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  <w:insideV w:val="single" w:sz="8" w:space="0" w:color="216DAF" w:themeColor="accent1"/>
        </w:tcBorders>
        <w:shd w:val="clear" w:color="auto" w:fill="C0DBF3" w:themeFill="accent1" w:themeFillTint="3F"/>
      </w:tcPr>
    </w:tblStylePr>
    <w:tblStylePr w:type="band2Horz"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  <w:insideV w:val="single" w:sz="8" w:space="0" w:color="216DAF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9037FA"/>
    <w:pPr>
      <w:spacing w:before="100" w:beforeAutospacing="1" w:after="100" w:afterAutospacing="1"/>
    </w:pPr>
    <w:rPr>
      <w:rFonts w:eastAsia="Times New Roman"/>
      <w:lang w:eastAsia="en-US"/>
    </w:rPr>
  </w:style>
  <w:style w:type="table" w:styleId="TableGrid8">
    <w:name w:val="Table Grid 8"/>
    <w:basedOn w:val="TableNormal"/>
    <w:rsid w:val="0036163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uiPriority w:val="1"/>
    <w:qFormat/>
    <w:rsid w:val="00B23312"/>
    <w:rPr>
      <w:rFonts w:asciiTheme="minorHAnsi" w:eastAsiaTheme="minorHAnsi" w:hAnsiTheme="minorHAnsi" w:cstheme="minorBidi"/>
      <w:sz w:val="22"/>
      <w:szCs w:val="22"/>
      <w:lang w:val="en-GB"/>
    </w:rPr>
  </w:style>
  <w:style w:type="character" w:styleId="FollowedHyperlink">
    <w:name w:val="FollowedHyperlink"/>
    <w:basedOn w:val="DefaultParagraphFont"/>
    <w:rsid w:val="005177BA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4F1437"/>
    <w:rPr>
      <w:rFonts w:asciiTheme="majorHAnsi" w:eastAsiaTheme="majorEastAsia" w:hAnsiTheme="majorHAnsi" w:cstheme="majorBidi"/>
      <w:b/>
      <w:bCs/>
      <w:color w:val="216DAF" w:themeColor="accent1"/>
      <w:sz w:val="26"/>
      <w:szCs w:val="26"/>
      <w:lang w:eastAsia="ko-KR"/>
    </w:rPr>
  </w:style>
  <w:style w:type="character" w:styleId="CommentReference">
    <w:name w:val="annotation reference"/>
    <w:basedOn w:val="DefaultParagraphFont"/>
    <w:rsid w:val="00E013A9"/>
    <w:rPr>
      <w:sz w:val="18"/>
      <w:szCs w:val="18"/>
    </w:rPr>
  </w:style>
  <w:style w:type="paragraph" w:styleId="CommentText">
    <w:name w:val="annotation text"/>
    <w:basedOn w:val="Normal"/>
    <w:link w:val="CommentTextChar"/>
    <w:rsid w:val="00E013A9"/>
  </w:style>
  <w:style w:type="character" w:customStyle="1" w:styleId="CommentTextChar">
    <w:name w:val="Comment Text Char"/>
    <w:basedOn w:val="DefaultParagraphFont"/>
    <w:link w:val="CommentText"/>
    <w:rsid w:val="00E013A9"/>
    <w:rPr>
      <w:sz w:val="24"/>
      <w:szCs w:val="24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rsid w:val="00E013A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E013A9"/>
    <w:rPr>
      <w:b/>
      <w:bCs/>
      <w:sz w:val="24"/>
      <w:szCs w:val="24"/>
      <w:lang w:eastAsia="ko-KR"/>
    </w:rPr>
  </w:style>
  <w:style w:type="paragraph" w:styleId="Title">
    <w:name w:val="Title"/>
    <w:basedOn w:val="Normal"/>
    <w:next w:val="Normal"/>
    <w:link w:val="TitleChar"/>
    <w:qFormat/>
    <w:rsid w:val="00DC6EFB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rsid w:val="00DC6EFB"/>
    <w:rPr>
      <w:rFonts w:eastAsiaTheme="majorEastAsia" w:cstheme="majorBidi"/>
      <w:spacing w:val="-10"/>
      <w:kern w:val="28"/>
      <w:sz w:val="48"/>
      <w:szCs w:val="56"/>
      <w:lang w:eastAsia="ko-KR"/>
    </w:rPr>
  </w:style>
  <w:style w:type="paragraph" w:styleId="TOCHeading">
    <w:name w:val="TOC Heading"/>
    <w:basedOn w:val="Heading1"/>
    <w:next w:val="Normal"/>
    <w:uiPriority w:val="39"/>
    <w:unhideWhenUsed/>
    <w:qFormat/>
    <w:rsid w:val="00E47D9C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185182" w:themeColor="accent1" w:themeShade="BF"/>
      <w:kern w:val="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4B0C7E"/>
    <w:rPr>
      <w:rFonts w:asciiTheme="majorHAnsi" w:eastAsiaTheme="majorEastAsia" w:hAnsiTheme="majorHAnsi" w:cstheme="majorBidi"/>
      <w:color w:val="103656" w:themeColor="accent1" w:themeShade="7F"/>
      <w:sz w:val="24"/>
      <w:szCs w:val="24"/>
      <w:lang w:eastAsia="ko-KR"/>
    </w:rPr>
  </w:style>
  <w:style w:type="paragraph" w:customStyle="1" w:styleId="Header222222222">
    <w:name w:val="Header222222222"/>
    <w:basedOn w:val="Normal"/>
    <w:link w:val="Header222222222Char"/>
    <w:qFormat/>
    <w:rsid w:val="002F32E7"/>
    <w:rPr>
      <w:rFonts w:ascii="Arial" w:hAnsi="Arial"/>
      <w:sz w:val="28"/>
    </w:rPr>
  </w:style>
  <w:style w:type="character" w:customStyle="1" w:styleId="Header222222222Char">
    <w:name w:val="Header222222222 Char"/>
    <w:basedOn w:val="DefaultParagraphFont"/>
    <w:link w:val="Header222222222"/>
    <w:rsid w:val="002F32E7"/>
    <w:rPr>
      <w:rFonts w:ascii="Arial" w:hAnsi="Arial"/>
      <w:sz w:val="28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70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07274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935012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2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BrochureRobot\BrochureGenie\BrochureGenie\BrochureGenie\bin\Release\data\New%20folder\00914\word\template-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216DAF"/>
      </a:accent1>
      <a:accent2>
        <a:srgbClr val="333333"/>
      </a:accent2>
      <a:accent3>
        <a:srgbClr val="666666"/>
      </a:accent3>
      <a:accent4>
        <a:srgbClr val="C0C0C0"/>
      </a:accent4>
      <a:accent5>
        <a:srgbClr val="999999"/>
      </a:accent5>
      <a:accent6>
        <a:srgbClr val="808080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256788-CC65-44C1-9873-0EE0A0ED9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template-word.dot</Template>
  <TotalTime>0</TotalTime>
  <Pages>13</Pages>
  <Words>1304</Words>
  <Characters>7433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PowerPoint Template</vt:lpstr>
      <vt:lpstr>PowerPoint Template</vt:lpstr>
    </vt:vector>
  </TitlesOfParts>
  <Company>Imagine</Company>
  <LinksUpToDate>false</LinksUpToDate>
  <CharactersWithSpaces>8720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Template</dc:title>
  <dc:creator>reno picus</dc:creator>
  <cp:lastModifiedBy>Hooi,David D.M.</cp:lastModifiedBy>
  <cp:revision>2</cp:revision>
  <cp:lastPrinted>2013-10-25T13:55:00Z</cp:lastPrinted>
  <dcterms:created xsi:type="dcterms:W3CDTF">2019-02-25T20:16:00Z</dcterms:created>
  <dcterms:modified xsi:type="dcterms:W3CDTF">2019-02-25T20:16:00Z</dcterms:modified>
</cp:coreProperties>
</file>