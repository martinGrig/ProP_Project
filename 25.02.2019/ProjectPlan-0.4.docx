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42F47A1E" w:rsidR="004A73BF" w:rsidRPr="006621AA" w:rsidRDefault="00E37D70" w:rsidP="00B70876">
      <w:pPr>
        <w:tabs>
          <w:tab w:val="left" w:pos="10260"/>
        </w:tabs>
      </w:pPr>
      <w:r w:rsidRPr="00CE5C16">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B83FAA"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CE5C16">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638920"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1FAB5D"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0F0D796A" w14:textId="6EFB446B" w:rsidR="001351ED" w:rsidRPr="006621AA" w:rsidRDefault="00E37D70" w:rsidP="00E37D70">
      <w:pPr>
        <w:tabs>
          <w:tab w:val="left" w:pos="10260"/>
        </w:tabs>
        <w:jc w:val="center"/>
      </w:pPr>
      <w:r>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69EEAA82" w:rsidR="001351ED" w:rsidRPr="006621AA" w:rsidRDefault="00E37D70">
      <w:r w:rsidRPr="006621AA">
        <w:rPr>
          <w:noProof/>
          <w:lang w:eastAsia="en-US"/>
        </w:rPr>
        <mc:AlternateContent>
          <mc:Choice Requires="wps">
            <w:drawing>
              <wp:anchor distT="0" distB="0" distL="114300" distR="114300" simplePos="0" relativeHeight="251660288" behindDoc="0" locked="0" layoutInCell="1" allowOverlap="1" wp14:anchorId="298EBE3B" wp14:editId="4CC01352">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JSS&#10;nDO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Pr>
          <w:noProof/>
          <w:lang w:eastAsia="en-US"/>
        </w:rPr>
        <mc:AlternateContent>
          <mc:Choice Requires="wpg">
            <w:drawing>
              <wp:anchor distT="0" distB="0" distL="114300" distR="114300" simplePos="0" relativeHeight="251654144" behindDoc="1" locked="0" layoutInCell="1" allowOverlap="1" wp14:anchorId="4FDB817A" wp14:editId="70B3436C">
                <wp:simplePos x="0" y="0"/>
                <wp:positionH relativeFrom="column">
                  <wp:posOffset>-680077</wp:posOffset>
                </wp:positionH>
                <wp:positionV relativeFrom="paragraph">
                  <wp:posOffset>398211</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6A1F6F1A" id="Group 16" o:spid="_x0000_s1026" style="position:absolute;margin-left:-53.55pt;margin-top:31.35pt;width:632.15pt;height:311.9pt;rotation:180;z-index:-251662336"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740CEE" w:rsidRPr="006621AA">
        <w:rPr>
          <w:noProof/>
          <w:lang w:eastAsia="en-US"/>
        </w:rPr>
        <mc:AlternateContent>
          <mc:Choice Requires="wps">
            <w:drawing>
              <wp:anchor distT="36576" distB="36576" distL="36576" distR="36576" simplePos="0" relativeHeight="251650048" behindDoc="0" locked="0" layoutInCell="1" allowOverlap="1" wp14:anchorId="1764FE27" wp14:editId="525BE1AF">
                <wp:simplePos x="0" y="0"/>
                <wp:positionH relativeFrom="column">
                  <wp:posOffset>0</wp:posOffset>
                </wp:positionH>
                <wp:positionV relativeFrom="page">
                  <wp:posOffset>8571346</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74.9pt;width:356.25pt;height:126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p w14:paraId="7FA23C27" w14:textId="7AE3D0D6" w:rsidR="00B0267C" w:rsidRDefault="00B0267C">
      <w:pPr>
        <w:pStyle w:val="TOC1"/>
        <w:tabs>
          <w:tab w:val="left" w:pos="480"/>
          <w:tab w:val="right" w:leader="dot" w:pos="10250"/>
        </w:tabs>
        <w:rPr>
          <w:rFonts w:asciiTheme="minorHAnsi" w:eastAsiaTheme="minorEastAsia" w:hAnsiTheme="minorHAnsi" w:cstheme="minorBidi"/>
          <w:noProof/>
          <w:sz w:val="22"/>
          <w:szCs w:val="22"/>
          <w:lang w:eastAsia="en-US"/>
        </w:rPr>
      </w:pPr>
      <w:r>
        <w:rPr>
          <w:b/>
          <w:bCs/>
          <w:color w:val="333333" w:themeColor="accent2"/>
          <w:kern w:val="32"/>
          <w:sz w:val="36"/>
        </w:rPr>
        <w:fldChar w:fldCharType="begin"/>
      </w:r>
      <w:r>
        <w:rPr>
          <w:b/>
          <w:bCs/>
          <w:color w:val="333333" w:themeColor="accent2"/>
          <w:kern w:val="32"/>
          <w:sz w:val="36"/>
        </w:rPr>
        <w:instrText xml:space="preserve"> TOC \h \z \t "Heading 1;3;Heading 2;4;Heading 3;5;Header;2;Title;1" </w:instrText>
      </w:r>
      <w:r>
        <w:rPr>
          <w:b/>
          <w:bCs/>
          <w:color w:val="333333" w:themeColor="accent2"/>
          <w:kern w:val="32"/>
          <w:sz w:val="36"/>
        </w:rPr>
        <w:fldChar w:fldCharType="separate"/>
      </w:r>
      <w:hyperlink r:id="rId9" w:anchor="_Toc872821" w:history="1">
        <w:r w:rsidRPr="004D6C06">
          <w:rPr>
            <w:rStyle w:val="Hyperlink"/>
            <w:noProof/>
          </w:rPr>
          <w:t>1.</w:t>
        </w:r>
        <w:r>
          <w:rPr>
            <w:rFonts w:asciiTheme="minorHAnsi" w:eastAsiaTheme="minorEastAsia" w:hAnsiTheme="minorHAnsi" w:cstheme="minorBidi"/>
            <w:noProof/>
            <w:sz w:val="22"/>
            <w:szCs w:val="22"/>
            <w:lang w:eastAsia="en-US"/>
          </w:rPr>
          <w:tab/>
        </w:r>
        <w:r w:rsidRPr="004D6C06">
          <w:rPr>
            <w:rStyle w:val="Hyperlink"/>
            <w:noProof/>
          </w:rPr>
          <w:t>Project Statement</w:t>
        </w:r>
        <w:r>
          <w:rPr>
            <w:noProof/>
            <w:webHidden/>
          </w:rPr>
          <w:tab/>
        </w:r>
        <w:r>
          <w:rPr>
            <w:noProof/>
            <w:webHidden/>
          </w:rPr>
          <w:fldChar w:fldCharType="begin"/>
        </w:r>
        <w:r>
          <w:rPr>
            <w:noProof/>
            <w:webHidden/>
          </w:rPr>
          <w:instrText xml:space="preserve"> PAGEREF _Toc872821 \h </w:instrText>
        </w:r>
        <w:r>
          <w:rPr>
            <w:noProof/>
            <w:webHidden/>
          </w:rPr>
        </w:r>
        <w:r>
          <w:rPr>
            <w:noProof/>
            <w:webHidden/>
          </w:rPr>
          <w:fldChar w:fldCharType="separate"/>
        </w:r>
        <w:r>
          <w:rPr>
            <w:noProof/>
            <w:webHidden/>
          </w:rPr>
          <w:t>3</w:t>
        </w:r>
        <w:r>
          <w:rPr>
            <w:noProof/>
            <w:webHidden/>
          </w:rPr>
          <w:fldChar w:fldCharType="end"/>
        </w:r>
      </w:hyperlink>
    </w:p>
    <w:p w14:paraId="0DEAA041" w14:textId="783D4EA7"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2" w:history="1">
        <w:r w:rsidR="00B0267C" w:rsidRPr="004D6C06">
          <w:rPr>
            <w:rStyle w:val="Hyperlink"/>
            <w:noProof/>
          </w:rPr>
          <w:t>1.1.</w:t>
        </w:r>
        <w:r w:rsidR="00B0267C">
          <w:rPr>
            <w:rFonts w:asciiTheme="minorHAnsi" w:eastAsiaTheme="minorEastAsia" w:hAnsiTheme="minorHAnsi" w:cstheme="minorBidi"/>
            <w:noProof/>
            <w:sz w:val="22"/>
            <w:szCs w:val="22"/>
            <w:lang w:eastAsia="en-US"/>
          </w:rPr>
          <w:tab/>
        </w:r>
        <w:r w:rsidR="00B0267C" w:rsidRPr="004D6C06">
          <w:rPr>
            <w:rStyle w:val="Hyperlink"/>
            <w:noProof/>
          </w:rPr>
          <w:t>Versions overview</w:t>
        </w:r>
        <w:r w:rsidR="00B0267C">
          <w:rPr>
            <w:noProof/>
            <w:webHidden/>
          </w:rPr>
          <w:tab/>
        </w:r>
        <w:r w:rsidR="00B0267C">
          <w:rPr>
            <w:noProof/>
            <w:webHidden/>
          </w:rPr>
          <w:fldChar w:fldCharType="begin"/>
        </w:r>
        <w:r w:rsidR="00B0267C">
          <w:rPr>
            <w:noProof/>
            <w:webHidden/>
          </w:rPr>
          <w:instrText xml:space="preserve"> PAGEREF _Toc872822 \h </w:instrText>
        </w:r>
        <w:r w:rsidR="00B0267C">
          <w:rPr>
            <w:noProof/>
            <w:webHidden/>
          </w:rPr>
        </w:r>
        <w:r w:rsidR="00B0267C">
          <w:rPr>
            <w:noProof/>
            <w:webHidden/>
          </w:rPr>
          <w:fldChar w:fldCharType="separate"/>
        </w:r>
        <w:r w:rsidR="00B0267C">
          <w:rPr>
            <w:noProof/>
            <w:webHidden/>
          </w:rPr>
          <w:t>3</w:t>
        </w:r>
        <w:r w:rsidR="00B0267C">
          <w:rPr>
            <w:noProof/>
            <w:webHidden/>
          </w:rPr>
          <w:fldChar w:fldCharType="end"/>
        </w:r>
      </w:hyperlink>
    </w:p>
    <w:p w14:paraId="7D12894B" w14:textId="07078B51"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3" w:history="1">
        <w:r w:rsidR="00B0267C" w:rsidRPr="004D6C06">
          <w:rPr>
            <w:rStyle w:val="Hyperlink"/>
            <w:noProof/>
          </w:rPr>
          <w:t>1.2.</w:t>
        </w:r>
        <w:r w:rsidR="00B0267C">
          <w:rPr>
            <w:rFonts w:asciiTheme="minorHAnsi" w:eastAsiaTheme="minorEastAsia" w:hAnsiTheme="minorHAnsi" w:cstheme="minorBidi"/>
            <w:noProof/>
            <w:sz w:val="22"/>
            <w:szCs w:val="22"/>
            <w:lang w:eastAsia="en-US"/>
          </w:rPr>
          <w:tab/>
        </w:r>
        <w:r w:rsidR="00B0267C" w:rsidRPr="004D6C06">
          <w:rPr>
            <w:rStyle w:val="Hyperlink"/>
            <w:noProof/>
          </w:rPr>
          <w:t>Introduction</w:t>
        </w:r>
        <w:r w:rsidR="00B0267C">
          <w:rPr>
            <w:noProof/>
            <w:webHidden/>
          </w:rPr>
          <w:tab/>
        </w:r>
        <w:r w:rsidR="00B0267C">
          <w:rPr>
            <w:noProof/>
            <w:webHidden/>
          </w:rPr>
          <w:fldChar w:fldCharType="begin"/>
        </w:r>
        <w:r w:rsidR="00B0267C">
          <w:rPr>
            <w:noProof/>
            <w:webHidden/>
          </w:rPr>
          <w:instrText xml:space="preserve"> PAGEREF _Toc872823 \h </w:instrText>
        </w:r>
        <w:r w:rsidR="00B0267C">
          <w:rPr>
            <w:noProof/>
            <w:webHidden/>
          </w:rPr>
        </w:r>
        <w:r w:rsidR="00B0267C">
          <w:rPr>
            <w:noProof/>
            <w:webHidden/>
          </w:rPr>
          <w:fldChar w:fldCharType="separate"/>
        </w:r>
        <w:r w:rsidR="00B0267C">
          <w:rPr>
            <w:noProof/>
            <w:webHidden/>
          </w:rPr>
          <w:t>3</w:t>
        </w:r>
        <w:r w:rsidR="00B0267C">
          <w:rPr>
            <w:noProof/>
            <w:webHidden/>
          </w:rPr>
          <w:fldChar w:fldCharType="end"/>
        </w:r>
      </w:hyperlink>
    </w:p>
    <w:p w14:paraId="4B29FE7A" w14:textId="6AE844DE"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4" w:history="1">
        <w:r w:rsidR="00B0267C" w:rsidRPr="004D6C06">
          <w:rPr>
            <w:rStyle w:val="Hyperlink"/>
            <w:noProof/>
          </w:rPr>
          <w:t>1.3.</w:t>
        </w:r>
        <w:r w:rsidR="00B0267C">
          <w:rPr>
            <w:rFonts w:asciiTheme="minorHAnsi" w:eastAsiaTheme="minorEastAsia" w:hAnsiTheme="minorHAnsi" w:cstheme="minorBidi"/>
            <w:noProof/>
            <w:sz w:val="22"/>
            <w:szCs w:val="22"/>
            <w:lang w:eastAsia="en-US"/>
          </w:rPr>
          <w:tab/>
        </w:r>
        <w:r w:rsidR="00B0267C" w:rsidRPr="004D6C06">
          <w:rPr>
            <w:rStyle w:val="Hyperlink"/>
            <w:noProof/>
          </w:rPr>
          <w:t>Client</w:t>
        </w:r>
        <w:r w:rsidR="00B0267C">
          <w:rPr>
            <w:noProof/>
            <w:webHidden/>
          </w:rPr>
          <w:tab/>
        </w:r>
        <w:r w:rsidR="00B0267C">
          <w:rPr>
            <w:noProof/>
            <w:webHidden/>
          </w:rPr>
          <w:fldChar w:fldCharType="begin"/>
        </w:r>
        <w:r w:rsidR="00B0267C">
          <w:rPr>
            <w:noProof/>
            <w:webHidden/>
          </w:rPr>
          <w:instrText xml:space="preserve"> PAGEREF _Toc872824 \h </w:instrText>
        </w:r>
        <w:r w:rsidR="00B0267C">
          <w:rPr>
            <w:noProof/>
            <w:webHidden/>
          </w:rPr>
        </w:r>
        <w:r w:rsidR="00B0267C">
          <w:rPr>
            <w:noProof/>
            <w:webHidden/>
          </w:rPr>
          <w:fldChar w:fldCharType="separate"/>
        </w:r>
        <w:r w:rsidR="00B0267C">
          <w:rPr>
            <w:noProof/>
            <w:webHidden/>
          </w:rPr>
          <w:t>3</w:t>
        </w:r>
        <w:r w:rsidR="00B0267C">
          <w:rPr>
            <w:noProof/>
            <w:webHidden/>
          </w:rPr>
          <w:fldChar w:fldCharType="end"/>
        </w:r>
      </w:hyperlink>
    </w:p>
    <w:p w14:paraId="25146E75" w14:textId="0DE84E81"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5" w:history="1">
        <w:r w:rsidR="00B0267C" w:rsidRPr="004D6C06">
          <w:rPr>
            <w:rStyle w:val="Hyperlink"/>
            <w:noProof/>
          </w:rPr>
          <w:t>1.4.</w:t>
        </w:r>
        <w:r w:rsidR="00B0267C">
          <w:rPr>
            <w:rFonts w:asciiTheme="minorHAnsi" w:eastAsiaTheme="minorEastAsia" w:hAnsiTheme="minorHAnsi" w:cstheme="minorBidi"/>
            <w:noProof/>
            <w:sz w:val="22"/>
            <w:szCs w:val="22"/>
            <w:lang w:eastAsia="en-US"/>
          </w:rPr>
          <w:tab/>
        </w:r>
        <w:r w:rsidR="00B0267C" w:rsidRPr="004D6C06">
          <w:rPr>
            <w:rStyle w:val="Hyperlink"/>
            <w:noProof/>
          </w:rPr>
          <w:t>Group overview</w:t>
        </w:r>
        <w:r w:rsidR="00B0267C">
          <w:rPr>
            <w:noProof/>
            <w:webHidden/>
          </w:rPr>
          <w:tab/>
        </w:r>
        <w:r w:rsidR="00B0267C">
          <w:rPr>
            <w:noProof/>
            <w:webHidden/>
          </w:rPr>
          <w:fldChar w:fldCharType="begin"/>
        </w:r>
        <w:r w:rsidR="00B0267C">
          <w:rPr>
            <w:noProof/>
            <w:webHidden/>
          </w:rPr>
          <w:instrText xml:space="preserve"> PAGEREF _Toc872825 \h </w:instrText>
        </w:r>
        <w:r w:rsidR="00B0267C">
          <w:rPr>
            <w:noProof/>
            <w:webHidden/>
          </w:rPr>
        </w:r>
        <w:r w:rsidR="00B0267C">
          <w:rPr>
            <w:noProof/>
            <w:webHidden/>
          </w:rPr>
          <w:fldChar w:fldCharType="separate"/>
        </w:r>
        <w:r w:rsidR="00B0267C">
          <w:rPr>
            <w:noProof/>
            <w:webHidden/>
          </w:rPr>
          <w:t>4</w:t>
        </w:r>
        <w:r w:rsidR="00B0267C">
          <w:rPr>
            <w:noProof/>
            <w:webHidden/>
          </w:rPr>
          <w:fldChar w:fldCharType="end"/>
        </w:r>
      </w:hyperlink>
    </w:p>
    <w:p w14:paraId="1BDE33B5" w14:textId="3842AD79"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6" w:history="1">
        <w:r w:rsidR="00B0267C" w:rsidRPr="004D6C06">
          <w:rPr>
            <w:rStyle w:val="Hyperlink"/>
            <w:noProof/>
          </w:rPr>
          <w:t>1.5.</w:t>
        </w:r>
        <w:r w:rsidR="00B0267C">
          <w:rPr>
            <w:rFonts w:asciiTheme="minorHAnsi" w:eastAsiaTheme="minorEastAsia" w:hAnsiTheme="minorHAnsi" w:cstheme="minorBidi"/>
            <w:noProof/>
            <w:sz w:val="22"/>
            <w:szCs w:val="22"/>
            <w:lang w:eastAsia="en-US"/>
          </w:rPr>
          <w:tab/>
        </w:r>
        <w:r w:rsidR="00B0267C" w:rsidRPr="004D6C06">
          <w:rPr>
            <w:rStyle w:val="Hyperlink"/>
            <w:noProof/>
          </w:rPr>
          <w:t>Current Situation</w:t>
        </w:r>
        <w:r w:rsidR="00B0267C">
          <w:rPr>
            <w:noProof/>
            <w:webHidden/>
          </w:rPr>
          <w:tab/>
        </w:r>
        <w:r w:rsidR="00B0267C">
          <w:rPr>
            <w:noProof/>
            <w:webHidden/>
          </w:rPr>
          <w:fldChar w:fldCharType="begin"/>
        </w:r>
        <w:r w:rsidR="00B0267C">
          <w:rPr>
            <w:noProof/>
            <w:webHidden/>
          </w:rPr>
          <w:instrText xml:space="preserve"> PAGEREF _Toc872826 \h </w:instrText>
        </w:r>
        <w:r w:rsidR="00B0267C">
          <w:rPr>
            <w:noProof/>
            <w:webHidden/>
          </w:rPr>
        </w:r>
        <w:r w:rsidR="00B0267C">
          <w:rPr>
            <w:noProof/>
            <w:webHidden/>
          </w:rPr>
          <w:fldChar w:fldCharType="separate"/>
        </w:r>
        <w:r w:rsidR="00B0267C">
          <w:rPr>
            <w:noProof/>
            <w:webHidden/>
          </w:rPr>
          <w:t>5</w:t>
        </w:r>
        <w:r w:rsidR="00B0267C">
          <w:rPr>
            <w:noProof/>
            <w:webHidden/>
          </w:rPr>
          <w:fldChar w:fldCharType="end"/>
        </w:r>
      </w:hyperlink>
    </w:p>
    <w:p w14:paraId="367258E2" w14:textId="21C4E022"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7" w:history="1">
        <w:r w:rsidR="00B0267C" w:rsidRPr="004D6C06">
          <w:rPr>
            <w:rStyle w:val="Hyperlink"/>
            <w:noProof/>
          </w:rPr>
          <w:t>1.6.</w:t>
        </w:r>
        <w:r w:rsidR="00B0267C">
          <w:rPr>
            <w:rFonts w:asciiTheme="minorHAnsi" w:eastAsiaTheme="minorEastAsia" w:hAnsiTheme="minorHAnsi" w:cstheme="minorBidi"/>
            <w:noProof/>
            <w:sz w:val="22"/>
            <w:szCs w:val="22"/>
            <w:lang w:eastAsia="en-US"/>
          </w:rPr>
          <w:tab/>
        </w:r>
        <w:r w:rsidR="00B0267C" w:rsidRPr="004D6C06">
          <w:rPr>
            <w:rStyle w:val="Hyperlink"/>
            <w:noProof/>
          </w:rPr>
          <w:t>Problem Description</w:t>
        </w:r>
        <w:r w:rsidR="00B0267C">
          <w:rPr>
            <w:noProof/>
            <w:webHidden/>
          </w:rPr>
          <w:tab/>
        </w:r>
        <w:r w:rsidR="00B0267C">
          <w:rPr>
            <w:noProof/>
            <w:webHidden/>
          </w:rPr>
          <w:fldChar w:fldCharType="begin"/>
        </w:r>
        <w:r w:rsidR="00B0267C">
          <w:rPr>
            <w:noProof/>
            <w:webHidden/>
          </w:rPr>
          <w:instrText xml:space="preserve"> PAGEREF _Toc872827 \h </w:instrText>
        </w:r>
        <w:r w:rsidR="00B0267C">
          <w:rPr>
            <w:noProof/>
            <w:webHidden/>
          </w:rPr>
        </w:r>
        <w:r w:rsidR="00B0267C">
          <w:rPr>
            <w:noProof/>
            <w:webHidden/>
          </w:rPr>
          <w:fldChar w:fldCharType="separate"/>
        </w:r>
        <w:r w:rsidR="00B0267C">
          <w:rPr>
            <w:noProof/>
            <w:webHidden/>
          </w:rPr>
          <w:t>5</w:t>
        </w:r>
        <w:r w:rsidR="00B0267C">
          <w:rPr>
            <w:noProof/>
            <w:webHidden/>
          </w:rPr>
          <w:fldChar w:fldCharType="end"/>
        </w:r>
      </w:hyperlink>
    </w:p>
    <w:p w14:paraId="5BC89D6F" w14:textId="5BB4C43D"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8" w:history="1">
        <w:r w:rsidR="00B0267C" w:rsidRPr="004D6C06">
          <w:rPr>
            <w:rStyle w:val="Hyperlink"/>
            <w:noProof/>
          </w:rPr>
          <w:t>1.7</w:t>
        </w:r>
        <w:r w:rsidR="00B0267C">
          <w:rPr>
            <w:rFonts w:asciiTheme="minorHAnsi" w:eastAsiaTheme="minorEastAsia" w:hAnsiTheme="minorHAnsi" w:cstheme="minorBidi"/>
            <w:noProof/>
            <w:sz w:val="22"/>
            <w:szCs w:val="22"/>
            <w:lang w:eastAsia="en-US"/>
          </w:rPr>
          <w:tab/>
        </w:r>
        <w:r w:rsidR="00B0267C" w:rsidRPr="004D6C06">
          <w:rPr>
            <w:rStyle w:val="Hyperlink"/>
            <w:noProof/>
          </w:rPr>
          <w:t>Project Goal</w:t>
        </w:r>
        <w:r w:rsidR="00B0267C">
          <w:rPr>
            <w:noProof/>
            <w:webHidden/>
          </w:rPr>
          <w:tab/>
        </w:r>
        <w:r w:rsidR="00B0267C">
          <w:rPr>
            <w:noProof/>
            <w:webHidden/>
          </w:rPr>
          <w:fldChar w:fldCharType="begin"/>
        </w:r>
        <w:r w:rsidR="00B0267C">
          <w:rPr>
            <w:noProof/>
            <w:webHidden/>
          </w:rPr>
          <w:instrText xml:space="preserve"> PAGEREF _Toc872828 \h </w:instrText>
        </w:r>
        <w:r w:rsidR="00B0267C">
          <w:rPr>
            <w:noProof/>
            <w:webHidden/>
          </w:rPr>
        </w:r>
        <w:r w:rsidR="00B0267C">
          <w:rPr>
            <w:noProof/>
            <w:webHidden/>
          </w:rPr>
          <w:fldChar w:fldCharType="separate"/>
        </w:r>
        <w:r w:rsidR="00B0267C">
          <w:rPr>
            <w:noProof/>
            <w:webHidden/>
          </w:rPr>
          <w:t>5</w:t>
        </w:r>
        <w:r w:rsidR="00B0267C">
          <w:rPr>
            <w:noProof/>
            <w:webHidden/>
          </w:rPr>
          <w:fldChar w:fldCharType="end"/>
        </w:r>
      </w:hyperlink>
    </w:p>
    <w:p w14:paraId="3A4C822B" w14:textId="6C727FEE"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9" w:history="1">
        <w:r w:rsidR="00B0267C" w:rsidRPr="004D6C06">
          <w:rPr>
            <w:rStyle w:val="Hyperlink"/>
            <w:noProof/>
          </w:rPr>
          <w:t>1.8</w:t>
        </w:r>
        <w:r w:rsidR="00B0267C">
          <w:rPr>
            <w:rFonts w:asciiTheme="minorHAnsi" w:eastAsiaTheme="minorEastAsia" w:hAnsiTheme="minorHAnsi" w:cstheme="minorBidi"/>
            <w:noProof/>
            <w:sz w:val="22"/>
            <w:szCs w:val="22"/>
            <w:lang w:eastAsia="en-US"/>
          </w:rPr>
          <w:tab/>
        </w:r>
        <w:r w:rsidR="00B0267C" w:rsidRPr="004D6C06">
          <w:rPr>
            <w:rStyle w:val="Hyperlink"/>
            <w:noProof/>
          </w:rPr>
          <w:t>Deliverables and Non-Deliverables</w:t>
        </w:r>
        <w:r w:rsidR="00B0267C">
          <w:rPr>
            <w:noProof/>
            <w:webHidden/>
          </w:rPr>
          <w:tab/>
        </w:r>
        <w:r w:rsidR="00B0267C">
          <w:rPr>
            <w:noProof/>
            <w:webHidden/>
          </w:rPr>
          <w:fldChar w:fldCharType="begin"/>
        </w:r>
        <w:r w:rsidR="00B0267C">
          <w:rPr>
            <w:noProof/>
            <w:webHidden/>
          </w:rPr>
          <w:instrText xml:space="preserve"> PAGEREF _Toc872829 \h </w:instrText>
        </w:r>
        <w:r w:rsidR="00B0267C">
          <w:rPr>
            <w:noProof/>
            <w:webHidden/>
          </w:rPr>
        </w:r>
        <w:r w:rsidR="00B0267C">
          <w:rPr>
            <w:noProof/>
            <w:webHidden/>
          </w:rPr>
          <w:fldChar w:fldCharType="separate"/>
        </w:r>
        <w:r w:rsidR="00B0267C">
          <w:rPr>
            <w:noProof/>
            <w:webHidden/>
          </w:rPr>
          <w:t>6</w:t>
        </w:r>
        <w:r w:rsidR="00B0267C">
          <w:rPr>
            <w:noProof/>
            <w:webHidden/>
          </w:rPr>
          <w:fldChar w:fldCharType="end"/>
        </w:r>
      </w:hyperlink>
    </w:p>
    <w:p w14:paraId="242A731B" w14:textId="3E2B922C"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0" w:history="1">
        <w:r w:rsidR="00B0267C" w:rsidRPr="004D6C06">
          <w:rPr>
            <w:rStyle w:val="Hyperlink"/>
            <w:noProof/>
          </w:rPr>
          <w:t>1.9</w:t>
        </w:r>
        <w:r w:rsidR="00B0267C">
          <w:rPr>
            <w:rFonts w:asciiTheme="minorHAnsi" w:eastAsiaTheme="minorEastAsia" w:hAnsiTheme="minorHAnsi" w:cstheme="minorBidi"/>
            <w:noProof/>
            <w:sz w:val="22"/>
            <w:szCs w:val="22"/>
            <w:lang w:eastAsia="en-US"/>
          </w:rPr>
          <w:tab/>
        </w:r>
        <w:r w:rsidR="00B0267C" w:rsidRPr="004D6C06">
          <w:rPr>
            <w:rStyle w:val="Hyperlink"/>
            <w:noProof/>
          </w:rPr>
          <w:t>Constraints</w:t>
        </w:r>
        <w:r w:rsidR="00B0267C">
          <w:rPr>
            <w:noProof/>
            <w:webHidden/>
          </w:rPr>
          <w:tab/>
        </w:r>
        <w:r w:rsidR="00B0267C">
          <w:rPr>
            <w:noProof/>
            <w:webHidden/>
          </w:rPr>
          <w:fldChar w:fldCharType="begin"/>
        </w:r>
        <w:r w:rsidR="00B0267C">
          <w:rPr>
            <w:noProof/>
            <w:webHidden/>
          </w:rPr>
          <w:instrText xml:space="preserve"> PAGEREF _Toc872830 \h </w:instrText>
        </w:r>
        <w:r w:rsidR="00B0267C">
          <w:rPr>
            <w:noProof/>
            <w:webHidden/>
          </w:rPr>
        </w:r>
        <w:r w:rsidR="00B0267C">
          <w:rPr>
            <w:noProof/>
            <w:webHidden/>
          </w:rPr>
          <w:fldChar w:fldCharType="separate"/>
        </w:r>
        <w:r w:rsidR="00B0267C">
          <w:rPr>
            <w:noProof/>
            <w:webHidden/>
          </w:rPr>
          <w:t>8</w:t>
        </w:r>
        <w:r w:rsidR="00B0267C">
          <w:rPr>
            <w:noProof/>
            <w:webHidden/>
          </w:rPr>
          <w:fldChar w:fldCharType="end"/>
        </w:r>
      </w:hyperlink>
    </w:p>
    <w:p w14:paraId="0B8E913A" w14:textId="45CB2555" w:rsidR="00B0267C" w:rsidRDefault="000C5FC8">
      <w:pPr>
        <w:pStyle w:val="TOC3"/>
        <w:tabs>
          <w:tab w:val="left" w:pos="1320"/>
          <w:tab w:val="right" w:leader="dot" w:pos="10250"/>
        </w:tabs>
        <w:rPr>
          <w:rFonts w:asciiTheme="minorHAnsi" w:eastAsiaTheme="minorEastAsia" w:hAnsiTheme="minorHAnsi" w:cstheme="minorBidi"/>
          <w:noProof/>
          <w:sz w:val="22"/>
          <w:szCs w:val="22"/>
          <w:lang w:eastAsia="en-US"/>
        </w:rPr>
      </w:pPr>
      <w:hyperlink w:anchor="_Toc872831" w:history="1">
        <w:r w:rsidR="00B0267C" w:rsidRPr="004D6C06">
          <w:rPr>
            <w:rStyle w:val="Hyperlink"/>
            <w:noProof/>
          </w:rPr>
          <w:t>1.10</w:t>
        </w:r>
        <w:r w:rsidR="00B0267C">
          <w:rPr>
            <w:rFonts w:asciiTheme="minorHAnsi" w:eastAsiaTheme="minorEastAsia" w:hAnsiTheme="minorHAnsi" w:cstheme="minorBidi"/>
            <w:noProof/>
            <w:sz w:val="22"/>
            <w:szCs w:val="22"/>
            <w:lang w:eastAsia="en-US"/>
          </w:rPr>
          <w:tab/>
        </w:r>
        <w:r w:rsidR="00B0267C" w:rsidRPr="004D6C06">
          <w:rPr>
            <w:rStyle w:val="Hyperlink"/>
            <w:noProof/>
          </w:rPr>
          <w:t>Risks</w:t>
        </w:r>
        <w:r w:rsidR="00B0267C">
          <w:rPr>
            <w:noProof/>
            <w:webHidden/>
          </w:rPr>
          <w:tab/>
        </w:r>
        <w:r w:rsidR="00B0267C">
          <w:rPr>
            <w:noProof/>
            <w:webHidden/>
          </w:rPr>
          <w:fldChar w:fldCharType="begin"/>
        </w:r>
        <w:r w:rsidR="00B0267C">
          <w:rPr>
            <w:noProof/>
            <w:webHidden/>
          </w:rPr>
          <w:instrText xml:space="preserve"> PAGEREF _Toc872831 \h </w:instrText>
        </w:r>
        <w:r w:rsidR="00B0267C">
          <w:rPr>
            <w:noProof/>
            <w:webHidden/>
          </w:rPr>
        </w:r>
        <w:r w:rsidR="00B0267C">
          <w:rPr>
            <w:noProof/>
            <w:webHidden/>
          </w:rPr>
          <w:fldChar w:fldCharType="separate"/>
        </w:r>
        <w:r w:rsidR="00B0267C">
          <w:rPr>
            <w:noProof/>
            <w:webHidden/>
          </w:rPr>
          <w:t>9</w:t>
        </w:r>
        <w:r w:rsidR="00B0267C">
          <w:rPr>
            <w:noProof/>
            <w:webHidden/>
          </w:rPr>
          <w:fldChar w:fldCharType="end"/>
        </w:r>
      </w:hyperlink>
    </w:p>
    <w:p w14:paraId="77661D4F" w14:textId="69266A57" w:rsidR="00B0267C" w:rsidRDefault="000C5FC8">
      <w:pPr>
        <w:pStyle w:val="TOC1"/>
        <w:tabs>
          <w:tab w:val="left" w:pos="480"/>
          <w:tab w:val="right" w:leader="dot" w:pos="10250"/>
        </w:tabs>
        <w:rPr>
          <w:rFonts w:asciiTheme="minorHAnsi" w:eastAsiaTheme="minorEastAsia" w:hAnsiTheme="minorHAnsi" w:cstheme="minorBidi"/>
          <w:noProof/>
          <w:sz w:val="22"/>
          <w:szCs w:val="22"/>
          <w:lang w:eastAsia="en-US"/>
        </w:rPr>
      </w:pPr>
      <w:hyperlink r:id="rId10" w:anchor="_Toc872832" w:history="1">
        <w:r w:rsidR="00B0267C" w:rsidRPr="004D6C06">
          <w:rPr>
            <w:rStyle w:val="Hyperlink"/>
            <w:noProof/>
          </w:rPr>
          <w:t>2.</w:t>
        </w:r>
        <w:r w:rsidR="00B0267C">
          <w:rPr>
            <w:rFonts w:asciiTheme="minorHAnsi" w:eastAsiaTheme="minorEastAsia" w:hAnsiTheme="minorHAnsi" w:cstheme="minorBidi"/>
            <w:noProof/>
            <w:sz w:val="22"/>
            <w:szCs w:val="22"/>
            <w:lang w:eastAsia="en-US"/>
          </w:rPr>
          <w:tab/>
        </w:r>
        <w:r w:rsidR="00B0267C" w:rsidRPr="004D6C06">
          <w:rPr>
            <w:rStyle w:val="Hyperlink"/>
            <w:noProof/>
          </w:rPr>
          <w:t>PROJECT PHASING / PLANNING</w:t>
        </w:r>
        <w:r w:rsidR="00B0267C">
          <w:rPr>
            <w:noProof/>
            <w:webHidden/>
          </w:rPr>
          <w:tab/>
        </w:r>
        <w:r w:rsidR="00B0267C">
          <w:rPr>
            <w:noProof/>
            <w:webHidden/>
          </w:rPr>
          <w:fldChar w:fldCharType="begin"/>
        </w:r>
        <w:r w:rsidR="00B0267C">
          <w:rPr>
            <w:noProof/>
            <w:webHidden/>
          </w:rPr>
          <w:instrText xml:space="preserve"> PAGEREF _Toc872832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237F453B" w14:textId="03A50AA0"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3" w:history="1">
        <w:r w:rsidR="00B0267C" w:rsidRPr="004D6C06">
          <w:rPr>
            <w:rStyle w:val="Hyperlink"/>
            <w:noProof/>
          </w:rPr>
          <w:t>2.1.</w:t>
        </w:r>
        <w:r w:rsidR="00B0267C">
          <w:rPr>
            <w:rFonts w:asciiTheme="minorHAnsi" w:eastAsiaTheme="minorEastAsia" w:hAnsiTheme="minorHAnsi" w:cstheme="minorBidi"/>
            <w:noProof/>
            <w:sz w:val="22"/>
            <w:szCs w:val="22"/>
            <w:lang w:eastAsia="en-US"/>
          </w:rPr>
          <w:tab/>
        </w:r>
        <w:r w:rsidR="00B0267C" w:rsidRPr="004D6C06">
          <w:rPr>
            <w:rStyle w:val="Hyperlink"/>
            <w:noProof/>
          </w:rPr>
          <w:t>Visual overview and Time estimation</w:t>
        </w:r>
        <w:r w:rsidR="00B0267C">
          <w:rPr>
            <w:noProof/>
            <w:webHidden/>
          </w:rPr>
          <w:tab/>
        </w:r>
        <w:r w:rsidR="00B0267C">
          <w:rPr>
            <w:noProof/>
            <w:webHidden/>
          </w:rPr>
          <w:fldChar w:fldCharType="begin"/>
        </w:r>
        <w:r w:rsidR="00B0267C">
          <w:rPr>
            <w:noProof/>
            <w:webHidden/>
          </w:rPr>
          <w:instrText xml:space="preserve"> PAGEREF _Toc872833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648FA0B4" w14:textId="09A4C6CB"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4" w:history="1">
        <w:r w:rsidR="00B0267C" w:rsidRPr="004D6C06">
          <w:rPr>
            <w:rStyle w:val="Hyperlink"/>
            <w:noProof/>
          </w:rPr>
          <w:t>2.2.</w:t>
        </w:r>
        <w:r w:rsidR="00B0267C">
          <w:rPr>
            <w:rFonts w:asciiTheme="minorHAnsi" w:eastAsiaTheme="minorEastAsia" w:hAnsiTheme="minorHAnsi" w:cstheme="minorBidi"/>
            <w:noProof/>
            <w:sz w:val="22"/>
            <w:szCs w:val="22"/>
            <w:lang w:eastAsia="en-US"/>
          </w:rPr>
          <w:tab/>
        </w:r>
        <w:r w:rsidR="00B0267C" w:rsidRPr="004D6C06">
          <w:rPr>
            <w:rStyle w:val="Hyperlink"/>
            <w:noProof/>
          </w:rPr>
          <w:t>Tasks</w:t>
        </w:r>
        <w:r w:rsidR="00B0267C">
          <w:rPr>
            <w:noProof/>
            <w:webHidden/>
          </w:rPr>
          <w:tab/>
        </w:r>
        <w:r w:rsidR="00B0267C">
          <w:rPr>
            <w:noProof/>
            <w:webHidden/>
          </w:rPr>
          <w:fldChar w:fldCharType="begin"/>
        </w:r>
        <w:r w:rsidR="00B0267C">
          <w:rPr>
            <w:noProof/>
            <w:webHidden/>
          </w:rPr>
          <w:instrText xml:space="preserve"> PAGEREF _Toc872834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75150309" w14:textId="32B51272"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5" w:history="1">
        <w:r w:rsidR="00B0267C" w:rsidRPr="004D6C06">
          <w:rPr>
            <w:rStyle w:val="Hyperlink"/>
            <w:noProof/>
          </w:rPr>
          <w:t>2.3.</w:t>
        </w:r>
        <w:r w:rsidR="00B0267C">
          <w:rPr>
            <w:rFonts w:asciiTheme="minorHAnsi" w:eastAsiaTheme="minorEastAsia" w:hAnsiTheme="minorHAnsi" w:cstheme="minorBidi"/>
            <w:noProof/>
            <w:sz w:val="22"/>
            <w:szCs w:val="22"/>
            <w:lang w:eastAsia="en-US"/>
          </w:rPr>
          <w:tab/>
        </w:r>
        <w:r w:rsidR="00B0267C" w:rsidRPr="004D6C06">
          <w:rPr>
            <w:rStyle w:val="Hyperlink"/>
            <w:noProof/>
          </w:rPr>
          <w:t>Milestones</w:t>
        </w:r>
        <w:r w:rsidR="00B0267C">
          <w:rPr>
            <w:noProof/>
            <w:webHidden/>
          </w:rPr>
          <w:tab/>
        </w:r>
        <w:r w:rsidR="00B0267C">
          <w:rPr>
            <w:noProof/>
            <w:webHidden/>
          </w:rPr>
          <w:fldChar w:fldCharType="begin"/>
        </w:r>
        <w:r w:rsidR="00B0267C">
          <w:rPr>
            <w:noProof/>
            <w:webHidden/>
          </w:rPr>
          <w:instrText xml:space="preserve"> PAGEREF _Toc872835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422274D1" w14:textId="3944E133" w:rsidR="00B0267C" w:rsidRDefault="000C5FC8">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6" w:history="1">
        <w:r w:rsidR="00B0267C" w:rsidRPr="004D6C06">
          <w:rPr>
            <w:rStyle w:val="Hyperlink"/>
            <w:noProof/>
          </w:rPr>
          <w:t>2.4.</w:t>
        </w:r>
        <w:r w:rsidR="00B0267C">
          <w:rPr>
            <w:rFonts w:asciiTheme="minorHAnsi" w:eastAsiaTheme="minorEastAsia" w:hAnsiTheme="minorHAnsi" w:cstheme="minorBidi"/>
            <w:noProof/>
            <w:sz w:val="22"/>
            <w:szCs w:val="22"/>
            <w:lang w:eastAsia="en-US"/>
          </w:rPr>
          <w:tab/>
        </w:r>
        <w:r w:rsidR="00B0267C" w:rsidRPr="004D6C06">
          <w:rPr>
            <w:rStyle w:val="Hyperlink"/>
            <w:noProof/>
          </w:rPr>
          <w:t>Attachments</w:t>
        </w:r>
        <w:r w:rsidR="00B0267C">
          <w:rPr>
            <w:noProof/>
            <w:webHidden/>
          </w:rPr>
          <w:tab/>
        </w:r>
        <w:r w:rsidR="00B0267C">
          <w:rPr>
            <w:noProof/>
            <w:webHidden/>
          </w:rPr>
          <w:fldChar w:fldCharType="begin"/>
        </w:r>
        <w:r w:rsidR="00B0267C">
          <w:rPr>
            <w:noProof/>
            <w:webHidden/>
          </w:rPr>
          <w:instrText xml:space="preserve"> PAGEREF _Toc872836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48F3BEE6" w14:textId="0BE9DAB6" w:rsidR="004E0B93" w:rsidRPr="006621AA" w:rsidRDefault="00B0267C" w:rsidP="001351ED">
      <w:pPr>
        <w:tabs>
          <w:tab w:val="left" w:pos="10260"/>
        </w:tabs>
        <w:jc w:val="center"/>
        <w:rPr>
          <w:b/>
          <w:bCs/>
          <w:color w:val="333333" w:themeColor="accent2"/>
          <w:kern w:val="32"/>
          <w:sz w:val="36"/>
        </w:rPr>
      </w:pPr>
      <w:r>
        <w:rPr>
          <w:b/>
          <w:bCs/>
          <w:color w:val="333333" w:themeColor="accent2"/>
          <w:kern w:val="32"/>
          <w:sz w:val="36"/>
        </w:rPr>
        <w:fldChar w:fldCharType="end"/>
      </w:r>
    </w:p>
    <w:p w14:paraId="595A59A4" w14:textId="619D9365" w:rsidR="004A73BF" w:rsidRPr="006621AA" w:rsidRDefault="00EA0887" w:rsidP="00516817">
      <w:r>
        <w:rPr>
          <w:b/>
          <w:color w:val="216DAF" w:themeColor="accent1"/>
          <w:sz w:val="28"/>
        </w:rPr>
        <w:br w:type="page"/>
      </w:r>
    </w:p>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7216"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Title"/>
                              <w:numPr>
                                <w:ilvl w:val="0"/>
                                <w:numId w:val="1"/>
                              </w:numPr>
                            </w:pPr>
                            <w:r>
                              <w:t xml:space="preserve"> </w:t>
                            </w:r>
                            <w:bookmarkStart w:id="0" w:name="_Toc872821"/>
                            <w:r w:rsidR="00D2557D">
                              <w:t>Project Statement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31FD7BC1" w:rsidR="00D2557D" w:rsidRPr="006621AA" w:rsidRDefault="00B06ABD" w:rsidP="000A68C5">
                      <w:pPr>
                        <w:pStyle w:val="Title"/>
                        <w:numPr>
                          <w:ilvl w:val="0"/>
                          <w:numId w:val="1"/>
                        </w:numPr>
                      </w:pPr>
                      <w:r>
                        <w:t xml:space="preserve"> </w:t>
                      </w:r>
                      <w:bookmarkStart w:id="1" w:name="_Toc872821"/>
                      <w:r w:rsidR="00D2557D">
                        <w:t>Project Statement</w:t>
                      </w:r>
                      <w:bookmarkEnd w:id="1"/>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ACB3366" w14:textId="3CC001A0" w:rsidR="00ED244E" w:rsidRDefault="00A15061" w:rsidP="000A68C5">
      <w:pPr>
        <w:pStyle w:val="Heading1"/>
        <w:numPr>
          <w:ilvl w:val="1"/>
          <w:numId w:val="3"/>
        </w:numPr>
      </w:pPr>
      <w:bookmarkStart w:id="2" w:name="_Toc872822"/>
      <w:r>
        <w:t>Version</w:t>
      </w:r>
      <w:r w:rsidR="006B19DF">
        <w:t>s overview</w:t>
      </w:r>
      <w:bookmarkEnd w:id="2"/>
      <w:r>
        <w:t xml:space="preserve"> </w:t>
      </w:r>
    </w:p>
    <w:p w14:paraId="7D838011" w14:textId="77777777" w:rsidR="0062153D" w:rsidRPr="0062153D" w:rsidRDefault="0062153D" w:rsidP="0062153D"/>
    <w:tbl>
      <w:tblPr>
        <w:tblStyle w:val="TableGrid"/>
        <w:tblW w:w="0" w:type="auto"/>
        <w:tblLook w:val="04A0" w:firstRow="1" w:lastRow="0" w:firstColumn="1" w:lastColumn="0" w:noHBand="0" w:noVBand="1"/>
      </w:tblPr>
      <w:tblGrid>
        <w:gridCol w:w="3415"/>
        <w:gridCol w:w="3406"/>
        <w:gridCol w:w="3429"/>
      </w:tblGrid>
      <w:tr w:rsidR="0044723A" w14:paraId="621DB8C4" w14:textId="77777777" w:rsidTr="009D74C7">
        <w:tc>
          <w:tcPr>
            <w:tcW w:w="3492" w:type="dxa"/>
            <w:shd w:val="clear" w:color="auto" w:fill="D6D6D6" w:themeFill="accent5" w:themeFillTint="66"/>
          </w:tcPr>
          <w:p w14:paraId="39398B63" w14:textId="24C216A7" w:rsidR="0044723A" w:rsidRDefault="009D74C7" w:rsidP="008B331E">
            <w:r>
              <w:t>Version</w:t>
            </w:r>
          </w:p>
        </w:tc>
        <w:tc>
          <w:tcPr>
            <w:tcW w:w="3492" w:type="dxa"/>
            <w:shd w:val="clear" w:color="auto" w:fill="D6D6D6" w:themeFill="accent5" w:themeFillTint="66"/>
          </w:tcPr>
          <w:p w14:paraId="6FA5225D" w14:textId="7839A3E3" w:rsidR="0044723A" w:rsidRDefault="00AD6C1D" w:rsidP="008B331E">
            <w:r>
              <w:t>Date</w:t>
            </w:r>
          </w:p>
        </w:tc>
        <w:tc>
          <w:tcPr>
            <w:tcW w:w="3492" w:type="dxa"/>
            <w:shd w:val="clear" w:color="auto" w:fill="D6D6D6" w:themeFill="accent5" w:themeFillTint="66"/>
          </w:tcPr>
          <w:p w14:paraId="2D243BFA" w14:textId="144E1361" w:rsidR="0044723A" w:rsidRDefault="00EB6550" w:rsidP="008B331E">
            <w:r>
              <w:t>Description</w:t>
            </w:r>
          </w:p>
        </w:tc>
      </w:tr>
      <w:tr w:rsidR="0044723A" w14:paraId="728D60B9" w14:textId="77777777" w:rsidTr="0044723A">
        <w:tc>
          <w:tcPr>
            <w:tcW w:w="3492" w:type="dxa"/>
          </w:tcPr>
          <w:p w14:paraId="294613F7" w14:textId="428061A0" w:rsidR="0044723A" w:rsidRDefault="00942C1F" w:rsidP="008B331E">
            <w:r>
              <w:t>0.1</w:t>
            </w:r>
          </w:p>
        </w:tc>
        <w:tc>
          <w:tcPr>
            <w:tcW w:w="3492" w:type="dxa"/>
          </w:tcPr>
          <w:p w14:paraId="0078BFA1" w14:textId="73BFD884" w:rsidR="0044723A" w:rsidRDefault="00666071" w:rsidP="008B331E">
            <w:r>
              <w:t>10-02-2019</w:t>
            </w:r>
          </w:p>
        </w:tc>
        <w:tc>
          <w:tcPr>
            <w:tcW w:w="3492" w:type="dxa"/>
          </w:tcPr>
          <w:p w14:paraId="47F468FB" w14:textId="77777777" w:rsidR="0044723A" w:rsidRDefault="00F94C4F" w:rsidP="008B331E">
            <w:r>
              <w:t>Plan of draft project plan</w:t>
            </w:r>
          </w:p>
          <w:p w14:paraId="335C2F3F" w14:textId="6BC0F00D" w:rsidR="009735B0" w:rsidRDefault="000A2376" w:rsidP="008B331E">
            <w:r>
              <w:t xml:space="preserve">Added group overview and </w:t>
            </w:r>
            <w:r w:rsidR="003566B8">
              <w:t>draft document structure</w:t>
            </w:r>
          </w:p>
        </w:tc>
      </w:tr>
      <w:tr w:rsidR="006C3D80" w14:paraId="61BDCBFA" w14:textId="77777777" w:rsidTr="0044723A">
        <w:tc>
          <w:tcPr>
            <w:tcW w:w="3492" w:type="dxa"/>
          </w:tcPr>
          <w:p w14:paraId="00676C32" w14:textId="492E98E2" w:rsidR="006C3D80" w:rsidRDefault="006C3D80" w:rsidP="008B331E">
            <w:r>
              <w:t>0.2</w:t>
            </w:r>
          </w:p>
        </w:tc>
        <w:tc>
          <w:tcPr>
            <w:tcW w:w="3492" w:type="dxa"/>
          </w:tcPr>
          <w:p w14:paraId="1AAE7117" w14:textId="6627E171" w:rsidR="006C3D80" w:rsidRDefault="00243F17" w:rsidP="008B331E">
            <w:r>
              <w:t>10-02-2019</w:t>
            </w:r>
          </w:p>
        </w:tc>
        <w:tc>
          <w:tcPr>
            <w:tcW w:w="3492" w:type="dxa"/>
          </w:tcPr>
          <w:p w14:paraId="3135384E" w14:textId="71E7AD14" w:rsidR="006C3D80" w:rsidRDefault="00A54F67" w:rsidP="008B331E">
            <w:r>
              <w:t>Added deliverables</w:t>
            </w:r>
            <w:r w:rsidR="008C1444">
              <w:t>, project goal, project descri</w:t>
            </w:r>
            <w:r w:rsidR="005C598D">
              <w:t>p</w:t>
            </w:r>
            <w:r w:rsidR="008C1444">
              <w:t>tion</w:t>
            </w:r>
          </w:p>
        </w:tc>
      </w:tr>
      <w:tr w:rsidR="002676E0" w14:paraId="170D0B60" w14:textId="77777777" w:rsidTr="0044723A">
        <w:tc>
          <w:tcPr>
            <w:tcW w:w="3492" w:type="dxa"/>
          </w:tcPr>
          <w:p w14:paraId="3F8BA380" w14:textId="085FFDDF" w:rsidR="002676E0" w:rsidRDefault="002676E0" w:rsidP="008B331E">
            <w:r>
              <w:t>0.3</w:t>
            </w:r>
          </w:p>
        </w:tc>
        <w:tc>
          <w:tcPr>
            <w:tcW w:w="3492" w:type="dxa"/>
          </w:tcPr>
          <w:p w14:paraId="6B0C48DA" w14:textId="64E17B58" w:rsidR="002676E0" w:rsidRDefault="00FC3D73" w:rsidP="008B331E">
            <w:r>
              <w:t>12-02-2019</w:t>
            </w:r>
          </w:p>
        </w:tc>
        <w:tc>
          <w:tcPr>
            <w:tcW w:w="3492" w:type="dxa"/>
          </w:tcPr>
          <w:p w14:paraId="5153CDDA" w14:textId="0E5A1E1C" w:rsidR="002676E0" w:rsidRDefault="00466410" w:rsidP="008B331E">
            <w:r>
              <w:t>Added</w:t>
            </w:r>
            <w:r w:rsidR="000E73F9">
              <w:t xml:space="preserve"> logo,</w:t>
            </w:r>
            <w:r>
              <w:t xml:space="preserve"> </w:t>
            </w:r>
            <w:r w:rsidR="00C93873">
              <w:t>intro</w:t>
            </w:r>
            <w:r w:rsidR="00F02227">
              <w:t>d</w:t>
            </w:r>
            <w:r w:rsidR="00C93873">
              <w:t xml:space="preserve">uction, </w:t>
            </w:r>
            <w:r w:rsidR="00A25ACE">
              <w:t xml:space="preserve">current situation, </w:t>
            </w:r>
            <w:r w:rsidR="009079EF">
              <w:t>constrains, risks</w:t>
            </w:r>
          </w:p>
        </w:tc>
      </w:tr>
    </w:tbl>
    <w:p w14:paraId="719D5F62" w14:textId="77777777" w:rsidR="008B331E" w:rsidRPr="008B331E" w:rsidRDefault="008B331E" w:rsidP="008B331E"/>
    <w:p w14:paraId="4D9489A5" w14:textId="4CBEE22F" w:rsidR="005E16EA" w:rsidRPr="005E16EA" w:rsidRDefault="005E16EA" w:rsidP="000A68C5">
      <w:pPr>
        <w:pStyle w:val="Heading1"/>
        <w:numPr>
          <w:ilvl w:val="1"/>
          <w:numId w:val="3"/>
        </w:numPr>
      </w:pPr>
      <w:bookmarkStart w:id="3" w:name="_Toc872823"/>
      <w:r>
        <w:t>Introduction</w:t>
      </w:r>
      <w:bookmarkEnd w:id="3"/>
    </w:p>
    <w:p w14:paraId="6FE84F0D" w14:textId="4D5DDD90" w:rsidR="004A4394" w:rsidRPr="004A4394" w:rsidRDefault="00EE614D" w:rsidP="004A4394">
      <w:r w:rsidRPr="00EE614D">
        <w:t>Nowadays young people love to participate in different kinds of events just to have fun and spend time with their friends. But big events like these are visited by hundreds of people, that’s why organizing such an event is not a simple job. First</w:t>
      </w:r>
      <w:r w:rsidR="008F217B">
        <w:t xml:space="preserve"> of all,</w:t>
      </w:r>
      <w:r w:rsidRPr="00EE614D">
        <w:t xml:space="preserve"> you need something to inform and introduce the people to your event. A website is perfect for giving all the information and planning of an event. Many different </w:t>
      </w:r>
      <w:r w:rsidR="00B20E84" w:rsidRPr="00EE614D">
        <w:t>software-based</w:t>
      </w:r>
      <w:r w:rsidRPr="00EE614D">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EE614D">
        <w:t>requirements,</w:t>
      </w:r>
      <w:r w:rsidRPr="00EE614D">
        <w:t xml:space="preserve"> the company should talk with the client to inform him about every decision they make.</w:t>
      </w:r>
      <w:r w:rsidR="0094041A">
        <w:tab/>
      </w:r>
    </w:p>
    <w:p w14:paraId="785CA6F4" w14:textId="2E7FB6B4" w:rsidR="009D3274" w:rsidRDefault="001D401A" w:rsidP="000A68C5">
      <w:pPr>
        <w:pStyle w:val="Heading1"/>
        <w:numPr>
          <w:ilvl w:val="1"/>
          <w:numId w:val="3"/>
        </w:numPr>
      </w:pPr>
      <w:bookmarkStart w:id="4" w:name="_Toc872824"/>
      <w:r>
        <w:t>Client</w:t>
      </w:r>
      <w:bookmarkEnd w:id="4"/>
    </w:p>
    <w:p w14:paraId="4F60121E" w14:textId="77777777" w:rsidR="0033630B" w:rsidRDefault="0033630B" w:rsidP="0033630B">
      <w:r>
        <w:t>The client is a commercial company specialized in organizing events. The clients request our team to create a software solution that manages events. This includes a website and various applications.</w:t>
      </w:r>
    </w:p>
    <w:p w14:paraId="33A3F70B" w14:textId="77777777" w:rsidR="0033630B" w:rsidRDefault="0033630B" w:rsidP="0033630B">
      <w:r>
        <w:t>The client expects our team to create a software solution that meets all the given requirements. We are also expected to keep the client updated on the status of the project and meet every deadline given by the client.</w:t>
      </w:r>
    </w:p>
    <w:p w14:paraId="54B44CFF" w14:textId="34493B49" w:rsidR="00B54902" w:rsidRDefault="0033630B" w:rsidP="0033630B">
      <w:pPr>
        <w:rPr>
          <w:rFonts w:ascii="Arial" w:hAnsi="Arial" w:cs="Arial"/>
          <w:b/>
          <w:bCs/>
          <w:kern w:val="32"/>
          <w:sz w:val="32"/>
          <w:szCs w:val="32"/>
        </w:rPr>
      </w:pPr>
      <w:r>
        <w:t>We expect the client to be ready to answer questions in order to get more insight into what exactly they desire and review documents in a  timely manner. Also, be professional and provide a single point of contact for project management issues</w:t>
      </w:r>
      <w:r w:rsidR="00B54902">
        <w:br w:type="page"/>
      </w:r>
    </w:p>
    <w:p w14:paraId="6C2A7883" w14:textId="4059FC1C" w:rsidR="0036163C" w:rsidRDefault="00882B6B" w:rsidP="000A68C5">
      <w:pPr>
        <w:pStyle w:val="Heading1"/>
        <w:numPr>
          <w:ilvl w:val="1"/>
          <w:numId w:val="3"/>
        </w:numPr>
      </w:pPr>
      <w:bookmarkStart w:id="5" w:name="_Toc872825"/>
      <w:r>
        <w:lastRenderedPageBreak/>
        <w:t>Group overview</w:t>
      </w:r>
      <w:bookmarkEnd w:id="5"/>
    </w:p>
    <w:p w14:paraId="11EFB783" w14:textId="77777777" w:rsidR="006748E7" w:rsidRPr="006748E7" w:rsidRDefault="006748E7" w:rsidP="006748E7"/>
    <w:tbl>
      <w:tblPr>
        <w:tblStyle w:val="TableGrid8"/>
        <w:tblW w:w="0" w:type="auto"/>
        <w:tblLook w:val="04A0" w:firstRow="1" w:lastRow="0" w:firstColumn="1" w:lastColumn="0" w:noHBand="0" w:noVBand="1"/>
      </w:tblPr>
      <w:tblGrid>
        <w:gridCol w:w="5113"/>
        <w:gridCol w:w="5131"/>
      </w:tblGrid>
      <w:tr w:rsidR="0036163C"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Role</w:t>
            </w:r>
          </w:p>
        </w:tc>
        <w:tc>
          <w:tcPr>
            <w:tcW w:w="5238" w:type="dxa"/>
          </w:tcPr>
          <w:p w14:paraId="1E436DD7"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Name</w:t>
            </w:r>
          </w:p>
        </w:tc>
      </w:tr>
      <w:tr w:rsidR="0036163C" w14:paraId="1304C9F1" w14:textId="77777777" w:rsidTr="0036163C">
        <w:tc>
          <w:tcPr>
            <w:tcW w:w="5238" w:type="dxa"/>
          </w:tcPr>
          <w:p w14:paraId="047DA5C2" w14:textId="77777777" w:rsidR="0036163C" w:rsidRDefault="0036163C" w:rsidP="009D3274">
            <w:pPr>
              <w:spacing w:line="276" w:lineRule="auto"/>
              <w:jc w:val="both"/>
              <w:rPr>
                <w:b/>
                <w:color w:val="333333" w:themeColor="accent2"/>
                <w:sz w:val="32"/>
              </w:rPr>
            </w:pPr>
            <w:r>
              <w:rPr>
                <w:b/>
                <w:color w:val="333333" w:themeColor="accent2"/>
                <w:sz w:val="32"/>
              </w:rPr>
              <w:t>Project Manager</w:t>
            </w:r>
          </w:p>
        </w:tc>
        <w:tc>
          <w:tcPr>
            <w:tcW w:w="5238" w:type="dxa"/>
          </w:tcPr>
          <w:p w14:paraId="634CC3EA" w14:textId="77777777" w:rsidR="0036163C" w:rsidRDefault="0036163C" w:rsidP="009D3274">
            <w:pPr>
              <w:spacing w:line="276" w:lineRule="auto"/>
              <w:jc w:val="both"/>
              <w:rPr>
                <w:b/>
                <w:color w:val="333333" w:themeColor="accent2"/>
                <w:sz w:val="32"/>
              </w:rPr>
            </w:pPr>
            <w:r>
              <w:rPr>
                <w:b/>
                <w:color w:val="333333" w:themeColor="accent2"/>
                <w:sz w:val="32"/>
              </w:rPr>
              <w:t xml:space="preserve">Maria </w:t>
            </w:r>
            <w:proofErr w:type="spellStart"/>
            <w:r>
              <w:rPr>
                <w:b/>
                <w:color w:val="333333" w:themeColor="accent2"/>
                <w:sz w:val="32"/>
              </w:rPr>
              <w:t>Khovanskaya</w:t>
            </w:r>
            <w:proofErr w:type="spellEnd"/>
          </w:p>
        </w:tc>
      </w:tr>
      <w:tr w:rsidR="0036163C" w14:paraId="42C362BD" w14:textId="77777777" w:rsidTr="0036163C">
        <w:tc>
          <w:tcPr>
            <w:tcW w:w="5238" w:type="dxa"/>
          </w:tcPr>
          <w:p w14:paraId="39C3E58A" w14:textId="77777777" w:rsidR="0036163C" w:rsidRDefault="0036163C" w:rsidP="009D3274">
            <w:pPr>
              <w:spacing w:line="276" w:lineRule="auto"/>
              <w:jc w:val="both"/>
              <w:rPr>
                <w:b/>
                <w:color w:val="333333" w:themeColor="accent2"/>
                <w:sz w:val="32"/>
              </w:rPr>
            </w:pPr>
            <w:r>
              <w:rPr>
                <w:b/>
                <w:color w:val="333333" w:themeColor="accent2"/>
                <w:sz w:val="32"/>
              </w:rPr>
              <w:t>Secretary</w:t>
            </w:r>
          </w:p>
        </w:tc>
        <w:tc>
          <w:tcPr>
            <w:tcW w:w="5238" w:type="dxa"/>
          </w:tcPr>
          <w:p w14:paraId="2B49A172" w14:textId="56AE72A3" w:rsidR="0036163C" w:rsidRDefault="00C3793E" w:rsidP="009D3274">
            <w:pPr>
              <w:spacing w:line="276" w:lineRule="auto"/>
              <w:jc w:val="both"/>
              <w:rPr>
                <w:b/>
                <w:color w:val="333333" w:themeColor="accent2"/>
                <w:sz w:val="32"/>
              </w:rPr>
            </w:pPr>
            <w:proofErr w:type="spellStart"/>
            <w:r>
              <w:rPr>
                <w:b/>
                <w:color w:val="333333" w:themeColor="accent2"/>
                <w:sz w:val="32"/>
              </w:rPr>
              <w:t>Dimitar</w:t>
            </w:r>
            <w:proofErr w:type="spellEnd"/>
            <w:r>
              <w:rPr>
                <w:b/>
                <w:color w:val="333333" w:themeColor="accent2"/>
                <w:sz w:val="32"/>
              </w:rPr>
              <w:t xml:space="preserve"> Ivanov</w:t>
            </w:r>
          </w:p>
        </w:tc>
      </w:tr>
      <w:tr w:rsidR="0036163C" w14:paraId="7348571E" w14:textId="77777777" w:rsidTr="0036163C">
        <w:tc>
          <w:tcPr>
            <w:tcW w:w="5238" w:type="dxa"/>
          </w:tcPr>
          <w:p w14:paraId="5CAFBBB5" w14:textId="77777777" w:rsidR="0036163C" w:rsidRDefault="0036163C" w:rsidP="009D3274">
            <w:pPr>
              <w:spacing w:line="276" w:lineRule="auto"/>
              <w:jc w:val="both"/>
              <w:rPr>
                <w:b/>
                <w:color w:val="333333" w:themeColor="accent2"/>
                <w:sz w:val="32"/>
              </w:rPr>
            </w:pPr>
            <w:r>
              <w:rPr>
                <w:b/>
                <w:color w:val="333333" w:themeColor="accent2"/>
                <w:sz w:val="32"/>
              </w:rPr>
              <w:t>Members</w:t>
            </w:r>
          </w:p>
        </w:tc>
        <w:tc>
          <w:tcPr>
            <w:tcW w:w="5238" w:type="dxa"/>
          </w:tcPr>
          <w:p w14:paraId="5CC100CB" w14:textId="3C107BA0" w:rsidR="0036163C" w:rsidRDefault="009D4BF1" w:rsidP="009D3274">
            <w:pPr>
              <w:spacing w:line="276" w:lineRule="auto"/>
              <w:jc w:val="both"/>
              <w:rPr>
                <w:b/>
                <w:color w:val="333333" w:themeColor="accent2"/>
                <w:sz w:val="32"/>
              </w:rPr>
            </w:pPr>
            <w:r>
              <w:rPr>
                <w:b/>
                <w:color w:val="333333" w:themeColor="accent2"/>
                <w:sz w:val="32"/>
              </w:rPr>
              <w:t>David Hooi</w:t>
            </w:r>
          </w:p>
        </w:tc>
      </w:tr>
      <w:tr w:rsidR="0036163C" w14:paraId="735716F9" w14:textId="77777777" w:rsidTr="0036163C">
        <w:tc>
          <w:tcPr>
            <w:tcW w:w="5238" w:type="dxa"/>
          </w:tcPr>
          <w:p w14:paraId="3942FEE7" w14:textId="77777777" w:rsidR="0036163C" w:rsidRDefault="0036163C" w:rsidP="009D3274">
            <w:pPr>
              <w:spacing w:line="276" w:lineRule="auto"/>
              <w:jc w:val="both"/>
              <w:rPr>
                <w:b/>
                <w:color w:val="333333" w:themeColor="accent2"/>
                <w:sz w:val="32"/>
              </w:rPr>
            </w:pPr>
          </w:p>
        </w:tc>
        <w:tc>
          <w:tcPr>
            <w:tcW w:w="5238" w:type="dxa"/>
          </w:tcPr>
          <w:p w14:paraId="5A39B810" w14:textId="0E04C8A1" w:rsidR="0036163C" w:rsidRDefault="009D4BF1" w:rsidP="009D3274">
            <w:pPr>
              <w:spacing w:line="276" w:lineRule="auto"/>
              <w:jc w:val="both"/>
              <w:rPr>
                <w:b/>
                <w:color w:val="333333" w:themeColor="accent2"/>
                <w:sz w:val="32"/>
              </w:rPr>
            </w:pPr>
            <w:r>
              <w:rPr>
                <w:b/>
                <w:color w:val="333333" w:themeColor="accent2"/>
                <w:sz w:val="32"/>
              </w:rPr>
              <w:t xml:space="preserve">Martin </w:t>
            </w:r>
            <w:proofErr w:type="spellStart"/>
            <w:r>
              <w:rPr>
                <w:b/>
                <w:color w:val="333333" w:themeColor="accent2"/>
                <w:sz w:val="32"/>
              </w:rPr>
              <w:t>Grigorov</w:t>
            </w:r>
            <w:proofErr w:type="spellEnd"/>
          </w:p>
        </w:tc>
      </w:tr>
    </w:tbl>
    <w:p w14:paraId="04987F32" w14:textId="77777777" w:rsidR="001B28AA" w:rsidRDefault="001B28AA" w:rsidP="004A5B78">
      <w:pPr>
        <w:rPr>
          <w:rFonts w:eastAsia="Times New Roman"/>
          <w:color w:val="222222"/>
          <w:sz w:val="22"/>
          <w:szCs w:val="22"/>
          <w:lang w:eastAsia="en-US"/>
        </w:rPr>
      </w:pPr>
    </w:p>
    <w:p w14:paraId="6E5E8D04" w14:textId="4A88FE81" w:rsidR="00B23312" w:rsidRPr="00B23312" w:rsidRDefault="00B23312" w:rsidP="004A5B78">
      <w:pPr>
        <w:rPr>
          <w:rFonts w:eastAsia="Times New Roman"/>
          <w:color w:val="222222"/>
          <w:sz w:val="22"/>
          <w:szCs w:val="22"/>
          <w:lang w:eastAsia="en-US"/>
        </w:rPr>
      </w:pPr>
      <w:r>
        <w:rPr>
          <w:rFonts w:eastAsia="Times New Roman"/>
          <w:color w:val="222222"/>
          <w:sz w:val="22"/>
          <w:szCs w:val="22"/>
          <w:lang w:eastAsia="en-US"/>
        </w:rPr>
        <w:t>(</w:t>
      </w:r>
      <w:r w:rsidRPr="00B23312">
        <w:rPr>
          <w:rFonts w:eastAsia="Times New Roman"/>
          <w:color w:val="222222"/>
          <w:sz w:val="22"/>
          <w:szCs w:val="22"/>
          <w:lang w:eastAsia="en-US"/>
        </w:rPr>
        <w:t>Project manager- The person in overall charge of the planning and execution of the project.</w:t>
      </w:r>
      <w:r>
        <w:rPr>
          <w:rFonts w:eastAsia="Times New Roman"/>
          <w:color w:val="222222"/>
          <w:sz w:val="22"/>
          <w:szCs w:val="22"/>
          <w:lang w:eastAsia="en-US"/>
        </w:rPr>
        <w:t>)</w:t>
      </w:r>
    </w:p>
    <w:p w14:paraId="3C54C518" w14:textId="77777777" w:rsidR="009D3274" w:rsidRPr="00B23312" w:rsidRDefault="00B23312" w:rsidP="004A5B78">
      <w:pPr>
        <w:tabs>
          <w:tab w:val="left" w:pos="10260"/>
        </w:tabs>
        <w:rPr>
          <w:sz w:val="22"/>
          <w:szCs w:val="22"/>
        </w:rPr>
      </w:pPr>
      <w:r>
        <w:rPr>
          <w:color w:val="181717"/>
          <w:sz w:val="22"/>
          <w:szCs w:val="22"/>
        </w:rPr>
        <w:t>(</w:t>
      </w:r>
      <w:r w:rsidRPr="00B23312">
        <w:rPr>
          <w:color w:val="181717"/>
          <w:sz w:val="22"/>
          <w:szCs w:val="22"/>
        </w:rPr>
        <w:t>Project Secretary- A project secretary provides administrative support to project teams in various industries, involves tasks such as ordering supplies, creating and processing , and organizing meetings.</w:t>
      </w:r>
      <w:r>
        <w:rPr>
          <w:color w:val="181717"/>
          <w:sz w:val="22"/>
          <w:szCs w:val="22"/>
        </w:rPr>
        <w:t>)</w:t>
      </w:r>
    </w:p>
    <w:p w14:paraId="1B1A0043" w14:textId="77777777" w:rsidR="009D3274" w:rsidRDefault="009D3274" w:rsidP="009D3274">
      <w:pPr>
        <w:tabs>
          <w:tab w:val="left" w:pos="10260"/>
        </w:tabs>
        <w:jc w:val="both"/>
      </w:pPr>
    </w:p>
    <w:p w14:paraId="0753712A" w14:textId="195C8D54" w:rsidR="00B74A56" w:rsidRPr="00B74A56" w:rsidRDefault="00B74A56" w:rsidP="00AD098E">
      <w:pPr>
        <w:tabs>
          <w:tab w:val="left" w:pos="10260"/>
        </w:tabs>
        <w:rPr>
          <w:b/>
          <w:sz w:val="28"/>
        </w:rPr>
      </w:pPr>
      <w:r w:rsidRPr="00B74A56">
        <w:rPr>
          <w:b/>
          <w:sz w:val="28"/>
        </w:rPr>
        <w:t xml:space="preserve">Maria </w:t>
      </w:r>
      <w:proofErr w:type="spellStart"/>
      <w:r w:rsidRPr="00B74A56">
        <w:rPr>
          <w:b/>
          <w:sz w:val="28"/>
        </w:rPr>
        <w:t>Khovanskaya</w:t>
      </w:r>
      <w:proofErr w:type="spellEnd"/>
    </w:p>
    <w:p w14:paraId="272900CC" w14:textId="40935F12" w:rsidR="00B74A56" w:rsidRPr="00B74A56" w:rsidRDefault="00B74A56" w:rsidP="00AD098E">
      <w:pPr>
        <w:tabs>
          <w:tab w:val="left" w:pos="10260"/>
        </w:tabs>
      </w:pPr>
      <w:r>
        <w:t xml:space="preserve">21 </w:t>
      </w:r>
      <w:proofErr w:type="spellStart"/>
      <w:r w:rsidR="00B7474A">
        <w:t>y.o</w:t>
      </w:r>
      <w:proofErr w:type="spellEnd"/>
      <w:r w:rsidR="00B7474A">
        <w:t>.</w:t>
      </w:r>
      <w:r>
        <w:t xml:space="preserve">, </w:t>
      </w:r>
      <w:r w:rsidR="00644EF0">
        <w:t>class</w:t>
      </w:r>
      <w:r>
        <w:t xml:space="preserve"> </w:t>
      </w:r>
      <w:r w:rsidR="00E85B4C">
        <w:t>E</w:t>
      </w:r>
      <w:r>
        <w:t>-</w:t>
      </w:r>
      <w:r w:rsidR="00E85B4C">
        <w:t>B</w:t>
      </w:r>
      <w:r>
        <w:t>2</w:t>
      </w:r>
      <w:r w:rsidR="001944B3">
        <w:t>1</w:t>
      </w:r>
    </w:p>
    <w:p w14:paraId="6B104FD9" w14:textId="7BB609FB" w:rsidR="00B74A56" w:rsidRPr="00B74A56" w:rsidRDefault="00B74A56" w:rsidP="00AD098E">
      <w:pPr>
        <w:tabs>
          <w:tab w:val="left" w:pos="10260"/>
        </w:tabs>
      </w:pPr>
      <w:r w:rsidRPr="00EE2AF7">
        <w:rPr>
          <w:u w:val="single"/>
        </w:rPr>
        <w:t>Experience</w:t>
      </w:r>
      <w:r w:rsidRPr="00B74A56">
        <w:t xml:space="preserve">: </w:t>
      </w:r>
      <w:r w:rsidR="006E66DB">
        <w:t xml:space="preserve">C#, Java, SQL. </w:t>
      </w:r>
      <w:r w:rsidR="00AD098E">
        <w:t>A bit of</w:t>
      </w:r>
      <w:r w:rsidR="002E74D7">
        <w:t xml:space="preserve"> experience with Python,</w:t>
      </w:r>
      <w:r w:rsidR="00AD098E">
        <w:t xml:space="preserve"> C++,</w:t>
      </w:r>
      <w:r w:rsidR="002E74D7">
        <w:t xml:space="preserve"> </w:t>
      </w:r>
      <w:r w:rsidR="00AD098E">
        <w:t xml:space="preserve">web-development (mostly HTML/CSS, a bit of JS, PHP), </w:t>
      </w:r>
      <w:r w:rsidR="000722A7">
        <w:t>familiar with XML/XSLT, Linux, UML</w:t>
      </w:r>
      <w:r w:rsidR="006E66DB">
        <w:t xml:space="preserve">. Worked as third-line support for a C# &amp; SQL </w:t>
      </w:r>
      <w:r w:rsidR="00C467F6">
        <w:t>application with three</w:t>
      </w:r>
      <w:r w:rsidR="00C467F6" w:rsidRPr="00C467F6">
        <w:t>-tier architecture</w:t>
      </w:r>
      <w:r w:rsidR="00D16859">
        <w:t>, therefore has some experience with different architectures of client-server applications</w:t>
      </w:r>
      <w:r w:rsidR="00C467F6">
        <w:t xml:space="preserve">. </w:t>
      </w:r>
      <w:r w:rsidR="00A420B2">
        <w:t xml:space="preserve">Has </w:t>
      </w:r>
      <w:r w:rsidR="00A420B2" w:rsidRPr="00A420B2">
        <w:t>Bachelor of Information Systems and Technology</w:t>
      </w:r>
      <w:r w:rsidR="00A420B2">
        <w:t xml:space="preserve"> (ITMO, St Petersburg, Russia)</w:t>
      </w:r>
    </w:p>
    <w:p w14:paraId="6BD42B72" w14:textId="53EC4B05" w:rsidR="00B74A56" w:rsidRPr="005E19F3" w:rsidRDefault="00B74A56" w:rsidP="00AD098E">
      <w:pPr>
        <w:tabs>
          <w:tab w:val="left" w:pos="10260"/>
        </w:tabs>
      </w:pPr>
      <w:r w:rsidRPr="00EE2AF7">
        <w:rPr>
          <w:u w:val="single"/>
        </w:rPr>
        <w:t>Strong points</w:t>
      </w:r>
      <w:r w:rsidRPr="00B74A56">
        <w:t>:</w:t>
      </w:r>
      <w:r w:rsidR="00A61A3C">
        <w:t xml:space="preserve"> </w:t>
      </w:r>
      <w:r w:rsidR="00EE6A70">
        <w:t>p</w:t>
      </w:r>
      <w:r w:rsidR="000E5A4E">
        <w:t>assionate for programming,</w:t>
      </w:r>
      <w:r w:rsidR="00053363">
        <w:t xml:space="preserve"> </w:t>
      </w:r>
      <w:r w:rsidR="00592749">
        <w:t xml:space="preserve">responsible, </w:t>
      </w:r>
      <w:r w:rsidR="005E19F3">
        <w:t>disciplined</w:t>
      </w:r>
      <w:r w:rsidR="008B7990">
        <w:t xml:space="preserve">, </w:t>
      </w:r>
      <w:r w:rsidR="00CC1938">
        <w:t>productive</w:t>
      </w:r>
    </w:p>
    <w:p w14:paraId="35A10A0F" w14:textId="32EA1D96" w:rsidR="009A1901" w:rsidRDefault="00B74A56" w:rsidP="00AD098E">
      <w:pPr>
        <w:tabs>
          <w:tab w:val="left" w:pos="10260"/>
        </w:tabs>
      </w:pPr>
      <w:r w:rsidRPr="00EE2AF7">
        <w:rPr>
          <w:u w:val="single"/>
        </w:rPr>
        <w:t>Weak points</w:t>
      </w:r>
      <w:r w:rsidRPr="00B74A56">
        <w:t xml:space="preserve">: </w:t>
      </w:r>
      <w:r w:rsidR="00053363">
        <w:t>not</w:t>
      </w:r>
      <w:r w:rsidR="00D571F1">
        <w:t xml:space="preserve"> </w:t>
      </w:r>
      <w:r w:rsidR="00053363">
        <w:t>social</w:t>
      </w:r>
      <w:r w:rsidR="00A804BA">
        <w:t xml:space="preserve"> (communication problems),</w:t>
      </w:r>
      <w:r w:rsidR="00B1018B">
        <w:t xml:space="preserve"> not stress-resistant</w:t>
      </w:r>
      <w:r w:rsidR="00F562E2">
        <w:t xml:space="preserve">, </w:t>
      </w:r>
      <w:r w:rsidR="00F562E2" w:rsidRPr="00F562E2">
        <w:t>inattentive</w:t>
      </w:r>
      <w:r w:rsidR="00B351EC">
        <w:t xml:space="preserve"> to details</w:t>
      </w:r>
    </w:p>
    <w:p w14:paraId="5A7DD7DC" w14:textId="67D91775" w:rsidR="00F74402" w:rsidRDefault="00F74402" w:rsidP="00AD098E">
      <w:pPr>
        <w:tabs>
          <w:tab w:val="left" w:pos="10260"/>
        </w:tabs>
      </w:pPr>
    </w:p>
    <w:p w14:paraId="7CE83A87" w14:textId="77777777" w:rsidR="00D91ECB" w:rsidRPr="00D91ECB" w:rsidRDefault="00D91ECB" w:rsidP="00D91ECB">
      <w:pPr>
        <w:tabs>
          <w:tab w:val="left" w:pos="10260"/>
        </w:tabs>
        <w:rPr>
          <w:b/>
          <w:sz w:val="28"/>
        </w:rPr>
      </w:pPr>
      <w:proofErr w:type="spellStart"/>
      <w:r w:rsidRPr="00D91ECB">
        <w:rPr>
          <w:b/>
          <w:sz w:val="28"/>
        </w:rPr>
        <w:t>Dimitar</w:t>
      </w:r>
      <w:proofErr w:type="spellEnd"/>
      <w:r w:rsidRPr="00D91ECB">
        <w:rPr>
          <w:b/>
          <w:sz w:val="28"/>
        </w:rPr>
        <w:t xml:space="preserve"> Ivanov</w:t>
      </w:r>
    </w:p>
    <w:p w14:paraId="741A4BBE" w14:textId="76BC1DE0" w:rsidR="00D91ECB" w:rsidRDefault="00D91ECB" w:rsidP="00D91ECB">
      <w:pPr>
        <w:tabs>
          <w:tab w:val="left" w:pos="10260"/>
        </w:tabs>
      </w:pPr>
      <w:r>
        <w:t xml:space="preserve">20 </w:t>
      </w:r>
      <w:proofErr w:type="spellStart"/>
      <w:r>
        <w:t>y.o</w:t>
      </w:r>
      <w:proofErr w:type="spellEnd"/>
      <w:r>
        <w:t xml:space="preserve">., class </w:t>
      </w:r>
      <w:r w:rsidR="00CD30E0">
        <w:t>E</w:t>
      </w:r>
      <w:r>
        <w:t>-</w:t>
      </w:r>
      <w:r w:rsidR="00CD30E0">
        <w:t>S</w:t>
      </w:r>
      <w:r>
        <w:t>26</w:t>
      </w:r>
    </w:p>
    <w:p w14:paraId="2FD8BE39" w14:textId="77777777" w:rsidR="00D91ECB" w:rsidRDefault="00D91ECB" w:rsidP="00D91ECB">
      <w:pPr>
        <w:tabs>
          <w:tab w:val="left" w:pos="10260"/>
        </w:tabs>
      </w:pPr>
      <w:r w:rsidRPr="003D153B">
        <w:rPr>
          <w:u w:val="single"/>
        </w:rPr>
        <w:t>Experience</w:t>
      </w:r>
      <w:r>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Default="00D91ECB" w:rsidP="00D91ECB">
      <w:pPr>
        <w:tabs>
          <w:tab w:val="left" w:pos="10260"/>
        </w:tabs>
      </w:pPr>
      <w:r w:rsidRPr="003D153B">
        <w:rPr>
          <w:u w:val="single"/>
        </w:rPr>
        <w:t>Strong points</w:t>
      </w:r>
      <w:r>
        <w:t>: perfectionist when it comes to technologies, responsible, patient, supportive</w:t>
      </w:r>
    </w:p>
    <w:p w14:paraId="0E65CA29" w14:textId="5AD1DBE9" w:rsidR="00F74402" w:rsidRDefault="00D91ECB" w:rsidP="00D91ECB">
      <w:pPr>
        <w:tabs>
          <w:tab w:val="left" w:pos="10260"/>
        </w:tabs>
      </w:pPr>
      <w:r w:rsidRPr="003D153B">
        <w:rPr>
          <w:u w:val="single"/>
        </w:rPr>
        <w:t>Weak points</w:t>
      </w:r>
      <w:r>
        <w:t>: can get too focused on doing it “my way”, documents</w:t>
      </w:r>
    </w:p>
    <w:p w14:paraId="3FEE720E" w14:textId="399A58F4" w:rsidR="007045D9" w:rsidRDefault="007045D9" w:rsidP="00D91ECB">
      <w:pPr>
        <w:tabs>
          <w:tab w:val="left" w:pos="10260"/>
        </w:tabs>
      </w:pPr>
    </w:p>
    <w:p w14:paraId="654D151E" w14:textId="77777777" w:rsidR="00185F10" w:rsidRPr="00185F10" w:rsidRDefault="00185F10" w:rsidP="00185F10">
      <w:pPr>
        <w:tabs>
          <w:tab w:val="left" w:pos="10260"/>
        </w:tabs>
        <w:rPr>
          <w:b/>
          <w:sz w:val="28"/>
        </w:rPr>
      </w:pPr>
      <w:r w:rsidRPr="00185F10">
        <w:rPr>
          <w:b/>
          <w:sz w:val="28"/>
        </w:rPr>
        <w:t xml:space="preserve">David Hooi </w:t>
      </w:r>
    </w:p>
    <w:p w14:paraId="0C4217DA" w14:textId="6C7B5A4E" w:rsidR="00185F10" w:rsidRDefault="00185F10" w:rsidP="00185F10">
      <w:pPr>
        <w:tabs>
          <w:tab w:val="left" w:pos="10260"/>
        </w:tabs>
      </w:pPr>
      <w:r>
        <w:t xml:space="preserve">18 </w:t>
      </w:r>
      <w:proofErr w:type="spellStart"/>
      <w:r>
        <w:t>y.o</w:t>
      </w:r>
      <w:proofErr w:type="spellEnd"/>
      <w:r>
        <w:t xml:space="preserve">, </w:t>
      </w:r>
      <w:r w:rsidR="00ED723A">
        <w:t>class</w:t>
      </w:r>
      <w:r>
        <w:t xml:space="preserve"> </w:t>
      </w:r>
      <w:r w:rsidR="005F027B">
        <w:t>E</w:t>
      </w:r>
      <w:r>
        <w:t>-</w:t>
      </w:r>
      <w:r w:rsidR="009F5CFC">
        <w:t>T</w:t>
      </w:r>
      <w:r>
        <w:t>21.</w:t>
      </w:r>
    </w:p>
    <w:p w14:paraId="5E99CDFA" w14:textId="592FFCE2" w:rsidR="00185F10" w:rsidRDefault="00185F10" w:rsidP="00185F10">
      <w:pPr>
        <w:tabs>
          <w:tab w:val="left" w:pos="10260"/>
        </w:tabs>
      </w:pPr>
      <w:r w:rsidRPr="00185F10">
        <w:rPr>
          <w:u w:val="single"/>
        </w:rPr>
        <w:t>Experience</w:t>
      </w:r>
      <w:r>
        <w:t>: C#, SQL, mostly university related</w:t>
      </w:r>
    </w:p>
    <w:p w14:paraId="4D7FCA1C" w14:textId="77777777" w:rsidR="00185F10" w:rsidRDefault="00185F10" w:rsidP="00185F10">
      <w:pPr>
        <w:tabs>
          <w:tab w:val="left" w:pos="10260"/>
        </w:tabs>
      </w:pPr>
      <w:r w:rsidRPr="00185F10">
        <w:rPr>
          <w:u w:val="single"/>
        </w:rPr>
        <w:t>Strong points</w:t>
      </w:r>
      <w:r>
        <w:t>: creative problems solver, passionate programmer, punctual, cool under pressure, responsible and good at meeting deadlines</w:t>
      </w:r>
    </w:p>
    <w:p w14:paraId="7153689F" w14:textId="3A79694B" w:rsidR="007045D9" w:rsidRDefault="00185F10" w:rsidP="00185F10">
      <w:pPr>
        <w:tabs>
          <w:tab w:val="left" w:pos="10260"/>
        </w:tabs>
      </w:pPr>
      <w:r w:rsidRPr="00185F10">
        <w:rPr>
          <w:u w:val="single"/>
        </w:rPr>
        <w:t>Weak points</w:t>
      </w:r>
      <w:r>
        <w:t>: not social (communication problems), stress prone and not good at planning and coordinating teammates</w:t>
      </w:r>
    </w:p>
    <w:p w14:paraId="2C23C163" w14:textId="72BEB280" w:rsidR="00404DED" w:rsidRPr="002D0B0A" w:rsidRDefault="00404DED" w:rsidP="00AD098E">
      <w:pPr>
        <w:tabs>
          <w:tab w:val="left" w:pos="10260"/>
        </w:tabs>
        <w:rPr>
          <w:b/>
          <w:sz w:val="28"/>
        </w:rPr>
      </w:pPr>
    </w:p>
    <w:p w14:paraId="49619BE5" w14:textId="0E72C2DA" w:rsidR="00085ADB" w:rsidRPr="002D0B0A" w:rsidRDefault="00404DED" w:rsidP="00404DED">
      <w:pPr>
        <w:tabs>
          <w:tab w:val="left" w:pos="10260"/>
        </w:tabs>
        <w:rPr>
          <w:b/>
          <w:sz w:val="28"/>
        </w:rPr>
      </w:pPr>
      <w:r w:rsidRPr="002D0B0A">
        <w:rPr>
          <w:b/>
          <w:sz w:val="28"/>
        </w:rPr>
        <w:t xml:space="preserve">Martin </w:t>
      </w:r>
      <w:proofErr w:type="spellStart"/>
      <w:r w:rsidRPr="002D0B0A">
        <w:rPr>
          <w:b/>
          <w:sz w:val="28"/>
        </w:rPr>
        <w:t>Grigorov</w:t>
      </w:r>
      <w:proofErr w:type="spellEnd"/>
    </w:p>
    <w:p w14:paraId="6A6477E9" w14:textId="0AAB0B9C" w:rsidR="00404DED" w:rsidRDefault="00634F98" w:rsidP="00404DED">
      <w:pPr>
        <w:tabs>
          <w:tab w:val="left" w:pos="10260"/>
        </w:tabs>
      </w:pPr>
      <w:r>
        <w:t xml:space="preserve">19 </w:t>
      </w:r>
      <w:proofErr w:type="spellStart"/>
      <w:r>
        <w:t>y.o</w:t>
      </w:r>
      <w:proofErr w:type="spellEnd"/>
      <w:r>
        <w:t xml:space="preserve">., </w:t>
      </w:r>
      <w:r w:rsidR="004935C4">
        <w:t>class</w:t>
      </w:r>
      <w:r w:rsidR="00404DED">
        <w:t xml:space="preserve"> E-S22</w:t>
      </w:r>
    </w:p>
    <w:p w14:paraId="2B592433" w14:textId="77777777" w:rsidR="00404DED" w:rsidRDefault="00404DED" w:rsidP="00404DED">
      <w:pPr>
        <w:tabs>
          <w:tab w:val="left" w:pos="10260"/>
        </w:tabs>
      </w:pPr>
      <w:r w:rsidRPr="00DF35EC">
        <w:rPr>
          <w:u w:val="single"/>
        </w:rPr>
        <w:t>Experience</w:t>
      </w:r>
      <w:r>
        <w:t>: C# and SQL, mostly university related.</w:t>
      </w:r>
    </w:p>
    <w:p w14:paraId="15CE8A5A" w14:textId="77777777" w:rsidR="00404DED" w:rsidRDefault="00404DED" w:rsidP="00404DED">
      <w:pPr>
        <w:tabs>
          <w:tab w:val="left" w:pos="10260"/>
        </w:tabs>
      </w:pPr>
      <w:r w:rsidRPr="00DF35EC">
        <w:rPr>
          <w:u w:val="single"/>
        </w:rPr>
        <w:lastRenderedPageBreak/>
        <w:t>Strong points</w:t>
      </w:r>
      <w:r>
        <w:t>: He is good at solving problems, programing, code testing, planning and coordinating with teammates and communicating. He is always going for creative solutions and motivating his partners to think creatively. He also will thing about the compliance of the deadlines.</w:t>
      </w:r>
    </w:p>
    <w:p w14:paraId="355F29AE" w14:textId="4B451335" w:rsidR="00505826" w:rsidRDefault="00404DED" w:rsidP="00404DED">
      <w:pPr>
        <w:tabs>
          <w:tab w:val="left" w:pos="10260"/>
        </w:tabs>
      </w:pPr>
      <w:r w:rsidRPr="00DF35EC">
        <w:rPr>
          <w:u w:val="single"/>
        </w:rPr>
        <w:t>Weak points</w:t>
      </w:r>
      <w:r>
        <w:t>: He is not getting work done fast, but precisely. Not good with taking group decisions and often has difficulties resolving conflict with teammates.</w:t>
      </w:r>
    </w:p>
    <w:p w14:paraId="34A495DA" w14:textId="29158D76" w:rsidR="00B73E0C" w:rsidRDefault="00B73E0C" w:rsidP="00404DED">
      <w:pPr>
        <w:tabs>
          <w:tab w:val="left" w:pos="10260"/>
        </w:tabs>
      </w:pPr>
    </w:p>
    <w:p w14:paraId="3AE0A35C" w14:textId="77777777" w:rsidR="00B73E0C" w:rsidRPr="00B74A56" w:rsidRDefault="00B73E0C" w:rsidP="00404DED">
      <w:pPr>
        <w:tabs>
          <w:tab w:val="left" w:pos="10260"/>
        </w:tabs>
      </w:pPr>
    </w:p>
    <w:p w14:paraId="1A2865D0" w14:textId="3DF3C760" w:rsidR="00832378" w:rsidRDefault="001D401A" w:rsidP="000A68C5">
      <w:pPr>
        <w:pStyle w:val="Heading1"/>
        <w:numPr>
          <w:ilvl w:val="1"/>
          <w:numId w:val="3"/>
        </w:numPr>
        <w:ind w:left="0" w:firstLine="0"/>
      </w:pPr>
      <w:bookmarkStart w:id="6" w:name="_Toc872826"/>
      <w:r>
        <w:t>Current Situation</w:t>
      </w:r>
      <w:bookmarkEnd w:id="6"/>
    </w:p>
    <w:p w14:paraId="39A0C9DD"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The event takes place on a big terrain with a lot of space for visitors/stages/tents, whatever the event requires. Part of this terrain is reserved for the camping ground, where visitors can stay for the night. Because the event is organized by a commercial company, they want to make profit. Money can originate from: visitors purchasing tickets to enter the event, buying food, drinks, or souvenirs, and loaning products (such as photo cameras, flashlights, etc.). To it easier for the visitors, visitors have to place money on their account to pay. Because the event will last more than one day, people can rent a camping spot. Last but not least, banks will place ATM machines on the terrain which allow visitors to deposit money on their account. These machines provide log files.</w:t>
      </w:r>
    </w:p>
    <w:p w14:paraId="686CF448"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This information was retrieved from the interview with the client:  </w:t>
      </w:r>
    </w:p>
    <w:p w14:paraId="3438631E" w14:textId="36E4558F" w:rsidR="00951BA4" w:rsidRPr="003A0643"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“We want a website that informs people about their event. It should allow people to reserve entrance tickets and camping spots. Once the event starts, we would like to be able to check if someone has purchased a ticket or not. Once it is clear that the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So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7A14F1AF" w:rsidR="00096734" w:rsidRDefault="001D401A" w:rsidP="000A68C5">
      <w:pPr>
        <w:pStyle w:val="Heading1"/>
        <w:numPr>
          <w:ilvl w:val="1"/>
          <w:numId w:val="3"/>
        </w:numPr>
        <w:ind w:left="0" w:firstLine="0"/>
      </w:pPr>
      <w:bookmarkStart w:id="7" w:name="_Toc872827"/>
      <w:r>
        <w:t>Problem Description</w:t>
      </w:r>
      <w:bookmarkEnd w:id="7"/>
    </w:p>
    <w:p w14:paraId="51EA11BE" w14:textId="77777777" w:rsidR="00B0373E" w:rsidRDefault="00B0373E" w:rsidP="00B0373E">
      <w:r>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Default="00B0373E" w:rsidP="000A68C5">
      <w:pPr>
        <w:pStyle w:val="ListParagraph"/>
        <w:numPr>
          <w:ilvl w:val="0"/>
          <w:numId w:val="11"/>
        </w:numPr>
      </w:pPr>
      <w:r>
        <w:t xml:space="preserve">A website that informs people about the event and allows the reservation of tickets and camping spots </w:t>
      </w:r>
    </w:p>
    <w:p w14:paraId="6D7CA73E" w14:textId="2D2361FF" w:rsidR="00B0373E" w:rsidRDefault="00B0373E" w:rsidP="000A68C5">
      <w:pPr>
        <w:pStyle w:val="ListParagraph"/>
        <w:numPr>
          <w:ilvl w:val="0"/>
          <w:numId w:val="11"/>
        </w:numPr>
      </w:pPr>
      <w:r>
        <w:t xml:space="preserve">Applications that check visitors in and out of the event and camping </w:t>
      </w:r>
    </w:p>
    <w:p w14:paraId="6228E970" w14:textId="0901CEF5" w:rsidR="00B0373E" w:rsidRDefault="00B0373E" w:rsidP="000A68C5">
      <w:pPr>
        <w:pStyle w:val="ListParagraph"/>
        <w:numPr>
          <w:ilvl w:val="0"/>
          <w:numId w:val="11"/>
        </w:numPr>
      </w:pPr>
      <w:r>
        <w:t xml:space="preserve">Applications that support the shops (food/drinks/souvenirs) and the loan stands </w:t>
      </w:r>
    </w:p>
    <w:p w14:paraId="56904787" w14:textId="38B61119" w:rsidR="00B0373E" w:rsidRDefault="00B0373E" w:rsidP="000A68C5">
      <w:pPr>
        <w:pStyle w:val="ListParagraph"/>
        <w:numPr>
          <w:ilvl w:val="0"/>
          <w:numId w:val="11"/>
        </w:numPr>
      </w:pPr>
      <w:r>
        <w:t xml:space="preserve">An application that allows the organization to get a clear status overview of the event </w:t>
      </w:r>
    </w:p>
    <w:p w14:paraId="7814D7B6" w14:textId="6D77DAE1" w:rsidR="00B0373E" w:rsidRDefault="00B0373E" w:rsidP="000A68C5">
      <w:pPr>
        <w:pStyle w:val="ListParagraph"/>
        <w:numPr>
          <w:ilvl w:val="0"/>
          <w:numId w:val="11"/>
        </w:numPr>
      </w:pPr>
      <w:r>
        <w:t xml:space="preserve">A database supporting all the applications </w:t>
      </w:r>
    </w:p>
    <w:p w14:paraId="14931983" w14:textId="3954BCC9" w:rsidR="008A0635" w:rsidRDefault="00B0373E" w:rsidP="000A68C5">
      <w:pPr>
        <w:pStyle w:val="ListParagraph"/>
        <w:numPr>
          <w:ilvl w:val="0"/>
          <w:numId w:val="11"/>
        </w:numPr>
      </w:pPr>
      <w:r>
        <w:t>An application that changes the balance of the visitors based on the ATM log files</w:t>
      </w:r>
    </w:p>
    <w:p w14:paraId="3060907D" w14:textId="1E073543" w:rsidR="00DF6E01" w:rsidRDefault="00737242" w:rsidP="000A68C5">
      <w:pPr>
        <w:pStyle w:val="Heading1"/>
        <w:numPr>
          <w:ilvl w:val="1"/>
          <w:numId w:val="5"/>
        </w:numPr>
      </w:pPr>
      <w:bookmarkStart w:id="8" w:name="_Toc872828"/>
      <w:r>
        <w:t>Project Goal</w:t>
      </w:r>
      <w:bookmarkEnd w:id="8"/>
    </w:p>
    <w:p w14:paraId="4BFDCF74" w14:textId="77777777" w:rsidR="003B0984" w:rsidRPr="00E25D4F" w:rsidRDefault="003B0984" w:rsidP="008C5666">
      <w:r w:rsidRPr="008C5666">
        <w:rPr>
          <w:lang w:val="en-GB"/>
        </w:rPr>
        <w:t xml:space="preserve">The goal of the project is to create a software solution that </w:t>
      </w:r>
      <w:r w:rsidRPr="008C5666">
        <w:rPr>
          <w:noProof/>
          <w:lang w:val="en-GB"/>
        </w:rPr>
        <w:t>consists</w:t>
      </w:r>
      <w:r w:rsidRPr="008C5666">
        <w:rPr>
          <w:lang w:val="en-GB"/>
        </w:rPr>
        <w:t xml:space="preserve"> </w:t>
      </w:r>
      <w:r w:rsidRPr="008C5666">
        <w:rPr>
          <w:noProof/>
          <w:lang w:val="en-GB"/>
        </w:rPr>
        <w:t>of</w:t>
      </w:r>
      <w:r w:rsidRPr="008C5666">
        <w:rPr>
          <w:lang w:val="en-GB"/>
        </w:rPr>
        <w:t xml:space="preserve"> a</w:t>
      </w:r>
      <w:r w:rsidRPr="003D21C7">
        <w:t xml:space="preserve"> </w:t>
      </w:r>
      <w:r w:rsidRPr="00E56F24">
        <w:t xml:space="preserve">website that informs people about the event and allows </w:t>
      </w:r>
      <w:r>
        <w:t xml:space="preserve">the </w:t>
      </w:r>
      <w:r w:rsidRPr="003D21C7">
        <w:rPr>
          <w:noProof/>
        </w:rPr>
        <w:t>reservation</w:t>
      </w:r>
      <w:r w:rsidRPr="00E56F24">
        <w:t xml:space="preserve"> of tickets and camping spots</w:t>
      </w:r>
      <w:r w:rsidRPr="008C5666">
        <w:rPr>
          <w:lang w:val="en-GB"/>
        </w:rPr>
        <w:t xml:space="preserve">, applications that check visitors in and </w:t>
      </w:r>
      <w:r w:rsidRPr="008C5666">
        <w:rPr>
          <w:lang w:val="en-GB"/>
        </w:rPr>
        <w:lastRenderedPageBreak/>
        <w:t xml:space="preserve">out of the event and </w:t>
      </w:r>
      <w:r w:rsidRPr="008C5666">
        <w:rPr>
          <w:noProof/>
          <w:lang w:val="en-GB"/>
        </w:rPr>
        <w:t xml:space="preserve">camping. There should also be applications that support the shops and loan stands, an application that allows the organization to get a clear status overview of the event and </w:t>
      </w:r>
      <w:r w:rsidRPr="008C5666">
        <w:rPr>
          <w:lang w:val="en-GB"/>
        </w:rPr>
        <w:t>a</w:t>
      </w:r>
      <w:r w:rsidRPr="00E56F24">
        <w:t>n application that changes the balance of the visitors based on the ATM log files</w:t>
      </w:r>
      <w:r w:rsidRPr="008C5666">
        <w:rPr>
          <w:noProof/>
          <w:lang w:val="en-GB"/>
        </w:rPr>
        <w:t>. All of the applications should be supported by a database.</w:t>
      </w:r>
    </w:p>
    <w:p w14:paraId="0F0CD394" w14:textId="77777777" w:rsidR="008A0635" w:rsidRPr="00645FC7" w:rsidRDefault="008A0635" w:rsidP="008A0635"/>
    <w:p w14:paraId="6EC42C76" w14:textId="32504F67" w:rsidR="00792A6C" w:rsidRDefault="001D401A" w:rsidP="000A68C5">
      <w:pPr>
        <w:pStyle w:val="Heading1"/>
        <w:numPr>
          <w:ilvl w:val="1"/>
          <w:numId w:val="5"/>
        </w:numPr>
        <w:ind w:left="0" w:firstLine="0"/>
      </w:pPr>
      <w:bookmarkStart w:id="9" w:name="_Toc872829"/>
      <w:r>
        <w:t>Deliverables and Non-Deliverables</w:t>
      </w:r>
      <w:bookmarkEnd w:id="9"/>
    </w:p>
    <w:p w14:paraId="140257EF" w14:textId="77777777" w:rsidR="00785C23" w:rsidRPr="00785C23" w:rsidRDefault="00785C23" w:rsidP="00785C23"/>
    <w:p w14:paraId="4721AC38" w14:textId="46C24EFF" w:rsidR="00A36E0F" w:rsidRDefault="009F5F27" w:rsidP="009F5F27">
      <w:pPr>
        <w:spacing w:line="276" w:lineRule="auto"/>
        <w:jc w:val="both"/>
        <w:rPr>
          <w:b/>
          <w:color w:val="333333" w:themeColor="accent2"/>
          <w:sz w:val="32"/>
        </w:rPr>
      </w:pPr>
      <w:r>
        <w:rPr>
          <w:b/>
          <w:color w:val="333333" w:themeColor="accent2"/>
          <w:sz w:val="32"/>
        </w:rPr>
        <w:t xml:space="preserve">Deliverables </w:t>
      </w:r>
      <w:r w:rsidR="00A56BE6">
        <w:rPr>
          <w:b/>
          <w:color w:val="333333" w:themeColor="accent2"/>
          <w:sz w:val="32"/>
        </w:rPr>
        <w:t>block 1</w:t>
      </w:r>
    </w:p>
    <w:p w14:paraId="275D65A7" w14:textId="77777777" w:rsidR="00C5704D" w:rsidRDefault="00C5704D" w:rsidP="009F5F27">
      <w:pPr>
        <w:spacing w:line="276" w:lineRule="auto"/>
        <w:jc w:val="both"/>
        <w:rPr>
          <w:b/>
          <w:color w:val="333333" w:themeColor="accent2"/>
          <w:sz w:val="32"/>
        </w:rPr>
      </w:pPr>
    </w:p>
    <w:p w14:paraId="1E6D504B" w14:textId="542F5814" w:rsidR="00FB5A2A" w:rsidRDefault="006D646D" w:rsidP="009F5F27">
      <w:pPr>
        <w:spacing w:line="276" w:lineRule="auto"/>
        <w:jc w:val="both"/>
        <w:rPr>
          <w:b/>
          <w:color w:val="333333" w:themeColor="accent2"/>
          <w:sz w:val="28"/>
        </w:rPr>
      </w:pPr>
      <w:r w:rsidRPr="006D646D">
        <w:rPr>
          <w:b/>
          <w:color w:val="333333" w:themeColor="accent2"/>
          <w:sz w:val="28"/>
        </w:rPr>
        <w:t>Documentation</w:t>
      </w:r>
    </w:p>
    <w:p w14:paraId="4E683A13" w14:textId="01450C61" w:rsidR="009179A8" w:rsidRPr="005C2773" w:rsidRDefault="00BD3147" w:rsidP="000A68C5">
      <w:pPr>
        <w:pStyle w:val="ListParagraph"/>
        <w:numPr>
          <w:ilvl w:val="0"/>
          <w:numId w:val="6"/>
        </w:numPr>
        <w:spacing w:line="276" w:lineRule="auto"/>
        <w:jc w:val="both"/>
      </w:pPr>
      <w:r w:rsidRPr="005C2773">
        <w:rPr>
          <w:b/>
        </w:rPr>
        <w:t>Agenda's and minutes of every meeting</w:t>
      </w:r>
      <w:r w:rsidR="00571404" w:rsidRPr="005C2773">
        <w:t xml:space="preserve"> </w:t>
      </w:r>
      <w:r w:rsidR="00B84804" w:rsidRPr="005C2773">
        <w:t>–</w:t>
      </w:r>
      <w:r w:rsidR="00571404" w:rsidRPr="005C2773">
        <w:t xml:space="preserve"> </w:t>
      </w:r>
      <w:r w:rsidR="00B84804" w:rsidRPr="005C2773">
        <w:t>short record</w:t>
      </w:r>
      <w:r w:rsidR="001C6590" w:rsidRPr="005C2773">
        <w:t>s</w:t>
      </w:r>
      <w:r w:rsidR="00B84804" w:rsidRPr="005C2773">
        <w:t xml:space="preserve"> about every group meeting</w:t>
      </w:r>
      <w:r w:rsidR="009F0670" w:rsidRPr="005C2773">
        <w:t>.</w:t>
      </w:r>
    </w:p>
    <w:p w14:paraId="50F88887" w14:textId="3D6A826F" w:rsidR="000D5023" w:rsidRPr="005C2773" w:rsidRDefault="005555E6" w:rsidP="000D5023">
      <w:pPr>
        <w:pStyle w:val="ListParagraph"/>
        <w:spacing w:line="276" w:lineRule="auto"/>
        <w:jc w:val="both"/>
      </w:pPr>
      <w:r w:rsidRPr="005C2773">
        <w:rPr>
          <w:b/>
        </w:rPr>
        <w:t>IMT (%):</w:t>
      </w:r>
      <w:r w:rsidR="00E3261E" w:rsidRPr="006D5BE7">
        <w:t xml:space="preserve"> </w:t>
      </w:r>
      <w:r w:rsidR="0051033A" w:rsidRPr="006D5BE7">
        <w:t>(</w:t>
      </w:r>
      <w:r w:rsidR="00053E12">
        <w:t>1</w:t>
      </w:r>
      <w:r w:rsidR="00DA75C7">
        <w:t>5</w:t>
      </w:r>
      <w:r w:rsidR="00D112C7" w:rsidRPr="005C2773">
        <w:t>%)</w:t>
      </w:r>
      <w:r w:rsidR="00CA528C" w:rsidRPr="005C2773">
        <w:t xml:space="preserve"> </w:t>
      </w:r>
    </w:p>
    <w:p w14:paraId="0FC13E37" w14:textId="673159E5" w:rsidR="00D27A79" w:rsidRPr="005C2773" w:rsidRDefault="009A27E3" w:rsidP="002574B4">
      <w:pPr>
        <w:pStyle w:val="ListParagraph"/>
        <w:spacing w:line="276" w:lineRule="auto"/>
        <w:jc w:val="both"/>
      </w:pPr>
      <w:r w:rsidRPr="005C2773">
        <w:t>Reason: based on size of the task and estimated amount of work.</w:t>
      </w:r>
    </w:p>
    <w:p w14:paraId="48C408D4" w14:textId="694BAD5C" w:rsidR="00327DAE" w:rsidRDefault="00191B0A" w:rsidP="000A68C5">
      <w:pPr>
        <w:pStyle w:val="ListParagraph"/>
        <w:numPr>
          <w:ilvl w:val="0"/>
          <w:numId w:val="6"/>
        </w:numPr>
        <w:spacing w:line="276" w:lineRule="auto"/>
        <w:jc w:val="both"/>
        <w:rPr>
          <w:b/>
        </w:rPr>
      </w:pPr>
      <w:r w:rsidRPr="007378C1">
        <w:rPr>
          <w:b/>
        </w:rPr>
        <w:t>A name and logo for group</w:t>
      </w:r>
      <w:r w:rsidR="0046391F">
        <w:rPr>
          <w:b/>
        </w:rPr>
        <w:t>.</w:t>
      </w:r>
    </w:p>
    <w:p w14:paraId="39961D55" w14:textId="77777777" w:rsidR="00F5455F" w:rsidRDefault="00FA1A44" w:rsidP="00F5455F">
      <w:pPr>
        <w:pStyle w:val="ListParagraph"/>
        <w:spacing w:line="276" w:lineRule="auto"/>
        <w:jc w:val="both"/>
      </w:pPr>
      <w:r w:rsidRPr="005C2773">
        <w:rPr>
          <w:b/>
        </w:rPr>
        <w:t xml:space="preserve">IMT (%): </w:t>
      </w:r>
      <w:r w:rsidR="00F5455F">
        <w:t>(5%):</w:t>
      </w:r>
    </w:p>
    <w:p w14:paraId="5F5F918D" w14:textId="31AFBAB2" w:rsidR="00044CA6" w:rsidRDefault="00F5455F" w:rsidP="00F5455F">
      <w:pPr>
        <w:pStyle w:val="ListParagraph"/>
        <w:spacing w:line="276" w:lineRule="auto"/>
        <w:jc w:val="both"/>
      </w:pPr>
      <w:r>
        <w:t>Reason: based on size of the deliverable and estimated amount of work.</w:t>
      </w:r>
    </w:p>
    <w:p w14:paraId="3D9A1E7F" w14:textId="59AC184B" w:rsidR="002A3223" w:rsidRPr="0078651D" w:rsidRDefault="0078651D" w:rsidP="000A68C5">
      <w:pPr>
        <w:pStyle w:val="ListParagraph"/>
        <w:numPr>
          <w:ilvl w:val="0"/>
          <w:numId w:val="6"/>
        </w:numPr>
        <w:spacing w:line="276" w:lineRule="auto"/>
        <w:jc w:val="both"/>
        <w:rPr>
          <w:b/>
        </w:rPr>
      </w:pPr>
      <w:r>
        <w:rPr>
          <w:b/>
        </w:rPr>
        <w:t xml:space="preserve">A project plan </w:t>
      </w:r>
      <w:r w:rsidRPr="0078651D">
        <w:t>- a full project plan document with project statement and project phasing.</w:t>
      </w:r>
    </w:p>
    <w:p w14:paraId="1BF32587" w14:textId="1A3B9914" w:rsidR="0078651D" w:rsidRPr="0078651D" w:rsidRDefault="003F648F" w:rsidP="0078651D">
      <w:pPr>
        <w:pStyle w:val="ListParagraph"/>
        <w:spacing w:line="276" w:lineRule="auto"/>
        <w:jc w:val="both"/>
        <w:rPr>
          <w:b/>
        </w:rPr>
      </w:pPr>
      <w:r w:rsidRPr="005C2773">
        <w:rPr>
          <w:b/>
        </w:rPr>
        <w:t xml:space="preserve">IMT (%): </w:t>
      </w:r>
      <w:r w:rsidR="0078651D" w:rsidRPr="003F648F">
        <w:t>(</w:t>
      </w:r>
      <w:r w:rsidR="0058501C">
        <w:t>30</w:t>
      </w:r>
      <w:r w:rsidR="0078651D" w:rsidRPr="003F648F">
        <w:t>%):</w:t>
      </w:r>
    </w:p>
    <w:p w14:paraId="3A2CE8A3" w14:textId="59F35A6C" w:rsidR="0078651D" w:rsidRPr="00971263" w:rsidRDefault="0078651D" w:rsidP="0078651D">
      <w:pPr>
        <w:pStyle w:val="ListParagraph"/>
        <w:spacing w:line="276" w:lineRule="auto"/>
        <w:jc w:val="both"/>
      </w:pPr>
      <w:r w:rsidRPr="00971263">
        <w:t>Reason: based on size of the document and estimated amount of work.</w:t>
      </w:r>
    </w:p>
    <w:p w14:paraId="36FE6D19" w14:textId="3D3C109D" w:rsidR="0078651D" w:rsidRPr="004B2393" w:rsidRDefault="00EC022F" w:rsidP="000A68C5">
      <w:pPr>
        <w:pStyle w:val="ListParagraph"/>
        <w:numPr>
          <w:ilvl w:val="0"/>
          <w:numId w:val="6"/>
        </w:numPr>
        <w:spacing w:line="276" w:lineRule="auto"/>
        <w:jc w:val="both"/>
        <w:rPr>
          <w:b/>
        </w:rPr>
      </w:pPr>
      <w:r>
        <w:rPr>
          <w:b/>
        </w:rPr>
        <w:t xml:space="preserve">A setup document </w:t>
      </w:r>
      <w:r w:rsidR="00DB4B27">
        <w:rPr>
          <w:b/>
        </w:rPr>
        <w:t>–</w:t>
      </w:r>
      <w:r>
        <w:rPr>
          <w:b/>
        </w:rPr>
        <w:t xml:space="preserve"> </w:t>
      </w:r>
      <w:r w:rsidR="00DB4B27" w:rsidRPr="00DB4B27">
        <w:t xml:space="preserve">a document containing processes </w:t>
      </w:r>
      <w:r w:rsidR="0070448F" w:rsidRPr="00DB4B27">
        <w:t>descrip</w:t>
      </w:r>
      <w:r w:rsidR="0070448F" w:rsidRPr="00BD60F8">
        <w:t>tion</w:t>
      </w:r>
      <w:r w:rsidR="008F6B8A" w:rsidRPr="00BD60F8">
        <w:t xml:space="preserve">, </w:t>
      </w:r>
      <w:r w:rsidR="00BD60F8" w:rsidRPr="00BD60F8">
        <w:t>functional requirements, GUI, website wireframe and ERD</w:t>
      </w:r>
      <w:r w:rsidR="00BD60F8">
        <w:t xml:space="preserve"> of project.</w:t>
      </w:r>
    </w:p>
    <w:p w14:paraId="522B65E6" w14:textId="1A2C7BF3" w:rsidR="00E81A4D" w:rsidRPr="0078651D" w:rsidRDefault="00E81A4D" w:rsidP="00F821A3">
      <w:pPr>
        <w:pStyle w:val="ListParagraph"/>
        <w:spacing w:line="276" w:lineRule="auto"/>
        <w:jc w:val="both"/>
        <w:rPr>
          <w:b/>
        </w:rPr>
      </w:pPr>
      <w:r w:rsidRPr="005C2773">
        <w:rPr>
          <w:b/>
        </w:rPr>
        <w:t xml:space="preserve">IMT (%): </w:t>
      </w:r>
      <w:r w:rsidRPr="003F648F">
        <w:t>(</w:t>
      </w:r>
      <w:r w:rsidR="00D605B2">
        <w:t>30</w:t>
      </w:r>
      <w:r w:rsidRPr="003F648F">
        <w:t>%):</w:t>
      </w:r>
    </w:p>
    <w:p w14:paraId="65F0FBDF" w14:textId="77777777" w:rsidR="00E81A4D" w:rsidRPr="00971263" w:rsidRDefault="00E81A4D" w:rsidP="00F821A3">
      <w:pPr>
        <w:pStyle w:val="ListParagraph"/>
        <w:spacing w:line="276" w:lineRule="auto"/>
        <w:jc w:val="both"/>
      </w:pPr>
      <w:r w:rsidRPr="00971263">
        <w:t>Reason: based on size of the document and estimated amount of work.</w:t>
      </w:r>
    </w:p>
    <w:p w14:paraId="44562FD3" w14:textId="16E16F42" w:rsidR="004B2393" w:rsidRDefault="001C3150" w:rsidP="000A68C5">
      <w:pPr>
        <w:pStyle w:val="ListParagraph"/>
        <w:numPr>
          <w:ilvl w:val="0"/>
          <w:numId w:val="6"/>
        </w:numPr>
        <w:spacing w:line="276" w:lineRule="auto"/>
        <w:jc w:val="both"/>
        <w:rPr>
          <w:b/>
        </w:rPr>
      </w:pPr>
      <w:r>
        <w:rPr>
          <w:b/>
        </w:rPr>
        <w:t>A process report</w:t>
      </w:r>
      <w:r w:rsidR="00472B9C">
        <w:rPr>
          <w:b/>
        </w:rPr>
        <w:t xml:space="preserve"> </w:t>
      </w:r>
      <w:r w:rsidR="00D20BD9">
        <w:rPr>
          <w:b/>
        </w:rPr>
        <w:t>–</w:t>
      </w:r>
      <w:r w:rsidR="00472B9C">
        <w:rPr>
          <w:b/>
        </w:rPr>
        <w:t xml:space="preserve"> </w:t>
      </w:r>
      <w:r w:rsidR="000F55EB" w:rsidRPr="005C139F">
        <w:t xml:space="preserve">report of work </w:t>
      </w:r>
      <w:r w:rsidR="00933583">
        <w:t xml:space="preserve">that was </w:t>
      </w:r>
      <w:r w:rsidR="000F55EB" w:rsidRPr="005C139F">
        <w:t>done: minutes, description of who did what</w:t>
      </w:r>
      <w:r w:rsidR="00C460BC" w:rsidRPr="005C139F">
        <w:t>, mark justification, individual reflections on project.</w:t>
      </w:r>
    </w:p>
    <w:p w14:paraId="72D511D5" w14:textId="4B8D5AE9" w:rsidR="00D20BD9" w:rsidRPr="0078651D" w:rsidRDefault="00D20BD9" w:rsidP="0011747B">
      <w:pPr>
        <w:pStyle w:val="ListParagraph"/>
        <w:spacing w:line="276" w:lineRule="auto"/>
        <w:jc w:val="both"/>
        <w:rPr>
          <w:b/>
        </w:rPr>
      </w:pPr>
      <w:r w:rsidRPr="005C2773">
        <w:rPr>
          <w:b/>
        </w:rPr>
        <w:t xml:space="preserve">IMT (%): </w:t>
      </w:r>
      <w:r w:rsidRPr="003F648F">
        <w:t>(</w:t>
      </w:r>
      <w:r>
        <w:t>2</w:t>
      </w:r>
      <w:r w:rsidR="00261E3C">
        <w:t>0</w:t>
      </w:r>
      <w:r w:rsidRPr="003F648F">
        <w:t>%):</w:t>
      </w:r>
    </w:p>
    <w:p w14:paraId="5F7926A8" w14:textId="0EF18AE3" w:rsidR="00044CA6" w:rsidRPr="00735AED" w:rsidRDefault="00D20BD9" w:rsidP="00735AED">
      <w:pPr>
        <w:pStyle w:val="ListParagraph"/>
        <w:spacing w:line="276" w:lineRule="auto"/>
        <w:jc w:val="both"/>
      </w:pPr>
      <w:r w:rsidRPr="00971263">
        <w:t>Reason: based on size of the document and estimated amount of work.</w:t>
      </w:r>
    </w:p>
    <w:p w14:paraId="41DDC223" w14:textId="77777777" w:rsidR="009179A8" w:rsidRDefault="009179A8" w:rsidP="009F5F27">
      <w:pPr>
        <w:spacing w:line="276" w:lineRule="auto"/>
        <w:jc w:val="both"/>
        <w:rPr>
          <w:b/>
          <w:color w:val="333333" w:themeColor="accent2"/>
          <w:sz w:val="28"/>
        </w:rPr>
      </w:pPr>
    </w:p>
    <w:p w14:paraId="0386C3ED" w14:textId="765B384E" w:rsidR="0099442E" w:rsidRDefault="0099442E" w:rsidP="009F5F27">
      <w:pPr>
        <w:spacing w:line="276" w:lineRule="auto"/>
        <w:jc w:val="both"/>
        <w:rPr>
          <w:b/>
          <w:color w:val="333333" w:themeColor="accent2"/>
          <w:sz w:val="28"/>
        </w:rPr>
      </w:pPr>
      <w:r>
        <w:rPr>
          <w:b/>
          <w:color w:val="333333" w:themeColor="accent2"/>
          <w:sz w:val="28"/>
        </w:rPr>
        <w:t>Program</w:t>
      </w:r>
    </w:p>
    <w:p w14:paraId="3D711C42" w14:textId="25B2D92D" w:rsidR="00B96FFD" w:rsidRPr="005C2773" w:rsidRDefault="00B96FFD" w:rsidP="000A68C5">
      <w:pPr>
        <w:pStyle w:val="ListParagraph"/>
        <w:numPr>
          <w:ilvl w:val="0"/>
          <w:numId w:val="7"/>
        </w:numPr>
        <w:spacing w:line="276" w:lineRule="auto"/>
        <w:jc w:val="both"/>
      </w:pPr>
      <w:r w:rsidRPr="005C2773">
        <w:rPr>
          <w:b/>
        </w:rPr>
        <w:t>A</w:t>
      </w:r>
      <w:r w:rsidR="00DC4A5D">
        <w:rPr>
          <w:b/>
        </w:rPr>
        <w:t xml:space="preserve"> website wireframe </w:t>
      </w:r>
      <w:r w:rsidRPr="005C2773">
        <w:t xml:space="preserve">– </w:t>
      </w:r>
      <w:r w:rsidR="00A852BF" w:rsidRPr="00A852BF">
        <w:t>a visual guide that represents the skeletal framework of a website</w:t>
      </w:r>
      <w:r w:rsidR="003B31BF">
        <w:t>.</w:t>
      </w:r>
    </w:p>
    <w:p w14:paraId="3755D5BC" w14:textId="07408D86" w:rsidR="00B96FFD" w:rsidRPr="005C2773" w:rsidRDefault="00B96FFD" w:rsidP="00B96FFD">
      <w:pPr>
        <w:pStyle w:val="ListParagraph"/>
        <w:spacing w:line="276" w:lineRule="auto"/>
        <w:jc w:val="both"/>
      </w:pPr>
      <w:r w:rsidRPr="005C2773">
        <w:rPr>
          <w:b/>
        </w:rPr>
        <w:t>IMT (%):</w:t>
      </w:r>
      <w:r w:rsidRPr="006D5BE7">
        <w:t xml:space="preserve"> (</w:t>
      </w:r>
      <w:r w:rsidR="00007A94">
        <w:t>3</w:t>
      </w:r>
      <w:r w:rsidR="005B41E5">
        <w:t>5</w:t>
      </w:r>
      <w:r w:rsidRPr="005C2773">
        <w:t xml:space="preserve">%) </w:t>
      </w:r>
    </w:p>
    <w:p w14:paraId="72F56B41" w14:textId="0DB14C9C" w:rsidR="00B96FFD" w:rsidRPr="005C2773" w:rsidRDefault="00B96FFD" w:rsidP="00B96FFD">
      <w:pPr>
        <w:pStyle w:val="ListParagraph"/>
        <w:spacing w:line="276" w:lineRule="auto"/>
        <w:jc w:val="both"/>
      </w:pPr>
      <w:r w:rsidRPr="005C2773">
        <w:t xml:space="preserve">Reason: </w:t>
      </w:r>
      <w:r w:rsidR="00F47223">
        <w:t>based on amount of work.</w:t>
      </w:r>
    </w:p>
    <w:p w14:paraId="4C209446" w14:textId="7A3BDB18" w:rsidR="00B96FFD" w:rsidRDefault="00B96FFD" w:rsidP="000A68C5">
      <w:pPr>
        <w:pStyle w:val="ListParagraph"/>
        <w:numPr>
          <w:ilvl w:val="0"/>
          <w:numId w:val="7"/>
        </w:numPr>
        <w:spacing w:line="276" w:lineRule="auto"/>
        <w:jc w:val="both"/>
        <w:rPr>
          <w:b/>
        </w:rPr>
      </w:pPr>
      <w:r w:rsidRPr="007378C1">
        <w:rPr>
          <w:b/>
        </w:rPr>
        <w:t xml:space="preserve">A </w:t>
      </w:r>
      <w:r w:rsidR="002A7669">
        <w:rPr>
          <w:b/>
        </w:rPr>
        <w:t>website (static part)</w:t>
      </w:r>
      <w:r w:rsidR="003924EC">
        <w:rPr>
          <w:b/>
        </w:rPr>
        <w:t xml:space="preserve"> - </w:t>
      </w:r>
      <w:r w:rsidR="003924EC">
        <w:t>a</w:t>
      </w:r>
      <w:r w:rsidR="003924EC" w:rsidRPr="00A52DA6">
        <w:t xml:space="preserve"> website that informs people about the event</w:t>
      </w:r>
      <w:r w:rsidR="003924EC">
        <w:t xml:space="preserve"> (a static part of it)</w:t>
      </w:r>
      <w:r w:rsidR="001D230A">
        <w:t>.</w:t>
      </w:r>
    </w:p>
    <w:p w14:paraId="18E51E6B" w14:textId="47B92846" w:rsidR="00B96FFD" w:rsidRDefault="00B96FFD" w:rsidP="00B96FFD">
      <w:pPr>
        <w:pStyle w:val="ListParagraph"/>
        <w:spacing w:line="276" w:lineRule="auto"/>
        <w:jc w:val="both"/>
      </w:pPr>
      <w:r w:rsidRPr="005C2773">
        <w:rPr>
          <w:b/>
        </w:rPr>
        <w:t xml:space="preserve">IMT (%): </w:t>
      </w:r>
      <w:r>
        <w:t>(</w:t>
      </w:r>
      <w:r w:rsidR="005B41E5">
        <w:t>35</w:t>
      </w:r>
      <w:r>
        <w:t>%):</w:t>
      </w:r>
    </w:p>
    <w:p w14:paraId="28CCB24F" w14:textId="16348D40" w:rsidR="00B96FFD" w:rsidRDefault="00B96FFD" w:rsidP="00B96FFD">
      <w:pPr>
        <w:pStyle w:val="ListParagraph"/>
        <w:spacing w:line="276" w:lineRule="auto"/>
        <w:jc w:val="both"/>
      </w:pPr>
      <w:r>
        <w:t xml:space="preserve">Reason: </w:t>
      </w:r>
      <w:r w:rsidR="00902505">
        <w:t>based on amount of work.</w:t>
      </w:r>
    </w:p>
    <w:p w14:paraId="4FE14675" w14:textId="6A8A5CB4" w:rsidR="00B96FFD" w:rsidRPr="0078651D" w:rsidRDefault="00B96FFD" w:rsidP="000A68C5">
      <w:pPr>
        <w:pStyle w:val="ListParagraph"/>
        <w:numPr>
          <w:ilvl w:val="0"/>
          <w:numId w:val="7"/>
        </w:numPr>
        <w:spacing w:line="276" w:lineRule="auto"/>
        <w:jc w:val="both"/>
        <w:rPr>
          <w:b/>
        </w:rPr>
      </w:pPr>
      <w:r>
        <w:rPr>
          <w:b/>
        </w:rPr>
        <w:t xml:space="preserve">A </w:t>
      </w:r>
      <w:r w:rsidR="006E5449">
        <w:rPr>
          <w:b/>
        </w:rPr>
        <w:t>database design</w:t>
      </w:r>
      <w:r>
        <w:rPr>
          <w:b/>
        </w:rPr>
        <w:t xml:space="preserve"> </w:t>
      </w:r>
      <w:r w:rsidRPr="0078651D">
        <w:t xml:space="preserve">- </w:t>
      </w:r>
      <w:r w:rsidR="00A12BF8" w:rsidRPr="00A12BF8">
        <w:t>determines what data must be stored and how the data elements interrelate</w:t>
      </w:r>
      <w:r w:rsidR="001A1215">
        <w:t>.</w:t>
      </w:r>
    </w:p>
    <w:p w14:paraId="1058D478" w14:textId="2394FB02" w:rsidR="00B96FFD" w:rsidRPr="0078651D" w:rsidRDefault="00B96FFD" w:rsidP="00B96FFD">
      <w:pPr>
        <w:pStyle w:val="ListParagraph"/>
        <w:spacing w:line="276" w:lineRule="auto"/>
        <w:jc w:val="both"/>
        <w:rPr>
          <w:b/>
        </w:rPr>
      </w:pPr>
      <w:r w:rsidRPr="005C2773">
        <w:rPr>
          <w:b/>
        </w:rPr>
        <w:t xml:space="preserve">IMT (%): </w:t>
      </w:r>
      <w:r w:rsidRPr="003F648F">
        <w:t>(</w:t>
      </w:r>
      <w:r>
        <w:t>3</w:t>
      </w:r>
      <w:r w:rsidR="000E748B">
        <w:t>0</w:t>
      </w:r>
      <w:r w:rsidRPr="003F648F">
        <w:t>%):</w:t>
      </w:r>
    </w:p>
    <w:p w14:paraId="3ADBAA87" w14:textId="29366D64" w:rsidR="00B96FFD" w:rsidRPr="00971263" w:rsidRDefault="00B96FFD" w:rsidP="00B96FFD">
      <w:pPr>
        <w:pStyle w:val="ListParagraph"/>
        <w:spacing w:line="276" w:lineRule="auto"/>
        <w:jc w:val="both"/>
      </w:pPr>
      <w:r w:rsidRPr="00971263">
        <w:t xml:space="preserve">Reason: </w:t>
      </w:r>
      <w:r w:rsidR="001A152A">
        <w:t>based on amount of work.</w:t>
      </w:r>
    </w:p>
    <w:p w14:paraId="248BFE93" w14:textId="77777777" w:rsidR="00842D17" w:rsidRDefault="00842D17" w:rsidP="009F5F27">
      <w:pPr>
        <w:spacing w:line="276" w:lineRule="auto"/>
        <w:jc w:val="both"/>
        <w:rPr>
          <w:b/>
          <w:color w:val="333333" w:themeColor="accent2"/>
          <w:sz w:val="28"/>
        </w:rPr>
      </w:pPr>
    </w:p>
    <w:p w14:paraId="53D16F82" w14:textId="24AFA2D3" w:rsidR="00C12471" w:rsidRDefault="00C12471" w:rsidP="009F5F27">
      <w:pPr>
        <w:spacing w:line="276" w:lineRule="auto"/>
        <w:jc w:val="both"/>
        <w:rPr>
          <w:b/>
          <w:color w:val="333333" w:themeColor="accent2"/>
          <w:sz w:val="28"/>
        </w:rPr>
      </w:pPr>
    </w:p>
    <w:p w14:paraId="01062EE8" w14:textId="1E31B8A5" w:rsidR="00C12471" w:rsidRPr="00644C73" w:rsidRDefault="00C12471" w:rsidP="00644C73">
      <w:pPr>
        <w:tabs>
          <w:tab w:val="left" w:pos="1440"/>
        </w:tabs>
        <w:spacing w:line="0" w:lineRule="atLeast"/>
        <w:rPr>
          <w:b/>
          <w:color w:val="333333" w:themeColor="accent2"/>
          <w:sz w:val="32"/>
        </w:rPr>
      </w:pPr>
      <w:r>
        <w:rPr>
          <w:b/>
          <w:color w:val="333333" w:themeColor="accent2"/>
          <w:sz w:val="32"/>
        </w:rPr>
        <w:lastRenderedPageBreak/>
        <w:t>Non-Deliverables block 1</w:t>
      </w:r>
    </w:p>
    <w:p w14:paraId="7184964A" w14:textId="06868534" w:rsidR="001F0BCD" w:rsidRDefault="001F0BCD" w:rsidP="009F5F27">
      <w:pPr>
        <w:spacing w:line="276" w:lineRule="auto"/>
        <w:jc w:val="both"/>
        <w:rPr>
          <w:b/>
          <w:color w:val="333333" w:themeColor="accent2"/>
          <w:sz w:val="28"/>
        </w:rPr>
      </w:pPr>
    </w:p>
    <w:p w14:paraId="28AE0833" w14:textId="519B2DA0" w:rsidR="001F0BCD" w:rsidRDefault="001F0BCD" w:rsidP="001F0BCD">
      <w:pPr>
        <w:spacing w:line="276" w:lineRule="auto"/>
        <w:jc w:val="both"/>
        <w:rPr>
          <w:b/>
          <w:color w:val="333333" w:themeColor="accent2"/>
          <w:sz w:val="32"/>
        </w:rPr>
      </w:pPr>
      <w:r>
        <w:rPr>
          <w:b/>
          <w:color w:val="333333" w:themeColor="accent2"/>
          <w:sz w:val="32"/>
        </w:rPr>
        <w:t xml:space="preserve">Deliverables block </w:t>
      </w:r>
      <w:r w:rsidR="00441FB1">
        <w:rPr>
          <w:b/>
          <w:color w:val="333333" w:themeColor="accent2"/>
          <w:sz w:val="32"/>
        </w:rPr>
        <w:t>2</w:t>
      </w:r>
    </w:p>
    <w:p w14:paraId="377D5416" w14:textId="77777777" w:rsidR="001F0BCD" w:rsidRDefault="001F0BCD" w:rsidP="001F0BCD">
      <w:pPr>
        <w:spacing w:line="276" w:lineRule="auto"/>
        <w:jc w:val="both"/>
        <w:rPr>
          <w:b/>
          <w:color w:val="333333" w:themeColor="accent2"/>
          <w:sz w:val="28"/>
        </w:rPr>
      </w:pPr>
      <w:r w:rsidRPr="006D646D">
        <w:rPr>
          <w:b/>
          <w:color w:val="333333" w:themeColor="accent2"/>
          <w:sz w:val="28"/>
        </w:rPr>
        <w:t>Documentation</w:t>
      </w:r>
    </w:p>
    <w:p w14:paraId="6E27935E" w14:textId="6F391A32" w:rsidR="0070554A" w:rsidRPr="005C2773" w:rsidRDefault="001402C4" w:rsidP="000A68C5">
      <w:pPr>
        <w:pStyle w:val="ListParagraph"/>
        <w:numPr>
          <w:ilvl w:val="0"/>
          <w:numId w:val="8"/>
        </w:numPr>
        <w:spacing w:line="276" w:lineRule="auto"/>
      </w:pPr>
      <w:r w:rsidRPr="001402C4">
        <w:rPr>
          <w:b/>
        </w:rPr>
        <w:t xml:space="preserve">A presentation about the project </w:t>
      </w:r>
      <w:r w:rsidR="0070554A" w:rsidRPr="005C2773">
        <w:t xml:space="preserve">– </w:t>
      </w:r>
      <w:r w:rsidR="00762D75">
        <w:t xml:space="preserve">a </w:t>
      </w:r>
      <w:r w:rsidR="00762D75" w:rsidRPr="00762D75">
        <w:t>presentation where the final product is presented and explained</w:t>
      </w:r>
    </w:p>
    <w:p w14:paraId="7F4D7F72" w14:textId="51FE74FF" w:rsidR="0070554A" w:rsidRPr="005C2773" w:rsidRDefault="0070554A" w:rsidP="0070554A">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5B1F33D2" w14:textId="4DDCB84D" w:rsidR="0070554A" w:rsidRDefault="0070554A" w:rsidP="0070554A">
      <w:pPr>
        <w:pStyle w:val="ListParagraph"/>
        <w:spacing w:line="276" w:lineRule="auto"/>
        <w:jc w:val="both"/>
      </w:pPr>
      <w:r w:rsidRPr="005C2773">
        <w:t>Reason: based on size of the task and estimated amount of work.</w:t>
      </w:r>
    </w:p>
    <w:p w14:paraId="6F2394A3" w14:textId="2A8CBEF5" w:rsidR="00A01BD4" w:rsidRPr="005C2773" w:rsidRDefault="00A01BD4" w:rsidP="000A68C5">
      <w:pPr>
        <w:pStyle w:val="ListParagraph"/>
        <w:numPr>
          <w:ilvl w:val="0"/>
          <w:numId w:val="8"/>
        </w:numPr>
        <w:spacing w:line="276" w:lineRule="auto"/>
        <w:jc w:val="both"/>
      </w:pPr>
      <w:r w:rsidRPr="00FE3553">
        <w:rPr>
          <w:b/>
        </w:rPr>
        <w:t>Agenda's and minutes of every meeting</w:t>
      </w:r>
      <w:r w:rsidRPr="005C2773">
        <w:t xml:space="preserve"> – short records about every group meeting.</w:t>
      </w:r>
    </w:p>
    <w:p w14:paraId="430A304B" w14:textId="59AF9B89" w:rsidR="00A01BD4" w:rsidRPr="005C2773" w:rsidRDefault="00A01BD4" w:rsidP="00A01BD4">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279736F1" w14:textId="072A374E" w:rsidR="00A01BD4" w:rsidRPr="005C2773" w:rsidRDefault="00A01BD4" w:rsidP="00FE3553">
      <w:pPr>
        <w:pStyle w:val="ListParagraph"/>
        <w:spacing w:line="276" w:lineRule="auto"/>
        <w:jc w:val="both"/>
      </w:pPr>
      <w:r w:rsidRPr="005C2773">
        <w:t>Reason: based on size of the task and estimated amount of work.</w:t>
      </w:r>
    </w:p>
    <w:p w14:paraId="460509B9" w14:textId="231D7DE8" w:rsidR="0070554A" w:rsidRDefault="0070554A" w:rsidP="000A68C5">
      <w:pPr>
        <w:pStyle w:val="ListParagraph"/>
        <w:numPr>
          <w:ilvl w:val="0"/>
          <w:numId w:val="8"/>
        </w:numPr>
        <w:spacing w:line="276" w:lineRule="auto"/>
        <w:jc w:val="both"/>
        <w:rPr>
          <w:b/>
        </w:rPr>
      </w:pPr>
      <w:r>
        <w:rPr>
          <w:b/>
        </w:rPr>
        <w:t xml:space="preserve">A process report – </w:t>
      </w:r>
      <w:r w:rsidR="002279FD" w:rsidRPr="005C139F">
        <w:t xml:space="preserve">report of work </w:t>
      </w:r>
      <w:r w:rsidR="002279FD">
        <w:t xml:space="preserve">that was </w:t>
      </w:r>
      <w:r w:rsidR="002279FD" w:rsidRPr="005C139F">
        <w:t>done: minutes, description of who did what, mark justification, individual reflections on project.</w:t>
      </w:r>
    </w:p>
    <w:p w14:paraId="4A52E0E3" w14:textId="6E718014" w:rsidR="0070554A" w:rsidRPr="0078651D" w:rsidRDefault="0070554A" w:rsidP="0070554A">
      <w:pPr>
        <w:pStyle w:val="ListParagraph"/>
        <w:spacing w:line="276" w:lineRule="auto"/>
        <w:jc w:val="both"/>
        <w:rPr>
          <w:b/>
        </w:rPr>
      </w:pPr>
      <w:r w:rsidRPr="005C2773">
        <w:rPr>
          <w:b/>
        </w:rPr>
        <w:t xml:space="preserve">IMT (%): </w:t>
      </w:r>
      <w:r w:rsidRPr="003F648F">
        <w:t>(</w:t>
      </w:r>
      <w:r w:rsidR="008C0F0C">
        <w:t>6</w:t>
      </w:r>
      <w:r w:rsidR="003014BE">
        <w:t>0</w:t>
      </w:r>
      <w:r w:rsidRPr="003F648F">
        <w:t>%):</w:t>
      </w:r>
    </w:p>
    <w:p w14:paraId="688A46C5" w14:textId="77777777" w:rsidR="0070554A" w:rsidRPr="00735AED" w:rsidRDefault="0070554A" w:rsidP="0070554A">
      <w:pPr>
        <w:pStyle w:val="ListParagraph"/>
        <w:spacing w:line="276" w:lineRule="auto"/>
        <w:jc w:val="both"/>
      </w:pPr>
      <w:r w:rsidRPr="00971263">
        <w:t>Reason: based on size of the document and estimated amount of work.</w:t>
      </w:r>
    </w:p>
    <w:p w14:paraId="40E6B1C8" w14:textId="77777777" w:rsidR="00525AFD" w:rsidRDefault="00525AFD" w:rsidP="001F0BCD">
      <w:pPr>
        <w:spacing w:line="276" w:lineRule="auto"/>
        <w:jc w:val="both"/>
        <w:rPr>
          <w:b/>
          <w:color w:val="333333" w:themeColor="accent2"/>
          <w:sz w:val="28"/>
        </w:rPr>
      </w:pPr>
    </w:p>
    <w:p w14:paraId="16E2655C" w14:textId="77777777" w:rsidR="001F0BCD" w:rsidRPr="006D646D" w:rsidRDefault="001F0BCD" w:rsidP="001F0BCD">
      <w:pPr>
        <w:spacing w:line="276" w:lineRule="auto"/>
        <w:jc w:val="both"/>
        <w:rPr>
          <w:b/>
          <w:color w:val="333333" w:themeColor="accent2"/>
          <w:sz w:val="28"/>
        </w:rPr>
      </w:pPr>
      <w:r>
        <w:rPr>
          <w:b/>
          <w:color w:val="333333" w:themeColor="accent2"/>
          <w:sz w:val="28"/>
        </w:rPr>
        <w:t>Program</w:t>
      </w:r>
    </w:p>
    <w:p w14:paraId="391BD069" w14:textId="039D8077" w:rsidR="00CE32AE" w:rsidRPr="005C2773" w:rsidRDefault="00D122C3" w:rsidP="000A68C5">
      <w:pPr>
        <w:pStyle w:val="ListParagraph"/>
        <w:numPr>
          <w:ilvl w:val="0"/>
          <w:numId w:val="9"/>
        </w:numPr>
        <w:spacing w:line="276" w:lineRule="auto"/>
        <w:jc w:val="both"/>
      </w:pPr>
      <w:r w:rsidRPr="00D122C3">
        <w:rPr>
          <w:b/>
        </w:rPr>
        <w:t xml:space="preserve">An application to be used at the entrance of the event </w:t>
      </w:r>
      <w:r w:rsidR="00CE32AE" w:rsidRPr="005C2773">
        <w:t xml:space="preserve">– </w:t>
      </w:r>
      <w:r w:rsidR="005F5F70">
        <w:t>a</w:t>
      </w:r>
      <w:r w:rsidR="005F5F70" w:rsidRPr="005F5F70">
        <w:t>t the entrance of the event, the application should be able quickly to check if a visitor is allowed to enter.</w:t>
      </w:r>
    </w:p>
    <w:p w14:paraId="7B172EAC" w14:textId="668F112F" w:rsidR="00CE32AE" w:rsidRPr="005C2773" w:rsidRDefault="00CE32AE" w:rsidP="00CE32AE">
      <w:pPr>
        <w:pStyle w:val="ListParagraph"/>
        <w:spacing w:line="276" w:lineRule="auto"/>
        <w:jc w:val="both"/>
      </w:pPr>
      <w:r w:rsidRPr="005C2773">
        <w:rPr>
          <w:b/>
        </w:rPr>
        <w:t>IMT (%):</w:t>
      </w:r>
      <w:r w:rsidRPr="006D5BE7">
        <w:t xml:space="preserve"> (</w:t>
      </w:r>
      <w:r w:rsidR="00362BD1">
        <w:t>7,5</w:t>
      </w:r>
      <w:r w:rsidRPr="005C2773">
        <w:t xml:space="preserve">%) </w:t>
      </w:r>
    </w:p>
    <w:p w14:paraId="43667738" w14:textId="77777777" w:rsidR="00CE32AE" w:rsidRPr="005C2773" w:rsidRDefault="00CE32AE" w:rsidP="00CE32AE">
      <w:pPr>
        <w:pStyle w:val="ListParagraph"/>
        <w:spacing w:line="276" w:lineRule="auto"/>
        <w:jc w:val="both"/>
      </w:pPr>
      <w:r w:rsidRPr="005C2773">
        <w:t xml:space="preserve">Reason: </w:t>
      </w:r>
      <w:r>
        <w:t>based on amount of work.</w:t>
      </w:r>
    </w:p>
    <w:p w14:paraId="66CEE802" w14:textId="08555C09" w:rsidR="00554939" w:rsidRDefault="00941768" w:rsidP="000A68C5">
      <w:pPr>
        <w:pStyle w:val="ListParagraph"/>
        <w:numPr>
          <w:ilvl w:val="0"/>
          <w:numId w:val="9"/>
        </w:numPr>
        <w:spacing w:line="276" w:lineRule="auto"/>
        <w:jc w:val="both"/>
        <w:rPr>
          <w:b/>
        </w:rPr>
      </w:pPr>
      <w:r w:rsidRPr="00941768">
        <w:rPr>
          <w:b/>
        </w:rPr>
        <w:t xml:space="preserve">An application to be used at the entrance of the camping </w:t>
      </w:r>
      <w:r w:rsidR="00DA3488">
        <w:rPr>
          <w:b/>
        </w:rPr>
        <w:t xml:space="preserve">- </w:t>
      </w:r>
      <w:r w:rsidR="004E6CA3">
        <w:t>i</w:t>
      </w:r>
      <w:r w:rsidR="00891DD3" w:rsidRPr="004E6CA3">
        <w:t>f visitors reserved a camping spot the application should be able to check if the group has paid</w:t>
      </w:r>
    </w:p>
    <w:p w14:paraId="709BF0C8" w14:textId="01A31D1F" w:rsidR="00CE32AE" w:rsidRDefault="00CE32AE" w:rsidP="00CE32AE">
      <w:pPr>
        <w:pStyle w:val="ListParagraph"/>
        <w:spacing w:line="276" w:lineRule="auto"/>
        <w:jc w:val="both"/>
      </w:pPr>
      <w:r w:rsidRPr="005C2773">
        <w:rPr>
          <w:b/>
        </w:rPr>
        <w:t xml:space="preserve">IMT (%): </w:t>
      </w:r>
      <w:r>
        <w:t>(</w:t>
      </w:r>
      <w:r w:rsidR="00362BD1">
        <w:t>7,5</w:t>
      </w:r>
      <w:r>
        <w:t>%):</w:t>
      </w:r>
    </w:p>
    <w:p w14:paraId="29712005" w14:textId="77777777" w:rsidR="00CE32AE" w:rsidRDefault="00CE32AE" w:rsidP="00CE32AE">
      <w:pPr>
        <w:pStyle w:val="ListParagraph"/>
        <w:spacing w:line="276" w:lineRule="auto"/>
        <w:jc w:val="both"/>
      </w:pPr>
      <w:r>
        <w:t>Reason: based on amount of work.</w:t>
      </w:r>
    </w:p>
    <w:p w14:paraId="35095661" w14:textId="77777777" w:rsidR="00172BC1" w:rsidRPr="00172BC1" w:rsidRDefault="00DB30B1" w:rsidP="000A68C5">
      <w:pPr>
        <w:pStyle w:val="ListParagraph"/>
        <w:numPr>
          <w:ilvl w:val="0"/>
          <w:numId w:val="9"/>
        </w:numPr>
        <w:spacing w:line="276" w:lineRule="auto"/>
        <w:jc w:val="both"/>
        <w:rPr>
          <w:b/>
        </w:rPr>
      </w:pPr>
      <w:r w:rsidRPr="002E0082">
        <w:rPr>
          <w:b/>
        </w:rPr>
        <w:t xml:space="preserve">An application to be used at the shops </w:t>
      </w:r>
      <w:r w:rsidR="00CE32AE" w:rsidRPr="0078651D">
        <w:t xml:space="preserve">- </w:t>
      </w:r>
      <w:r w:rsidR="002E0082">
        <w:t>t</w:t>
      </w:r>
      <w:r w:rsidR="002E0082" w:rsidRPr="002E0082">
        <w:t>he  application checks the unique identity number of the visitor, generate a receipt and lower the balance of the event-account of the visitor by the amount of the purchase</w:t>
      </w:r>
    </w:p>
    <w:p w14:paraId="5E8A1E61" w14:textId="1C917D70" w:rsidR="00CE32AE" w:rsidRPr="002E0082" w:rsidRDefault="00CE32AE" w:rsidP="00D04FD9">
      <w:pPr>
        <w:pStyle w:val="ListParagraph"/>
        <w:spacing w:line="276" w:lineRule="auto"/>
        <w:jc w:val="both"/>
        <w:rPr>
          <w:b/>
        </w:rPr>
      </w:pPr>
      <w:r w:rsidRPr="002E0082">
        <w:rPr>
          <w:b/>
        </w:rPr>
        <w:t xml:space="preserve">IMT (%): </w:t>
      </w:r>
      <w:r w:rsidRPr="003F648F">
        <w:t>(</w:t>
      </w:r>
      <w:r w:rsidR="000D37F5">
        <w:t>7,5</w:t>
      </w:r>
      <w:r w:rsidRPr="003F648F">
        <w:t>%):</w:t>
      </w:r>
    </w:p>
    <w:p w14:paraId="71B0DA27" w14:textId="6B76755A" w:rsidR="001F0BCD" w:rsidRDefault="00CE32AE" w:rsidP="00BC43DB">
      <w:pPr>
        <w:pStyle w:val="ListParagraph"/>
        <w:spacing w:line="276" w:lineRule="auto"/>
        <w:jc w:val="both"/>
      </w:pPr>
      <w:r w:rsidRPr="00971263">
        <w:t xml:space="preserve">Reason: </w:t>
      </w:r>
      <w:r>
        <w:t>based on amount of work.</w:t>
      </w:r>
    </w:p>
    <w:p w14:paraId="00DE5AC9" w14:textId="0A32D5ED" w:rsidR="0055268B" w:rsidRPr="005C2773" w:rsidRDefault="00F95AE8" w:rsidP="000A68C5">
      <w:pPr>
        <w:pStyle w:val="ListParagraph"/>
        <w:numPr>
          <w:ilvl w:val="0"/>
          <w:numId w:val="7"/>
        </w:numPr>
        <w:spacing w:line="276" w:lineRule="auto"/>
        <w:jc w:val="both"/>
      </w:pPr>
      <w:r w:rsidRPr="00F95AE8">
        <w:rPr>
          <w:b/>
        </w:rPr>
        <w:t xml:space="preserve">An application to be used at the stand, where you can loan materials </w:t>
      </w:r>
      <w:r w:rsidR="0055268B" w:rsidRPr="005C2773">
        <w:t xml:space="preserve">– </w:t>
      </w:r>
      <w:r w:rsidR="00555B16">
        <w:t xml:space="preserve">the </w:t>
      </w:r>
      <w:r w:rsidR="00555B16" w:rsidRPr="00555B16">
        <w:t>application checks the unique identity number of the visitor, generate a receipt and lower the balance of the event-account of the visitor by the bill of the loaned materials</w:t>
      </w:r>
      <w:r w:rsidR="0082128B">
        <w:t>.</w:t>
      </w:r>
    </w:p>
    <w:p w14:paraId="6D4D914E" w14:textId="2BEE1C3E" w:rsidR="0055268B" w:rsidRPr="005C2773" w:rsidRDefault="0055268B" w:rsidP="0055268B">
      <w:pPr>
        <w:pStyle w:val="ListParagraph"/>
        <w:spacing w:line="276" w:lineRule="auto"/>
        <w:jc w:val="both"/>
      </w:pPr>
      <w:r w:rsidRPr="005C2773">
        <w:rPr>
          <w:b/>
        </w:rPr>
        <w:t>IMT (%):</w:t>
      </w:r>
      <w:r w:rsidRPr="006D5BE7">
        <w:t xml:space="preserve"> (</w:t>
      </w:r>
      <w:r w:rsidR="000D37F5">
        <w:t>7,5</w:t>
      </w:r>
      <w:r w:rsidRPr="005C2773">
        <w:t xml:space="preserve">%) </w:t>
      </w:r>
    </w:p>
    <w:p w14:paraId="53CC57B2" w14:textId="77777777" w:rsidR="0055268B" w:rsidRPr="005C2773" w:rsidRDefault="0055268B" w:rsidP="0055268B">
      <w:pPr>
        <w:pStyle w:val="ListParagraph"/>
        <w:spacing w:line="276" w:lineRule="auto"/>
        <w:jc w:val="both"/>
      </w:pPr>
      <w:r w:rsidRPr="005C2773">
        <w:t xml:space="preserve">Reason: </w:t>
      </w:r>
      <w:r>
        <w:t>based on amount of work.</w:t>
      </w:r>
    </w:p>
    <w:p w14:paraId="6CC76FAD" w14:textId="1668D133" w:rsidR="000566C9" w:rsidRDefault="000566C9" w:rsidP="000A68C5">
      <w:pPr>
        <w:pStyle w:val="ListParagraph"/>
        <w:numPr>
          <w:ilvl w:val="0"/>
          <w:numId w:val="7"/>
        </w:numPr>
        <w:spacing w:line="276" w:lineRule="auto"/>
        <w:jc w:val="both"/>
        <w:rPr>
          <w:b/>
        </w:rPr>
      </w:pPr>
      <w:r w:rsidRPr="000566C9">
        <w:rPr>
          <w:b/>
        </w:rPr>
        <w:t xml:space="preserve">An application to be used when a visitor leaves the event </w:t>
      </w:r>
      <w:r>
        <w:rPr>
          <w:b/>
        </w:rPr>
        <w:t xml:space="preserve">- </w:t>
      </w:r>
      <w:r w:rsidR="00DB61BA" w:rsidRPr="00DB61BA">
        <w:t>w</w:t>
      </w:r>
      <w:r w:rsidR="005065A9" w:rsidRPr="00DB61BA">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t xml:space="preserve">it is </w:t>
      </w:r>
      <w:r w:rsidR="005065A9" w:rsidRPr="00DB61BA">
        <w:t>so it tells the employee.</w:t>
      </w:r>
    </w:p>
    <w:p w14:paraId="669828B5" w14:textId="1E504380" w:rsidR="0055268B" w:rsidRDefault="0055268B" w:rsidP="0055268B">
      <w:pPr>
        <w:pStyle w:val="ListParagraph"/>
        <w:spacing w:line="276" w:lineRule="auto"/>
        <w:jc w:val="both"/>
      </w:pPr>
      <w:r w:rsidRPr="005C2773">
        <w:rPr>
          <w:b/>
        </w:rPr>
        <w:t xml:space="preserve">IMT (%): </w:t>
      </w:r>
      <w:r>
        <w:t>(</w:t>
      </w:r>
      <w:r w:rsidR="001B174F">
        <w:t>10</w:t>
      </w:r>
      <w:r>
        <w:t>%):</w:t>
      </w:r>
    </w:p>
    <w:p w14:paraId="765E8C88" w14:textId="77777777" w:rsidR="0055268B" w:rsidRDefault="0055268B" w:rsidP="0055268B">
      <w:pPr>
        <w:pStyle w:val="ListParagraph"/>
        <w:spacing w:line="276" w:lineRule="auto"/>
        <w:jc w:val="both"/>
      </w:pPr>
      <w:r>
        <w:lastRenderedPageBreak/>
        <w:t>Reason: based on amount of work.</w:t>
      </w:r>
    </w:p>
    <w:p w14:paraId="60E2A2E8" w14:textId="11B41E82" w:rsidR="00D17729" w:rsidRDefault="00FD2639" w:rsidP="000A68C5">
      <w:pPr>
        <w:pStyle w:val="ListParagraph"/>
        <w:numPr>
          <w:ilvl w:val="0"/>
          <w:numId w:val="7"/>
        </w:numPr>
        <w:spacing w:line="276" w:lineRule="auto"/>
        <w:jc w:val="both"/>
      </w:pPr>
      <w:r w:rsidRPr="00D17729">
        <w:rPr>
          <w:b/>
        </w:rPr>
        <w:t>An application for the organization to inspect the status of the event</w:t>
      </w:r>
      <w:r w:rsidR="0078550D" w:rsidRPr="00D17729">
        <w:rPr>
          <w:b/>
        </w:rPr>
        <w:t xml:space="preserve"> </w:t>
      </w:r>
      <w:r w:rsidR="0055268B" w:rsidRPr="0078651D">
        <w:t xml:space="preserve">- </w:t>
      </w:r>
      <w:r w:rsidR="00262087">
        <w:t>t</w:t>
      </w:r>
      <w:r w:rsidR="00D17729">
        <w:t>he application should show the following:</w:t>
      </w:r>
    </w:p>
    <w:p w14:paraId="71907844" w14:textId="77777777" w:rsidR="00D17729" w:rsidRDefault="00D17729" w:rsidP="000A68C5">
      <w:pPr>
        <w:pStyle w:val="ListParagraph"/>
        <w:numPr>
          <w:ilvl w:val="0"/>
          <w:numId w:val="10"/>
        </w:numPr>
        <w:spacing w:line="276" w:lineRule="auto"/>
        <w:jc w:val="both"/>
      </w:pPr>
      <w:r>
        <w:t xml:space="preserve">Visitor status &amp; Visitor history </w:t>
      </w:r>
    </w:p>
    <w:p w14:paraId="4E62CEAD" w14:textId="77777777" w:rsidR="00D17729" w:rsidRDefault="00D17729" w:rsidP="000A68C5">
      <w:pPr>
        <w:pStyle w:val="ListParagraph"/>
        <w:numPr>
          <w:ilvl w:val="0"/>
          <w:numId w:val="10"/>
        </w:numPr>
        <w:spacing w:line="276" w:lineRule="auto"/>
        <w:jc w:val="both"/>
      </w:pPr>
      <w:r>
        <w:t>Visitors present at the event</w:t>
      </w:r>
    </w:p>
    <w:p w14:paraId="3F9F93FF" w14:textId="77777777" w:rsidR="00D17729" w:rsidRDefault="00D17729" w:rsidP="000A68C5">
      <w:pPr>
        <w:pStyle w:val="ListParagraph"/>
        <w:numPr>
          <w:ilvl w:val="0"/>
          <w:numId w:val="10"/>
        </w:numPr>
        <w:spacing w:line="276" w:lineRule="auto"/>
        <w:jc w:val="both"/>
      </w:pPr>
      <w:r>
        <w:t xml:space="preserve">Total visitors (to visit the event) </w:t>
      </w:r>
    </w:p>
    <w:p w14:paraId="67FD6C9C" w14:textId="77777777" w:rsidR="00D17729" w:rsidRDefault="00D17729" w:rsidP="000A68C5">
      <w:pPr>
        <w:pStyle w:val="ListParagraph"/>
        <w:numPr>
          <w:ilvl w:val="0"/>
          <w:numId w:val="10"/>
        </w:numPr>
        <w:spacing w:line="276" w:lineRule="auto"/>
        <w:jc w:val="both"/>
      </w:pPr>
      <w:r>
        <w:t>The total balance of all visitors together &amp; the total spent money</w:t>
      </w:r>
    </w:p>
    <w:p w14:paraId="003C87C0" w14:textId="77777777" w:rsidR="00D17729" w:rsidRDefault="00D17729" w:rsidP="000A68C5">
      <w:pPr>
        <w:pStyle w:val="ListParagraph"/>
        <w:numPr>
          <w:ilvl w:val="0"/>
          <w:numId w:val="10"/>
        </w:numPr>
        <w:spacing w:line="276" w:lineRule="auto"/>
        <w:jc w:val="both"/>
      </w:pPr>
      <w:r>
        <w:t xml:space="preserve">Camping statistics (booked and free spots) </w:t>
      </w:r>
    </w:p>
    <w:p w14:paraId="2D307385" w14:textId="77777777" w:rsidR="00D17729" w:rsidRDefault="00D17729" w:rsidP="000A68C5">
      <w:pPr>
        <w:pStyle w:val="ListParagraph"/>
        <w:numPr>
          <w:ilvl w:val="0"/>
          <w:numId w:val="10"/>
        </w:numPr>
        <w:spacing w:line="276" w:lineRule="auto"/>
        <w:jc w:val="both"/>
      </w:pPr>
      <w:r>
        <w:t xml:space="preserve">Total money sold per shop </w:t>
      </w:r>
    </w:p>
    <w:p w14:paraId="36CC7396" w14:textId="77777777" w:rsidR="00D17729" w:rsidRDefault="00D17729" w:rsidP="000A68C5">
      <w:pPr>
        <w:pStyle w:val="ListParagraph"/>
        <w:numPr>
          <w:ilvl w:val="0"/>
          <w:numId w:val="10"/>
        </w:numPr>
        <w:spacing w:line="276" w:lineRule="auto"/>
        <w:jc w:val="both"/>
      </w:pPr>
      <w:r>
        <w:t>The total amount of a certain product sold</w:t>
      </w:r>
    </w:p>
    <w:p w14:paraId="1845E942" w14:textId="3E8F1638" w:rsidR="0055268B" w:rsidRPr="00D17729" w:rsidRDefault="0055268B" w:rsidP="00FA6032">
      <w:pPr>
        <w:pStyle w:val="ListParagraph"/>
        <w:spacing w:line="276" w:lineRule="auto"/>
        <w:jc w:val="both"/>
        <w:rPr>
          <w:b/>
        </w:rPr>
      </w:pPr>
      <w:r w:rsidRPr="00D17729">
        <w:rPr>
          <w:b/>
        </w:rPr>
        <w:t xml:space="preserve">IMT (%): </w:t>
      </w:r>
      <w:r w:rsidRPr="003F648F">
        <w:t>(</w:t>
      </w:r>
      <w:r w:rsidR="00AF66BF">
        <w:t>15</w:t>
      </w:r>
      <w:r w:rsidRPr="003F648F">
        <w:t>%):</w:t>
      </w:r>
    </w:p>
    <w:p w14:paraId="4D12412C" w14:textId="77777777" w:rsidR="0055268B" w:rsidRPr="00971263" w:rsidRDefault="0055268B" w:rsidP="0055268B">
      <w:pPr>
        <w:pStyle w:val="ListParagraph"/>
        <w:spacing w:line="276" w:lineRule="auto"/>
        <w:jc w:val="both"/>
      </w:pPr>
      <w:r w:rsidRPr="00971263">
        <w:t xml:space="preserve">Reason: </w:t>
      </w:r>
      <w:r>
        <w:t>based on amount of work.</w:t>
      </w:r>
    </w:p>
    <w:p w14:paraId="505B17AA" w14:textId="579D7191" w:rsidR="0055268B" w:rsidRPr="005C2773" w:rsidRDefault="00A2793C" w:rsidP="000A68C5">
      <w:pPr>
        <w:pStyle w:val="ListParagraph"/>
        <w:numPr>
          <w:ilvl w:val="0"/>
          <w:numId w:val="7"/>
        </w:numPr>
        <w:spacing w:line="276" w:lineRule="auto"/>
        <w:jc w:val="both"/>
      </w:pPr>
      <w:r w:rsidRPr="00A2793C">
        <w:rPr>
          <w:b/>
        </w:rPr>
        <w:t xml:space="preserve">An application to convert the information in the transaction-log-file to the database </w:t>
      </w:r>
      <w:r w:rsidR="0055268B" w:rsidRPr="005C2773">
        <w:t xml:space="preserve">– </w:t>
      </w:r>
      <w:r w:rsidR="003126DE">
        <w:t>t</w:t>
      </w:r>
      <w:r w:rsidR="003126DE" w:rsidRPr="003126DE">
        <w:t>his application will transfer the information from text files to the database</w:t>
      </w:r>
      <w:r w:rsidR="00947161">
        <w:t>.</w:t>
      </w:r>
    </w:p>
    <w:p w14:paraId="51A7B710" w14:textId="6066EC89" w:rsidR="0055268B" w:rsidRPr="005C2773" w:rsidRDefault="0055268B" w:rsidP="0055268B">
      <w:pPr>
        <w:pStyle w:val="ListParagraph"/>
        <w:spacing w:line="276" w:lineRule="auto"/>
        <w:jc w:val="both"/>
      </w:pPr>
      <w:r w:rsidRPr="005C2773">
        <w:rPr>
          <w:b/>
        </w:rPr>
        <w:t>IMT (%):</w:t>
      </w:r>
      <w:r w:rsidRPr="006D5BE7">
        <w:t xml:space="preserve"> </w:t>
      </w:r>
      <w:r w:rsidR="006F456A">
        <w:t>(5</w:t>
      </w:r>
      <w:r w:rsidRPr="005C2773">
        <w:t xml:space="preserve">%) </w:t>
      </w:r>
    </w:p>
    <w:p w14:paraId="2A26C6A4" w14:textId="77777777" w:rsidR="0055268B" w:rsidRPr="005C2773" w:rsidRDefault="0055268B" w:rsidP="0055268B">
      <w:pPr>
        <w:pStyle w:val="ListParagraph"/>
        <w:spacing w:line="276" w:lineRule="auto"/>
        <w:jc w:val="both"/>
      </w:pPr>
      <w:r w:rsidRPr="005C2773">
        <w:t xml:space="preserve">Reason: </w:t>
      </w:r>
      <w:r>
        <w:t>based on amount of work.</w:t>
      </w:r>
    </w:p>
    <w:p w14:paraId="2C9F55A6" w14:textId="09AD5DA7" w:rsidR="0055268B" w:rsidRDefault="0055268B" w:rsidP="000A68C5">
      <w:pPr>
        <w:pStyle w:val="ListParagraph"/>
        <w:numPr>
          <w:ilvl w:val="0"/>
          <w:numId w:val="7"/>
        </w:numPr>
        <w:spacing w:line="276" w:lineRule="auto"/>
        <w:jc w:val="both"/>
        <w:rPr>
          <w:b/>
        </w:rPr>
      </w:pPr>
      <w:r w:rsidRPr="007378C1">
        <w:rPr>
          <w:b/>
        </w:rPr>
        <w:t xml:space="preserve">A </w:t>
      </w:r>
      <w:r>
        <w:rPr>
          <w:b/>
        </w:rPr>
        <w:t>website (</w:t>
      </w:r>
      <w:r w:rsidR="00BF5BFC">
        <w:rPr>
          <w:b/>
        </w:rPr>
        <w:t>fully functional)</w:t>
      </w:r>
      <w:r w:rsidR="000B2BFA">
        <w:rPr>
          <w:b/>
        </w:rPr>
        <w:t xml:space="preserve"> - </w:t>
      </w:r>
      <w:r w:rsidR="007C67A8">
        <w:t>a</w:t>
      </w:r>
      <w:r w:rsidR="000B2BFA" w:rsidRPr="00A52DA6">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Default="0055268B" w:rsidP="0055268B">
      <w:pPr>
        <w:pStyle w:val="ListParagraph"/>
        <w:spacing w:line="276" w:lineRule="auto"/>
        <w:jc w:val="both"/>
      </w:pPr>
      <w:r w:rsidRPr="005C2773">
        <w:rPr>
          <w:b/>
        </w:rPr>
        <w:t xml:space="preserve">IMT (%): </w:t>
      </w:r>
      <w:r>
        <w:t>(</w:t>
      </w:r>
      <w:r w:rsidR="005605DE">
        <w:t>40</w:t>
      </w:r>
      <w:r>
        <w:t>%):</w:t>
      </w:r>
    </w:p>
    <w:p w14:paraId="3A80F907" w14:textId="1095A0DD" w:rsidR="0055268B" w:rsidRPr="00BC43DB" w:rsidRDefault="0055268B" w:rsidP="009F43BE">
      <w:pPr>
        <w:pStyle w:val="ListParagraph"/>
        <w:spacing w:line="276" w:lineRule="auto"/>
        <w:jc w:val="both"/>
      </w:pPr>
      <w:r>
        <w:t>Reason: based on amount of work.</w:t>
      </w:r>
    </w:p>
    <w:p w14:paraId="204AAA66" w14:textId="77777777" w:rsidR="009F5F27" w:rsidRPr="005472B8" w:rsidRDefault="009F5F27" w:rsidP="009F5F27">
      <w:pPr>
        <w:tabs>
          <w:tab w:val="left" w:pos="1440"/>
        </w:tabs>
        <w:spacing w:line="0" w:lineRule="atLeast"/>
        <w:rPr>
          <w:rFonts w:ascii="Arial" w:eastAsia="Arial" w:hAnsi="Arial"/>
        </w:rPr>
      </w:pPr>
    </w:p>
    <w:p w14:paraId="34213B6D" w14:textId="77777777" w:rsidR="00B12CB1" w:rsidRPr="00B12CB1" w:rsidRDefault="00B12CB1" w:rsidP="009F5F27">
      <w:pPr>
        <w:tabs>
          <w:tab w:val="left" w:pos="1440"/>
        </w:tabs>
        <w:spacing w:line="0" w:lineRule="atLeast"/>
        <w:rPr>
          <w:rFonts w:eastAsia="Arial"/>
          <w:b/>
        </w:rPr>
      </w:pPr>
    </w:p>
    <w:p w14:paraId="79F18269" w14:textId="3A90AB57" w:rsidR="009F5F27" w:rsidRDefault="009F5F27" w:rsidP="009F5F27">
      <w:pPr>
        <w:tabs>
          <w:tab w:val="left" w:pos="1440"/>
        </w:tabs>
        <w:spacing w:line="0" w:lineRule="atLeast"/>
        <w:rPr>
          <w:b/>
          <w:color w:val="333333" w:themeColor="accent2"/>
          <w:sz w:val="32"/>
        </w:rPr>
      </w:pPr>
      <w:r>
        <w:rPr>
          <w:b/>
          <w:color w:val="333333" w:themeColor="accent2"/>
          <w:sz w:val="32"/>
        </w:rPr>
        <w:t>Non-Deliverables</w:t>
      </w:r>
      <w:r w:rsidR="00673B9B">
        <w:rPr>
          <w:b/>
          <w:color w:val="333333" w:themeColor="accent2"/>
          <w:sz w:val="32"/>
        </w:rPr>
        <w:t xml:space="preserve"> block </w:t>
      </w:r>
      <w:r w:rsidR="00644C73">
        <w:rPr>
          <w:b/>
          <w:color w:val="333333" w:themeColor="accent2"/>
          <w:sz w:val="32"/>
        </w:rPr>
        <w:t>2</w:t>
      </w:r>
    </w:p>
    <w:p w14:paraId="0DC405C1" w14:textId="77777777" w:rsidR="00FE1F67" w:rsidRPr="006621AA" w:rsidRDefault="00FE1F67" w:rsidP="009D3274">
      <w:pPr>
        <w:spacing w:line="276" w:lineRule="auto"/>
        <w:jc w:val="both"/>
        <w:rPr>
          <w:b/>
          <w:color w:val="333333" w:themeColor="accent2"/>
          <w:sz w:val="32"/>
        </w:rPr>
      </w:pPr>
    </w:p>
    <w:p w14:paraId="341D6D38" w14:textId="2DCA88CB" w:rsidR="005177BA" w:rsidRDefault="001D401A" w:rsidP="000A68C5">
      <w:pPr>
        <w:pStyle w:val="Heading1"/>
        <w:numPr>
          <w:ilvl w:val="1"/>
          <w:numId w:val="5"/>
        </w:numPr>
        <w:ind w:left="0" w:firstLine="0"/>
      </w:pPr>
      <w:bookmarkStart w:id="10" w:name="_Toc872830"/>
      <w:r>
        <w:t>Constraints</w:t>
      </w:r>
      <w:bookmarkEnd w:id="10"/>
    </w:p>
    <w:p w14:paraId="67F3C858" w14:textId="77777777" w:rsidR="005177BA" w:rsidRDefault="005177BA" w:rsidP="009037FA">
      <w:pPr>
        <w:tabs>
          <w:tab w:val="left" w:pos="10260"/>
        </w:tabs>
        <w:rPr>
          <w:b/>
          <w:u w:val="single"/>
        </w:rPr>
      </w:pPr>
    </w:p>
    <w:p w14:paraId="784B9602" w14:textId="2CE30AF4" w:rsidR="001F49C8" w:rsidRPr="002F2B7E" w:rsidRDefault="0056629F" w:rsidP="001F49C8">
      <w:pPr>
        <w:pStyle w:val="ListParagraph"/>
        <w:numPr>
          <w:ilvl w:val="0"/>
          <w:numId w:val="12"/>
        </w:numPr>
        <w:rPr>
          <w:sz w:val="22"/>
          <w:szCs w:val="22"/>
          <w:lang w:eastAsia="en-US"/>
        </w:rPr>
      </w:pPr>
      <w:r>
        <w:rPr>
          <w:b/>
        </w:rPr>
        <w:t>Time</w:t>
      </w:r>
      <w:r w:rsidR="001F49C8">
        <w:t xml:space="preserve"> – We will be able to deliver less, because there is not much time for experiments. That means that we will stick with the basics, without a lot of extras.</w:t>
      </w:r>
    </w:p>
    <w:p w14:paraId="06C6BD72" w14:textId="77777777" w:rsidR="001F49C8" w:rsidRDefault="001F49C8" w:rsidP="001F49C8">
      <w:pPr>
        <w:pStyle w:val="ListParagraph"/>
        <w:numPr>
          <w:ilvl w:val="0"/>
          <w:numId w:val="12"/>
        </w:numPr>
      </w:pPr>
      <w:r w:rsidRPr="002F2B7E">
        <w:rPr>
          <w:b/>
        </w:rPr>
        <w:t>Scheduling</w:t>
      </w:r>
      <w:r>
        <w:t xml:space="preserve"> – Group members are from different classes, causing it to be difficult to find open time in the week where we can all meet up and work together.</w:t>
      </w:r>
    </w:p>
    <w:p w14:paraId="115E757D" w14:textId="77777777" w:rsidR="001F49C8" w:rsidRDefault="001F49C8" w:rsidP="001F49C8">
      <w:pPr>
        <w:pStyle w:val="ListParagraph"/>
        <w:numPr>
          <w:ilvl w:val="0"/>
          <w:numId w:val="12"/>
        </w:numPr>
      </w:pPr>
      <w:r w:rsidRPr="002F2B7E">
        <w:rPr>
          <w:b/>
        </w:rPr>
        <w:t>Skills</w:t>
      </w:r>
      <w:r>
        <w:t xml:space="preserve"> – Not all of our team members are experienced developers. Meaning the work will be a bit slower.</w:t>
      </w:r>
    </w:p>
    <w:p w14:paraId="6FCE034A" w14:textId="77777777" w:rsidR="001F49C8" w:rsidRDefault="001F49C8" w:rsidP="001F49C8">
      <w:pPr>
        <w:pStyle w:val="ListParagraph"/>
        <w:numPr>
          <w:ilvl w:val="0"/>
          <w:numId w:val="12"/>
        </w:numPr>
      </w:pPr>
      <w:r w:rsidRPr="002F2B7E">
        <w:rPr>
          <w:b/>
        </w:rPr>
        <w:t>Tools</w:t>
      </w:r>
      <w:r>
        <w:t xml:space="preserve"> – We don’t have access to some of the tools we need to write programs for, including: QR-scanner, the ATM machines and the computers our apps will run on.</w:t>
      </w:r>
    </w:p>
    <w:p w14:paraId="4D6127A4" w14:textId="77777777" w:rsidR="001F49C8" w:rsidRDefault="001F49C8" w:rsidP="001F49C8">
      <w:pPr>
        <w:pStyle w:val="ListParagraph"/>
        <w:numPr>
          <w:ilvl w:val="0"/>
          <w:numId w:val="12"/>
        </w:numPr>
      </w:pPr>
      <w:r w:rsidRPr="001A5739">
        <w:rPr>
          <w:b/>
        </w:rPr>
        <w:t>Quality</w:t>
      </w:r>
      <w:r>
        <w:t xml:space="preserve"> – If the quality of a deliverable is going bad – more time will be spent on fixing it. This will waste most of our time for competing the project.</w:t>
      </w:r>
    </w:p>
    <w:p w14:paraId="09FFF979" w14:textId="77777777" w:rsidR="00135298" w:rsidRDefault="00135298" w:rsidP="004453B0">
      <w:pPr>
        <w:spacing w:line="276" w:lineRule="auto"/>
        <w:jc w:val="both"/>
        <w:rPr>
          <w:b/>
          <w:color w:val="333333" w:themeColor="accent2"/>
          <w:sz w:val="32"/>
        </w:rPr>
      </w:pPr>
    </w:p>
    <w:p w14:paraId="395563C4" w14:textId="6B491EDA" w:rsidR="00792A6C" w:rsidRPr="008366FB" w:rsidRDefault="004453B0" w:rsidP="008366FB">
      <w:pPr>
        <w:pStyle w:val="Heading1"/>
        <w:numPr>
          <w:ilvl w:val="1"/>
          <w:numId w:val="5"/>
        </w:numPr>
        <w:ind w:left="0" w:firstLine="0"/>
      </w:pPr>
      <w:bookmarkStart w:id="11" w:name="_Toc872831"/>
      <w:r>
        <w:lastRenderedPageBreak/>
        <w:t>Risks</w:t>
      </w:r>
      <w:bookmarkEnd w:id="11"/>
    </w:p>
    <w:tbl>
      <w:tblPr>
        <w:tblStyle w:val="TableGrid"/>
        <w:tblW w:w="0" w:type="auto"/>
        <w:tblLook w:val="04A0" w:firstRow="1" w:lastRow="0" w:firstColumn="1" w:lastColumn="0" w:noHBand="0" w:noVBand="1"/>
      </w:tblPr>
      <w:tblGrid>
        <w:gridCol w:w="2551"/>
        <w:gridCol w:w="2537"/>
        <w:gridCol w:w="2552"/>
        <w:gridCol w:w="2590"/>
      </w:tblGrid>
      <w:tr w:rsidR="00746B63" w14:paraId="66E3BE77" w14:textId="77777777" w:rsidTr="00E13B41">
        <w:tc>
          <w:tcPr>
            <w:tcW w:w="2619" w:type="dxa"/>
            <w:tcBorders>
              <w:top w:val="single" w:sz="12" w:space="0" w:color="auto"/>
              <w:left w:val="single" w:sz="12" w:space="0" w:color="auto"/>
              <w:bottom w:val="single" w:sz="12" w:space="0" w:color="auto"/>
              <w:right w:val="single" w:sz="12" w:space="0" w:color="auto"/>
            </w:tcBorders>
          </w:tcPr>
          <w:p w14:paraId="5121BD06" w14:textId="77777777" w:rsidR="00746B63" w:rsidRDefault="00746B63" w:rsidP="00E13B41">
            <w:pPr>
              <w:rPr>
                <w:color w:val="333333" w:themeColor="accent2"/>
              </w:rPr>
            </w:pPr>
            <w:r>
              <w:rPr>
                <w:color w:val="333333" w:themeColor="accent2"/>
              </w:rPr>
              <w:t>Risk</w:t>
            </w:r>
          </w:p>
        </w:tc>
        <w:tc>
          <w:tcPr>
            <w:tcW w:w="2619" w:type="dxa"/>
            <w:tcBorders>
              <w:top w:val="single" w:sz="12" w:space="0" w:color="auto"/>
              <w:left w:val="single" w:sz="12" w:space="0" w:color="auto"/>
              <w:bottom w:val="single" w:sz="12" w:space="0" w:color="auto"/>
              <w:right w:val="single" w:sz="12" w:space="0" w:color="auto"/>
            </w:tcBorders>
          </w:tcPr>
          <w:p w14:paraId="165D6833" w14:textId="77777777" w:rsidR="00746B63" w:rsidRDefault="00746B63" w:rsidP="00E13B41">
            <w:pPr>
              <w:rPr>
                <w:color w:val="333333" w:themeColor="accent2"/>
              </w:rPr>
            </w:pPr>
            <w:r>
              <w:rPr>
                <w:color w:val="333333" w:themeColor="accent2"/>
              </w:rPr>
              <w:t>Probability</w:t>
            </w:r>
          </w:p>
        </w:tc>
        <w:tc>
          <w:tcPr>
            <w:tcW w:w="2619" w:type="dxa"/>
            <w:tcBorders>
              <w:top w:val="single" w:sz="12" w:space="0" w:color="auto"/>
              <w:left w:val="single" w:sz="12" w:space="0" w:color="auto"/>
              <w:bottom w:val="single" w:sz="12" w:space="0" w:color="auto"/>
              <w:right w:val="single" w:sz="12" w:space="0" w:color="auto"/>
            </w:tcBorders>
          </w:tcPr>
          <w:p w14:paraId="187317EA" w14:textId="77777777" w:rsidR="00746B63" w:rsidRDefault="00746B63" w:rsidP="00E13B41">
            <w:pPr>
              <w:rPr>
                <w:color w:val="333333" w:themeColor="accent2"/>
              </w:rPr>
            </w:pPr>
            <w:r>
              <w:rPr>
                <w:color w:val="333333" w:themeColor="accent2"/>
              </w:rPr>
              <w:t>Effect</w:t>
            </w:r>
          </w:p>
        </w:tc>
        <w:tc>
          <w:tcPr>
            <w:tcW w:w="2619" w:type="dxa"/>
            <w:tcBorders>
              <w:top w:val="single" w:sz="12" w:space="0" w:color="auto"/>
              <w:left w:val="single" w:sz="12" w:space="0" w:color="auto"/>
              <w:bottom w:val="single" w:sz="12" w:space="0" w:color="auto"/>
              <w:right w:val="single" w:sz="12" w:space="0" w:color="auto"/>
            </w:tcBorders>
          </w:tcPr>
          <w:p w14:paraId="12692601" w14:textId="77777777" w:rsidR="00746B63" w:rsidRDefault="00746B63" w:rsidP="00E13B41">
            <w:pPr>
              <w:rPr>
                <w:color w:val="333333" w:themeColor="accent2"/>
              </w:rPr>
            </w:pPr>
            <w:r>
              <w:rPr>
                <w:color w:val="333333" w:themeColor="accent2"/>
              </w:rPr>
              <w:t>Solution</w:t>
            </w:r>
          </w:p>
        </w:tc>
      </w:tr>
      <w:tr w:rsidR="00746B63" w14:paraId="612528CB" w14:textId="77777777" w:rsidTr="00E13B41">
        <w:tc>
          <w:tcPr>
            <w:tcW w:w="2619" w:type="dxa"/>
            <w:tcBorders>
              <w:top w:val="single" w:sz="12" w:space="0" w:color="auto"/>
            </w:tcBorders>
          </w:tcPr>
          <w:p w14:paraId="4A0ECDB8" w14:textId="77777777" w:rsidR="00746B63" w:rsidRDefault="00746B63" w:rsidP="00E13B41">
            <w:pPr>
              <w:rPr>
                <w:color w:val="333333" w:themeColor="accent2"/>
              </w:rPr>
            </w:pPr>
            <w:r>
              <w:rPr>
                <w:lang w:val="en-GB"/>
              </w:rPr>
              <w:t>Lack of time</w:t>
            </w:r>
          </w:p>
        </w:tc>
        <w:tc>
          <w:tcPr>
            <w:tcW w:w="2619" w:type="dxa"/>
            <w:tcBorders>
              <w:top w:val="single" w:sz="12" w:space="0" w:color="auto"/>
            </w:tcBorders>
          </w:tcPr>
          <w:p w14:paraId="34F6FAAA" w14:textId="77777777" w:rsidR="00746B63" w:rsidRPr="00AB2B3B" w:rsidRDefault="00746B63" w:rsidP="00E13B41">
            <w:pPr>
              <w:rPr>
                <w:b/>
                <w:color w:val="333333" w:themeColor="accent2"/>
              </w:rPr>
            </w:pPr>
            <w:r w:rsidRPr="00AB2B3B">
              <w:rPr>
                <w:b/>
                <w:color w:val="333333" w:themeColor="accent2"/>
              </w:rPr>
              <w:t>Low</w:t>
            </w:r>
          </w:p>
        </w:tc>
        <w:tc>
          <w:tcPr>
            <w:tcW w:w="2619" w:type="dxa"/>
            <w:tcBorders>
              <w:top w:val="single" w:sz="12" w:space="0" w:color="auto"/>
            </w:tcBorders>
          </w:tcPr>
          <w:p w14:paraId="01FB180A" w14:textId="77777777" w:rsidR="00746B63" w:rsidRDefault="00746B63" w:rsidP="00E13B41">
            <w:pPr>
              <w:rPr>
                <w:color w:val="333333" w:themeColor="accent2"/>
              </w:rPr>
            </w:pPr>
            <w:r>
              <w:rPr>
                <w:color w:val="000000" w:themeColor="text1"/>
                <w:lang w:val="en-GB"/>
              </w:rPr>
              <w:t>This can lead to an incomplete project.</w:t>
            </w:r>
          </w:p>
        </w:tc>
        <w:tc>
          <w:tcPr>
            <w:tcW w:w="2619" w:type="dxa"/>
            <w:tcBorders>
              <w:top w:val="single" w:sz="12" w:space="0" w:color="auto"/>
            </w:tcBorders>
          </w:tcPr>
          <w:p w14:paraId="18D5E7AA" w14:textId="77777777" w:rsidR="00746B63" w:rsidRDefault="00746B63" w:rsidP="00E13B41">
            <w:pPr>
              <w:rPr>
                <w:color w:val="333333" w:themeColor="accent2"/>
              </w:rPr>
            </w:pPr>
            <w:r>
              <w:rPr>
                <w:color w:val="000000" w:themeColor="text1"/>
                <w:lang w:val="en-GB"/>
              </w:rPr>
              <w:t>When planning for this project, we will be generous with the allocated time slots to ensure we don’t have a time shortage but instead extra time</w:t>
            </w:r>
          </w:p>
        </w:tc>
      </w:tr>
      <w:tr w:rsidR="00746B63" w14:paraId="46DB4484" w14:textId="77777777" w:rsidTr="00E13B41">
        <w:tc>
          <w:tcPr>
            <w:tcW w:w="2619" w:type="dxa"/>
          </w:tcPr>
          <w:p w14:paraId="699AE1E3" w14:textId="77777777" w:rsidR="00746B63" w:rsidRDefault="00746B63" w:rsidP="00E13B41">
            <w:pPr>
              <w:rPr>
                <w:color w:val="333333" w:themeColor="accent2"/>
              </w:rPr>
            </w:pPr>
            <w:r>
              <w:rPr>
                <w:color w:val="333333" w:themeColor="accent2"/>
              </w:rPr>
              <w:t>Change to strategy</w:t>
            </w:r>
          </w:p>
        </w:tc>
        <w:tc>
          <w:tcPr>
            <w:tcW w:w="2619" w:type="dxa"/>
          </w:tcPr>
          <w:p w14:paraId="75D8C21D"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179BCE05" w14:textId="77777777" w:rsidR="00746B63" w:rsidRDefault="00746B63" w:rsidP="00E13B41">
            <w:pPr>
              <w:rPr>
                <w:color w:val="000000" w:themeColor="text1"/>
                <w:lang w:val="en-GB" w:eastAsia="en-US"/>
              </w:rPr>
            </w:pPr>
            <w:r>
              <w:rPr>
                <w:color w:val="000000" w:themeColor="text1"/>
                <w:lang w:val="en-GB"/>
              </w:rPr>
              <w:t xml:space="preserve">If the change in the strategy is late in the </w:t>
            </w:r>
            <w:r>
              <w:rPr>
                <w:noProof/>
                <w:color w:val="000000" w:themeColor="text1"/>
                <w:lang w:val="en-GB"/>
              </w:rPr>
              <w:t>project</w:t>
            </w:r>
            <w:r>
              <w:rPr>
                <w:color w:val="000000" w:themeColor="text1"/>
                <w:lang w:val="en-GB"/>
              </w:rPr>
              <w:t xml:space="preserve"> this might lead to an incomplete project.</w:t>
            </w:r>
          </w:p>
          <w:p w14:paraId="4F3B567B" w14:textId="77777777" w:rsidR="00746B63" w:rsidRDefault="00746B63" w:rsidP="00E13B41">
            <w:pPr>
              <w:rPr>
                <w:color w:val="333333" w:themeColor="accent2"/>
              </w:rPr>
            </w:pPr>
          </w:p>
        </w:tc>
        <w:tc>
          <w:tcPr>
            <w:tcW w:w="2619" w:type="dxa"/>
          </w:tcPr>
          <w:p w14:paraId="32717D28" w14:textId="77777777" w:rsidR="00746B63" w:rsidRDefault="00746B63" w:rsidP="00E13B41">
            <w:pPr>
              <w:rPr>
                <w:color w:val="333333" w:themeColor="accent2"/>
              </w:rPr>
            </w:pPr>
            <w:r>
              <w:rPr>
                <w:color w:val="000000" w:themeColor="text1"/>
                <w:lang w:val="en-GB"/>
              </w:rPr>
              <w:t xml:space="preserve">We will minimize this risk by researching as much as we can before we start designing the software solution so that we can </w:t>
            </w:r>
            <w:r w:rsidRPr="00AB2B3B">
              <w:rPr>
                <w:noProof/>
                <w:color w:val="000000" w:themeColor="text1"/>
                <w:lang w:val="en-GB"/>
              </w:rPr>
              <w:t>ch</w:t>
            </w:r>
            <w:r>
              <w:rPr>
                <w:noProof/>
                <w:color w:val="000000" w:themeColor="text1"/>
                <w:lang w:val="en-GB"/>
              </w:rPr>
              <w:t>o</w:t>
            </w:r>
            <w:r w:rsidRPr="00AB2B3B">
              <w:rPr>
                <w:noProof/>
                <w:color w:val="000000" w:themeColor="text1"/>
                <w:lang w:val="en-GB"/>
              </w:rPr>
              <w:t>ose</w:t>
            </w:r>
            <w:r>
              <w:rPr>
                <w:color w:val="000000" w:themeColor="text1"/>
                <w:lang w:val="en-GB"/>
              </w:rPr>
              <w:t xml:space="preserve"> the right design from the start and not have to change it late in the project</w:t>
            </w:r>
          </w:p>
        </w:tc>
      </w:tr>
      <w:tr w:rsidR="00746B63" w14:paraId="68B23806" w14:textId="77777777" w:rsidTr="00E13B41">
        <w:tc>
          <w:tcPr>
            <w:tcW w:w="2619" w:type="dxa"/>
          </w:tcPr>
          <w:p w14:paraId="64E065C0" w14:textId="77777777" w:rsidR="00746B63" w:rsidRDefault="00746B63" w:rsidP="00E13B41">
            <w:pPr>
              <w:rPr>
                <w:color w:val="333333" w:themeColor="accent2"/>
              </w:rPr>
            </w:pPr>
            <w:r>
              <w:rPr>
                <w:color w:val="333333" w:themeColor="accent2"/>
              </w:rPr>
              <w:t>Technical risk</w:t>
            </w:r>
          </w:p>
        </w:tc>
        <w:tc>
          <w:tcPr>
            <w:tcW w:w="2619" w:type="dxa"/>
          </w:tcPr>
          <w:p w14:paraId="0FAC62E0" w14:textId="77777777" w:rsidR="00746B63" w:rsidRPr="00AB2B3B" w:rsidRDefault="00746B63" w:rsidP="00E13B41">
            <w:pPr>
              <w:rPr>
                <w:b/>
                <w:color w:val="333333" w:themeColor="accent2"/>
              </w:rPr>
            </w:pPr>
            <w:r w:rsidRPr="00AB2B3B">
              <w:rPr>
                <w:b/>
                <w:color w:val="333333" w:themeColor="accent2"/>
              </w:rPr>
              <w:t>Medium</w:t>
            </w:r>
          </w:p>
        </w:tc>
        <w:tc>
          <w:tcPr>
            <w:tcW w:w="2619" w:type="dxa"/>
          </w:tcPr>
          <w:p w14:paraId="6359E2F8" w14:textId="77777777" w:rsidR="00746B63" w:rsidRPr="00AB2B3B" w:rsidRDefault="00746B63" w:rsidP="00E13B41">
            <w:r w:rsidRPr="00AB2B3B">
              <w:t xml:space="preserve">It is impossible to foresee all use cases and applications of the software solution we are creating. </w:t>
            </w:r>
            <w:r w:rsidRPr="00AB2B3B">
              <w:rPr>
                <w:noProof/>
              </w:rPr>
              <w:t>Therefor</w:t>
            </w:r>
            <w:r>
              <w:rPr>
                <w:noProof/>
              </w:rPr>
              <w:t>e</w:t>
            </w:r>
            <w:r w:rsidRPr="00AB2B3B">
              <w:t xml:space="preserve"> it might not work with all browser for example.</w:t>
            </w:r>
          </w:p>
        </w:tc>
        <w:tc>
          <w:tcPr>
            <w:tcW w:w="2619" w:type="dxa"/>
          </w:tcPr>
          <w:p w14:paraId="0A653BC2" w14:textId="77777777" w:rsidR="00746B63" w:rsidRDefault="00746B63" w:rsidP="00E13B41">
            <w:pPr>
              <w:rPr>
                <w:color w:val="333333" w:themeColor="accent2"/>
              </w:rPr>
            </w:pPr>
            <w:r>
              <w:rPr>
                <w:color w:val="333333" w:themeColor="accent2"/>
              </w:rPr>
              <w:t xml:space="preserve">Test the software solution with the most </w:t>
            </w:r>
            <w:r w:rsidRPr="00AB2B3B">
              <w:rPr>
                <w:noProof/>
                <w:color w:val="333333" w:themeColor="accent2"/>
              </w:rPr>
              <w:t>pop</w:t>
            </w:r>
            <w:r>
              <w:rPr>
                <w:noProof/>
                <w:color w:val="333333" w:themeColor="accent2"/>
              </w:rPr>
              <w:t>u</w:t>
            </w:r>
            <w:r w:rsidRPr="00AB2B3B">
              <w:rPr>
                <w:noProof/>
                <w:color w:val="333333" w:themeColor="accent2"/>
              </w:rPr>
              <w:t>lar</w:t>
            </w:r>
            <w:r>
              <w:rPr>
                <w:color w:val="333333" w:themeColor="accent2"/>
              </w:rPr>
              <w:t xml:space="preserve"> and likely use cases to ensure that the solution works with the most likely use case</w:t>
            </w:r>
          </w:p>
        </w:tc>
      </w:tr>
      <w:tr w:rsidR="00746B63" w14:paraId="59573A68" w14:textId="77777777" w:rsidTr="00E13B41">
        <w:tc>
          <w:tcPr>
            <w:tcW w:w="2619" w:type="dxa"/>
          </w:tcPr>
          <w:p w14:paraId="181C2103" w14:textId="77777777" w:rsidR="00746B63" w:rsidRDefault="00746B63" w:rsidP="00E13B41">
            <w:pPr>
              <w:rPr>
                <w:color w:val="333333" w:themeColor="accent2"/>
              </w:rPr>
            </w:pPr>
            <w:r>
              <w:rPr>
                <w:color w:val="333333" w:themeColor="accent2"/>
              </w:rPr>
              <w:t>Members problems</w:t>
            </w:r>
          </w:p>
        </w:tc>
        <w:tc>
          <w:tcPr>
            <w:tcW w:w="2619" w:type="dxa"/>
          </w:tcPr>
          <w:p w14:paraId="0A2B39F9" w14:textId="77777777" w:rsidR="00746B63" w:rsidRPr="00AB2B3B" w:rsidRDefault="00746B63" w:rsidP="00E13B41">
            <w:pPr>
              <w:rPr>
                <w:b/>
                <w:color w:val="333333" w:themeColor="accent2"/>
              </w:rPr>
            </w:pPr>
            <w:r w:rsidRPr="00AB2B3B">
              <w:rPr>
                <w:b/>
                <w:color w:val="333333" w:themeColor="accent2"/>
              </w:rPr>
              <w:t>Medium</w:t>
            </w:r>
          </w:p>
        </w:tc>
        <w:tc>
          <w:tcPr>
            <w:tcW w:w="2619" w:type="dxa"/>
          </w:tcPr>
          <w:p w14:paraId="375BBCAE" w14:textId="77777777" w:rsidR="00746B63" w:rsidRDefault="00746B63" w:rsidP="00E13B41">
            <w:pPr>
              <w:rPr>
                <w:color w:val="000000" w:themeColor="text1"/>
                <w:lang w:val="en-GB" w:eastAsia="en-US"/>
              </w:rPr>
            </w:pPr>
            <w:r>
              <w:rPr>
                <w:color w:val="000000" w:themeColor="text1"/>
                <w:lang w:val="en-GB"/>
              </w:rPr>
              <w:t>A shortage of staff might lead to overworking and exhaustion preventing us from performing to the best of our abilities.</w:t>
            </w:r>
          </w:p>
          <w:p w14:paraId="55623407" w14:textId="77777777" w:rsidR="00746B63" w:rsidRDefault="00746B63" w:rsidP="00E13B41">
            <w:pPr>
              <w:rPr>
                <w:color w:val="333333" w:themeColor="accent2"/>
              </w:rPr>
            </w:pPr>
          </w:p>
        </w:tc>
        <w:tc>
          <w:tcPr>
            <w:tcW w:w="2619" w:type="dxa"/>
          </w:tcPr>
          <w:p w14:paraId="3372E20F" w14:textId="77777777" w:rsidR="00746B63" w:rsidRDefault="00746B63" w:rsidP="00E13B41">
            <w:pPr>
              <w:rPr>
                <w:color w:val="333333" w:themeColor="accent2"/>
              </w:rPr>
            </w:pPr>
            <w:r>
              <w:rPr>
                <w:color w:val="333333" w:themeColor="accent2"/>
              </w:rPr>
              <w:t xml:space="preserve">Clear communication between members is needed to avoid any conflicts between members </w:t>
            </w:r>
            <w:r w:rsidRPr="00AB2B3B">
              <w:rPr>
                <w:noProof/>
                <w:color w:val="333333" w:themeColor="accent2"/>
              </w:rPr>
              <w:t>misco</w:t>
            </w:r>
            <w:r>
              <w:rPr>
                <w:noProof/>
                <w:color w:val="333333" w:themeColor="accent2"/>
              </w:rPr>
              <w:t>m</w:t>
            </w:r>
            <w:r w:rsidRPr="00AB2B3B">
              <w:rPr>
                <w:noProof/>
                <w:color w:val="333333" w:themeColor="accent2"/>
              </w:rPr>
              <w:t>munications</w:t>
            </w:r>
          </w:p>
        </w:tc>
      </w:tr>
      <w:tr w:rsidR="00746B63" w14:paraId="247214EC" w14:textId="77777777" w:rsidTr="00E13B41">
        <w:tc>
          <w:tcPr>
            <w:tcW w:w="2619" w:type="dxa"/>
          </w:tcPr>
          <w:p w14:paraId="02688346" w14:textId="77777777" w:rsidR="00746B63" w:rsidRDefault="00746B63" w:rsidP="00E13B41">
            <w:pPr>
              <w:rPr>
                <w:color w:val="333333" w:themeColor="accent2"/>
              </w:rPr>
            </w:pPr>
            <w:r>
              <w:rPr>
                <w:color w:val="333333" w:themeColor="accent2"/>
              </w:rPr>
              <w:t>Incorrect interpretation of requirements</w:t>
            </w:r>
          </w:p>
        </w:tc>
        <w:tc>
          <w:tcPr>
            <w:tcW w:w="2619" w:type="dxa"/>
          </w:tcPr>
          <w:p w14:paraId="7E80BF96"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2C42CF50" w14:textId="77777777" w:rsidR="00746B63" w:rsidRDefault="00746B63" w:rsidP="00E13B41">
            <w:pPr>
              <w:rPr>
                <w:color w:val="333333" w:themeColor="accent2"/>
              </w:rPr>
            </w:pPr>
            <w:r>
              <w:rPr>
                <w:color w:val="333333" w:themeColor="accent2"/>
              </w:rPr>
              <w:t xml:space="preserve">Incorrectly interpreting the requirements given by the client can lead to delivering an end product that does not meet the </w:t>
            </w:r>
            <w:r w:rsidRPr="00AB2B3B">
              <w:rPr>
                <w:noProof/>
                <w:color w:val="333333" w:themeColor="accent2"/>
              </w:rPr>
              <w:t>client</w:t>
            </w:r>
            <w:r>
              <w:rPr>
                <w:noProof/>
                <w:color w:val="333333" w:themeColor="accent2"/>
              </w:rPr>
              <w:t>'</w:t>
            </w:r>
            <w:r w:rsidRPr="00AB2B3B">
              <w:rPr>
                <w:noProof/>
                <w:color w:val="333333" w:themeColor="accent2"/>
              </w:rPr>
              <w:t>s</w:t>
            </w:r>
            <w:r>
              <w:rPr>
                <w:color w:val="333333" w:themeColor="accent2"/>
              </w:rPr>
              <w:t xml:space="preserv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w:t>
            </w:r>
          </w:p>
        </w:tc>
        <w:tc>
          <w:tcPr>
            <w:tcW w:w="2619" w:type="dxa"/>
          </w:tcPr>
          <w:p w14:paraId="1A17F72C" w14:textId="77777777" w:rsidR="00746B63" w:rsidRDefault="00746B63" w:rsidP="00E13B41">
            <w:pPr>
              <w:rPr>
                <w:color w:val="333333" w:themeColor="accent2"/>
              </w:rPr>
            </w:pPr>
            <w:r>
              <w:rPr>
                <w:color w:val="333333" w:themeColor="accent2"/>
              </w:rPr>
              <w:t xml:space="preserve">Write down any exchanges with the client, frequently ask questions and go over the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 xml:space="preserve"> with the client and group members</w:t>
            </w:r>
          </w:p>
        </w:tc>
      </w:tr>
      <w:tr w:rsidR="00746B63" w14:paraId="46F70931" w14:textId="77777777" w:rsidTr="00E13B41">
        <w:tc>
          <w:tcPr>
            <w:tcW w:w="2619" w:type="dxa"/>
          </w:tcPr>
          <w:p w14:paraId="47997594" w14:textId="77777777" w:rsidR="00746B63" w:rsidRDefault="00746B63" w:rsidP="00E13B41">
            <w:pPr>
              <w:rPr>
                <w:color w:val="333333" w:themeColor="accent2"/>
              </w:rPr>
            </w:pPr>
            <w:r>
              <w:rPr>
                <w:color w:val="333333" w:themeColor="accent2"/>
              </w:rPr>
              <w:t>Quality</w:t>
            </w:r>
          </w:p>
        </w:tc>
        <w:tc>
          <w:tcPr>
            <w:tcW w:w="2619" w:type="dxa"/>
          </w:tcPr>
          <w:p w14:paraId="6540926B"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793E0309" w14:textId="77777777" w:rsidR="00746B63" w:rsidRDefault="00746B63" w:rsidP="00E13B41">
            <w:pPr>
              <w:rPr>
                <w:color w:val="333333" w:themeColor="accent2"/>
              </w:rPr>
            </w:pPr>
            <w:r>
              <w:rPr>
                <w:color w:val="000000" w:themeColor="text1"/>
                <w:lang w:val="en-GB"/>
              </w:rPr>
              <w:t xml:space="preserve">If the quality of our end product is low we will have </w:t>
            </w:r>
            <w:r>
              <w:rPr>
                <w:noProof/>
                <w:color w:val="000000" w:themeColor="text1"/>
                <w:lang w:val="en-GB"/>
              </w:rPr>
              <w:t>an insufficient</w:t>
            </w:r>
            <w:r>
              <w:rPr>
                <w:color w:val="000000" w:themeColor="text1"/>
                <w:lang w:val="en-GB"/>
              </w:rPr>
              <w:t xml:space="preserve"> end product.</w:t>
            </w:r>
          </w:p>
        </w:tc>
        <w:tc>
          <w:tcPr>
            <w:tcW w:w="2619" w:type="dxa"/>
          </w:tcPr>
          <w:p w14:paraId="5B076D40" w14:textId="77777777" w:rsidR="00746B63" w:rsidRDefault="00746B63" w:rsidP="00E13B41">
            <w:pPr>
              <w:rPr>
                <w:color w:val="333333" w:themeColor="accent2"/>
              </w:rPr>
            </w:pPr>
            <w:r>
              <w:rPr>
                <w:color w:val="333333" w:themeColor="accent2"/>
              </w:rPr>
              <w:t xml:space="preserve">Conduct research </w:t>
            </w:r>
            <w:r w:rsidRPr="00AB2B3B">
              <w:rPr>
                <w:noProof/>
                <w:color w:val="333333" w:themeColor="accent2"/>
              </w:rPr>
              <w:t>in</w:t>
            </w:r>
            <w:r>
              <w:rPr>
                <w:noProof/>
                <w:color w:val="333333" w:themeColor="accent2"/>
              </w:rPr>
              <w:t xml:space="preserve"> or</w:t>
            </w:r>
            <w:r w:rsidRPr="00AB2B3B">
              <w:rPr>
                <w:noProof/>
                <w:color w:val="333333" w:themeColor="accent2"/>
              </w:rPr>
              <w:t>der</w:t>
            </w:r>
            <w:r>
              <w:rPr>
                <w:color w:val="333333" w:themeColor="accent2"/>
              </w:rPr>
              <w:t xml:space="preserve"> to have </w:t>
            </w:r>
            <w:r w:rsidRPr="00AB2B3B">
              <w:rPr>
                <w:noProof/>
                <w:color w:val="333333" w:themeColor="accent2"/>
              </w:rPr>
              <w:t>a good</w:t>
            </w:r>
            <w:r>
              <w:rPr>
                <w:color w:val="333333" w:themeColor="accent2"/>
              </w:rPr>
              <w:t xml:space="preserve"> understanding of the technologies and methods needed to </w:t>
            </w:r>
            <w:r>
              <w:rPr>
                <w:color w:val="333333" w:themeColor="accent2"/>
              </w:rPr>
              <w:lastRenderedPageBreak/>
              <w:t xml:space="preserve">deliver a </w:t>
            </w:r>
            <w:r w:rsidRPr="00AB2B3B">
              <w:rPr>
                <w:noProof/>
                <w:color w:val="333333" w:themeColor="accent2"/>
              </w:rPr>
              <w:t>high</w:t>
            </w:r>
            <w:r>
              <w:rPr>
                <w:noProof/>
                <w:color w:val="333333" w:themeColor="accent2"/>
              </w:rPr>
              <w:t>-</w:t>
            </w:r>
            <w:r w:rsidRPr="00AB2B3B">
              <w:rPr>
                <w:noProof/>
                <w:color w:val="333333" w:themeColor="accent2"/>
              </w:rPr>
              <w:t>quality</w:t>
            </w:r>
            <w:r>
              <w:rPr>
                <w:color w:val="333333" w:themeColor="accent2"/>
              </w:rPr>
              <w:t xml:space="preserve"> end product</w:t>
            </w:r>
          </w:p>
        </w:tc>
      </w:tr>
    </w:tbl>
    <w:p w14:paraId="1BE131D8" w14:textId="5AACDE1A" w:rsidR="00BA503C" w:rsidRDefault="00BA503C">
      <w:pPr>
        <w:rPr>
          <w:color w:val="333333" w:themeColor="accent2"/>
        </w:rPr>
      </w:pPr>
    </w:p>
    <w:p w14:paraId="5FEA51E3" w14:textId="228D3B72" w:rsidR="001D401A" w:rsidRPr="006621AA" w:rsidRDefault="00D4004C" w:rsidP="00E3216E">
      <w:pPr>
        <w:tabs>
          <w:tab w:val="left" w:pos="10260"/>
        </w:tabs>
        <w:jc w:val="both"/>
      </w:pPr>
      <w:r w:rsidRPr="006621AA">
        <w:rPr>
          <w:noProof/>
          <w:lang w:eastAsia="en-US"/>
        </w:rPr>
        <mc:AlternateContent>
          <mc:Choice Requires="wps">
            <w:drawing>
              <wp:anchor distT="0" distB="0" distL="114300" distR="114300" simplePos="0" relativeHeight="251658240" behindDoc="0" locked="0" layoutInCell="1" allowOverlap="1" wp14:anchorId="59EB29C3" wp14:editId="382D5BA4">
                <wp:simplePos x="0" y="0"/>
                <wp:positionH relativeFrom="column">
                  <wp:posOffset>-326390</wp:posOffset>
                </wp:positionH>
                <wp:positionV relativeFrom="paragraph">
                  <wp:posOffset>-267335</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Title"/>
                              <w:numPr>
                                <w:ilvl w:val="0"/>
                                <w:numId w:val="2"/>
                              </w:numPr>
                            </w:pPr>
                            <w:r>
                              <w:t xml:space="preserve"> </w:t>
                            </w:r>
                            <w:bookmarkStart w:id="12" w:name="_Toc872832"/>
                            <w:r w:rsidR="00D2557D">
                              <w:t>PROJECT PHASING / PLANNING</w:t>
                            </w:r>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left:0;text-align:left;margin-left:-25.7pt;margin-top:-21.0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" fillcolor="#216daf [3204]" stroked="f" strokeweight="2pt">
                <v:textbox>
                  <w:txbxContent>
                    <w:p w14:paraId="39B896B6" w14:textId="61ED879D" w:rsidR="00D2557D" w:rsidRPr="006621AA" w:rsidRDefault="00743DDD" w:rsidP="000A68C5">
                      <w:pPr>
                        <w:pStyle w:val="Title"/>
                        <w:numPr>
                          <w:ilvl w:val="0"/>
                          <w:numId w:val="2"/>
                        </w:numPr>
                      </w:pPr>
                      <w:r>
                        <w:t xml:space="preserve"> </w:t>
                      </w:r>
                      <w:bookmarkStart w:id="13" w:name="_Toc872832"/>
                      <w:r w:rsidR="00D2557D">
                        <w:t>PROJECT PHASING / PLANNING</w:t>
                      </w:r>
                      <w:bookmarkEnd w:id="13"/>
                    </w:p>
                  </w:txbxContent>
                </v:textbox>
              </v:rect>
            </w:pict>
          </mc:Fallback>
        </mc:AlternateContent>
      </w:r>
    </w:p>
    <w:p w14:paraId="3B5448AF" w14:textId="77777777" w:rsidR="003A78C1" w:rsidRPr="006621AA" w:rsidRDefault="003A78C1"/>
    <w:p w14:paraId="2B752589" w14:textId="0F6EA3C3" w:rsidR="00664743" w:rsidRPr="006621AA" w:rsidRDefault="00664743" w:rsidP="00B70876">
      <w:pPr>
        <w:tabs>
          <w:tab w:val="left" w:pos="10260"/>
        </w:tabs>
      </w:pPr>
    </w:p>
    <w:p w14:paraId="7334B976" w14:textId="19569D34" w:rsidR="00386F89" w:rsidRDefault="004453B0" w:rsidP="000A68C5">
      <w:pPr>
        <w:pStyle w:val="Heading1"/>
        <w:numPr>
          <w:ilvl w:val="1"/>
          <w:numId w:val="4"/>
        </w:numPr>
        <w:ind w:left="0" w:firstLine="0"/>
      </w:pPr>
      <w:bookmarkStart w:id="14" w:name="_Toc872833"/>
      <w:r>
        <w:t>Visual overview</w:t>
      </w:r>
      <w:r w:rsidR="00E2261E">
        <w:t xml:space="preserve"> and Time estimation</w:t>
      </w:r>
      <w:bookmarkEnd w:id="14"/>
    </w:p>
    <w:p w14:paraId="62BB9503" w14:textId="77777777" w:rsidR="004A6AA5" w:rsidRDefault="004A6AA5" w:rsidP="0017617C">
      <w:pPr>
        <w:tabs>
          <w:tab w:val="left" w:pos="10260"/>
        </w:tabs>
        <w:rPr>
          <w:b/>
          <w:color w:val="333333" w:themeColor="accent2"/>
          <w:sz w:val="32"/>
        </w:rPr>
      </w:pPr>
    </w:p>
    <w:p w14:paraId="294FC0E7" w14:textId="20D07547" w:rsidR="00D81E59" w:rsidRDefault="004453B0" w:rsidP="00DE5B8E">
      <w:pPr>
        <w:pStyle w:val="Heading1"/>
        <w:numPr>
          <w:ilvl w:val="1"/>
          <w:numId w:val="4"/>
        </w:numPr>
        <w:ind w:left="0" w:firstLine="0"/>
        <w:jc w:val="both"/>
      </w:pPr>
      <w:bookmarkStart w:id="15" w:name="_Toc872834"/>
      <w:r>
        <w:t>Tasks</w:t>
      </w:r>
      <w:bookmarkEnd w:id="15"/>
      <w:r w:rsidR="00386F89" w:rsidRPr="006621AA">
        <w:t xml:space="preserve"> </w:t>
      </w:r>
      <w:r w:rsidR="00673964">
        <w:t xml:space="preserve"> </w:t>
      </w:r>
      <w:r w:rsidR="009F5CFC">
        <w:t>and Milestones</w:t>
      </w:r>
    </w:p>
    <w:p w14:paraId="4C1D1DA0" w14:textId="0366E1A6" w:rsidR="00D81E59" w:rsidRPr="00EF3773" w:rsidRDefault="00D81E59" w:rsidP="00D81E59">
      <w:pPr>
        <w:pStyle w:val="Heading2"/>
        <w:rPr>
          <w:rFonts w:ascii="Times New Roman" w:hAnsi="Times New Roman" w:cs="Times New Roman"/>
          <w:lang w:val="en-GB"/>
        </w:rPr>
      </w:pPr>
      <w:bookmarkStart w:id="16" w:name="_Toc535599992"/>
      <w:r w:rsidRPr="00EF3773">
        <w:rPr>
          <w:rFonts w:ascii="Times New Roman" w:hAnsi="Times New Roman" w:cs="Times New Roman"/>
          <w:lang w:val="en-GB"/>
        </w:rPr>
        <w:t>Phase 1 – Planning</w:t>
      </w:r>
      <w:bookmarkEnd w:id="16"/>
    </w:p>
    <w:p w14:paraId="14065433" w14:textId="77777777" w:rsidR="00D81E59" w:rsidRPr="00EF3773" w:rsidRDefault="00D81E59" w:rsidP="00D81E59">
      <w:pPr>
        <w:rPr>
          <w:lang w:val="en-GB"/>
        </w:rPr>
      </w:pPr>
    </w:p>
    <w:p w14:paraId="51D8F088" w14:textId="145B4FE3" w:rsidR="00D81E59" w:rsidRPr="00EF3773" w:rsidRDefault="00D81E59" w:rsidP="00D81E59">
      <w:pPr>
        <w:pStyle w:val="ListParagraph"/>
        <w:numPr>
          <w:ilvl w:val="0"/>
          <w:numId w:val="13"/>
        </w:numPr>
        <w:spacing w:after="160" w:line="259" w:lineRule="auto"/>
        <w:rPr>
          <w:lang w:val="en-GB"/>
        </w:rPr>
      </w:pPr>
      <w:r>
        <w:rPr>
          <w:lang w:val="en-GB"/>
        </w:rPr>
        <w:t>Assemble team</w:t>
      </w:r>
    </w:p>
    <w:p w14:paraId="0A90809A" w14:textId="77777777" w:rsidR="00D81E59" w:rsidRPr="00EF3773" w:rsidRDefault="00D81E59" w:rsidP="00D81E59">
      <w:pPr>
        <w:pStyle w:val="ListParagraph"/>
        <w:numPr>
          <w:ilvl w:val="0"/>
          <w:numId w:val="13"/>
        </w:numPr>
        <w:spacing w:after="160" w:line="259" w:lineRule="auto"/>
        <w:rPr>
          <w:lang w:val="en-GB"/>
        </w:rPr>
      </w:pPr>
      <w:r w:rsidRPr="00EF3773">
        <w:rPr>
          <w:lang w:val="en-GB"/>
        </w:rPr>
        <w:t xml:space="preserve">Discuss the clients request within the group to ensure that we fully understand the </w:t>
      </w:r>
      <w:r w:rsidRPr="00EF3773">
        <w:rPr>
          <w:noProof/>
          <w:lang w:val="en-GB"/>
        </w:rPr>
        <w:t>clients'</w:t>
      </w:r>
      <w:r w:rsidRPr="00EF3773">
        <w:rPr>
          <w:lang w:val="en-GB"/>
        </w:rPr>
        <w:t xml:space="preserve"> request</w:t>
      </w:r>
    </w:p>
    <w:p w14:paraId="64A25CB3" w14:textId="77777777" w:rsidR="00D81E59" w:rsidRPr="00EF3773" w:rsidRDefault="00D81E59" w:rsidP="00D81E59">
      <w:pPr>
        <w:pStyle w:val="ListParagraph"/>
        <w:numPr>
          <w:ilvl w:val="0"/>
          <w:numId w:val="13"/>
        </w:numPr>
        <w:spacing w:after="160" w:line="259" w:lineRule="auto"/>
        <w:rPr>
          <w:lang w:val="en-GB"/>
        </w:rPr>
      </w:pPr>
      <w:r w:rsidRPr="00EF3773">
        <w:rPr>
          <w:lang w:val="en-GB"/>
        </w:rPr>
        <w:t>Determine the strengths of each group member then assign roles</w:t>
      </w:r>
    </w:p>
    <w:p w14:paraId="43CB272E" w14:textId="5564EC29" w:rsidR="00D81E59" w:rsidRDefault="00D81E59" w:rsidP="00D81E59">
      <w:pPr>
        <w:pStyle w:val="ListParagraph"/>
        <w:numPr>
          <w:ilvl w:val="0"/>
          <w:numId w:val="13"/>
        </w:numPr>
        <w:spacing w:after="160" w:line="259" w:lineRule="auto"/>
        <w:rPr>
          <w:lang w:val="en-GB"/>
        </w:rPr>
      </w:pPr>
      <w:r w:rsidRPr="00EF3773">
        <w:rPr>
          <w:lang w:val="en-GB"/>
        </w:rPr>
        <w:t xml:space="preserve">Determine a meeting time and place to meet </w:t>
      </w:r>
      <w:r>
        <w:rPr>
          <w:lang w:val="en-GB"/>
        </w:rPr>
        <w:t>every week</w:t>
      </w:r>
    </w:p>
    <w:p w14:paraId="1C77C243" w14:textId="31303106" w:rsidR="00D81E59" w:rsidRPr="0033630B" w:rsidRDefault="00D81E59" w:rsidP="00D81E59">
      <w:pPr>
        <w:pStyle w:val="ListParagraph"/>
        <w:numPr>
          <w:ilvl w:val="0"/>
          <w:numId w:val="13"/>
        </w:numPr>
      </w:pPr>
      <w:r w:rsidRPr="0033630B">
        <w:t xml:space="preserve">Agree on </w:t>
      </w:r>
      <w:r w:rsidR="00D10C6E">
        <w:t xml:space="preserve">a </w:t>
      </w:r>
      <w:r w:rsidRPr="00D10C6E">
        <w:rPr>
          <w:noProof/>
        </w:rPr>
        <w:t>name</w:t>
      </w:r>
      <w:r w:rsidRPr="0033630B">
        <w:t xml:space="preserve"> for our team</w:t>
      </w:r>
    </w:p>
    <w:p w14:paraId="3964375E" w14:textId="77777777" w:rsidR="00D81E59" w:rsidRPr="0033630B" w:rsidRDefault="00D81E59" w:rsidP="00D81E59">
      <w:pPr>
        <w:pStyle w:val="ListParagraph"/>
        <w:numPr>
          <w:ilvl w:val="0"/>
          <w:numId w:val="13"/>
        </w:numPr>
      </w:pPr>
      <w:r w:rsidRPr="0033630B">
        <w:t>Create a fitting logo</w:t>
      </w:r>
    </w:p>
    <w:p w14:paraId="1BC4CC0B" w14:textId="39428500" w:rsidR="00D81E59" w:rsidRDefault="00D81E59" w:rsidP="00D81E59">
      <w:pPr>
        <w:pStyle w:val="ListParagraph"/>
        <w:numPr>
          <w:ilvl w:val="0"/>
          <w:numId w:val="13"/>
        </w:numPr>
        <w:spacing w:after="160" w:line="259" w:lineRule="auto"/>
        <w:rPr>
          <w:lang w:val="en-GB"/>
        </w:rPr>
      </w:pPr>
      <w:r w:rsidRPr="00D10C6E">
        <w:rPr>
          <w:noProof/>
          <w:lang w:val="en-GB"/>
        </w:rPr>
        <w:t>Research similar</w:t>
      </w:r>
      <w:r>
        <w:rPr>
          <w:lang w:val="en-GB"/>
        </w:rPr>
        <w:t xml:space="preserve"> software solutions used to manage events</w:t>
      </w:r>
      <w:r w:rsidR="00355273">
        <w:rPr>
          <w:lang w:val="en-GB"/>
        </w:rPr>
        <w:t>. To get a better understanding of how the solution should function</w:t>
      </w:r>
    </w:p>
    <w:p w14:paraId="0B31870D" w14:textId="78B1414F" w:rsidR="00E10105" w:rsidRDefault="00E10105" w:rsidP="00D81E59">
      <w:pPr>
        <w:pStyle w:val="ListParagraph"/>
        <w:numPr>
          <w:ilvl w:val="0"/>
          <w:numId w:val="13"/>
        </w:numPr>
        <w:spacing w:after="160" w:line="259" w:lineRule="auto"/>
        <w:rPr>
          <w:lang w:val="en-GB"/>
        </w:rPr>
      </w:pPr>
      <w:r>
        <w:rPr>
          <w:lang w:val="en-GB"/>
        </w:rPr>
        <w:t>Determine the language that will be used to program the applications</w:t>
      </w:r>
    </w:p>
    <w:p w14:paraId="6D689663" w14:textId="67380C66" w:rsidR="00D81E59" w:rsidRDefault="00D81E59" w:rsidP="00D81E59">
      <w:pPr>
        <w:pStyle w:val="ListParagraph"/>
        <w:numPr>
          <w:ilvl w:val="0"/>
          <w:numId w:val="13"/>
        </w:numPr>
        <w:spacing w:after="160" w:line="259" w:lineRule="auto"/>
        <w:rPr>
          <w:lang w:val="en-GB"/>
        </w:rPr>
      </w:pPr>
      <w:r>
        <w:rPr>
          <w:lang w:val="en-GB"/>
        </w:rPr>
        <w:t xml:space="preserve">Brainstorm together to </w:t>
      </w:r>
      <w:r w:rsidR="00E10105">
        <w:rPr>
          <w:lang w:val="en-GB"/>
        </w:rPr>
        <w:t>in order</w:t>
      </w:r>
      <w:r>
        <w:rPr>
          <w:lang w:val="en-GB"/>
        </w:rPr>
        <w:t xml:space="preserve"> to come up with ideas for the design of the </w:t>
      </w:r>
      <w:r w:rsidR="00E10105">
        <w:rPr>
          <w:lang w:val="en-GB"/>
        </w:rPr>
        <w:t xml:space="preserve">software </w:t>
      </w:r>
      <w:r>
        <w:rPr>
          <w:lang w:val="en-GB"/>
        </w:rPr>
        <w:t>solution</w:t>
      </w:r>
    </w:p>
    <w:p w14:paraId="4430F23B" w14:textId="29BC4109" w:rsidR="00E10105" w:rsidRPr="00E10105" w:rsidRDefault="00E10105" w:rsidP="00D81E59">
      <w:pPr>
        <w:pStyle w:val="ListParagraph"/>
        <w:numPr>
          <w:ilvl w:val="0"/>
          <w:numId w:val="13"/>
        </w:numPr>
        <w:spacing w:after="160" w:line="259" w:lineRule="auto"/>
        <w:rPr>
          <w:lang w:val="en-GB"/>
        </w:rPr>
      </w:pPr>
      <w:r>
        <w:t xml:space="preserve">Choose </w:t>
      </w:r>
      <w:r w:rsidRPr="0033630B">
        <w:t>database</w:t>
      </w:r>
      <w:r>
        <w:t xml:space="preserve"> design</w:t>
      </w:r>
    </w:p>
    <w:p w14:paraId="3617B3F0" w14:textId="4E5AFE63" w:rsidR="00E10105" w:rsidRPr="00E10105" w:rsidRDefault="00E10105" w:rsidP="00D81E59">
      <w:pPr>
        <w:pStyle w:val="ListParagraph"/>
        <w:numPr>
          <w:ilvl w:val="0"/>
          <w:numId w:val="13"/>
        </w:numPr>
        <w:spacing w:after="160" w:line="259" w:lineRule="auto"/>
        <w:rPr>
          <w:lang w:val="en-GB"/>
        </w:rPr>
      </w:pPr>
      <w:r>
        <w:t>Choose website design</w:t>
      </w:r>
    </w:p>
    <w:p w14:paraId="13DE029F" w14:textId="2387AB22" w:rsidR="00E10105" w:rsidRDefault="00E10105" w:rsidP="00D81E59">
      <w:pPr>
        <w:pStyle w:val="ListParagraph"/>
        <w:numPr>
          <w:ilvl w:val="0"/>
          <w:numId w:val="13"/>
        </w:numPr>
        <w:spacing w:after="160" w:line="259" w:lineRule="auto"/>
        <w:rPr>
          <w:lang w:val="en-GB"/>
        </w:rPr>
      </w:pPr>
      <w:r>
        <w:rPr>
          <w:lang w:val="en-GB"/>
        </w:rPr>
        <w:t xml:space="preserve">Choose </w:t>
      </w:r>
      <w:r w:rsidR="00D10C6E">
        <w:rPr>
          <w:lang w:val="en-GB"/>
        </w:rPr>
        <w:t xml:space="preserve">a </w:t>
      </w:r>
      <w:r w:rsidRPr="00D10C6E">
        <w:rPr>
          <w:noProof/>
          <w:lang w:val="en-GB"/>
        </w:rPr>
        <w:t>design</w:t>
      </w:r>
      <w:r>
        <w:rPr>
          <w:lang w:val="en-GB"/>
        </w:rPr>
        <w:t xml:space="preserve"> for applications</w:t>
      </w:r>
    </w:p>
    <w:p w14:paraId="4C8D69FE" w14:textId="7C84AF1F" w:rsidR="00355273" w:rsidRDefault="00D81E59" w:rsidP="00355273">
      <w:pPr>
        <w:pStyle w:val="ListParagraph"/>
        <w:numPr>
          <w:ilvl w:val="0"/>
          <w:numId w:val="13"/>
        </w:numPr>
        <w:spacing w:after="160" w:line="259" w:lineRule="auto"/>
        <w:rPr>
          <w:lang w:val="en-GB"/>
        </w:rPr>
      </w:pPr>
      <w:r>
        <w:rPr>
          <w:lang w:val="en-GB"/>
        </w:rPr>
        <w:t xml:space="preserve">Choose a design for </w:t>
      </w:r>
      <w:r w:rsidR="00D10C6E">
        <w:rPr>
          <w:lang w:val="en-GB"/>
        </w:rPr>
        <w:t xml:space="preserve">the </w:t>
      </w:r>
      <w:r w:rsidR="00355273" w:rsidRPr="00D10C6E">
        <w:rPr>
          <w:noProof/>
          <w:lang w:val="en-GB"/>
        </w:rPr>
        <w:t>software</w:t>
      </w:r>
      <w:r w:rsidR="00355273">
        <w:rPr>
          <w:lang w:val="en-GB"/>
        </w:rPr>
        <w:t xml:space="preserve"> solution.</w:t>
      </w:r>
    </w:p>
    <w:p w14:paraId="5DC8E4CE" w14:textId="18F2E0B0" w:rsidR="00355273" w:rsidRPr="00355273" w:rsidRDefault="00355273" w:rsidP="00355273">
      <w:pPr>
        <w:pStyle w:val="ListParagraph"/>
        <w:spacing w:after="160" w:line="259" w:lineRule="auto"/>
        <w:rPr>
          <w:lang w:val="en-GB"/>
        </w:rPr>
      </w:pPr>
      <w:r w:rsidRPr="00EF3773">
        <w:rPr>
          <w:lang w:val="en-GB"/>
        </w:rPr>
        <w:t>We will choose the design that has the best performance but is not too risky</w:t>
      </w:r>
      <w:r>
        <w:rPr>
          <w:lang w:val="en-GB"/>
        </w:rPr>
        <w:t xml:space="preserve"> or </w:t>
      </w:r>
      <w:r w:rsidRPr="00D10C6E">
        <w:rPr>
          <w:noProof/>
          <w:lang w:val="en-GB"/>
        </w:rPr>
        <w:t>time</w:t>
      </w:r>
      <w:r w:rsidR="00D10C6E">
        <w:rPr>
          <w:noProof/>
          <w:lang w:val="en-GB"/>
        </w:rPr>
        <w:t>-</w:t>
      </w:r>
      <w:r w:rsidRPr="00D10C6E">
        <w:rPr>
          <w:noProof/>
          <w:lang w:val="en-GB"/>
        </w:rPr>
        <w:t>consuming</w:t>
      </w:r>
      <w:r w:rsidRPr="00EF3773">
        <w:rPr>
          <w:lang w:val="en-GB"/>
        </w:rPr>
        <w:t>.</w:t>
      </w:r>
    </w:p>
    <w:p w14:paraId="47901C0F" w14:textId="77777777" w:rsidR="009B2C49" w:rsidRDefault="009B2C49" w:rsidP="009B2C49">
      <w:pPr>
        <w:pStyle w:val="ListParagraph"/>
        <w:numPr>
          <w:ilvl w:val="0"/>
          <w:numId w:val="14"/>
        </w:numPr>
        <w:spacing w:after="160" w:line="259" w:lineRule="auto"/>
        <w:rPr>
          <w:lang w:val="en-GB"/>
        </w:rPr>
      </w:pPr>
      <w:r>
        <w:rPr>
          <w:lang w:val="en-GB"/>
        </w:rPr>
        <w:t>Write the use cases of the applications and the website</w:t>
      </w:r>
    </w:p>
    <w:p w14:paraId="7E9150D3" w14:textId="77777777" w:rsidR="009B2C49" w:rsidRDefault="009B2C49" w:rsidP="009B2C49">
      <w:pPr>
        <w:pStyle w:val="ListParagraph"/>
        <w:numPr>
          <w:ilvl w:val="0"/>
          <w:numId w:val="14"/>
        </w:numPr>
        <w:spacing w:after="160" w:line="259" w:lineRule="auto"/>
        <w:rPr>
          <w:lang w:val="en-GB"/>
        </w:rPr>
      </w:pPr>
      <w:r>
        <w:rPr>
          <w:lang w:val="en-GB"/>
        </w:rPr>
        <w:t>Determine functional requirements</w:t>
      </w:r>
    </w:p>
    <w:p w14:paraId="0FD4EDA9" w14:textId="77777777" w:rsidR="00D81E59" w:rsidRPr="00EF3773" w:rsidRDefault="00D81E59" w:rsidP="00D81E59">
      <w:pPr>
        <w:pStyle w:val="ListParagraph"/>
        <w:rPr>
          <w:lang w:val="en-GB"/>
        </w:rPr>
      </w:pPr>
    </w:p>
    <w:p w14:paraId="76AE3380" w14:textId="78E40BEE" w:rsidR="00D81E59" w:rsidRPr="009F5CFC" w:rsidRDefault="00D81E59" w:rsidP="00D81E59">
      <w:pPr>
        <w:pStyle w:val="ListParagraph"/>
        <w:rPr>
          <w:lang w:val="en-GB"/>
        </w:rPr>
      </w:pPr>
      <w:bookmarkStart w:id="17" w:name="_Toc535599993"/>
      <w:r w:rsidRPr="00EF3773">
        <w:rPr>
          <w:rStyle w:val="Heading3Char"/>
        </w:rPr>
        <w:t>1st Milestone</w:t>
      </w:r>
      <w:bookmarkEnd w:id="17"/>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009F5CFC" w:rsidRPr="009F5CFC">
        <w:rPr>
          <w:lang w:val="en-GB"/>
        </w:rPr>
        <w:t xml:space="preserve">Choose a design for the website, databases and the application. And fully understand the </w:t>
      </w:r>
      <w:r w:rsidR="009F5CFC" w:rsidRPr="00D10C6E">
        <w:rPr>
          <w:noProof/>
          <w:lang w:val="en-GB"/>
        </w:rPr>
        <w:t>client</w:t>
      </w:r>
      <w:r w:rsidR="00D10C6E">
        <w:rPr>
          <w:noProof/>
          <w:lang w:val="en-GB"/>
        </w:rPr>
        <w:t>'</w:t>
      </w:r>
      <w:r w:rsidR="009F5CFC" w:rsidRPr="00D10C6E">
        <w:rPr>
          <w:noProof/>
          <w:lang w:val="en-GB"/>
        </w:rPr>
        <w:t>s</w:t>
      </w:r>
      <w:r w:rsidR="009F5CFC" w:rsidRPr="009F5CFC">
        <w:rPr>
          <w:lang w:val="en-GB"/>
        </w:rPr>
        <w:t xml:space="preserve"> request and requirements.</w:t>
      </w:r>
    </w:p>
    <w:p w14:paraId="3D402473" w14:textId="7C2BAF64" w:rsidR="00355273" w:rsidRPr="00EF3773" w:rsidRDefault="00355273" w:rsidP="00355273">
      <w:pPr>
        <w:pStyle w:val="Heading2"/>
        <w:rPr>
          <w:rFonts w:ascii="Times New Roman" w:hAnsi="Times New Roman" w:cs="Times New Roman"/>
          <w:lang w:val="en-GB"/>
        </w:rPr>
      </w:pPr>
      <w:bookmarkStart w:id="18" w:name="_Toc535599994"/>
      <w:r w:rsidRPr="00EF3773">
        <w:rPr>
          <w:rFonts w:ascii="Times New Roman" w:hAnsi="Times New Roman" w:cs="Times New Roman"/>
          <w:lang w:val="en-GB"/>
        </w:rPr>
        <w:t>Phase 2 - Executing/Testing</w:t>
      </w:r>
      <w:bookmarkEnd w:id="18"/>
    </w:p>
    <w:p w14:paraId="60C316E2" w14:textId="77777777" w:rsidR="00355273" w:rsidRPr="00EF3773" w:rsidRDefault="00355273" w:rsidP="00355273">
      <w:pPr>
        <w:rPr>
          <w:lang w:val="en-GB"/>
        </w:rPr>
      </w:pPr>
    </w:p>
    <w:p w14:paraId="4DE7FA53" w14:textId="18C6059C" w:rsidR="0039134B" w:rsidRPr="009F5CFC" w:rsidRDefault="009B2C49" w:rsidP="009F5CFC">
      <w:pPr>
        <w:pStyle w:val="ListParagraph"/>
        <w:numPr>
          <w:ilvl w:val="0"/>
          <w:numId w:val="14"/>
        </w:numPr>
        <w:spacing w:after="160" w:line="259" w:lineRule="auto"/>
        <w:rPr>
          <w:lang w:val="en-GB"/>
        </w:rPr>
      </w:pPr>
      <w:r>
        <w:rPr>
          <w:lang w:val="en-GB"/>
        </w:rPr>
        <w:t>Create the GUIs for the applications</w:t>
      </w:r>
    </w:p>
    <w:p w14:paraId="19499787" w14:textId="0EFCA969" w:rsidR="009B2C49" w:rsidRDefault="009B2C49" w:rsidP="00355273">
      <w:pPr>
        <w:pStyle w:val="ListParagraph"/>
        <w:numPr>
          <w:ilvl w:val="0"/>
          <w:numId w:val="14"/>
        </w:numPr>
        <w:spacing w:after="160" w:line="259" w:lineRule="auto"/>
        <w:rPr>
          <w:lang w:val="en-GB"/>
        </w:rPr>
      </w:pPr>
      <w:r>
        <w:rPr>
          <w:lang w:val="en-GB"/>
        </w:rPr>
        <w:t>Create the website wireframe</w:t>
      </w:r>
    </w:p>
    <w:p w14:paraId="0C12014D" w14:textId="74E86FBE" w:rsidR="009B2C49" w:rsidRDefault="009B2C49" w:rsidP="00355273">
      <w:pPr>
        <w:pStyle w:val="ListParagraph"/>
        <w:numPr>
          <w:ilvl w:val="0"/>
          <w:numId w:val="14"/>
        </w:numPr>
        <w:spacing w:after="160" w:line="259" w:lineRule="auto"/>
        <w:rPr>
          <w:lang w:val="en-GB"/>
        </w:rPr>
      </w:pPr>
      <w:r>
        <w:rPr>
          <w:lang w:val="en-GB"/>
        </w:rPr>
        <w:t>Create the entity relationship diagram of the database</w:t>
      </w:r>
    </w:p>
    <w:p w14:paraId="1413CE8D" w14:textId="1191199B" w:rsidR="009B2C49" w:rsidRDefault="0039134B" w:rsidP="00355273">
      <w:pPr>
        <w:pStyle w:val="ListParagraph"/>
        <w:numPr>
          <w:ilvl w:val="0"/>
          <w:numId w:val="14"/>
        </w:numPr>
        <w:spacing w:after="160" w:line="259" w:lineRule="auto"/>
        <w:rPr>
          <w:lang w:val="en-GB"/>
        </w:rPr>
      </w:pPr>
      <w:r>
        <w:rPr>
          <w:lang w:val="en-GB"/>
        </w:rPr>
        <w:t>Code and test the static part of the website</w:t>
      </w:r>
    </w:p>
    <w:p w14:paraId="06900C01" w14:textId="240363A1" w:rsidR="0039134B" w:rsidRDefault="0039134B" w:rsidP="00355273">
      <w:pPr>
        <w:pStyle w:val="ListParagraph"/>
        <w:numPr>
          <w:ilvl w:val="0"/>
          <w:numId w:val="14"/>
        </w:numPr>
        <w:spacing w:after="160" w:line="259" w:lineRule="auto"/>
        <w:rPr>
          <w:lang w:val="en-GB"/>
        </w:rPr>
      </w:pPr>
      <w:r>
        <w:rPr>
          <w:lang w:val="en-GB"/>
        </w:rPr>
        <w:t xml:space="preserve">Code and test </w:t>
      </w:r>
      <w:r w:rsidR="00D10C6E">
        <w:rPr>
          <w:lang w:val="en-GB"/>
        </w:rPr>
        <w:t xml:space="preserve">the </w:t>
      </w:r>
      <w:r w:rsidRPr="00D10C6E">
        <w:rPr>
          <w:noProof/>
          <w:lang w:val="en-GB"/>
        </w:rPr>
        <w:t>dynamic</w:t>
      </w:r>
      <w:r>
        <w:rPr>
          <w:lang w:val="en-GB"/>
        </w:rPr>
        <w:t xml:space="preserve"> part of </w:t>
      </w:r>
      <w:r w:rsidR="00D10C6E">
        <w:rPr>
          <w:lang w:val="en-GB"/>
        </w:rPr>
        <w:t xml:space="preserve">the </w:t>
      </w:r>
      <w:r w:rsidRPr="00D10C6E">
        <w:rPr>
          <w:noProof/>
          <w:lang w:val="en-GB"/>
        </w:rPr>
        <w:t>website</w:t>
      </w:r>
    </w:p>
    <w:p w14:paraId="65DD1920" w14:textId="1EB6A6CE" w:rsidR="0039134B" w:rsidRDefault="0039134B" w:rsidP="00355273">
      <w:pPr>
        <w:pStyle w:val="ListParagraph"/>
        <w:numPr>
          <w:ilvl w:val="0"/>
          <w:numId w:val="14"/>
        </w:numPr>
        <w:spacing w:after="160" w:line="259" w:lineRule="auto"/>
        <w:rPr>
          <w:lang w:val="en-GB"/>
        </w:rPr>
      </w:pPr>
      <w:r>
        <w:rPr>
          <w:lang w:val="en-GB"/>
        </w:rPr>
        <w:t>Code and test the applications</w:t>
      </w:r>
    </w:p>
    <w:p w14:paraId="6029E209" w14:textId="702A200B" w:rsidR="0039134B" w:rsidRDefault="0039134B" w:rsidP="00355273">
      <w:pPr>
        <w:pStyle w:val="ListParagraph"/>
        <w:numPr>
          <w:ilvl w:val="0"/>
          <w:numId w:val="14"/>
        </w:numPr>
        <w:spacing w:after="160" w:line="259" w:lineRule="auto"/>
        <w:rPr>
          <w:lang w:val="en-GB"/>
        </w:rPr>
      </w:pPr>
      <w:bookmarkStart w:id="19" w:name="_GoBack"/>
      <w:bookmarkEnd w:id="19"/>
      <w:r>
        <w:rPr>
          <w:lang w:val="en-GB"/>
        </w:rPr>
        <w:t xml:space="preserve">Create </w:t>
      </w:r>
      <w:r w:rsidR="00D10C6E">
        <w:rPr>
          <w:lang w:val="en-GB"/>
        </w:rPr>
        <w:t xml:space="preserve">the </w:t>
      </w:r>
      <w:r w:rsidRPr="00D10C6E">
        <w:rPr>
          <w:noProof/>
          <w:lang w:val="en-GB"/>
        </w:rPr>
        <w:t>database</w:t>
      </w:r>
    </w:p>
    <w:p w14:paraId="0F7545A7" w14:textId="132B5154" w:rsidR="0039134B" w:rsidRDefault="0039134B" w:rsidP="00355273">
      <w:pPr>
        <w:pStyle w:val="ListParagraph"/>
        <w:numPr>
          <w:ilvl w:val="0"/>
          <w:numId w:val="14"/>
        </w:numPr>
        <w:spacing w:after="160" w:line="259" w:lineRule="auto"/>
        <w:rPr>
          <w:lang w:val="en-GB"/>
        </w:rPr>
      </w:pPr>
      <w:r>
        <w:rPr>
          <w:lang w:val="en-GB"/>
        </w:rPr>
        <w:lastRenderedPageBreak/>
        <w:t>Test how the website, database</w:t>
      </w:r>
      <w:r w:rsidR="00D10C6E">
        <w:rPr>
          <w:lang w:val="en-GB"/>
        </w:rPr>
        <w:t>,</w:t>
      </w:r>
      <w:r>
        <w:rPr>
          <w:lang w:val="en-GB"/>
        </w:rPr>
        <w:t xml:space="preserve"> </w:t>
      </w:r>
      <w:r w:rsidRPr="00D10C6E">
        <w:rPr>
          <w:noProof/>
          <w:lang w:val="en-GB"/>
        </w:rPr>
        <w:t>and</w:t>
      </w:r>
      <w:r>
        <w:rPr>
          <w:lang w:val="en-GB"/>
        </w:rPr>
        <w:t xml:space="preserve"> applications work together</w:t>
      </w:r>
    </w:p>
    <w:p w14:paraId="12E98AAC" w14:textId="2AAEE3F5" w:rsidR="00355273" w:rsidRPr="0039134B" w:rsidRDefault="0039134B" w:rsidP="0039134B">
      <w:pPr>
        <w:pStyle w:val="ListParagraph"/>
        <w:numPr>
          <w:ilvl w:val="0"/>
          <w:numId w:val="14"/>
        </w:numPr>
        <w:spacing w:after="160" w:line="259" w:lineRule="auto"/>
        <w:rPr>
          <w:lang w:val="en-GB"/>
        </w:rPr>
      </w:pPr>
      <w:r>
        <w:rPr>
          <w:lang w:val="en-GB"/>
        </w:rPr>
        <w:t>Fix any issues found when testing the website, database</w:t>
      </w:r>
      <w:r w:rsidR="00D10C6E">
        <w:rPr>
          <w:lang w:val="en-GB"/>
        </w:rPr>
        <w:t>,</w:t>
      </w:r>
      <w:r>
        <w:rPr>
          <w:lang w:val="en-GB"/>
        </w:rPr>
        <w:t xml:space="preserve"> </w:t>
      </w:r>
      <w:r w:rsidRPr="00D10C6E">
        <w:rPr>
          <w:noProof/>
          <w:lang w:val="en-GB"/>
        </w:rPr>
        <w:t>and</w:t>
      </w:r>
      <w:r>
        <w:rPr>
          <w:lang w:val="en-GB"/>
        </w:rPr>
        <w:t xml:space="preserve"> applications together</w:t>
      </w:r>
    </w:p>
    <w:p w14:paraId="2479948B" w14:textId="5210F1D5" w:rsidR="00355273" w:rsidRDefault="00355273" w:rsidP="00355273">
      <w:pPr>
        <w:pStyle w:val="ListParagraph"/>
        <w:numPr>
          <w:ilvl w:val="0"/>
          <w:numId w:val="14"/>
        </w:numPr>
        <w:tabs>
          <w:tab w:val="left" w:pos="1150"/>
        </w:tabs>
        <w:spacing w:after="160" w:line="259" w:lineRule="auto"/>
        <w:rPr>
          <w:lang w:val="en-GB"/>
        </w:rPr>
      </w:pPr>
      <w:r w:rsidRPr="00EF3773">
        <w:rPr>
          <w:lang w:val="en-GB"/>
        </w:rPr>
        <w:t>Add finishing touches</w:t>
      </w:r>
    </w:p>
    <w:p w14:paraId="5EDFFD9A" w14:textId="5BF998D7" w:rsidR="0039134B" w:rsidRDefault="0039134B" w:rsidP="00355273">
      <w:pPr>
        <w:pStyle w:val="ListParagraph"/>
        <w:numPr>
          <w:ilvl w:val="0"/>
          <w:numId w:val="14"/>
        </w:numPr>
        <w:tabs>
          <w:tab w:val="left" w:pos="1150"/>
        </w:tabs>
        <w:spacing w:after="160" w:line="259" w:lineRule="auto"/>
        <w:rPr>
          <w:lang w:val="en-GB"/>
        </w:rPr>
      </w:pPr>
      <w:r>
        <w:rPr>
          <w:lang w:val="en-GB"/>
        </w:rPr>
        <w:t xml:space="preserve">Make a </w:t>
      </w:r>
      <w:r w:rsidRPr="00D10C6E">
        <w:rPr>
          <w:noProof/>
          <w:lang w:val="en-GB"/>
        </w:rPr>
        <w:t>Power point</w:t>
      </w:r>
      <w:r>
        <w:rPr>
          <w:lang w:val="en-GB"/>
        </w:rPr>
        <w:t xml:space="preserve"> for the presentation of the final product</w:t>
      </w:r>
    </w:p>
    <w:p w14:paraId="11696512" w14:textId="6887570C" w:rsidR="0039134B" w:rsidRDefault="0039134B" w:rsidP="00355273">
      <w:pPr>
        <w:pStyle w:val="ListParagraph"/>
        <w:numPr>
          <w:ilvl w:val="0"/>
          <w:numId w:val="14"/>
        </w:numPr>
        <w:tabs>
          <w:tab w:val="left" w:pos="1150"/>
        </w:tabs>
        <w:spacing w:after="160" w:line="259" w:lineRule="auto"/>
        <w:rPr>
          <w:lang w:val="en-GB"/>
        </w:rPr>
      </w:pPr>
      <w:r>
        <w:rPr>
          <w:lang w:val="en-GB"/>
        </w:rPr>
        <w:t>Prepare for the presentation</w:t>
      </w:r>
    </w:p>
    <w:p w14:paraId="46C3ABD9" w14:textId="617F0B0E" w:rsidR="00355273" w:rsidRPr="009F5CFC" w:rsidRDefault="0039134B" w:rsidP="009F5CFC">
      <w:pPr>
        <w:pStyle w:val="ListParagraph"/>
        <w:numPr>
          <w:ilvl w:val="0"/>
          <w:numId w:val="14"/>
        </w:numPr>
        <w:tabs>
          <w:tab w:val="left" w:pos="1150"/>
        </w:tabs>
        <w:spacing w:after="160" w:line="259" w:lineRule="auto"/>
        <w:rPr>
          <w:rStyle w:val="Heading3Char"/>
          <w:rFonts w:ascii="Times New Roman" w:eastAsia="Batang" w:hAnsi="Times New Roman" w:cs="Times New Roman"/>
          <w:color w:val="auto"/>
          <w:lang w:val="en-GB"/>
        </w:rPr>
      </w:pPr>
      <w:r>
        <w:rPr>
          <w:lang w:val="en-GB"/>
        </w:rPr>
        <w:t>Present the final product</w:t>
      </w:r>
    </w:p>
    <w:p w14:paraId="12B5B599" w14:textId="518D6825" w:rsidR="00D81E59" w:rsidRPr="009F5CFC" w:rsidRDefault="00355273" w:rsidP="00355273">
      <w:pPr>
        <w:rPr>
          <w:lang w:val="en-GB"/>
        </w:rPr>
      </w:pPr>
      <w:bookmarkStart w:id="20" w:name="_Toc535599995"/>
      <w:r w:rsidRPr="00EF3773">
        <w:rPr>
          <w:rStyle w:val="Heading3Char"/>
        </w:rPr>
        <w:t>2nd Milestone</w:t>
      </w:r>
      <w:bookmarkEnd w:id="20"/>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Pr="009F5CFC">
        <w:rPr>
          <w:lang w:val="en-GB"/>
        </w:rPr>
        <w:t xml:space="preserve">Hand in </w:t>
      </w:r>
      <w:r w:rsidR="00D10C6E">
        <w:rPr>
          <w:lang w:val="en-GB"/>
        </w:rPr>
        <w:t xml:space="preserve">a </w:t>
      </w:r>
      <w:r w:rsidRPr="00D10C6E">
        <w:rPr>
          <w:noProof/>
          <w:lang w:val="en-GB"/>
        </w:rPr>
        <w:t>finished</w:t>
      </w:r>
      <w:r w:rsidRPr="009F5CFC">
        <w:rPr>
          <w:lang w:val="en-GB"/>
        </w:rPr>
        <w:t xml:space="preserve"> completed </w:t>
      </w:r>
      <w:r w:rsidR="009F5CFC" w:rsidRPr="009F5CFC">
        <w:rPr>
          <w:lang w:val="en-GB"/>
        </w:rPr>
        <w:t>software solution that can manage events and meets all of the given requirements.</w:t>
      </w:r>
    </w:p>
    <w:p w14:paraId="4B544E4D" w14:textId="7C4CCCD7" w:rsidR="009F5CFC" w:rsidRDefault="009F5CFC" w:rsidP="00355273">
      <w:pPr>
        <w:rPr>
          <w:color w:val="FF0000"/>
          <w:lang w:val="en-GB"/>
        </w:rPr>
      </w:pPr>
    </w:p>
    <w:p w14:paraId="297C45B3" w14:textId="4F145F61" w:rsidR="009F5CFC" w:rsidRPr="00EF3773" w:rsidRDefault="009F5CFC" w:rsidP="009F5CFC">
      <w:pPr>
        <w:pStyle w:val="Heading2"/>
        <w:rPr>
          <w:rFonts w:ascii="Times New Roman" w:hAnsi="Times New Roman" w:cs="Times New Roman"/>
          <w:lang w:val="en-GB"/>
        </w:rPr>
      </w:pPr>
      <w:bookmarkStart w:id="21" w:name="_Toc535599996"/>
      <w:r w:rsidRPr="00EF3773">
        <w:rPr>
          <w:rFonts w:ascii="Times New Roman" w:hAnsi="Times New Roman" w:cs="Times New Roman"/>
          <w:lang w:val="en-GB"/>
        </w:rPr>
        <w:t>Phase 3 - Evaluation</w:t>
      </w:r>
      <w:bookmarkEnd w:id="21"/>
    </w:p>
    <w:p w14:paraId="1F8ABA46" w14:textId="77777777" w:rsidR="009F5CFC" w:rsidRPr="00EF3773" w:rsidRDefault="009F5CFC" w:rsidP="009F5CFC">
      <w:pPr>
        <w:rPr>
          <w:lang w:val="en-GB"/>
        </w:rPr>
      </w:pPr>
    </w:p>
    <w:p w14:paraId="2818DC88" w14:textId="77777777" w:rsidR="009F5CFC" w:rsidRPr="00EF3773" w:rsidRDefault="009F5CFC" w:rsidP="009F5CFC">
      <w:pPr>
        <w:rPr>
          <w:i/>
          <w:lang w:val="en-GB"/>
        </w:rPr>
      </w:pPr>
      <w:r w:rsidRPr="00EF3773">
        <w:rPr>
          <w:lang w:val="en-GB"/>
        </w:rPr>
        <w:tab/>
      </w:r>
      <w:r w:rsidRPr="00EF3773">
        <w:rPr>
          <w:i/>
          <w:lang w:val="en-GB"/>
        </w:rPr>
        <w:t xml:space="preserve">When </w:t>
      </w:r>
      <w:r w:rsidRPr="00EF3773">
        <w:rPr>
          <w:i/>
          <w:noProof/>
          <w:lang w:val="en-GB"/>
        </w:rPr>
        <w:t>analyzing</w:t>
      </w:r>
      <w:r w:rsidRPr="00EF3773">
        <w:rPr>
          <w:i/>
          <w:lang w:val="en-GB"/>
        </w:rPr>
        <w:t xml:space="preserve"> we will write findings in a document.</w:t>
      </w:r>
    </w:p>
    <w:p w14:paraId="5CD123B9" w14:textId="77777777" w:rsidR="009F5CFC" w:rsidRPr="00EF3773" w:rsidRDefault="009F5CFC" w:rsidP="009F5CFC">
      <w:pPr>
        <w:pStyle w:val="ListParagraph"/>
        <w:numPr>
          <w:ilvl w:val="0"/>
          <w:numId w:val="15"/>
        </w:numPr>
        <w:spacing w:after="160" w:line="259" w:lineRule="auto"/>
        <w:rPr>
          <w:color w:val="212C35"/>
          <w:shd w:val="clear" w:color="auto" w:fill="FFFFFF"/>
        </w:rPr>
      </w:pPr>
      <w:r w:rsidRPr="00EF3773">
        <w:rPr>
          <w:noProof/>
          <w:lang w:val="en-GB"/>
        </w:rPr>
        <w:t>Analyzing</w:t>
      </w:r>
      <w:r w:rsidRPr="00EF3773">
        <w:rPr>
          <w:lang w:val="en-GB"/>
        </w:rPr>
        <w:t xml:space="preserve"> project performance </w:t>
      </w:r>
      <w:r w:rsidRPr="00EF3773">
        <w:rPr>
          <w:color w:val="212C35"/>
          <w:shd w:val="clear" w:color="auto" w:fill="FFFFFF"/>
        </w:rPr>
        <w:t>–</w:t>
      </w:r>
      <w:r w:rsidRPr="00EF3773">
        <w:rPr>
          <w:color w:val="212C35"/>
          <w:shd w:val="clear" w:color="auto" w:fill="FFFFFF"/>
          <w:lang w:val="en-GB"/>
        </w:rPr>
        <w:t xml:space="preserve"> </w:t>
      </w:r>
      <w:r w:rsidRPr="00EF3773">
        <w:rPr>
          <w:color w:val="212C35"/>
          <w:shd w:val="clear" w:color="auto" w:fill="FFFFFF"/>
        </w:rPr>
        <w:t xml:space="preserve">Determining whether the project's goals were met (tasks completed, on time) </w:t>
      </w:r>
    </w:p>
    <w:p w14:paraId="5E5453A3" w14:textId="77777777" w:rsidR="009F5CFC" w:rsidRPr="00EF3773" w:rsidRDefault="009F5CFC" w:rsidP="009F5CFC">
      <w:pPr>
        <w:pStyle w:val="ListParagraph"/>
        <w:numPr>
          <w:ilvl w:val="0"/>
          <w:numId w:val="15"/>
        </w:numPr>
        <w:spacing w:after="160" w:line="259" w:lineRule="auto"/>
        <w:rPr>
          <w:lang w:val="en-GB"/>
        </w:rPr>
      </w:pPr>
      <w:r w:rsidRPr="00EF3773">
        <w:rPr>
          <w:noProof/>
          <w:lang w:val="en-GB"/>
        </w:rPr>
        <w:t>Analyzing</w:t>
      </w:r>
      <w:r w:rsidRPr="00EF3773">
        <w:rPr>
          <w:lang w:val="en-GB"/>
        </w:rPr>
        <w:t xml:space="preserve"> team performance </w:t>
      </w:r>
      <w:r w:rsidRPr="00EF3773">
        <w:rPr>
          <w:color w:val="212C35"/>
          <w:shd w:val="clear" w:color="auto" w:fill="FFFFFF"/>
        </w:rPr>
        <w:t>– Evaluating how team members performed, including whether they met their goals along with timeliness and quality of work</w:t>
      </w:r>
    </w:p>
    <w:p w14:paraId="64196F7A" w14:textId="77777777" w:rsidR="009F5CFC" w:rsidRPr="00EF3773" w:rsidRDefault="009F5CFC" w:rsidP="009F5CFC">
      <w:pPr>
        <w:pStyle w:val="ListParagraph"/>
        <w:numPr>
          <w:ilvl w:val="0"/>
          <w:numId w:val="15"/>
        </w:numPr>
        <w:spacing w:after="160" w:line="259" w:lineRule="auto"/>
        <w:rPr>
          <w:lang w:val="en-GB"/>
        </w:rPr>
      </w:pPr>
      <w:r w:rsidRPr="00EF3773">
        <w:rPr>
          <w:lang w:val="en-GB"/>
        </w:rPr>
        <w:t xml:space="preserve">Conducting post-implementation reviews </w:t>
      </w:r>
      <w:r w:rsidRPr="00EF3773">
        <w:rPr>
          <w:color w:val="212C35"/>
          <w:shd w:val="clear" w:color="auto" w:fill="FFFFFF"/>
        </w:rPr>
        <w:t>–</w:t>
      </w:r>
      <w:r w:rsidRPr="00EF3773">
        <w:rPr>
          <w:lang w:val="en-GB"/>
        </w:rPr>
        <w:t xml:space="preserve"> </w:t>
      </w:r>
      <w:r w:rsidRPr="00EF3773">
        <w:rPr>
          <w:color w:val="212C35"/>
          <w:shd w:val="clear" w:color="auto" w:fill="FFFFFF"/>
          <w:lang w:val="en-GB"/>
        </w:rPr>
        <w:t>Co</w:t>
      </w:r>
      <w:proofErr w:type="spellStart"/>
      <w:r w:rsidRPr="00EF3773">
        <w:rPr>
          <w:color w:val="212C35"/>
          <w:shd w:val="clear" w:color="auto" w:fill="FFFFFF"/>
        </w:rPr>
        <w:t>nducting</w:t>
      </w:r>
      <w:proofErr w:type="spellEnd"/>
      <w:r w:rsidRPr="00EF3773">
        <w:rPr>
          <w:color w:val="212C35"/>
          <w:shd w:val="clear" w:color="auto" w:fill="FFFFFF"/>
        </w:rPr>
        <w:t xml:space="preserve"> a final analysis of the project, taking into account lessons learned for similar projects in the future</w:t>
      </w:r>
    </w:p>
    <w:p w14:paraId="3ED67E4D" w14:textId="77777777" w:rsidR="009F5CFC" w:rsidRPr="00EF3773" w:rsidRDefault="009F5CFC" w:rsidP="009F5CFC">
      <w:pPr>
        <w:pStyle w:val="ListParagraph"/>
        <w:numPr>
          <w:ilvl w:val="0"/>
          <w:numId w:val="15"/>
        </w:numPr>
        <w:spacing w:after="160" w:line="259" w:lineRule="auto"/>
        <w:rPr>
          <w:lang w:val="en-GB"/>
        </w:rPr>
      </w:pPr>
      <w:r w:rsidRPr="00EF3773">
        <w:rPr>
          <w:lang w:val="en-GB"/>
        </w:rPr>
        <w:t>Analyse achieved project grade- Discuss if agree with the achieved grade and if not why</w:t>
      </w:r>
    </w:p>
    <w:p w14:paraId="45B827CA" w14:textId="77777777" w:rsidR="009F5CFC" w:rsidRPr="00EF3773" w:rsidRDefault="009F5CFC" w:rsidP="009F5CFC">
      <w:pPr>
        <w:pStyle w:val="ListParagraph"/>
        <w:rPr>
          <w:rStyle w:val="Heading3Char"/>
        </w:rPr>
      </w:pPr>
    </w:p>
    <w:p w14:paraId="44DB45BA" w14:textId="77777777" w:rsidR="009F5CFC" w:rsidRPr="00EF3773" w:rsidRDefault="009F5CFC" w:rsidP="009F5CFC">
      <w:pPr>
        <w:pStyle w:val="ListParagraph"/>
        <w:rPr>
          <w:lang w:val="en-GB"/>
        </w:rPr>
      </w:pPr>
      <w:bookmarkStart w:id="22" w:name="_Toc535599997"/>
      <w:r w:rsidRPr="00EF3773">
        <w:rPr>
          <w:rStyle w:val="Heading3Char"/>
        </w:rPr>
        <w:t>3rd Milestone</w:t>
      </w:r>
      <w:bookmarkEnd w:id="22"/>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Pr="00EF3773">
        <w:rPr>
          <w:lang w:val="en-GB"/>
        </w:rPr>
        <w:t>Achieve passing grade(5.5 or higher)</w:t>
      </w:r>
    </w:p>
    <w:p w14:paraId="332899DD" w14:textId="77777777" w:rsidR="00536AAB" w:rsidRPr="00536AAB" w:rsidRDefault="00536AAB" w:rsidP="00536AAB"/>
    <w:p w14:paraId="5BAB6319" w14:textId="07CD834B" w:rsidR="00FE1F67" w:rsidRDefault="00FE1F67" w:rsidP="000A68C5">
      <w:pPr>
        <w:pStyle w:val="Heading1"/>
        <w:numPr>
          <w:ilvl w:val="1"/>
          <w:numId w:val="4"/>
        </w:numPr>
        <w:ind w:left="0" w:firstLine="0"/>
      </w:pPr>
      <w:bookmarkStart w:id="23" w:name="_Toc872836"/>
      <w:r w:rsidRPr="00FE1F67">
        <w:t>Attachments</w:t>
      </w:r>
      <w:bookmarkEnd w:id="23"/>
      <w:r w:rsidRPr="00FE1F67">
        <w:t xml:space="preserve"> </w:t>
      </w:r>
    </w:p>
    <w:p w14:paraId="590598E9" w14:textId="77777777" w:rsidR="00DD059A" w:rsidRDefault="00DD059A" w:rsidP="00DD059A">
      <w:pPr>
        <w:pStyle w:val="ListParagraph"/>
        <w:spacing w:line="276" w:lineRule="auto"/>
        <w:ind w:left="792"/>
        <w:jc w:val="both"/>
        <w:rPr>
          <w:b/>
          <w:color w:val="333333" w:themeColor="accent2"/>
          <w:sz w:val="32"/>
        </w:rPr>
      </w:pPr>
    </w:p>
    <w:p w14:paraId="46C812E3" w14:textId="03C7358D" w:rsidR="00FE1F67" w:rsidRPr="00FE1F67" w:rsidRDefault="00FE1F67" w:rsidP="00FE1F67">
      <w:pPr>
        <w:pStyle w:val="ListParagraph"/>
        <w:spacing w:line="276" w:lineRule="auto"/>
        <w:ind w:left="792"/>
        <w:jc w:val="both"/>
        <w:rPr>
          <w:b/>
          <w:color w:val="333333" w:themeColor="accent2"/>
          <w:sz w:val="32"/>
        </w:rPr>
      </w:pPr>
    </w:p>
    <w:p w14:paraId="04896C0E" w14:textId="0C5E03A5" w:rsidR="00FE1F67" w:rsidRDefault="00FE1F67" w:rsidP="00FE1F67">
      <w:pPr>
        <w:spacing w:line="276" w:lineRule="auto"/>
        <w:jc w:val="both"/>
        <w:rPr>
          <w:b/>
          <w:color w:val="333333" w:themeColor="accent2"/>
          <w:sz w:val="32"/>
        </w:rPr>
      </w:pPr>
    </w:p>
    <w:p w14:paraId="2703038B" w14:textId="0DBE84DF" w:rsidR="00FE1F67" w:rsidRPr="00FE1F67" w:rsidRDefault="00FE1F67" w:rsidP="00FE1F67">
      <w:pPr>
        <w:spacing w:line="276" w:lineRule="auto"/>
        <w:jc w:val="both"/>
        <w:rPr>
          <w:b/>
          <w:color w:val="333333" w:themeColor="accent2"/>
          <w:sz w:val="32"/>
        </w:rPr>
      </w:pPr>
    </w:p>
    <w:p w14:paraId="39ABB6A6" w14:textId="77777777" w:rsidR="00B12CB1" w:rsidRDefault="00B12CB1" w:rsidP="00386F89">
      <w:pPr>
        <w:spacing w:line="276" w:lineRule="auto"/>
        <w:jc w:val="both"/>
        <w:rPr>
          <w:b/>
          <w:color w:val="333333" w:themeColor="accent2"/>
          <w:sz w:val="32"/>
        </w:rPr>
      </w:pPr>
    </w:p>
    <w:p w14:paraId="0B8ADF44" w14:textId="77777777" w:rsidR="00B12CB1" w:rsidRDefault="00B12CB1" w:rsidP="00386F89">
      <w:pPr>
        <w:spacing w:line="276" w:lineRule="auto"/>
        <w:jc w:val="both"/>
        <w:rPr>
          <w:b/>
          <w:color w:val="333333" w:themeColor="accent2"/>
          <w:sz w:val="32"/>
        </w:rPr>
      </w:pPr>
    </w:p>
    <w:p w14:paraId="69A3E8D3" w14:textId="60FC0DC4" w:rsidR="004A5B78" w:rsidRDefault="004A5B78" w:rsidP="00386F89">
      <w:pPr>
        <w:spacing w:line="276" w:lineRule="auto"/>
        <w:jc w:val="both"/>
        <w:rPr>
          <w:b/>
          <w:color w:val="333333" w:themeColor="accent2"/>
          <w:sz w:val="32"/>
        </w:rPr>
      </w:pPr>
    </w:p>
    <w:p w14:paraId="5027DE89" w14:textId="77777777" w:rsidR="003A6381" w:rsidRDefault="003A6381" w:rsidP="00B923B3">
      <w:pPr>
        <w:tabs>
          <w:tab w:val="left" w:pos="10260"/>
        </w:tabs>
        <w:jc w:val="both"/>
      </w:pPr>
    </w:p>
    <w:p w14:paraId="24911F96" w14:textId="40A8FF3B" w:rsidR="003A78C1" w:rsidRPr="006621AA" w:rsidRDefault="003A78C1" w:rsidP="00B923B3">
      <w:pPr>
        <w:spacing w:line="276" w:lineRule="auto"/>
        <w:jc w:val="both"/>
        <w:rPr>
          <w:b/>
          <w:color w:val="333333" w:themeColor="accent2"/>
          <w:sz w:val="32"/>
        </w:rPr>
      </w:pPr>
    </w:p>
    <w:sectPr w:rsidR="003A78C1" w:rsidRPr="006621AA" w:rsidSect="00BB4362">
      <w:footerReference w:type="default" r:id="rId11"/>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D2F25" w14:textId="77777777" w:rsidR="000C5FC8" w:rsidRDefault="000C5FC8">
      <w:r>
        <w:separator/>
      </w:r>
    </w:p>
  </w:endnote>
  <w:endnote w:type="continuationSeparator" w:id="0">
    <w:p w14:paraId="4283A7E0" w14:textId="77777777" w:rsidR="000C5FC8" w:rsidRDefault="000C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713E"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C3993" w14:textId="77777777" w:rsidR="000C5FC8" w:rsidRDefault="000C5FC8">
      <w:r>
        <w:separator/>
      </w:r>
    </w:p>
  </w:footnote>
  <w:footnote w:type="continuationSeparator" w:id="0">
    <w:p w14:paraId="3ECE4E9D" w14:textId="77777777" w:rsidR="000C5FC8" w:rsidRDefault="000C5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3408"/>
    <w:multiLevelType w:val="hybridMultilevel"/>
    <w:tmpl w:val="B6345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45FED"/>
    <w:multiLevelType w:val="hybridMultilevel"/>
    <w:tmpl w:val="B6381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E1FE5"/>
    <w:multiLevelType w:val="hybridMultilevel"/>
    <w:tmpl w:val="9920C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4"/>
  </w:num>
  <w:num w:numId="5">
    <w:abstractNumId w:val="0"/>
  </w:num>
  <w:num w:numId="6">
    <w:abstractNumId w:val="9"/>
  </w:num>
  <w:num w:numId="7">
    <w:abstractNumId w:val="11"/>
  </w:num>
  <w:num w:numId="8">
    <w:abstractNumId w:val="4"/>
  </w:num>
  <w:num w:numId="9">
    <w:abstractNumId w:val="5"/>
  </w:num>
  <w:num w:numId="10">
    <w:abstractNumId w:val="13"/>
  </w:num>
  <w:num w:numId="11">
    <w:abstractNumId w:val="12"/>
  </w:num>
  <w:num w:numId="12">
    <w:abstractNumId w:val="7"/>
  </w:num>
  <w:num w:numId="13">
    <w:abstractNumId w:val="2"/>
  </w:num>
  <w:num w:numId="14">
    <w:abstractNumId w:val="8"/>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sDQwMjMzMjayNDJQ0lEKTi0uzszPAykwrAUAoKMpqiwAAAA="/>
  </w:docVars>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3D2"/>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5FC8"/>
    <w:rsid w:val="000C6CA1"/>
    <w:rsid w:val="000C7B39"/>
    <w:rsid w:val="000D0E5E"/>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3630B"/>
    <w:rsid w:val="003407DC"/>
    <w:rsid w:val="003413EF"/>
    <w:rsid w:val="0034465B"/>
    <w:rsid w:val="00345388"/>
    <w:rsid w:val="0034685B"/>
    <w:rsid w:val="00347180"/>
    <w:rsid w:val="00355273"/>
    <w:rsid w:val="00355C1E"/>
    <w:rsid w:val="00356506"/>
    <w:rsid w:val="003566B8"/>
    <w:rsid w:val="0036163C"/>
    <w:rsid w:val="00362BD1"/>
    <w:rsid w:val="0036347E"/>
    <w:rsid w:val="00370AB9"/>
    <w:rsid w:val="00371C82"/>
    <w:rsid w:val="00377027"/>
    <w:rsid w:val="0038057F"/>
    <w:rsid w:val="0038149F"/>
    <w:rsid w:val="003832D2"/>
    <w:rsid w:val="00386F89"/>
    <w:rsid w:val="0039134B"/>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D153B"/>
    <w:rsid w:val="003D70A4"/>
    <w:rsid w:val="003E0F3D"/>
    <w:rsid w:val="003E2D87"/>
    <w:rsid w:val="003E46D9"/>
    <w:rsid w:val="003E7333"/>
    <w:rsid w:val="003F320B"/>
    <w:rsid w:val="003F648F"/>
    <w:rsid w:val="003F656E"/>
    <w:rsid w:val="00404DED"/>
    <w:rsid w:val="004060E8"/>
    <w:rsid w:val="004063D3"/>
    <w:rsid w:val="00407E4B"/>
    <w:rsid w:val="0041131D"/>
    <w:rsid w:val="00416318"/>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6410"/>
    <w:rsid w:val="00467B9B"/>
    <w:rsid w:val="00472B9C"/>
    <w:rsid w:val="004775D9"/>
    <w:rsid w:val="00481A3D"/>
    <w:rsid w:val="00486629"/>
    <w:rsid w:val="004874F4"/>
    <w:rsid w:val="0048754A"/>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2696B"/>
    <w:rsid w:val="00634F98"/>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7990"/>
    <w:rsid w:val="008C0610"/>
    <w:rsid w:val="008C0F0C"/>
    <w:rsid w:val="008C1444"/>
    <w:rsid w:val="008C2BB7"/>
    <w:rsid w:val="008C2EDE"/>
    <w:rsid w:val="008C5666"/>
    <w:rsid w:val="008D5AE9"/>
    <w:rsid w:val="008D6A04"/>
    <w:rsid w:val="008D6F51"/>
    <w:rsid w:val="008E1AED"/>
    <w:rsid w:val="008E490E"/>
    <w:rsid w:val="008F217B"/>
    <w:rsid w:val="008F3B12"/>
    <w:rsid w:val="008F4000"/>
    <w:rsid w:val="008F63A4"/>
    <w:rsid w:val="008F6B8A"/>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B2C49"/>
    <w:rsid w:val="009C7DFC"/>
    <w:rsid w:val="009D0CAC"/>
    <w:rsid w:val="009D3274"/>
    <w:rsid w:val="009D4BF1"/>
    <w:rsid w:val="009D74C7"/>
    <w:rsid w:val="009E0FC6"/>
    <w:rsid w:val="009E3580"/>
    <w:rsid w:val="009E4B5B"/>
    <w:rsid w:val="009E5764"/>
    <w:rsid w:val="009E6887"/>
    <w:rsid w:val="009E69AF"/>
    <w:rsid w:val="009F0670"/>
    <w:rsid w:val="009F0A18"/>
    <w:rsid w:val="009F1CD1"/>
    <w:rsid w:val="009F24C0"/>
    <w:rsid w:val="009F2DC1"/>
    <w:rsid w:val="009F43BE"/>
    <w:rsid w:val="009F56BC"/>
    <w:rsid w:val="009F5B2E"/>
    <w:rsid w:val="009F5CFC"/>
    <w:rsid w:val="009F5F27"/>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25"/>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0C6E"/>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1E59"/>
    <w:rsid w:val="00D83470"/>
    <w:rsid w:val="00D91ECB"/>
    <w:rsid w:val="00D9387C"/>
    <w:rsid w:val="00D95413"/>
    <w:rsid w:val="00DA082D"/>
    <w:rsid w:val="00DA3488"/>
    <w:rsid w:val="00DA75C7"/>
    <w:rsid w:val="00DB014E"/>
    <w:rsid w:val="00DB30B1"/>
    <w:rsid w:val="00DB4667"/>
    <w:rsid w:val="00DB4B27"/>
    <w:rsid w:val="00DB61BA"/>
    <w:rsid w:val="00DC216E"/>
    <w:rsid w:val="00DC4A5D"/>
    <w:rsid w:val="00DC6EFB"/>
    <w:rsid w:val="00DD04C0"/>
    <w:rsid w:val="00DD059A"/>
    <w:rsid w:val="00DD4B2C"/>
    <w:rsid w:val="00DD54D7"/>
    <w:rsid w:val="00DD6337"/>
    <w:rsid w:val="00DE1645"/>
    <w:rsid w:val="00DE4E34"/>
    <w:rsid w:val="00DE5B8E"/>
    <w:rsid w:val="00DE5C8C"/>
    <w:rsid w:val="00DF35EC"/>
    <w:rsid w:val="00DF6E01"/>
    <w:rsid w:val="00E013A9"/>
    <w:rsid w:val="00E05396"/>
    <w:rsid w:val="00E053FE"/>
    <w:rsid w:val="00E05802"/>
    <w:rsid w:val="00E06F59"/>
    <w:rsid w:val="00E100DA"/>
    <w:rsid w:val="00E10105"/>
    <w:rsid w:val="00E2261E"/>
    <w:rsid w:val="00E228D6"/>
    <w:rsid w:val="00E30306"/>
    <w:rsid w:val="00E3216E"/>
    <w:rsid w:val="00E3261E"/>
    <w:rsid w:val="00E37A78"/>
    <w:rsid w:val="00E37D70"/>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uiPriority w:val="9"/>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39728572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C:\Users\Administrator\Desktop\&#1091;&#1095;&#1077;&#1073;&#1072;%20&#1074;%20&#1043;&#1086;&#1083;&#1083;&#1072;&#1085;&#1076;&#1080;&#1080;\ProP\ProjectPlan%200.3.docx" TargetMode="External"/><Relationship Id="rId4" Type="http://schemas.openxmlformats.org/officeDocument/2006/relationships/settings" Target="settings.xml"/><Relationship Id="rId9" Type="http://schemas.openxmlformats.org/officeDocument/2006/relationships/hyperlink" Target="file:///C:\Users\Administrator\Desktop\&#1091;&#1095;&#1077;&#1073;&#1072;%20&#1074;%20&#1043;&#1086;&#1083;&#1083;&#1072;&#1085;&#1076;&#1080;&#1080;\ProP\ProjectPlan%200.3.doc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B5890-6A11-493D-9EA8-9DB3D369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11</Pages>
  <Words>2792</Words>
  <Characters>15917</Characters>
  <Application>Microsoft Office Word</Application>
  <DocSecurity>0</DocSecurity>
  <Lines>132</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2</cp:revision>
  <cp:lastPrinted>2013-10-25T13:55:00Z</cp:lastPrinted>
  <dcterms:created xsi:type="dcterms:W3CDTF">2019-02-25T20:14:00Z</dcterms:created>
  <dcterms:modified xsi:type="dcterms:W3CDTF">2019-02-25T20:14:00Z</dcterms:modified>
</cp:coreProperties>
</file>