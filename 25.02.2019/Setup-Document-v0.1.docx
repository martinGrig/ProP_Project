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77777777"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4AEB898"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31B23E3"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1824403"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DDADF63" w:rsidR="00680450" w:rsidRPr="006621AA" w:rsidRDefault="00680450" w:rsidP="00CE5C16">
                            <w:pPr>
                              <w:rPr>
                                <w:color w:val="FFFFFF"/>
                                <w:sz w:val="60"/>
                              </w:rPr>
                            </w:pPr>
                            <w:r>
                              <w:rPr>
                                <w:color w:val="FFFFFF"/>
                                <w:sz w:val="60"/>
                              </w:rPr>
                              <w:t>Agenda and minutes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DDADF63" w:rsidR="00680450" w:rsidRPr="006621AA" w:rsidRDefault="00680450" w:rsidP="00CE5C16">
                      <w:pPr>
                        <w:rPr>
                          <w:color w:val="FFFFFF"/>
                          <w:sz w:val="60"/>
                        </w:rPr>
                      </w:pPr>
                      <w:r>
                        <w:rPr>
                          <w:color w:val="FFFFFF"/>
                          <w:sz w:val="60"/>
                        </w:rPr>
                        <w:t>Agenda and minutes</w:t>
                      </w:r>
                    </w:p>
                  </w:txbxContent>
                </v:textbox>
              </v:shape>
            </w:pict>
          </mc:Fallback>
        </mc:AlternateContent>
      </w:r>
      <w:r w:rsidR="00A87BD2" w:rsidRPr="006621AA">
        <w:rPr>
          <w:noProof/>
          <w:lang w:eastAsia="en-US"/>
        </w:rPr>
        <mc:AlternateContent>
          <mc:Choice Requires="wps">
            <w:drawing>
              <wp:anchor distT="0" distB="0" distL="114300" distR="114300" simplePos="0" relativeHeight="251655680" behindDoc="0" locked="0" layoutInCell="1" allowOverlap="1" wp14:anchorId="298EBE3B" wp14:editId="67E12BBB">
                <wp:simplePos x="0" y="0"/>
                <wp:positionH relativeFrom="column">
                  <wp:posOffset>4826635</wp:posOffset>
                </wp:positionH>
                <wp:positionV relativeFrom="paragraph">
                  <wp:posOffset>7768590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680450" w:rsidRPr="006621AA" w:rsidRDefault="00680450" w:rsidP="00B70876">
                            <w:pPr>
                              <w:jc w:val="center"/>
                              <w:rPr>
                                <w:color w:val="FFFFFF" w:themeColor="background1"/>
                                <w:sz w:val="48"/>
                                <w:szCs w:val="68"/>
                              </w:rPr>
                            </w:pPr>
                            <w:r>
                              <w:rPr>
                                <w:color w:val="FFFFFF" w:themeColor="background1"/>
                                <w:sz w:val="48"/>
                                <w:szCs w:val="68"/>
                              </w:rPr>
                              <w:t>Fontys ICT</w:t>
                            </w:r>
                          </w:p>
                          <w:p w14:paraId="73871799" w14:textId="77777777" w:rsidR="00680450" w:rsidRPr="006621AA" w:rsidRDefault="00680450"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80.05pt;margin-top:611.7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" filled="f" stroked="f">
                <v:textbox>
                  <w:txbxContent>
                    <w:p w14:paraId="7F0164DB" w14:textId="77777777" w:rsidR="00680450" w:rsidRPr="006621AA" w:rsidRDefault="00680450" w:rsidP="00B70876">
                      <w:pPr>
                        <w:jc w:val="center"/>
                        <w:rPr>
                          <w:color w:val="FFFFFF" w:themeColor="background1"/>
                          <w:sz w:val="48"/>
                          <w:szCs w:val="68"/>
                        </w:rPr>
                      </w:pPr>
                      <w:r>
                        <w:rPr>
                          <w:color w:val="FFFFFF" w:themeColor="background1"/>
                          <w:sz w:val="48"/>
                          <w:szCs w:val="68"/>
                        </w:rPr>
                        <w:t>Fontys ICT</w:t>
                      </w:r>
                    </w:p>
                    <w:p w14:paraId="73871799" w14:textId="77777777" w:rsidR="00680450" w:rsidRPr="006621AA" w:rsidRDefault="00680450"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77777777" w:rsidR="004A73BF" w:rsidRPr="006621AA" w:rsidRDefault="004A73BF" w:rsidP="00B70876">
      <w:pPr>
        <w:tabs>
          <w:tab w:val="left" w:pos="10260"/>
        </w:tabs>
      </w:pPr>
    </w:p>
    <w:p w14:paraId="7BF62ABB" w14:textId="77777777" w:rsidR="004A73BF" w:rsidRPr="006621AA" w:rsidRDefault="004A73BF" w:rsidP="00B70876">
      <w:pPr>
        <w:tabs>
          <w:tab w:val="left" w:pos="10260"/>
        </w:tabs>
      </w:pPr>
    </w:p>
    <w:p w14:paraId="2DD25121" w14:textId="77777777"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77777777"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77777777"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77777777"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77777777"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D7BBFFD" w:rsidR="001351ED" w:rsidRPr="006621AA" w:rsidRDefault="00740CEE">
      <w:r w:rsidRPr="006621AA">
        <w:rPr>
          <w:noProof/>
          <w:lang w:eastAsia="en-US"/>
        </w:rPr>
        <mc:AlternateContent>
          <mc:Choice Requires="wps">
            <w:drawing>
              <wp:anchor distT="36576" distB="36576" distL="36576" distR="36576" simplePos="0" relativeHeight="251630592" behindDoc="0" locked="0" layoutInCell="1" allowOverlap="1" wp14:anchorId="1764FE27" wp14:editId="29E76214">
                <wp:simplePos x="0" y="0"/>
                <wp:positionH relativeFrom="column">
                  <wp:posOffset>0</wp:posOffset>
                </wp:positionH>
                <wp:positionV relativeFrom="page">
                  <wp:posOffset>8162925</wp:posOffset>
                </wp:positionV>
                <wp:extent cx="4524375" cy="1600200"/>
                <wp:effectExtent l="0" t="0" r="952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680450" w:rsidRPr="006621AA" w:rsidRDefault="00680450"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680450" w:rsidRDefault="00680450"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ProP-17</w:t>
                            </w:r>
                          </w:p>
                          <w:p w14:paraId="43DBA174" w14:textId="540F7C5F" w:rsidR="00680450" w:rsidRDefault="00680450"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680450" w:rsidRPr="006621AA" w:rsidRDefault="00680450" w:rsidP="00FD7487">
                            <w:pPr>
                              <w:rPr>
                                <w:rStyle w:val="sowc"/>
                                <w:b/>
                                <w:color w:val="FFFFFF" w:themeColor="background1"/>
                                <w:sz w:val="40"/>
                                <w:szCs w:val="40"/>
                              </w:rPr>
                            </w:pPr>
                            <w:r>
                              <w:rPr>
                                <w:rStyle w:val="sowc"/>
                                <w:b/>
                                <w:color w:val="FFFFFF" w:themeColor="background1"/>
                                <w:sz w:val="40"/>
                                <w:szCs w:val="40"/>
                              </w:rPr>
                              <w:t>Version : 0.1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642.75pt;width:356.25pt;height:126pt;z-index:251630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" filled="f" fillcolor="#fffffe" stroked="f" strokecolor="#212120" insetpen="t">
                <v:textbox inset="2.88pt,2.88pt,2.88pt,2.88pt">
                  <w:txbxContent>
                    <w:p w14:paraId="6358BC75" w14:textId="43B4146E" w:rsidR="00680450" w:rsidRPr="006621AA" w:rsidRDefault="00680450"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680450" w:rsidRDefault="00680450"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ProP-17</w:t>
                      </w:r>
                    </w:p>
                    <w:p w14:paraId="43DBA174" w14:textId="540F7C5F" w:rsidR="00680450" w:rsidRDefault="00680450"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680450" w:rsidRPr="006621AA" w:rsidRDefault="00680450" w:rsidP="00FD7487">
                      <w:pPr>
                        <w:rPr>
                          <w:rStyle w:val="sowc"/>
                          <w:b/>
                          <w:color w:val="FFFFFF" w:themeColor="background1"/>
                          <w:sz w:val="40"/>
                          <w:szCs w:val="40"/>
                        </w:rPr>
                      </w:pPr>
                      <w:r>
                        <w:rPr>
                          <w:rStyle w:val="sowc"/>
                          <w:b/>
                          <w:color w:val="FFFFFF" w:themeColor="background1"/>
                          <w:sz w:val="40"/>
                          <w:szCs w:val="40"/>
                        </w:rPr>
                        <w:t>Version : 0.1</w:t>
                      </w:r>
                    </w:p>
                  </w:txbxContent>
                </v:textbox>
                <w10:wrap anchory="page"/>
              </v:shape>
            </w:pict>
          </mc:Fallback>
        </mc:AlternateContent>
      </w:r>
      <w:r w:rsidR="00CE5C16">
        <w:rPr>
          <w:noProof/>
          <w:lang w:eastAsia="en-US"/>
        </w:rPr>
        <mc:AlternateContent>
          <mc:Choice Requires="wpg">
            <w:drawing>
              <wp:anchor distT="0" distB="0" distL="114300" distR="114300" simplePos="0" relativeHeight="251632640" behindDoc="1" locked="0" layoutInCell="1" allowOverlap="1" wp14:anchorId="4FDB817A" wp14:editId="2CAA61F3">
                <wp:simplePos x="0" y="0"/>
                <wp:positionH relativeFrom="column">
                  <wp:posOffset>-798830</wp:posOffset>
                </wp:positionH>
                <wp:positionV relativeFrom="paragraph">
                  <wp:posOffset>1276985</wp:posOffset>
                </wp:positionV>
                <wp:extent cx="8028305" cy="39611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39611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anchor>
            </w:drawing>
          </mc:Choice>
          <mc:Fallback>
            <w:pict>
              <v:group w14:anchorId="2AF66704" id="Group 16" o:spid="_x0000_s1026" style="position:absolute;margin-left:-62.9pt;margin-top:100.55pt;width:632.15pt;height:311.9pt;rotation:180;z-index:-251683840"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001351ED" w:rsidRPr="006621AA">
        <w:br w:type="page"/>
      </w:r>
    </w:p>
    <w:p w14:paraId="40B7F365" w14:textId="39C15557" w:rsidR="00B70876" w:rsidRDefault="00B70876" w:rsidP="001351ED">
      <w:pPr>
        <w:tabs>
          <w:tab w:val="left" w:pos="10260"/>
        </w:tabs>
        <w:jc w:val="center"/>
        <w:rPr>
          <w:b/>
          <w:bCs/>
          <w:color w:val="333333" w:themeColor="accent2"/>
          <w:kern w:val="32"/>
          <w:sz w:val="36"/>
        </w:rPr>
      </w:pPr>
      <w:r w:rsidRPr="006621AA">
        <w:rPr>
          <w:b/>
          <w:bCs/>
          <w:color w:val="333333" w:themeColor="accent2"/>
          <w:kern w:val="32"/>
          <w:sz w:val="36"/>
        </w:rPr>
        <w:lastRenderedPageBreak/>
        <w:t>TABLE OF CONTENTS</w:t>
      </w:r>
    </w:p>
    <w:sdt>
      <w:sdtPr>
        <w:id w:val="374900681"/>
        <w:docPartObj>
          <w:docPartGallery w:val="Table of Contents"/>
          <w:docPartUnique/>
        </w:docPartObj>
      </w:sdtPr>
      <w:sdtEndPr>
        <w:rPr>
          <w:rFonts w:ascii="Times New Roman" w:eastAsia="Batang" w:hAnsi="Times New Roman" w:cs="Times New Roman"/>
          <w:b/>
          <w:bCs/>
          <w:noProof/>
          <w:color w:val="auto"/>
          <w:sz w:val="24"/>
          <w:szCs w:val="24"/>
          <w:lang w:eastAsia="ko-KR"/>
        </w:rPr>
      </w:sdtEndPr>
      <w:sdtContent>
        <w:p w14:paraId="45DD8E79" w14:textId="15E7BC98" w:rsidR="00DB6618" w:rsidRDefault="00DB6618">
          <w:pPr>
            <w:pStyle w:val="TOCHeading"/>
          </w:pPr>
        </w:p>
        <w:p w14:paraId="64970EE9" w14:textId="7D51B04E" w:rsidR="00E601BE" w:rsidRDefault="00DB6618">
          <w:pPr>
            <w:pStyle w:val="TOC1"/>
            <w:tabs>
              <w:tab w:val="right" w:leader="dot" w:pos="10250"/>
            </w:tabs>
            <w:rPr>
              <w:rFonts w:asciiTheme="minorHAnsi" w:eastAsiaTheme="minorEastAsia" w:hAnsiTheme="minorHAnsi" w:cstheme="minorBidi"/>
              <w:noProof/>
              <w:sz w:val="22"/>
              <w:szCs w:val="22"/>
              <w:lang w:val="en-NL" w:eastAsia="en-NL"/>
            </w:rPr>
          </w:pPr>
          <w:r>
            <w:fldChar w:fldCharType="begin"/>
          </w:r>
          <w:r>
            <w:instrText xml:space="preserve"> TOC \o "1-3" \h \z \u </w:instrText>
          </w:r>
          <w:r>
            <w:fldChar w:fldCharType="separate"/>
          </w:r>
          <w:hyperlink w:anchor="_Toc2024369" w:history="1">
            <w:r w:rsidR="00E601BE" w:rsidRPr="009C3243">
              <w:rPr>
                <w:rStyle w:val="Hyperlink"/>
                <w:noProof/>
              </w:rPr>
              <w:t>Agreements - made with the client</w:t>
            </w:r>
            <w:r w:rsidR="00E601BE">
              <w:rPr>
                <w:noProof/>
                <w:webHidden/>
              </w:rPr>
              <w:tab/>
            </w:r>
            <w:r w:rsidR="00E601BE">
              <w:rPr>
                <w:noProof/>
                <w:webHidden/>
              </w:rPr>
              <w:fldChar w:fldCharType="begin"/>
            </w:r>
            <w:r w:rsidR="00E601BE">
              <w:rPr>
                <w:noProof/>
                <w:webHidden/>
              </w:rPr>
              <w:instrText xml:space="preserve"> PAGEREF _Toc2024369 \h </w:instrText>
            </w:r>
            <w:r w:rsidR="00E601BE">
              <w:rPr>
                <w:noProof/>
                <w:webHidden/>
              </w:rPr>
            </w:r>
            <w:r w:rsidR="00E601BE">
              <w:rPr>
                <w:noProof/>
                <w:webHidden/>
              </w:rPr>
              <w:fldChar w:fldCharType="separate"/>
            </w:r>
            <w:r w:rsidR="00E601BE">
              <w:rPr>
                <w:noProof/>
                <w:webHidden/>
              </w:rPr>
              <w:t>3</w:t>
            </w:r>
            <w:r w:rsidR="00E601BE">
              <w:rPr>
                <w:noProof/>
                <w:webHidden/>
              </w:rPr>
              <w:fldChar w:fldCharType="end"/>
            </w:r>
          </w:hyperlink>
        </w:p>
        <w:p w14:paraId="1223F65C" w14:textId="7ADC04B5" w:rsidR="00E601BE" w:rsidRDefault="00E601BE">
          <w:pPr>
            <w:pStyle w:val="TOC1"/>
            <w:tabs>
              <w:tab w:val="right" w:leader="dot" w:pos="10250"/>
            </w:tabs>
            <w:rPr>
              <w:rFonts w:asciiTheme="minorHAnsi" w:eastAsiaTheme="minorEastAsia" w:hAnsiTheme="minorHAnsi" w:cstheme="minorBidi"/>
              <w:noProof/>
              <w:sz w:val="22"/>
              <w:szCs w:val="22"/>
              <w:lang w:val="en-NL" w:eastAsia="en-NL"/>
            </w:rPr>
          </w:pPr>
          <w:hyperlink w:anchor="_Toc2024370" w:history="1">
            <w:r w:rsidRPr="009C3243">
              <w:rPr>
                <w:rStyle w:val="Hyperlink"/>
                <w:noProof/>
              </w:rPr>
              <w:t>Processes</w:t>
            </w:r>
            <w:r>
              <w:rPr>
                <w:noProof/>
                <w:webHidden/>
              </w:rPr>
              <w:tab/>
            </w:r>
            <w:r>
              <w:rPr>
                <w:noProof/>
                <w:webHidden/>
              </w:rPr>
              <w:fldChar w:fldCharType="begin"/>
            </w:r>
            <w:r>
              <w:rPr>
                <w:noProof/>
                <w:webHidden/>
              </w:rPr>
              <w:instrText xml:space="preserve"> PAGEREF _Toc2024370 \h </w:instrText>
            </w:r>
            <w:r>
              <w:rPr>
                <w:noProof/>
                <w:webHidden/>
              </w:rPr>
            </w:r>
            <w:r>
              <w:rPr>
                <w:noProof/>
                <w:webHidden/>
              </w:rPr>
              <w:fldChar w:fldCharType="separate"/>
            </w:r>
            <w:r>
              <w:rPr>
                <w:noProof/>
                <w:webHidden/>
              </w:rPr>
              <w:t>4</w:t>
            </w:r>
            <w:r>
              <w:rPr>
                <w:noProof/>
                <w:webHidden/>
              </w:rPr>
              <w:fldChar w:fldCharType="end"/>
            </w:r>
          </w:hyperlink>
        </w:p>
        <w:p w14:paraId="08AEE89D" w14:textId="790BB2B9" w:rsidR="00E601BE" w:rsidRDefault="00E601BE">
          <w:pPr>
            <w:pStyle w:val="TOC2"/>
            <w:tabs>
              <w:tab w:val="right" w:leader="dot" w:pos="10250"/>
            </w:tabs>
            <w:rPr>
              <w:rFonts w:asciiTheme="minorHAnsi" w:eastAsiaTheme="minorEastAsia" w:hAnsiTheme="minorHAnsi" w:cstheme="minorBidi"/>
              <w:noProof/>
              <w:sz w:val="22"/>
              <w:szCs w:val="22"/>
              <w:lang w:val="en-NL" w:eastAsia="en-NL"/>
            </w:rPr>
          </w:pPr>
          <w:hyperlink w:anchor="_Toc2024371" w:history="1">
            <w:r w:rsidRPr="009C3243">
              <w:rPr>
                <w:rStyle w:val="Hyperlink"/>
                <w:rFonts w:ascii="Arial" w:hAnsi="Arial" w:cs="Arial"/>
                <w:noProof/>
                <w:lang w:val="en-GB"/>
              </w:rPr>
              <w:t>Use cases website</w:t>
            </w:r>
            <w:r>
              <w:rPr>
                <w:noProof/>
                <w:webHidden/>
              </w:rPr>
              <w:tab/>
            </w:r>
            <w:r>
              <w:rPr>
                <w:noProof/>
                <w:webHidden/>
              </w:rPr>
              <w:fldChar w:fldCharType="begin"/>
            </w:r>
            <w:r>
              <w:rPr>
                <w:noProof/>
                <w:webHidden/>
              </w:rPr>
              <w:instrText xml:space="preserve"> PAGEREF _Toc2024371 \h </w:instrText>
            </w:r>
            <w:r>
              <w:rPr>
                <w:noProof/>
                <w:webHidden/>
              </w:rPr>
            </w:r>
            <w:r>
              <w:rPr>
                <w:noProof/>
                <w:webHidden/>
              </w:rPr>
              <w:fldChar w:fldCharType="separate"/>
            </w:r>
            <w:r>
              <w:rPr>
                <w:noProof/>
                <w:webHidden/>
              </w:rPr>
              <w:t>4</w:t>
            </w:r>
            <w:r>
              <w:rPr>
                <w:noProof/>
                <w:webHidden/>
              </w:rPr>
              <w:fldChar w:fldCharType="end"/>
            </w:r>
          </w:hyperlink>
        </w:p>
        <w:p w14:paraId="391E8390" w14:textId="4D82EAD5" w:rsidR="00E601BE" w:rsidRDefault="00E601BE">
          <w:pPr>
            <w:pStyle w:val="TOC2"/>
            <w:tabs>
              <w:tab w:val="right" w:leader="dot" w:pos="10250"/>
            </w:tabs>
            <w:rPr>
              <w:rFonts w:asciiTheme="minorHAnsi" w:eastAsiaTheme="minorEastAsia" w:hAnsiTheme="minorHAnsi" w:cstheme="minorBidi"/>
              <w:noProof/>
              <w:sz w:val="22"/>
              <w:szCs w:val="22"/>
              <w:lang w:val="en-NL" w:eastAsia="en-NL"/>
            </w:rPr>
          </w:pPr>
          <w:hyperlink w:anchor="_Toc2024372" w:history="1">
            <w:r w:rsidRPr="009C3243">
              <w:rPr>
                <w:rStyle w:val="Hyperlink"/>
                <w:rFonts w:ascii="Arial" w:hAnsi="Arial" w:cs="Arial"/>
                <w:noProof/>
                <w:lang w:val="en-GB"/>
              </w:rPr>
              <w:t>Use cases for applications</w:t>
            </w:r>
            <w:r>
              <w:rPr>
                <w:noProof/>
                <w:webHidden/>
              </w:rPr>
              <w:tab/>
            </w:r>
            <w:r>
              <w:rPr>
                <w:noProof/>
                <w:webHidden/>
              </w:rPr>
              <w:fldChar w:fldCharType="begin"/>
            </w:r>
            <w:r>
              <w:rPr>
                <w:noProof/>
                <w:webHidden/>
              </w:rPr>
              <w:instrText xml:space="preserve"> PAGEREF _Toc2024372 \h </w:instrText>
            </w:r>
            <w:r>
              <w:rPr>
                <w:noProof/>
                <w:webHidden/>
              </w:rPr>
            </w:r>
            <w:r>
              <w:rPr>
                <w:noProof/>
                <w:webHidden/>
              </w:rPr>
              <w:fldChar w:fldCharType="separate"/>
            </w:r>
            <w:r>
              <w:rPr>
                <w:noProof/>
                <w:webHidden/>
              </w:rPr>
              <w:t>7</w:t>
            </w:r>
            <w:r>
              <w:rPr>
                <w:noProof/>
                <w:webHidden/>
              </w:rPr>
              <w:fldChar w:fldCharType="end"/>
            </w:r>
          </w:hyperlink>
        </w:p>
        <w:p w14:paraId="62A9EB73" w14:textId="0A8DE543" w:rsidR="00E601BE" w:rsidRDefault="00E601BE">
          <w:pPr>
            <w:pStyle w:val="TOC1"/>
            <w:tabs>
              <w:tab w:val="right" w:leader="dot" w:pos="10250"/>
            </w:tabs>
            <w:rPr>
              <w:rFonts w:asciiTheme="minorHAnsi" w:eastAsiaTheme="minorEastAsia" w:hAnsiTheme="minorHAnsi" w:cstheme="minorBidi"/>
              <w:noProof/>
              <w:sz w:val="22"/>
              <w:szCs w:val="22"/>
              <w:lang w:val="en-NL" w:eastAsia="en-NL"/>
            </w:rPr>
          </w:pPr>
          <w:hyperlink w:anchor="_Toc2024373" w:history="1">
            <w:r w:rsidRPr="009C3243">
              <w:rPr>
                <w:rStyle w:val="Hyperlink"/>
                <w:noProof/>
              </w:rPr>
              <w:t>Functional requirements</w:t>
            </w:r>
            <w:r>
              <w:rPr>
                <w:noProof/>
                <w:webHidden/>
              </w:rPr>
              <w:tab/>
            </w:r>
            <w:r>
              <w:rPr>
                <w:noProof/>
                <w:webHidden/>
              </w:rPr>
              <w:fldChar w:fldCharType="begin"/>
            </w:r>
            <w:r>
              <w:rPr>
                <w:noProof/>
                <w:webHidden/>
              </w:rPr>
              <w:instrText xml:space="preserve"> PAGEREF _Toc2024373 \h </w:instrText>
            </w:r>
            <w:r>
              <w:rPr>
                <w:noProof/>
                <w:webHidden/>
              </w:rPr>
            </w:r>
            <w:r>
              <w:rPr>
                <w:noProof/>
                <w:webHidden/>
              </w:rPr>
              <w:fldChar w:fldCharType="separate"/>
            </w:r>
            <w:r>
              <w:rPr>
                <w:noProof/>
                <w:webHidden/>
              </w:rPr>
              <w:t>11</w:t>
            </w:r>
            <w:r>
              <w:rPr>
                <w:noProof/>
                <w:webHidden/>
              </w:rPr>
              <w:fldChar w:fldCharType="end"/>
            </w:r>
          </w:hyperlink>
        </w:p>
        <w:p w14:paraId="2BBA8733" w14:textId="5B6629CC" w:rsidR="00E601BE" w:rsidRDefault="00E601BE">
          <w:pPr>
            <w:pStyle w:val="TOC2"/>
            <w:tabs>
              <w:tab w:val="right" w:leader="dot" w:pos="10250"/>
            </w:tabs>
            <w:rPr>
              <w:rFonts w:asciiTheme="minorHAnsi" w:eastAsiaTheme="minorEastAsia" w:hAnsiTheme="minorHAnsi" w:cstheme="minorBidi"/>
              <w:noProof/>
              <w:sz w:val="22"/>
              <w:szCs w:val="22"/>
              <w:lang w:val="en-NL" w:eastAsia="en-NL"/>
            </w:rPr>
          </w:pPr>
          <w:hyperlink w:anchor="_Toc2024374" w:history="1">
            <w:r w:rsidRPr="009C3243">
              <w:rPr>
                <w:rStyle w:val="Hyperlink"/>
                <w:rFonts w:ascii="Arial" w:hAnsi="Arial" w:cs="Arial"/>
                <w:noProof/>
                <w:lang w:val="en-GB"/>
              </w:rPr>
              <w:t>Website</w:t>
            </w:r>
            <w:r>
              <w:rPr>
                <w:noProof/>
                <w:webHidden/>
              </w:rPr>
              <w:tab/>
            </w:r>
            <w:r>
              <w:rPr>
                <w:noProof/>
                <w:webHidden/>
              </w:rPr>
              <w:fldChar w:fldCharType="begin"/>
            </w:r>
            <w:r>
              <w:rPr>
                <w:noProof/>
                <w:webHidden/>
              </w:rPr>
              <w:instrText xml:space="preserve"> PAGEREF _Toc2024374 \h </w:instrText>
            </w:r>
            <w:r>
              <w:rPr>
                <w:noProof/>
                <w:webHidden/>
              </w:rPr>
            </w:r>
            <w:r>
              <w:rPr>
                <w:noProof/>
                <w:webHidden/>
              </w:rPr>
              <w:fldChar w:fldCharType="separate"/>
            </w:r>
            <w:r>
              <w:rPr>
                <w:noProof/>
                <w:webHidden/>
              </w:rPr>
              <w:t>11</w:t>
            </w:r>
            <w:r>
              <w:rPr>
                <w:noProof/>
                <w:webHidden/>
              </w:rPr>
              <w:fldChar w:fldCharType="end"/>
            </w:r>
          </w:hyperlink>
        </w:p>
        <w:p w14:paraId="2DE18300" w14:textId="77A15465" w:rsidR="00E601BE" w:rsidRDefault="00E601BE">
          <w:pPr>
            <w:pStyle w:val="TOC2"/>
            <w:tabs>
              <w:tab w:val="right" w:leader="dot" w:pos="10250"/>
            </w:tabs>
            <w:rPr>
              <w:rFonts w:asciiTheme="minorHAnsi" w:eastAsiaTheme="minorEastAsia" w:hAnsiTheme="minorHAnsi" w:cstheme="minorBidi"/>
              <w:noProof/>
              <w:sz w:val="22"/>
              <w:szCs w:val="22"/>
              <w:lang w:val="en-NL" w:eastAsia="en-NL"/>
            </w:rPr>
          </w:pPr>
          <w:hyperlink w:anchor="_Toc2024375" w:history="1">
            <w:r w:rsidRPr="009C3243">
              <w:rPr>
                <w:rStyle w:val="Hyperlink"/>
                <w:rFonts w:ascii="Arial" w:hAnsi="Arial" w:cs="Arial"/>
                <w:noProof/>
              </w:rPr>
              <w:t>Applications</w:t>
            </w:r>
            <w:r>
              <w:rPr>
                <w:noProof/>
                <w:webHidden/>
              </w:rPr>
              <w:tab/>
            </w:r>
            <w:r>
              <w:rPr>
                <w:noProof/>
                <w:webHidden/>
              </w:rPr>
              <w:fldChar w:fldCharType="begin"/>
            </w:r>
            <w:r>
              <w:rPr>
                <w:noProof/>
                <w:webHidden/>
              </w:rPr>
              <w:instrText xml:space="preserve"> PAGEREF _Toc2024375 \h </w:instrText>
            </w:r>
            <w:r>
              <w:rPr>
                <w:noProof/>
                <w:webHidden/>
              </w:rPr>
            </w:r>
            <w:r>
              <w:rPr>
                <w:noProof/>
                <w:webHidden/>
              </w:rPr>
              <w:fldChar w:fldCharType="separate"/>
            </w:r>
            <w:r>
              <w:rPr>
                <w:noProof/>
                <w:webHidden/>
              </w:rPr>
              <w:t>11</w:t>
            </w:r>
            <w:r>
              <w:rPr>
                <w:noProof/>
                <w:webHidden/>
              </w:rPr>
              <w:fldChar w:fldCharType="end"/>
            </w:r>
          </w:hyperlink>
        </w:p>
        <w:p w14:paraId="3F6B57D0" w14:textId="7A220B6D" w:rsidR="00E601BE" w:rsidRDefault="00E601BE">
          <w:pPr>
            <w:pStyle w:val="TOC1"/>
            <w:tabs>
              <w:tab w:val="right" w:leader="dot" w:pos="10250"/>
            </w:tabs>
            <w:rPr>
              <w:rFonts w:asciiTheme="minorHAnsi" w:eastAsiaTheme="minorEastAsia" w:hAnsiTheme="minorHAnsi" w:cstheme="minorBidi"/>
              <w:noProof/>
              <w:sz w:val="22"/>
              <w:szCs w:val="22"/>
              <w:lang w:val="en-NL" w:eastAsia="en-NL"/>
            </w:rPr>
          </w:pPr>
          <w:hyperlink w:anchor="_Toc2024376" w:history="1">
            <w:r w:rsidRPr="009C3243">
              <w:rPr>
                <w:rStyle w:val="Hyperlink"/>
                <w:noProof/>
              </w:rPr>
              <w:t>Graphical user interface</w:t>
            </w:r>
            <w:r>
              <w:rPr>
                <w:noProof/>
                <w:webHidden/>
              </w:rPr>
              <w:tab/>
            </w:r>
            <w:r>
              <w:rPr>
                <w:noProof/>
                <w:webHidden/>
              </w:rPr>
              <w:fldChar w:fldCharType="begin"/>
            </w:r>
            <w:r>
              <w:rPr>
                <w:noProof/>
                <w:webHidden/>
              </w:rPr>
              <w:instrText xml:space="preserve"> PAGEREF _Toc2024376 \h </w:instrText>
            </w:r>
            <w:r>
              <w:rPr>
                <w:noProof/>
                <w:webHidden/>
              </w:rPr>
            </w:r>
            <w:r>
              <w:rPr>
                <w:noProof/>
                <w:webHidden/>
              </w:rPr>
              <w:fldChar w:fldCharType="separate"/>
            </w:r>
            <w:r>
              <w:rPr>
                <w:noProof/>
                <w:webHidden/>
              </w:rPr>
              <w:t>12</w:t>
            </w:r>
            <w:r>
              <w:rPr>
                <w:noProof/>
                <w:webHidden/>
              </w:rPr>
              <w:fldChar w:fldCharType="end"/>
            </w:r>
          </w:hyperlink>
        </w:p>
        <w:p w14:paraId="1414A4FA" w14:textId="6B5B2756" w:rsidR="00E601BE" w:rsidRDefault="00E601BE">
          <w:pPr>
            <w:pStyle w:val="TOC2"/>
            <w:tabs>
              <w:tab w:val="right" w:leader="dot" w:pos="10250"/>
            </w:tabs>
            <w:rPr>
              <w:rFonts w:asciiTheme="minorHAnsi" w:eastAsiaTheme="minorEastAsia" w:hAnsiTheme="minorHAnsi" w:cstheme="minorBidi"/>
              <w:noProof/>
              <w:sz w:val="22"/>
              <w:szCs w:val="22"/>
              <w:lang w:val="en-NL" w:eastAsia="en-NL"/>
            </w:rPr>
          </w:pPr>
          <w:hyperlink w:anchor="_Toc2024377" w:history="1">
            <w:r w:rsidRPr="009C3243">
              <w:rPr>
                <w:rStyle w:val="Hyperlink"/>
                <w:rFonts w:ascii="Arial" w:hAnsi="Arial" w:cs="Arial"/>
                <w:noProof/>
                <w:lang w:val="en-GB"/>
              </w:rPr>
              <w:t>Entrance application:</w:t>
            </w:r>
            <w:r>
              <w:rPr>
                <w:noProof/>
                <w:webHidden/>
              </w:rPr>
              <w:tab/>
            </w:r>
            <w:r>
              <w:rPr>
                <w:noProof/>
                <w:webHidden/>
              </w:rPr>
              <w:fldChar w:fldCharType="begin"/>
            </w:r>
            <w:r>
              <w:rPr>
                <w:noProof/>
                <w:webHidden/>
              </w:rPr>
              <w:instrText xml:space="preserve"> PAGEREF _Toc2024377 \h </w:instrText>
            </w:r>
            <w:r>
              <w:rPr>
                <w:noProof/>
                <w:webHidden/>
              </w:rPr>
            </w:r>
            <w:r>
              <w:rPr>
                <w:noProof/>
                <w:webHidden/>
              </w:rPr>
              <w:fldChar w:fldCharType="separate"/>
            </w:r>
            <w:r>
              <w:rPr>
                <w:noProof/>
                <w:webHidden/>
              </w:rPr>
              <w:t>12</w:t>
            </w:r>
            <w:r>
              <w:rPr>
                <w:noProof/>
                <w:webHidden/>
              </w:rPr>
              <w:fldChar w:fldCharType="end"/>
            </w:r>
          </w:hyperlink>
        </w:p>
        <w:p w14:paraId="7709B933" w14:textId="6B3190D2" w:rsidR="00E601BE" w:rsidRDefault="00E601BE">
          <w:pPr>
            <w:pStyle w:val="TOC2"/>
            <w:tabs>
              <w:tab w:val="right" w:leader="dot" w:pos="10250"/>
            </w:tabs>
            <w:rPr>
              <w:rFonts w:asciiTheme="minorHAnsi" w:eastAsiaTheme="minorEastAsia" w:hAnsiTheme="minorHAnsi" w:cstheme="minorBidi"/>
              <w:noProof/>
              <w:sz w:val="22"/>
              <w:szCs w:val="22"/>
              <w:lang w:val="en-NL" w:eastAsia="en-NL"/>
            </w:rPr>
          </w:pPr>
          <w:hyperlink w:anchor="_Toc2024378" w:history="1">
            <w:r w:rsidRPr="009C3243">
              <w:rPr>
                <w:rStyle w:val="Hyperlink"/>
                <w:rFonts w:ascii="Arial" w:hAnsi="Arial" w:cs="Arial"/>
                <w:noProof/>
                <w:lang w:val="en-GB"/>
              </w:rPr>
              <w:t>Camping application:</w:t>
            </w:r>
            <w:r>
              <w:rPr>
                <w:noProof/>
                <w:webHidden/>
              </w:rPr>
              <w:tab/>
            </w:r>
            <w:r>
              <w:rPr>
                <w:noProof/>
                <w:webHidden/>
              </w:rPr>
              <w:fldChar w:fldCharType="begin"/>
            </w:r>
            <w:r>
              <w:rPr>
                <w:noProof/>
                <w:webHidden/>
              </w:rPr>
              <w:instrText xml:space="preserve"> PAGEREF _Toc2024378 \h </w:instrText>
            </w:r>
            <w:r>
              <w:rPr>
                <w:noProof/>
                <w:webHidden/>
              </w:rPr>
            </w:r>
            <w:r>
              <w:rPr>
                <w:noProof/>
                <w:webHidden/>
              </w:rPr>
              <w:fldChar w:fldCharType="separate"/>
            </w:r>
            <w:r>
              <w:rPr>
                <w:noProof/>
                <w:webHidden/>
              </w:rPr>
              <w:t>13</w:t>
            </w:r>
            <w:r>
              <w:rPr>
                <w:noProof/>
                <w:webHidden/>
              </w:rPr>
              <w:fldChar w:fldCharType="end"/>
            </w:r>
          </w:hyperlink>
        </w:p>
        <w:p w14:paraId="4B12C413" w14:textId="4454B950" w:rsidR="00E601BE" w:rsidRDefault="00E601BE">
          <w:pPr>
            <w:pStyle w:val="TOC2"/>
            <w:tabs>
              <w:tab w:val="right" w:leader="dot" w:pos="10250"/>
            </w:tabs>
            <w:rPr>
              <w:rFonts w:asciiTheme="minorHAnsi" w:eastAsiaTheme="minorEastAsia" w:hAnsiTheme="minorHAnsi" w:cstheme="minorBidi"/>
              <w:noProof/>
              <w:sz w:val="22"/>
              <w:szCs w:val="22"/>
              <w:lang w:val="en-NL" w:eastAsia="en-NL"/>
            </w:rPr>
          </w:pPr>
          <w:hyperlink w:anchor="_Toc2024379" w:history="1">
            <w:r w:rsidRPr="009C3243">
              <w:rPr>
                <w:rStyle w:val="Hyperlink"/>
                <w:rFonts w:ascii="Arial" w:hAnsi="Arial" w:cs="Arial"/>
                <w:noProof/>
                <w:lang w:val="en-GB"/>
              </w:rPr>
              <w:t>Shop application:</w:t>
            </w:r>
            <w:r>
              <w:rPr>
                <w:noProof/>
                <w:webHidden/>
              </w:rPr>
              <w:tab/>
            </w:r>
            <w:r>
              <w:rPr>
                <w:noProof/>
                <w:webHidden/>
              </w:rPr>
              <w:fldChar w:fldCharType="begin"/>
            </w:r>
            <w:r>
              <w:rPr>
                <w:noProof/>
                <w:webHidden/>
              </w:rPr>
              <w:instrText xml:space="preserve"> PAGEREF _Toc2024379 \h </w:instrText>
            </w:r>
            <w:r>
              <w:rPr>
                <w:noProof/>
                <w:webHidden/>
              </w:rPr>
            </w:r>
            <w:r>
              <w:rPr>
                <w:noProof/>
                <w:webHidden/>
              </w:rPr>
              <w:fldChar w:fldCharType="separate"/>
            </w:r>
            <w:r>
              <w:rPr>
                <w:noProof/>
                <w:webHidden/>
              </w:rPr>
              <w:t>14</w:t>
            </w:r>
            <w:r>
              <w:rPr>
                <w:noProof/>
                <w:webHidden/>
              </w:rPr>
              <w:fldChar w:fldCharType="end"/>
            </w:r>
          </w:hyperlink>
        </w:p>
        <w:p w14:paraId="29F8F222" w14:textId="0CBC4EAA" w:rsidR="00E601BE" w:rsidRDefault="00E601BE">
          <w:pPr>
            <w:pStyle w:val="TOC2"/>
            <w:tabs>
              <w:tab w:val="right" w:leader="dot" w:pos="10250"/>
            </w:tabs>
            <w:rPr>
              <w:rFonts w:asciiTheme="minorHAnsi" w:eastAsiaTheme="minorEastAsia" w:hAnsiTheme="minorHAnsi" w:cstheme="minorBidi"/>
              <w:noProof/>
              <w:sz w:val="22"/>
              <w:szCs w:val="22"/>
              <w:lang w:val="en-NL" w:eastAsia="en-NL"/>
            </w:rPr>
          </w:pPr>
          <w:hyperlink w:anchor="_Toc2024380" w:history="1">
            <w:r w:rsidRPr="009C3243">
              <w:rPr>
                <w:rStyle w:val="Hyperlink"/>
                <w:rFonts w:ascii="Arial" w:hAnsi="Arial" w:cs="Arial"/>
                <w:noProof/>
                <w:lang w:val="en-GB"/>
              </w:rPr>
              <w:t>Loan stand application</w:t>
            </w:r>
            <w:r>
              <w:rPr>
                <w:noProof/>
                <w:webHidden/>
              </w:rPr>
              <w:tab/>
            </w:r>
            <w:r>
              <w:rPr>
                <w:noProof/>
                <w:webHidden/>
              </w:rPr>
              <w:fldChar w:fldCharType="begin"/>
            </w:r>
            <w:r>
              <w:rPr>
                <w:noProof/>
                <w:webHidden/>
              </w:rPr>
              <w:instrText xml:space="preserve"> PAGEREF _Toc2024380 \h </w:instrText>
            </w:r>
            <w:r>
              <w:rPr>
                <w:noProof/>
                <w:webHidden/>
              </w:rPr>
            </w:r>
            <w:r>
              <w:rPr>
                <w:noProof/>
                <w:webHidden/>
              </w:rPr>
              <w:fldChar w:fldCharType="separate"/>
            </w:r>
            <w:r>
              <w:rPr>
                <w:noProof/>
                <w:webHidden/>
              </w:rPr>
              <w:t>15</w:t>
            </w:r>
            <w:r>
              <w:rPr>
                <w:noProof/>
                <w:webHidden/>
              </w:rPr>
              <w:fldChar w:fldCharType="end"/>
            </w:r>
          </w:hyperlink>
        </w:p>
        <w:p w14:paraId="4E6DC50A" w14:textId="31CDE735" w:rsidR="00E601BE" w:rsidRDefault="00E601BE">
          <w:pPr>
            <w:pStyle w:val="TOC2"/>
            <w:tabs>
              <w:tab w:val="right" w:leader="dot" w:pos="10250"/>
            </w:tabs>
            <w:rPr>
              <w:rFonts w:asciiTheme="minorHAnsi" w:eastAsiaTheme="minorEastAsia" w:hAnsiTheme="minorHAnsi" w:cstheme="minorBidi"/>
              <w:noProof/>
              <w:sz w:val="22"/>
              <w:szCs w:val="22"/>
              <w:lang w:val="en-NL" w:eastAsia="en-NL"/>
            </w:rPr>
          </w:pPr>
          <w:hyperlink w:anchor="_Toc2024381" w:history="1">
            <w:r w:rsidRPr="009C3243">
              <w:rPr>
                <w:rStyle w:val="Hyperlink"/>
                <w:rFonts w:ascii="Arial" w:hAnsi="Arial" w:cs="Arial"/>
                <w:noProof/>
                <w:lang w:val="en-GB"/>
              </w:rPr>
              <w:t>Exit application</w:t>
            </w:r>
            <w:r>
              <w:rPr>
                <w:noProof/>
                <w:webHidden/>
              </w:rPr>
              <w:tab/>
            </w:r>
            <w:r>
              <w:rPr>
                <w:noProof/>
                <w:webHidden/>
              </w:rPr>
              <w:fldChar w:fldCharType="begin"/>
            </w:r>
            <w:r>
              <w:rPr>
                <w:noProof/>
                <w:webHidden/>
              </w:rPr>
              <w:instrText xml:space="preserve"> PAGEREF _Toc2024381 \h </w:instrText>
            </w:r>
            <w:r>
              <w:rPr>
                <w:noProof/>
                <w:webHidden/>
              </w:rPr>
            </w:r>
            <w:r>
              <w:rPr>
                <w:noProof/>
                <w:webHidden/>
              </w:rPr>
              <w:fldChar w:fldCharType="separate"/>
            </w:r>
            <w:r>
              <w:rPr>
                <w:noProof/>
                <w:webHidden/>
              </w:rPr>
              <w:t>16</w:t>
            </w:r>
            <w:r>
              <w:rPr>
                <w:noProof/>
                <w:webHidden/>
              </w:rPr>
              <w:fldChar w:fldCharType="end"/>
            </w:r>
          </w:hyperlink>
        </w:p>
        <w:p w14:paraId="642CDD6F" w14:textId="5B7D5A0A" w:rsidR="00E601BE" w:rsidRDefault="00E601BE">
          <w:pPr>
            <w:pStyle w:val="TOC2"/>
            <w:tabs>
              <w:tab w:val="right" w:leader="dot" w:pos="10250"/>
            </w:tabs>
            <w:rPr>
              <w:rFonts w:asciiTheme="minorHAnsi" w:eastAsiaTheme="minorEastAsia" w:hAnsiTheme="minorHAnsi" w:cstheme="minorBidi"/>
              <w:noProof/>
              <w:sz w:val="22"/>
              <w:szCs w:val="22"/>
              <w:lang w:val="en-NL" w:eastAsia="en-NL"/>
            </w:rPr>
          </w:pPr>
          <w:hyperlink w:anchor="_Toc2024382" w:history="1">
            <w:r w:rsidRPr="009C3243">
              <w:rPr>
                <w:rStyle w:val="Hyperlink"/>
                <w:rFonts w:ascii="Arial" w:hAnsi="Arial" w:cs="Arial"/>
                <w:noProof/>
                <w:lang w:val="en-GB"/>
              </w:rPr>
              <w:t>Status application</w:t>
            </w:r>
            <w:r>
              <w:rPr>
                <w:noProof/>
                <w:webHidden/>
              </w:rPr>
              <w:tab/>
            </w:r>
            <w:r>
              <w:rPr>
                <w:noProof/>
                <w:webHidden/>
              </w:rPr>
              <w:fldChar w:fldCharType="begin"/>
            </w:r>
            <w:r>
              <w:rPr>
                <w:noProof/>
                <w:webHidden/>
              </w:rPr>
              <w:instrText xml:space="preserve"> PAGEREF _Toc2024382 \h </w:instrText>
            </w:r>
            <w:r>
              <w:rPr>
                <w:noProof/>
                <w:webHidden/>
              </w:rPr>
            </w:r>
            <w:r>
              <w:rPr>
                <w:noProof/>
                <w:webHidden/>
              </w:rPr>
              <w:fldChar w:fldCharType="separate"/>
            </w:r>
            <w:r>
              <w:rPr>
                <w:noProof/>
                <w:webHidden/>
              </w:rPr>
              <w:t>17</w:t>
            </w:r>
            <w:r>
              <w:rPr>
                <w:noProof/>
                <w:webHidden/>
              </w:rPr>
              <w:fldChar w:fldCharType="end"/>
            </w:r>
          </w:hyperlink>
        </w:p>
        <w:p w14:paraId="2837CC22" w14:textId="0B3DC612" w:rsidR="00E601BE" w:rsidRDefault="00E601BE">
          <w:pPr>
            <w:pStyle w:val="TOC2"/>
            <w:tabs>
              <w:tab w:val="right" w:leader="dot" w:pos="10250"/>
            </w:tabs>
            <w:rPr>
              <w:rFonts w:asciiTheme="minorHAnsi" w:eastAsiaTheme="minorEastAsia" w:hAnsiTheme="minorHAnsi" w:cstheme="minorBidi"/>
              <w:noProof/>
              <w:sz w:val="22"/>
              <w:szCs w:val="22"/>
              <w:lang w:val="en-NL" w:eastAsia="en-NL"/>
            </w:rPr>
          </w:pPr>
          <w:hyperlink w:anchor="_Toc2024383" w:history="1">
            <w:r w:rsidRPr="009C3243">
              <w:rPr>
                <w:rStyle w:val="Hyperlink"/>
                <w:rFonts w:ascii="Arial" w:hAnsi="Arial" w:cs="Arial"/>
                <w:noProof/>
                <w:lang w:val="en-GB"/>
              </w:rPr>
              <w:t>Convert application</w:t>
            </w:r>
            <w:r>
              <w:rPr>
                <w:noProof/>
                <w:webHidden/>
              </w:rPr>
              <w:tab/>
            </w:r>
            <w:r>
              <w:rPr>
                <w:noProof/>
                <w:webHidden/>
              </w:rPr>
              <w:fldChar w:fldCharType="begin"/>
            </w:r>
            <w:r>
              <w:rPr>
                <w:noProof/>
                <w:webHidden/>
              </w:rPr>
              <w:instrText xml:space="preserve"> PAGEREF _Toc2024383 \h </w:instrText>
            </w:r>
            <w:r>
              <w:rPr>
                <w:noProof/>
                <w:webHidden/>
              </w:rPr>
            </w:r>
            <w:r>
              <w:rPr>
                <w:noProof/>
                <w:webHidden/>
              </w:rPr>
              <w:fldChar w:fldCharType="separate"/>
            </w:r>
            <w:r>
              <w:rPr>
                <w:noProof/>
                <w:webHidden/>
              </w:rPr>
              <w:t>17</w:t>
            </w:r>
            <w:r>
              <w:rPr>
                <w:noProof/>
                <w:webHidden/>
              </w:rPr>
              <w:fldChar w:fldCharType="end"/>
            </w:r>
          </w:hyperlink>
        </w:p>
        <w:p w14:paraId="7F9F01E6" w14:textId="15C2C7C1" w:rsidR="00E601BE" w:rsidRDefault="00E601BE">
          <w:pPr>
            <w:pStyle w:val="TOC1"/>
            <w:tabs>
              <w:tab w:val="right" w:leader="dot" w:pos="10250"/>
            </w:tabs>
            <w:rPr>
              <w:rFonts w:asciiTheme="minorHAnsi" w:eastAsiaTheme="minorEastAsia" w:hAnsiTheme="minorHAnsi" w:cstheme="minorBidi"/>
              <w:noProof/>
              <w:sz w:val="22"/>
              <w:szCs w:val="22"/>
              <w:lang w:val="en-NL" w:eastAsia="en-NL"/>
            </w:rPr>
          </w:pPr>
          <w:hyperlink w:anchor="_Toc2024384" w:history="1">
            <w:r w:rsidRPr="009C3243">
              <w:rPr>
                <w:rStyle w:val="Hyperlink"/>
                <w:noProof/>
              </w:rPr>
              <w:t>Website wireframe</w:t>
            </w:r>
            <w:r>
              <w:rPr>
                <w:noProof/>
                <w:webHidden/>
              </w:rPr>
              <w:tab/>
            </w:r>
            <w:r>
              <w:rPr>
                <w:noProof/>
                <w:webHidden/>
              </w:rPr>
              <w:fldChar w:fldCharType="begin"/>
            </w:r>
            <w:r>
              <w:rPr>
                <w:noProof/>
                <w:webHidden/>
              </w:rPr>
              <w:instrText xml:space="preserve"> PAGEREF _Toc2024384 \h </w:instrText>
            </w:r>
            <w:r>
              <w:rPr>
                <w:noProof/>
                <w:webHidden/>
              </w:rPr>
            </w:r>
            <w:r>
              <w:rPr>
                <w:noProof/>
                <w:webHidden/>
              </w:rPr>
              <w:fldChar w:fldCharType="separate"/>
            </w:r>
            <w:r>
              <w:rPr>
                <w:noProof/>
                <w:webHidden/>
              </w:rPr>
              <w:t>18</w:t>
            </w:r>
            <w:r>
              <w:rPr>
                <w:noProof/>
                <w:webHidden/>
              </w:rPr>
              <w:fldChar w:fldCharType="end"/>
            </w:r>
          </w:hyperlink>
        </w:p>
        <w:p w14:paraId="1218D4AF" w14:textId="589E2075" w:rsidR="00E601BE" w:rsidRDefault="00E601BE">
          <w:pPr>
            <w:pStyle w:val="TOC1"/>
            <w:tabs>
              <w:tab w:val="right" w:leader="dot" w:pos="10250"/>
            </w:tabs>
            <w:rPr>
              <w:rFonts w:asciiTheme="minorHAnsi" w:eastAsiaTheme="minorEastAsia" w:hAnsiTheme="minorHAnsi" w:cstheme="minorBidi"/>
              <w:noProof/>
              <w:sz w:val="22"/>
              <w:szCs w:val="22"/>
              <w:lang w:val="en-NL" w:eastAsia="en-NL"/>
            </w:rPr>
          </w:pPr>
          <w:hyperlink w:anchor="_Toc2024385" w:history="1">
            <w:r w:rsidRPr="009C3243">
              <w:rPr>
                <w:rStyle w:val="Hyperlink"/>
                <w:noProof/>
              </w:rPr>
              <w:t>Entity relationship diagram</w:t>
            </w:r>
            <w:r>
              <w:rPr>
                <w:noProof/>
                <w:webHidden/>
              </w:rPr>
              <w:tab/>
            </w:r>
            <w:r>
              <w:rPr>
                <w:noProof/>
                <w:webHidden/>
              </w:rPr>
              <w:fldChar w:fldCharType="begin"/>
            </w:r>
            <w:r>
              <w:rPr>
                <w:noProof/>
                <w:webHidden/>
              </w:rPr>
              <w:instrText xml:space="preserve"> PAGEREF _Toc2024385 \h </w:instrText>
            </w:r>
            <w:r>
              <w:rPr>
                <w:noProof/>
                <w:webHidden/>
              </w:rPr>
            </w:r>
            <w:r>
              <w:rPr>
                <w:noProof/>
                <w:webHidden/>
              </w:rPr>
              <w:fldChar w:fldCharType="separate"/>
            </w:r>
            <w:r>
              <w:rPr>
                <w:noProof/>
                <w:webHidden/>
              </w:rPr>
              <w:t>20</w:t>
            </w:r>
            <w:r>
              <w:rPr>
                <w:noProof/>
                <w:webHidden/>
              </w:rPr>
              <w:fldChar w:fldCharType="end"/>
            </w:r>
          </w:hyperlink>
        </w:p>
        <w:p w14:paraId="48F3BEE6" w14:textId="3DB5053F" w:rsidR="004E0B93" w:rsidRPr="00DB6618" w:rsidRDefault="00DB6618" w:rsidP="00DB6618">
          <w:pPr>
            <w:rPr>
              <w:b/>
              <w:bCs/>
              <w:noProof/>
            </w:rPr>
          </w:pPr>
          <w:r>
            <w:rPr>
              <w:b/>
              <w:bCs/>
              <w:noProof/>
            </w:rPr>
            <w:fldChar w:fldCharType="end"/>
          </w:r>
        </w:p>
      </w:sdtContent>
    </w:sdt>
    <w:p w14:paraId="595A59A4" w14:textId="13039455" w:rsidR="00DB6618" w:rsidRDefault="00EA0887" w:rsidP="00516817">
      <w:pPr>
        <w:rPr>
          <w:b/>
          <w:color w:val="216DAF" w:themeColor="accent1"/>
          <w:sz w:val="28"/>
        </w:rPr>
      </w:pPr>
      <w:bookmarkStart w:id="0" w:name="_GoBack"/>
      <w:bookmarkEnd w:id="0"/>
      <w:r>
        <w:rPr>
          <w:b/>
          <w:color w:val="216DAF" w:themeColor="accent1"/>
          <w:sz w:val="28"/>
        </w:rPr>
        <w:br w:type="page"/>
      </w:r>
    </w:p>
    <w:p w14:paraId="0B5E436B" w14:textId="3B404D93" w:rsidR="00DB6618" w:rsidRPr="00680450" w:rsidRDefault="00DB6618" w:rsidP="00680450">
      <w:pPr>
        <w:pStyle w:val="Heading1"/>
        <w:rPr>
          <w:color w:val="216DAF" w:themeColor="accent1"/>
        </w:rPr>
      </w:pPr>
      <w:bookmarkStart w:id="1" w:name="_Toc2024369"/>
      <w:r w:rsidRPr="00680450">
        <w:lastRenderedPageBreak/>
        <w:t>Agreements - made with the client</w:t>
      </w:r>
      <w:bookmarkEnd w:id="1"/>
    </w:p>
    <w:p w14:paraId="1B5D53B7" w14:textId="66615C3C" w:rsidR="00DB6618" w:rsidRDefault="00DB6618">
      <w:pPr>
        <w:rPr>
          <w:b/>
          <w:color w:val="216DAF" w:themeColor="accent1"/>
          <w:sz w:val="28"/>
        </w:rPr>
      </w:pPr>
    </w:p>
    <w:p w14:paraId="401C51F3" w14:textId="19809D30" w:rsidR="00DB6618" w:rsidRDefault="00DB6618">
      <w:pPr>
        <w:rPr>
          <w:b/>
          <w:color w:val="216DAF" w:themeColor="accent1"/>
          <w:sz w:val="28"/>
        </w:rPr>
      </w:pPr>
    </w:p>
    <w:p w14:paraId="761AFFF8" w14:textId="04DABC84" w:rsidR="00DB6618" w:rsidRDefault="00DB6618">
      <w:pPr>
        <w:rPr>
          <w:b/>
          <w:color w:val="216DAF" w:themeColor="accent1"/>
          <w:sz w:val="28"/>
        </w:rPr>
      </w:pPr>
    </w:p>
    <w:p w14:paraId="567ECB53" w14:textId="594B11E8" w:rsidR="00DB6618" w:rsidRDefault="00DB6618">
      <w:pPr>
        <w:rPr>
          <w:b/>
          <w:color w:val="216DAF" w:themeColor="accent1"/>
          <w:sz w:val="28"/>
        </w:rPr>
      </w:pPr>
    </w:p>
    <w:p w14:paraId="2FFADA8F" w14:textId="459F5B4B" w:rsidR="00DB6618" w:rsidRDefault="00DB6618">
      <w:pPr>
        <w:rPr>
          <w:b/>
          <w:color w:val="216DAF" w:themeColor="accent1"/>
          <w:sz w:val="28"/>
        </w:rPr>
      </w:pPr>
    </w:p>
    <w:p w14:paraId="0D7E20B2" w14:textId="3AB8F4FA" w:rsidR="00DB6618" w:rsidRDefault="00DB6618">
      <w:pPr>
        <w:rPr>
          <w:b/>
          <w:color w:val="216DAF" w:themeColor="accent1"/>
          <w:sz w:val="28"/>
        </w:rPr>
      </w:pPr>
    </w:p>
    <w:p w14:paraId="649AEA05" w14:textId="26109B6F" w:rsidR="00DB6618" w:rsidRDefault="00DB6618">
      <w:pPr>
        <w:rPr>
          <w:b/>
          <w:color w:val="216DAF" w:themeColor="accent1"/>
          <w:sz w:val="28"/>
        </w:rPr>
      </w:pPr>
    </w:p>
    <w:p w14:paraId="6627AE17" w14:textId="1B4E8E1C" w:rsidR="00DB6618" w:rsidRDefault="00DB6618">
      <w:pPr>
        <w:rPr>
          <w:b/>
          <w:color w:val="216DAF" w:themeColor="accent1"/>
          <w:sz w:val="28"/>
        </w:rPr>
      </w:pPr>
    </w:p>
    <w:p w14:paraId="2FAE9546" w14:textId="57A174BF" w:rsidR="00DB6618" w:rsidRDefault="00DB6618">
      <w:pPr>
        <w:rPr>
          <w:b/>
          <w:color w:val="216DAF" w:themeColor="accent1"/>
          <w:sz w:val="28"/>
        </w:rPr>
      </w:pPr>
    </w:p>
    <w:p w14:paraId="6808A6D0" w14:textId="2EF47B31" w:rsidR="00DB6618" w:rsidRDefault="00DB6618">
      <w:pPr>
        <w:rPr>
          <w:b/>
          <w:color w:val="216DAF" w:themeColor="accent1"/>
          <w:sz w:val="28"/>
        </w:rPr>
      </w:pPr>
    </w:p>
    <w:p w14:paraId="7426C36A" w14:textId="0E23B7B1" w:rsidR="00DB6618" w:rsidRDefault="00DB6618">
      <w:pPr>
        <w:rPr>
          <w:b/>
          <w:color w:val="216DAF" w:themeColor="accent1"/>
          <w:sz w:val="28"/>
        </w:rPr>
      </w:pPr>
    </w:p>
    <w:p w14:paraId="0B4AB049" w14:textId="4B598FB9" w:rsidR="00DB6618" w:rsidRDefault="00DB6618">
      <w:pPr>
        <w:rPr>
          <w:b/>
          <w:color w:val="216DAF" w:themeColor="accent1"/>
          <w:sz w:val="28"/>
        </w:rPr>
      </w:pPr>
    </w:p>
    <w:p w14:paraId="45EB96AE" w14:textId="7A006F51" w:rsidR="00DB6618" w:rsidRDefault="00DB6618">
      <w:pPr>
        <w:rPr>
          <w:b/>
          <w:color w:val="216DAF" w:themeColor="accent1"/>
          <w:sz w:val="28"/>
        </w:rPr>
      </w:pPr>
    </w:p>
    <w:p w14:paraId="7DBB7C05" w14:textId="1C91C6ED" w:rsidR="00DB6618" w:rsidRDefault="00DB6618">
      <w:pPr>
        <w:rPr>
          <w:b/>
          <w:color w:val="216DAF" w:themeColor="accent1"/>
          <w:sz w:val="28"/>
        </w:rPr>
      </w:pPr>
    </w:p>
    <w:p w14:paraId="1F89365C" w14:textId="6DF72D1A" w:rsidR="00DB6618" w:rsidRDefault="00DB6618">
      <w:pPr>
        <w:rPr>
          <w:b/>
          <w:color w:val="216DAF" w:themeColor="accent1"/>
          <w:sz w:val="28"/>
        </w:rPr>
      </w:pPr>
    </w:p>
    <w:p w14:paraId="3E8A3BCD" w14:textId="5824FCF7" w:rsidR="00DB6618" w:rsidRDefault="00DB6618">
      <w:pPr>
        <w:rPr>
          <w:b/>
          <w:color w:val="216DAF" w:themeColor="accent1"/>
          <w:sz w:val="28"/>
        </w:rPr>
      </w:pPr>
    </w:p>
    <w:p w14:paraId="1E09733D" w14:textId="6B96A707" w:rsidR="00DB6618" w:rsidRDefault="00DB6618">
      <w:pPr>
        <w:rPr>
          <w:b/>
          <w:color w:val="216DAF" w:themeColor="accent1"/>
          <w:sz w:val="28"/>
        </w:rPr>
      </w:pPr>
    </w:p>
    <w:p w14:paraId="0D929668" w14:textId="4BA0C5C2" w:rsidR="00DB6618" w:rsidRDefault="00DB6618">
      <w:pPr>
        <w:rPr>
          <w:b/>
          <w:color w:val="216DAF" w:themeColor="accent1"/>
          <w:sz w:val="28"/>
        </w:rPr>
      </w:pPr>
    </w:p>
    <w:p w14:paraId="71CF833B" w14:textId="40EA73E2" w:rsidR="00DB6618" w:rsidRDefault="00DB6618">
      <w:pPr>
        <w:rPr>
          <w:b/>
          <w:color w:val="216DAF" w:themeColor="accent1"/>
          <w:sz w:val="28"/>
        </w:rPr>
      </w:pPr>
    </w:p>
    <w:p w14:paraId="7D6C6BE8" w14:textId="43749612" w:rsidR="00DB6618" w:rsidRDefault="00DB6618">
      <w:pPr>
        <w:rPr>
          <w:b/>
          <w:color w:val="216DAF" w:themeColor="accent1"/>
          <w:sz w:val="28"/>
        </w:rPr>
      </w:pPr>
    </w:p>
    <w:p w14:paraId="6AAE14DE" w14:textId="33636ACE" w:rsidR="00DB6618" w:rsidRDefault="00DB6618">
      <w:pPr>
        <w:rPr>
          <w:b/>
          <w:color w:val="216DAF" w:themeColor="accent1"/>
          <w:sz w:val="28"/>
        </w:rPr>
      </w:pPr>
    </w:p>
    <w:p w14:paraId="080538BB" w14:textId="4B5E13E2" w:rsidR="00DB6618" w:rsidRDefault="00DB6618">
      <w:pPr>
        <w:rPr>
          <w:b/>
          <w:color w:val="216DAF" w:themeColor="accent1"/>
          <w:sz w:val="28"/>
        </w:rPr>
      </w:pPr>
    </w:p>
    <w:p w14:paraId="732D968C" w14:textId="36F563B5" w:rsidR="00DB6618" w:rsidRDefault="00DB6618">
      <w:pPr>
        <w:rPr>
          <w:b/>
          <w:color w:val="216DAF" w:themeColor="accent1"/>
          <w:sz w:val="28"/>
        </w:rPr>
      </w:pPr>
    </w:p>
    <w:p w14:paraId="7EFEF17D" w14:textId="15834757" w:rsidR="00DB6618" w:rsidRDefault="00DB6618">
      <w:pPr>
        <w:rPr>
          <w:b/>
          <w:color w:val="216DAF" w:themeColor="accent1"/>
          <w:sz w:val="28"/>
        </w:rPr>
      </w:pPr>
    </w:p>
    <w:p w14:paraId="6854A30E" w14:textId="120030BF" w:rsidR="00DB6618" w:rsidRDefault="00DB6618">
      <w:pPr>
        <w:rPr>
          <w:b/>
          <w:color w:val="216DAF" w:themeColor="accent1"/>
          <w:sz w:val="28"/>
        </w:rPr>
      </w:pPr>
    </w:p>
    <w:p w14:paraId="2C5ACF01" w14:textId="32C41502" w:rsidR="00DB6618" w:rsidRDefault="00DB6618">
      <w:pPr>
        <w:rPr>
          <w:b/>
          <w:color w:val="216DAF" w:themeColor="accent1"/>
          <w:sz w:val="28"/>
        </w:rPr>
      </w:pPr>
    </w:p>
    <w:p w14:paraId="2766B7AF" w14:textId="2AA172C4" w:rsidR="00DB6618" w:rsidRDefault="00DB6618">
      <w:pPr>
        <w:rPr>
          <w:b/>
          <w:color w:val="216DAF" w:themeColor="accent1"/>
          <w:sz w:val="28"/>
        </w:rPr>
      </w:pPr>
    </w:p>
    <w:p w14:paraId="0EBC99E7" w14:textId="7468FE71" w:rsidR="00DB6618" w:rsidRDefault="00DB6618">
      <w:pPr>
        <w:rPr>
          <w:b/>
          <w:color w:val="216DAF" w:themeColor="accent1"/>
          <w:sz w:val="28"/>
        </w:rPr>
      </w:pPr>
    </w:p>
    <w:p w14:paraId="7AF638D9" w14:textId="52EFCA27" w:rsidR="00DB6618" w:rsidRDefault="00DB6618">
      <w:pPr>
        <w:rPr>
          <w:b/>
          <w:color w:val="216DAF" w:themeColor="accent1"/>
          <w:sz w:val="28"/>
        </w:rPr>
      </w:pPr>
    </w:p>
    <w:p w14:paraId="542B149B" w14:textId="13C2615E" w:rsidR="00DB6618" w:rsidRDefault="00DB6618">
      <w:pPr>
        <w:rPr>
          <w:b/>
          <w:color w:val="216DAF" w:themeColor="accent1"/>
          <w:sz w:val="28"/>
        </w:rPr>
      </w:pPr>
    </w:p>
    <w:p w14:paraId="231E0B92" w14:textId="52AEB143" w:rsidR="00DB6618" w:rsidRDefault="00DB6618">
      <w:pPr>
        <w:rPr>
          <w:b/>
          <w:color w:val="216DAF" w:themeColor="accent1"/>
          <w:sz w:val="28"/>
        </w:rPr>
      </w:pPr>
    </w:p>
    <w:p w14:paraId="12D32D49" w14:textId="4A7D0A1B" w:rsidR="00DB6618" w:rsidRDefault="00DB6618">
      <w:pPr>
        <w:rPr>
          <w:b/>
          <w:color w:val="216DAF" w:themeColor="accent1"/>
          <w:sz w:val="28"/>
        </w:rPr>
      </w:pPr>
    </w:p>
    <w:p w14:paraId="39F99DAD" w14:textId="3822D6F5" w:rsidR="00DB6618" w:rsidRDefault="00DB6618">
      <w:pPr>
        <w:rPr>
          <w:b/>
          <w:color w:val="216DAF" w:themeColor="accent1"/>
          <w:sz w:val="28"/>
        </w:rPr>
      </w:pPr>
    </w:p>
    <w:p w14:paraId="2B9D3811" w14:textId="497CAD75" w:rsidR="00DB6618" w:rsidRDefault="00DB6618">
      <w:pPr>
        <w:rPr>
          <w:b/>
          <w:color w:val="216DAF" w:themeColor="accent1"/>
          <w:sz w:val="28"/>
        </w:rPr>
      </w:pPr>
    </w:p>
    <w:p w14:paraId="4F172DB5" w14:textId="4741482E" w:rsidR="00DB6618" w:rsidRDefault="00DB6618">
      <w:pPr>
        <w:rPr>
          <w:b/>
          <w:color w:val="216DAF" w:themeColor="accent1"/>
          <w:sz w:val="28"/>
        </w:rPr>
      </w:pPr>
    </w:p>
    <w:p w14:paraId="2E7AD4DE" w14:textId="39451F6B" w:rsidR="00DB6618" w:rsidRDefault="00DB6618">
      <w:pPr>
        <w:rPr>
          <w:b/>
          <w:color w:val="216DAF" w:themeColor="accent1"/>
          <w:sz w:val="28"/>
        </w:rPr>
      </w:pPr>
    </w:p>
    <w:p w14:paraId="2BD30C63" w14:textId="5A8EF480" w:rsidR="00DB6618" w:rsidRDefault="00DB6618">
      <w:pPr>
        <w:rPr>
          <w:b/>
          <w:color w:val="216DAF" w:themeColor="accent1"/>
          <w:sz w:val="28"/>
        </w:rPr>
      </w:pPr>
    </w:p>
    <w:p w14:paraId="3946B7BB" w14:textId="6903439E" w:rsidR="00DB6618" w:rsidRDefault="00DB6618">
      <w:pPr>
        <w:rPr>
          <w:b/>
          <w:color w:val="216DAF" w:themeColor="accent1"/>
          <w:sz w:val="28"/>
        </w:rPr>
      </w:pPr>
    </w:p>
    <w:p w14:paraId="3D45F790" w14:textId="77777777" w:rsidR="00DB6618" w:rsidRDefault="00DB6618">
      <w:pPr>
        <w:rPr>
          <w:b/>
          <w:color w:val="216DAF" w:themeColor="accent1"/>
          <w:sz w:val="28"/>
        </w:rPr>
      </w:pPr>
    </w:p>
    <w:p w14:paraId="51C52404" w14:textId="77777777" w:rsidR="004A73BF" w:rsidRDefault="004A73BF" w:rsidP="00516817">
      <w:pPr>
        <w:rPr>
          <w:b/>
          <w:color w:val="216DAF" w:themeColor="accent1"/>
          <w:sz w:val="28"/>
        </w:rPr>
      </w:pPr>
    </w:p>
    <w:p w14:paraId="568D991C" w14:textId="49A59460" w:rsidR="00151639" w:rsidRPr="00E601BE" w:rsidRDefault="00DB6618" w:rsidP="00680450">
      <w:pPr>
        <w:pStyle w:val="Heading1"/>
      </w:pPr>
      <w:bookmarkStart w:id="2" w:name="_Toc2024370"/>
      <w:r w:rsidRPr="00E601BE">
        <w:t>Processes</w:t>
      </w:r>
      <w:bookmarkEnd w:id="2"/>
    </w:p>
    <w:p w14:paraId="366036AF" w14:textId="703A0E46" w:rsidR="00DB6618" w:rsidRPr="00E601BE" w:rsidRDefault="00DB6618" w:rsidP="00151639">
      <w:pPr>
        <w:rPr>
          <w:rFonts w:ascii="Arial" w:hAnsi="Arial" w:cs="Arial"/>
          <w:b/>
          <w:bCs/>
          <w:kern w:val="32"/>
          <w:sz w:val="32"/>
          <w:szCs w:val="32"/>
        </w:rPr>
      </w:pPr>
    </w:p>
    <w:p w14:paraId="7E4286BE" w14:textId="593815D7" w:rsidR="00DB6618" w:rsidRPr="00E601BE" w:rsidRDefault="00DB6618" w:rsidP="00151639">
      <w:pPr>
        <w:rPr>
          <w:rFonts w:ascii="Arial" w:hAnsi="Arial" w:cs="Arial"/>
          <w:b/>
          <w:bCs/>
          <w:kern w:val="32"/>
          <w:sz w:val="32"/>
          <w:szCs w:val="32"/>
        </w:rPr>
      </w:pPr>
    </w:p>
    <w:p w14:paraId="5E1E957C" w14:textId="77777777" w:rsidR="00C11D1F" w:rsidRPr="00E601BE" w:rsidRDefault="00C11D1F" w:rsidP="00E601BE">
      <w:pPr>
        <w:pStyle w:val="Heading2"/>
        <w:rPr>
          <w:rFonts w:ascii="Arial" w:hAnsi="Arial" w:cs="Arial"/>
          <w:color w:val="auto"/>
          <w:lang w:val="en-GB"/>
        </w:rPr>
      </w:pPr>
      <w:bookmarkStart w:id="3" w:name="_Toc2024371"/>
      <w:r w:rsidRPr="00E601BE">
        <w:rPr>
          <w:rFonts w:ascii="Arial" w:hAnsi="Arial" w:cs="Arial"/>
          <w:color w:val="auto"/>
          <w:lang w:val="en-GB"/>
        </w:rPr>
        <w:t>Use cases website</w:t>
      </w:r>
      <w:bookmarkEnd w:id="3"/>
    </w:p>
    <w:p w14:paraId="565998BA" w14:textId="77777777" w:rsidR="00C11D1F" w:rsidRPr="00E601BE" w:rsidRDefault="00C11D1F" w:rsidP="00C11D1F">
      <w:pPr>
        <w:rPr>
          <w:rFonts w:ascii="Arial" w:hAnsi="Arial" w:cs="Arial"/>
          <w:bCs/>
          <w:kern w:val="32"/>
          <w:lang w:val="en-GB"/>
        </w:rPr>
      </w:pPr>
    </w:p>
    <w:p w14:paraId="4644F9E0"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Purchase a ticket</w:t>
      </w:r>
    </w:p>
    <w:p w14:paraId="5F32EC33"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purchases a ticket on the website by providing their information. The provided information is then verified and if it is valid the user receives an email with the ticket and its information.</w:t>
      </w:r>
    </w:p>
    <w:p w14:paraId="3F9C5AF6"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6C5A6190"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the visitor of the website.</w:t>
      </w:r>
    </w:p>
    <w:p w14:paraId="625DB51D"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a website.</w:t>
      </w:r>
    </w:p>
    <w:p w14:paraId="3FFA17A4" w14:textId="77777777" w:rsidR="00C11D1F" w:rsidRPr="00E601BE" w:rsidRDefault="00C11D1F" w:rsidP="00C11D1F">
      <w:pPr>
        <w:rPr>
          <w:rFonts w:ascii="Arial" w:hAnsi="Arial" w:cs="Arial"/>
          <w:b/>
          <w:bCs/>
          <w:kern w:val="32"/>
          <w:lang w:val="en-GB"/>
        </w:rPr>
      </w:pPr>
      <w:r w:rsidRPr="00E601BE">
        <w:rPr>
          <w:rFonts w:ascii="Arial" w:hAnsi="Arial" w:cs="Arial"/>
          <w:b/>
          <w:bCs/>
          <w:kern w:val="32"/>
        </w:rPr>
        <w:t>Basic Flow:</w:t>
      </w:r>
    </w:p>
    <w:p w14:paraId="7869BCF3"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User opens website</w:t>
      </w:r>
    </w:p>
    <w:p w14:paraId="0B82B655"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 xml:space="preserve">User goes to the buy ticket page </w:t>
      </w:r>
    </w:p>
    <w:p w14:paraId="30999EB1"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System asks for name, surname, email, password and bank account number</w:t>
      </w:r>
    </w:p>
    <w:p w14:paraId="1069AE8A"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The user provides their name, surname, email, password and bank account number</w:t>
      </w:r>
    </w:p>
    <w:p w14:paraId="4159AD7D"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System requires confirmation</w:t>
      </w:r>
    </w:p>
    <w:p w14:paraId="28616795"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User provides confirmation</w:t>
      </w:r>
    </w:p>
    <w:p w14:paraId="3BCF8A6F"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The system verifies that the user’s email, password, and bank account number are valid</w:t>
      </w:r>
    </w:p>
    <w:p w14:paraId="23FE8CDB"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System complete the transaction</w:t>
      </w:r>
    </w:p>
    <w:p w14:paraId="776E80CD"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The system sends an email to the user’s email with the ticket</w:t>
      </w:r>
    </w:p>
    <w:p w14:paraId="6550311B"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Exceptions:</w:t>
      </w:r>
    </w:p>
    <w:p w14:paraId="5078C3BB"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7.a</w:t>
      </w:r>
      <w:r w:rsidRPr="00E601BE">
        <w:rPr>
          <w:rFonts w:ascii="Arial" w:hAnsi="Arial" w:cs="Arial"/>
          <w:bCs/>
          <w:kern w:val="32"/>
          <w:lang w:val="en-GB"/>
        </w:rPr>
        <w:tab/>
        <w:t>One or more of the following items that the user provide is not valid: email password and bank account. The use case end.</w:t>
      </w:r>
    </w:p>
    <w:p w14:paraId="43F9BE7E" w14:textId="77777777" w:rsidR="00C11D1F" w:rsidRPr="00E601BE" w:rsidRDefault="00C11D1F" w:rsidP="00C11D1F">
      <w:pPr>
        <w:rPr>
          <w:rFonts w:ascii="Arial" w:hAnsi="Arial" w:cs="Arial"/>
          <w:bCs/>
          <w:kern w:val="32"/>
          <w:lang w:val="en-GB"/>
        </w:rPr>
      </w:pPr>
    </w:p>
    <w:p w14:paraId="5F0DAE48"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Log in </w:t>
      </w:r>
    </w:p>
    <w:p w14:paraId="2AE3D713"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 xml:space="preserve">A user with an “event” account logs in to </w:t>
      </w:r>
      <w:proofErr w:type="spellStart"/>
      <w:r w:rsidRPr="00E601BE">
        <w:rPr>
          <w:rFonts w:ascii="Arial" w:hAnsi="Arial" w:cs="Arial"/>
          <w:bCs/>
          <w:kern w:val="32"/>
        </w:rPr>
        <w:t>there</w:t>
      </w:r>
      <w:proofErr w:type="spellEnd"/>
      <w:r w:rsidRPr="00E601BE">
        <w:rPr>
          <w:rFonts w:ascii="Arial" w:hAnsi="Arial" w:cs="Arial"/>
          <w:bCs/>
          <w:kern w:val="32"/>
        </w:rPr>
        <w:t xml:space="preserve"> account on the website by providing their password and ticket number these are verified by the website. If the password and ticket number are valid the user gains access to their account</w:t>
      </w:r>
    </w:p>
    <w:p w14:paraId="01BEC25B"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0E32D75B"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account owner.</w:t>
      </w:r>
    </w:p>
    <w:p w14:paraId="4F7C7DAD"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a website.</w:t>
      </w:r>
    </w:p>
    <w:p w14:paraId="75EE287E"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Preconditions:</w:t>
      </w:r>
      <w:r w:rsidRPr="00E601BE">
        <w:rPr>
          <w:rFonts w:ascii="Arial" w:hAnsi="Arial" w:cs="Arial"/>
          <w:bCs/>
          <w:kern w:val="32"/>
          <w:lang w:val="en-GB"/>
        </w:rPr>
        <w:t xml:space="preserve"> User purchased a ticket and knows ticket number and password</w:t>
      </w:r>
    </w:p>
    <w:p w14:paraId="4C945106" w14:textId="77777777" w:rsidR="00C11D1F" w:rsidRPr="00E601BE" w:rsidRDefault="00C11D1F" w:rsidP="00C11D1F">
      <w:pPr>
        <w:rPr>
          <w:rFonts w:ascii="Arial" w:hAnsi="Arial" w:cs="Arial"/>
          <w:bCs/>
          <w:kern w:val="32"/>
        </w:rPr>
      </w:pPr>
      <w:r w:rsidRPr="00E601BE">
        <w:rPr>
          <w:rFonts w:ascii="Arial" w:hAnsi="Arial" w:cs="Arial"/>
          <w:b/>
          <w:bCs/>
          <w:kern w:val="32"/>
        </w:rPr>
        <w:t>Basic Flow</w:t>
      </w:r>
      <w:r w:rsidRPr="00E601BE">
        <w:rPr>
          <w:rFonts w:ascii="Arial" w:hAnsi="Arial" w:cs="Arial"/>
          <w:bCs/>
          <w:kern w:val="32"/>
        </w:rPr>
        <w:t>:</w:t>
      </w:r>
    </w:p>
    <w:p w14:paraId="70F538B4"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User Opens the system</w:t>
      </w:r>
    </w:p>
    <w:p w14:paraId="0A8D5651"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User goes to login page</w:t>
      </w:r>
    </w:p>
    <w:p w14:paraId="6B351DE4"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The system asks for the password and ticket number</w:t>
      </w:r>
    </w:p>
    <w:p w14:paraId="6FC8A411"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The user provides their ticket number and password</w:t>
      </w:r>
    </w:p>
    <w:p w14:paraId="7F4B2445"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System requires confirmation</w:t>
      </w:r>
    </w:p>
    <w:p w14:paraId="00BB7444"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User provides confirmation</w:t>
      </w:r>
    </w:p>
    <w:p w14:paraId="3267F84C"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The system verifies that the user's ticket number and password is valid</w:t>
      </w:r>
    </w:p>
    <w:p w14:paraId="59AD39CD"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The system gives the user access to their account</w:t>
      </w:r>
    </w:p>
    <w:p w14:paraId="658F49AC"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lastRenderedPageBreak/>
        <w:t>Exceptions:</w:t>
      </w:r>
    </w:p>
    <w:p w14:paraId="450A25B3"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7.a</w:t>
      </w:r>
      <w:r w:rsidRPr="00E601BE">
        <w:rPr>
          <w:rFonts w:ascii="Arial" w:hAnsi="Arial" w:cs="Arial"/>
          <w:bCs/>
          <w:kern w:val="32"/>
          <w:lang w:val="en-GB"/>
        </w:rPr>
        <w:tab/>
        <w:t>The ticket number and or password that the user provided is not valid. The use case ends.</w:t>
      </w:r>
    </w:p>
    <w:p w14:paraId="3155122E" w14:textId="77777777" w:rsidR="00C11D1F" w:rsidRPr="00E601BE" w:rsidRDefault="00C11D1F" w:rsidP="00C11D1F">
      <w:pPr>
        <w:rPr>
          <w:rFonts w:ascii="Arial" w:hAnsi="Arial" w:cs="Arial"/>
          <w:bCs/>
          <w:kern w:val="32"/>
          <w:lang w:val="en-GB"/>
        </w:rPr>
      </w:pPr>
    </w:p>
    <w:p w14:paraId="27A7337F" w14:textId="77777777" w:rsidR="00C11D1F" w:rsidRPr="00E601BE" w:rsidRDefault="00C11D1F" w:rsidP="00C11D1F">
      <w:pPr>
        <w:rPr>
          <w:rFonts w:ascii="Arial" w:hAnsi="Arial" w:cs="Arial"/>
          <w:bCs/>
          <w:kern w:val="32"/>
          <w:lang w:val="en-GB"/>
        </w:rPr>
      </w:pPr>
    </w:p>
    <w:p w14:paraId="546F5F3C"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Add credits to account</w:t>
      </w:r>
    </w:p>
    <w:p w14:paraId="4FA5614E"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User logs in to account and adds credits to their account by providing there bank account details to the website which validates bank account and collect the selected amount. The credits are then added to the user's account.</w:t>
      </w:r>
    </w:p>
    <w:p w14:paraId="1692C561"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17AADE20"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 xml:space="preserve">The user is an “event” account owner. </w:t>
      </w:r>
    </w:p>
    <w:p w14:paraId="11183AD5"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a website.</w:t>
      </w:r>
    </w:p>
    <w:p w14:paraId="6995C29C"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 xml:space="preserve">Preconditions: </w:t>
      </w:r>
      <w:r w:rsidRPr="00E601BE">
        <w:rPr>
          <w:rFonts w:ascii="Arial" w:hAnsi="Arial" w:cs="Arial"/>
          <w:bCs/>
          <w:kern w:val="32"/>
          <w:lang w:val="en-GB"/>
        </w:rPr>
        <w:t>User is logged in</w:t>
      </w:r>
    </w:p>
    <w:p w14:paraId="3157D495" w14:textId="77777777" w:rsidR="00C11D1F" w:rsidRPr="00E601BE" w:rsidRDefault="00C11D1F" w:rsidP="00C11D1F">
      <w:pPr>
        <w:rPr>
          <w:rFonts w:ascii="Arial" w:hAnsi="Arial" w:cs="Arial"/>
          <w:b/>
          <w:bCs/>
          <w:kern w:val="32"/>
          <w:lang w:val="en-GB"/>
        </w:rPr>
      </w:pPr>
      <w:r w:rsidRPr="00E601BE">
        <w:rPr>
          <w:rFonts w:ascii="Arial" w:hAnsi="Arial" w:cs="Arial"/>
          <w:b/>
          <w:bCs/>
          <w:kern w:val="32"/>
        </w:rPr>
        <w:t>Basic Flow:</w:t>
      </w:r>
    </w:p>
    <w:p w14:paraId="11831FEA"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User goes to the profile page</w:t>
      </w:r>
    </w:p>
    <w:p w14:paraId="6E6C07EE"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The user selects add credits</w:t>
      </w:r>
    </w:p>
    <w:p w14:paraId="417930F1"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System ask for an amount and bank account number</w:t>
      </w:r>
    </w:p>
    <w:p w14:paraId="61577493"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The user provides an amount and bank account number</w:t>
      </w:r>
    </w:p>
    <w:p w14:paraId="7320223C"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The system verifies the user's bank account number</w:t>
      </w:r>
    </w:p>
    <w:p w14:paraId="32CE5B26"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The system waits to receive the correct amount from the user's bank account</w:t>
      </w:r>
    </w:p>
    <w:p w14:paraId="318B8451"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 xml:space="preserve">The system adds credits to the user's account </w:t>
      </w:r>
    </w:p>
    <w:p w14:paraId="505FE427"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Exceptions:</w:t>
      </w:r>
    </w:p>
    <w:p w14:paraId="09C08603"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5.</w:t>
      </w:r>
      <w:proofErr w:type="spellStart"/>
      <w:r w:rsidRPr="00E601BE">
        <w:rPr>
          <w:rFonts w:ascii="Arial" w:hAnsi="Arial" w:cs="Arial"/>
          <w:bCs/>
          <w:kern w:val="32"/>
          <w:lang w:val="en-GB"/>
        </w:rPr>
        <w:t>a</w:t>
      </w:r>
      <w:proofErr w:type="spellEnd"/>
      <w:r w:rsidRPr="00E601BE">
        <w:rPr>
          <w:rFonts w:ascii="Arial" w:hAnsi="Arial" w:cs="Arial"/>
          <w:bCs/>
          <w:kern w:val="32"/>
          <w:lang w:val="en-GB"/>
        </w:rPr>
        <w:t xml:space="preserve">  The bank account number and or password that the user provided is not valid. The use case ends.</w:t>
      </w:r>
    </w:p>
    <w:p w14:paraId="39E1CC66"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6.a  There was not enough funds to complete the transaction. The use case ends.</w:t>
      </w:r>
    </w:p>
    <w:p w14:paraId="266B3E72" w14:textId="77777777" w:rsidR="00C11D1F" w:rsidRPr="00E601BE" w:rsidRDefault="00C11D1F" w:rsidP="00C11D1F">
      <w:pPr>
        <w:rPr>
          <w:rFonts w:ascii="Arial" w:hAnsi="Arial" w:cs="Arial"/>
          <w:bCs/>
          <w:kern w:val="32"/>
          <w:lang w:val="en-GB"/>
        </w:rPr>
      </w:pPr>
    </w:p>
    <w:p w14:paraId="7B4769A3"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Reserve camping </w:t>
      </w:r>
    </w:p>
    <w:p w14:paraId="7DAC8454"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User logs in to account and reserves a camping spot by selecting the spot and specifying the other participants. The user has the option to pay immediately or later.</w:t>
      </w:r>
    </w:p>
    <w:p w14:paraId="5E5D7CEE"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438E9E63"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 xml:space="preserve">The user is an “event” account owner. </w:t>
      </w:r>
    </w:p>
    <w:p w14:paraId="515F1355"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a website.</w:t>
      </w:r>
    </w:p>
    <w:p w14:paraId="477575C7"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Preconditions:</w:t>
      </w:r>
      <w:r w:rsidRPr="00E601BE">
        <w:rPr>
          <w:rFonts w:ascii="Arial" w:hAnsi="Arial" w:cs="Arial"/>
          <w:bCs/>
          <w:kern w:val="32"/>
          <w:lang w:val="en-GB"/>
        </w:rPr>
        <w:t xml:space="preserve"> User is logged in </w:t>
      </w:r>
    </w:p>
    <w:p w14:paraId="00341B3A" w14:textId="77777777" w:rsidR="00C11D1F" w:rsidRPr="00E601BE" w:rsidRDefault="00C11D1F" w:rsidP="00C11D1F">
      <w:pPr>
        <w:rPr>
          <w:rFonts w:ascii="Arial" w:hAnsi="Arial" w:cs="Arial"/>
          <w:b/>
          <w:bCs/>
          <w:kern w:val="32"/>
          <w:lang w:val="en-GB"/>
        </w:rPr>
      </w:pPr>
      <w:r w:rsidRPr="00E601BE">
        <w:rPr>
          <w:rFonts w:ascii="Arial" w:hAnsi="Arial" w:cs="Arial"/>
          <w:b/>
          <w:bCs/>
          <w:kern w:val="32"/>
        </w:rPr>
        <w:t>Basic Flow:</w:t>
      </w:r>
    </w:p>
    <w:p w14:paraId="6A0541EE"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User goes to the profile page</w:t>
      </w:r>
    </w:p>
    <w:p w14:paraId="66BF3AB3"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The user selects reserve camping spot</w:t>
      </w:r>
    </w:p>
    <w:p w14:paraId="513BDB30"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The system asks the user to select a camping spot and amount of participants</w:t>
      </w:r>
    </w:p>
    <w:p w14:paraId="0054AB70"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The user selects a camping spot and provides the number of participants</w:t>
      </w:r>
    </w:p>
    <w:p w14:paraId="4B41A9D9"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The system provides the options to pay now or later</w:t>
      </w:r>
    </w:p>
    <w:p w14:paraId="311DD296"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User selects pay now</w:t>
      </w:r>
    </w:p>
    <w:p w14:paraId="602483CE"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System reserves camping spot</w:t>
      </w:r>
    </w:p>
    <w:p w14:paraId="73E16254"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Alternate flow:</w:t>
      </w:r>
    </w:p>
    <w:p w14:paraId="28863152"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6.a User selects pay later</w:t>
      </w:r>
    </w:p>
    <w:p w14:paraId="3F1ED38E" w14:textId="77777777" w:rsidR="00C11D1F" w:rsidRPr="00E601BE" w:rsidRDefault="00C11D1F" w:rsidP="00C11D1F">
      <w:pPr>
        <w:rPr>
          <w:rFonts w:ascii="Arial" w:hAnsi="Arial" w:cs="Arial"/>
          <w:bCs/>
          <w:kern w:val="32"/>
          <w:lang w:val="en-GB"/>
        </w:rPr>
      </w:pPr>
    </w:p>
    <w:p w14:paraId="1CA6D457"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Leave a review</w:t>
      </w:r>
    </w:p>
    <w:p w14:paraId="472CDAB5"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User logs in to account and leaves a review of the event.</w:t>
      </w:r>
    </w:p>
    <w:p w14:paraId="1ECF2813"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0C411DF9"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 xml:space="preserve">The user is an “event” account owner. </w:t>
      </w:r>
    </w:p>
    <w:p w14:paraId="39278E5B"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lastRenderedPageBreak/>
        <w:t>The system is a website.</w:t>
      </w:r>
    </w:p>
    <w:p w14:paraId="3D8D1C0A"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Preconditions:</w:t>
      </w:r>
      <w:r w:rsidRPr="00E601BE">
        <w:rPr>
          <w:rFonts w:ascii="Arial" w:hAnsi="Arial" w:cs="Arial"/>
          <w:bCs/>
          <w:kern w:val="32"/>
          <w:lang w:val="en-GB"/>
        </w:rPr>
        <w:t xml:space="preserve"> User is logged in </w:t>
      </w:r>
    </w:p>
    <w:p w14:paraId="69798372" w14:textId="77777777" w:rsidR="00C11D1F" w:rsidRPr="00E601BE" w:rsidRDefault="00C11D1F" w:rsidP="00C11D1F">
      <w:pPr>
        <w:rPr>
          <w:rFonts w:ascii="Arial" w:hAnsi="Arial" w:cs="Arial"/>
          <w:b/>
          <w:bCs/>
          <w:kern w:val="32"/>
          <w:lang w:val="en-GB"/>
        </w:rPr>
      </w:pPr>
      <w:r w:rsidRPr="00E601BE">
        <w:rPr>
          <w:rFonts w:ascii="Arial" w:hAnsi="Arial" w:cs="Arial"/>
          <w:b/>
          <w:bCs/>
          <w:kern w:val="32"/>
        </w:rPr>
        <w:t>Basic Flow:</w:t>
      </w:r>
    </w:p>
    <w:p w14:paraId="75B4A81E" w14:textId="77777777" w:rsidR="00C11D1F" w:rsidRPr="00E601BE" w:rsidRDefault="00C11D1F" w:rsidP="00C11D1F">
      <w:pPr>
        <w:numPr>
          <w:ilvl w:val="0"/>
          <w:numId w:val="18"/>
        </w:numPr>
        <w:rPr>
          <w:rFonts w:ascii="Arial" w:hAnsi="Arial" w:cs="Arial"/>
          <w:bCs/>
          <w:kern w:val="32"/>
          <w:lang w:val="en-GB"/>
        </w:rPr>
      </w:pPr>
      <w:r w:rsidRPr="00E601BE">
        <w:rPr>
          <w:rFonts w:ascii="Arial" w:hAnsi="Arial" w:cs="Arial"/>
          <w:bCs/>
          <w:kern w:val="32"/>
          <w:lang w:val="en-GB"/>
        </w:rPr>
        <w:t>User goes to review page</w:t>
      </w:r>
    </w:p>
    <w:p w14:paraId="2EA282D5" w14:textId="77777777" w:rsidR="00C11D1F" w:rsidRPr="00E601BE" w:rsidRDefault="00C11D1F" w:rsidP="00C11D1F">
      <w:pPr>
        <w:numPr>
          <w:ilvl w:val="0"/>
          <w:numId w:val="18"/>
        </w:numPr>
        <w:rPr>
          <w:rFonts w:ascii="Arial" w:hAnsi="Arial" w:cs="Arial"/>
          <w:bCs/>
          <w:kern w:val="32"/>
          <w:lang w:val="en-GB"/>
        </w:rPr>
      </w:pPr>
      <w:r w:rsidRPr="00E601BE">
        <w:rPr>
          <w:rFonts w:ascii="Arial" w:hAnsi="Arial" w:cs="Arial"/>
          <w:bCs/>
          <w:kern w:val="32"/>
          <w:lang w:val="en-GB"/>
        </w:rPr>
        <w:t>The user selects to add a review</w:t>
      </w:r>
    </w:p>
    <w:p w14:paraId="2B81E9A4" w14:textId="77777777" w:rsidR="00C11D1F" w:rsidRPr="00E601BE" w:rsidRDefault="00C11D1F" w:rsidP="00C11D1F">
      <w:pPr>
        <w:numPr>
          <w:ilvl w:val="0"/>
          <w:numId w:val="18"/>
        </w:numPr>
        <w:rPr>
          <w:rFonts w:ascii="Arial" w:hAnsi="Arial" w:cs="Arial"/>
          <w:bCs/>
          <w:kern w:val="32"/>
          <w:lang w:val="en-GB"/>
        </w:rPr>
      </w:pPr>
      <w:r w:rsidRPr="00E601BE">
        <w:rPr>
          <w:rFonts w:ascii="Arial" w:hAnsi="Arial" w:cs="Arial"/>
          <w:bCs/>
          <w:kern w:val="32"/>
          <w:lang w:val="en-GB"/>
        </w:rPr>
        <w:t>System ask for the review</w:t>
      </w:r>
    </w:p>
    <w:p w14:paraId="31ECFE43" w14:textId="77777777" w:rsidR="00C11D1F" w:rsidRPr="00E601BE" w:rsidRDefault="00C11D1F" w:rsidP="00C11D1F">
      <w:pPr>
        <w:numPr>
          <w:ilvl w:val="0"/>
          <w:numId w:val="18"/>
        </w:numPr>
        <w:rPr>
          <w:rFonts w:ascii="Arial" w:hAnsi="Arial" w:cs="Arial"/>
          <w:bCs/>
          <w:kern w:val="32"/>
          <w:lang w:val="en-GB"/>
        </w:rPr>
      </w:pPr>
      <w:r w:rsidRPr="00E601BE">
        <w:rPr>
          <w:rFonts w:ascii="Arial" w:hAnsi="Arial" w:cs="Arial"/>
          <w:bCs/>
          <w:kern w:val="32"/>
          <w:lang w:val="en-GB"/>
        </w:rPr>
        <w:t>The user provides their review</w:t>
      </w:r>
    </w:p>
    <w:p w14:paraId="6BE32754" w14:textId="77777777" w:rsidR="00C11D1F" w:rsidRPr="00E601BE" w:rsidRDefault="00C11D1F" w:rsidP="00C11D1F">
      <w:pPr>
        <w:numPr>
          <w:ilvl w:val="0"/>
          <w:numId w:val="18"/>
        </w:numPr>
        <w:rPr>
          <w:rFonts w:ascii="Arial" w:hAnsi="Arial" w:cs="Arial"/>
          <w:bCs/>
          <w:kern w:val="32"/>
          <w:lang w:val="en-GB"/>
        </w:rPr>
      </w:pPr>
      <w:r w:rsidRPr="00E601BE">
        <w:rPr>
          <w:rFonts w:ascii="Arial" w:hAnsi="Arial" w:cs="Arial"/>
          <w:bCs/>
          <w:kern w:val="32"/>
          <w:lang w:val="en-GB"/>
        </w:rPr>
        <w:t>System submits the user's review</w:t>
      </w:r>
    </w:p>
    <w:p w14:paraId="0468BD4D" w14:textId="77777777" w:rsidR="00C11D1F" w:rsidRPr="00E601BE" w:rsidRDefault="00C11D1F" w:rsidP="00C11D1F">
      <w:pPr>
        <w:rPr>
          <w:rFonts w:ascii="Arial" w:hAnsi="Arial" w:cs="Arial"/>
          <w:bCs/>
          <w:kern w:val="32"/>
          <w:lang w:val="en-GB"/>
        </w:rPr>
      </w:pPr>
    </w:p>
    <w:p w14:paraId="4132E925" w14:textId="77777777" w:rsidR="00C11D1F" w:rsidRPr="00E601BE" w:rsidRDefault="00C11D1F" w:rsidP="00C11D1F">
      <w:pPr>
        <w:rPr>
          <w:rFonts w:ascii="Arial" w:hAnsi="Arial" w:cs="Arial"/>
          <w:bCs/>
          <w:kern w:val="32"/>
          <w:lang w:val="en-GB"/>
        </w:rPr>
      </w:pPr>
    </w:p>
    <w:p w14:paraId="592716CB" w14:textId="77777777" w:rsidR="00C11D1F" w:rsidRPr="00E601BE" w:rsidRDefault="00C11D1F" w:rsidP="00C11D1F">
      <w:pPr>
        <w:rPr>
          <w:rFonts w:ascii="Arial" w:hAnsi="Arial" w:cs="Arial"/>
          <w:bCs/>
          <w:kern w:val="32"/>
          <w:lang w:val="en-GB"/>
        </w:rPr>
      </w:pPr>
    </w:p>
    <w:p w14:paraId="4BA2483B" w14:textId="77777777" w:rsidR="00C11D1F" w:rsidRPr="00E601BE" w:rsidRDefault="00C11D1F" w:rsidP="00C11D1F">
      <w:pPr>
        <w:rPr>
          <w:rFonts w:ascii="Arial" w:hAnsi="Arial" w:cs="Arial"/>
          <w:bCs/>
          <w:kern w:val="32"/>
          <w:lang w:val="en-GB"/>
        </w:rPr>
      </w:pPr>
    </w:p>
    <w:p w14:paraId="2BB9DB26" w14:textId="77777777" w:rsidR="00C11D1F" w:rsidRPr="00E601BE" w:rsidRDefault="00C11D1F" w:rsidP="00C11D1F">
      <w:pPr>
        <w:rPr>
          <w:rFonts w:ascii="Arial" w:hAnsi="Arial" w:cs="Arial"/>
          <w:bCs/>
          <w:kern w:val="32"/>
          <w:lang w:val="en-GB"/>
        </w:rPr>
      </w:pPr>
    </w:p>
    <w:p w14:paraId="141900DF" w14:textId="77777777" w:rsidR="00C11D1F" w:rsidRPr="00E601BE" w:rsidRDefault="00C11D1F" w:rsidP="00C11D1F">
      <w:pPr>
        <w:rPr>
          <w:rFonts w:ascii="Arial" w:hAnsi="Arial" w:cs="Arial"/>
          <w:bCs/>
          <w:kern w:val="32"/>
          <w:lang w:val="en-GB"/>
        </w:rPr>
      </w:pPr>
    </w:p>
    <w:p w14:paraId="1E432A1B" w14:textId="77777777" w:rsidR="00C11D1F" w:rsidRPr="00E601BE" w:rsidRDefault="00C11D1F" w:rsidP="00C11D1F">
      <w:pPr>
        <w:rPr>
          <w:rFonts w:ascii="Arial" w:hAnsi="Arial" w:cs="Arial"/>
          <w:bCs/>
          <w:kern w:val="32"/>
          <w:lang w:val="en-GB"/>
        </w:rPr>
      </w:pPr>
    </w:p>
    <w:p w14:paraId="11B2FF0A" w14:textId="77777777" w:rsidR="00C11D1F" w:rsidRPr="00E601BE" w:rsidRDefault="00C11D1F" w:rsidP="00C11D1F">
      <w:pPr>
        <w:rPr>
          <w:rFonts w:ascii="Arial" w:hAnsi="Arial" w:cs="Arial"/>
          <w:bCs/>
          <w:kern w:val="32"/>
          <w:lang w:val="en-GB"/>
        </w:rPr>
      </w:pPr>
    </w:p>
    <w:p w14:paraId="1AEEE313" w14:textId="77777777" w:rsidR="00C11D1F" w:rsidRPr="00E601BE" w:rsidRDefault="00C11D1F" w:rsidP="00C11D1F">
      <w:pPr>
        <w:rPr>
          <w:rFonts w:ascii="Arial" w:hAnsi="Arial" w:cs="Arial"/>
          <w:bCs/>
          <w:kern w:val="32"/>
          <w:lang w:val="en-GB"/>
        </w:rPr>
      </w:pPr>
    </w:p>
    <w:p w14:paraId="598A0B78" w14:textId="77777777" w:rsidR="00C11D1F" w:rsidRPr="00E601BE" w:rsidRDefault="00C11D1F" w:rsidP="00C11D1F">
      <w:pPr>
        <w:rPr>
          <w:rFonts w:ascii="Arial" w:hAnsi="Arial" w:cs="Arial"/>
          <w:bCs/>
          <w:kern w:val="32"/>
          <w:lang w:val="en-GB"/>
        </w:rPr>
      </w:pPr>
    </w:p>
    <w:p w14:paraId="1FE6E3F2" w14:textId="77777777" w:rsidR="00C11D1F" w:rsidRPr="00E601BE" w:rsidRDefault="00C11D1F" w:rsidP="00C11D1F">
      <w:pPr>
        <w:rPr>
          <w:rFonts w:ascii="Arial" w:hAnsi="Arial" w:cs="Arial"/>
          <w:bCs/>
          <w:kern w:val="32"/>
          <w:lang w:val="en-GB"/>
        </w:rPr>
      </w:pPr>
    </w:p>
    <w:p w14:paraId="77C37D39" w14:textId="77777777" w:rsidR="00C11D1F" w:rsidRPr="00E601BE" w:rsidRDefault="00C11D1F" w:rsidP="00C11D1F">
      <w:pPr>
        <w:rPr>
          <w:rFonts w:ascii="Arial" w:hAnsi="Arial" w:cs="Arial"/>
          <w:bCs/>
          <w:kern w:val="32"/>
          <w:lang w:val="en-GB"/>
        </w:rPr>
      </w:pPr>
    </w:p>
    <w:p w14:paraId="21A7EA65" w14:textId="77777777" w:rsidR="00C11D1F" w:rsidRPr="00E601BE" w:rsidRDefault="00C11D1F" w:rsidP="00C11D1F">
      <w:pPr>
        <w:rPr>
          <w:rFonts w:ascii="Arial" w:hAnsi="Arial" w:cs="Arial"/>
          <w:bCs/>
          <w:kern w:val="32"/>
          <w:lang w:val="en-GB"/>
        </w:rPr>
      </w:pPr>
    </w:p>
    <w:p w14:paraId="41D7F3BE" w14:textId="77777777" w:rsidR="00C11D1F" w:rsidRPr="00E601BE" w:rsidRDefault="00C11D1F" w:rsidP="00C11D1F">
      <w:pPr>
        <w:rPr>
          <w:rFonts w:ascii="Arial" w:hAnsi="Arial" w:cs="Arial"/>
          <w:bCs/>
          <w:kern w:val="32"/>
          <w:lang w:val="en-GB"/>
        </w:rPr>
      </w:pPr>
    </w:p>
    <w:p w14:paraId="14AE8BB4" w14:textId="5019A27B" w:rsidR="00C11D1F" w:rsidRPr="00E601BE" w:rsidRDefault="00C11D1F" w:rsidP="00C11D1F">
      <w:pPr>
        <w:rPr>
          <w:rFonts w:ascii="Arial" w:hAnsi="Arial" w:cs="Arial"/>
          <w:bCs/>
          <w:kern w:val="32"/>
          <w:lang w:val="en-GB"/>
        </w:rPr>
      </w:pPr>
    </w:p>
    <w:p w14:paraId="027B27D9" w14:textId="49B4572B" w:rsidR="00C11D1F" w:rsidRPr="00E601BE" w:rsidRDefault="00C11D1F" w:rsidP="00C11D1F">
      <w:pPr>
        <w:rPr>
          <w:rFonts w:ascii="Arial" w:hAnsi="Arial" w:cs="Arial"/>
          <w:bCs/>
          <w:kern w:val="32"/>
          <w:lang w:val="en-GB"/>
        </w:rPr>
      </w:pPr>
    </w:p>
    <w:p w14:paraId="2680F453" w14:textId="3C29ED9E" w:rsidR="00C11D1F" w:rsidRPr="00E601BE" w:rsidRDefault="00C11D1F" w:rsidP="00C11D1F">
      <w:pPr>
        <w:rPr>
          <w:rFonts w:ascii="Arial" w:hAnsi="Arial" w:cs="Arial"/>
          <w:bCs/>
          <w:kern w:val="32"/>
          <w:lang w:val="en-GB"/>
        </w:rPr>
      </w:pPr>
    </w:p>
    <w:p w14:paraId="2F8D9B98" w14:textId="6696DDD9" w:rsidR="00C11D1F" w:rsidRPr="00E601BE" w:rsidRDefault="00C11D1F" w:rsidP="00C11D1F">
      <w:pPr>
        <w:rPr>
          <w:rFonts w:ascii="Arial" w:hAnsi="Arial" w:cs="Arial"/>
          <w:bCs/>
          <w:kern w:val="32"/>
          <w:lang w:val="en-GB"/>
        </w:rPr>
      </w:pPr>
    </w:p>
    <w:p w14:paraId="44C9C08C" w14:textId="0AEC9839" w:rsidR="00C11D1F" w:rsidRPr="00E601BE" w:rsidRDefault="00C11D1F" w:rsidP="00C11D1F">
      <w:pPr>
        <w:rPr>
          <w:rFonts w:ascii="Arial" w:hAnsi="Arial" w:cs="Arial"/>
          <w:bCs/>
          <w:kern w:val="32"/>
          <w:lang w:val="en-GB"/>
        </w:rPr>
      </w:pPr>
    </w:p>
    <w:p w14:paraId="3198829F" w14:textId="42D7E547" w:rsidR="00C11D1F" w:rsidRPr="00E601BE" w:rsidRDefault="00C11D1F" w:rsidP="00C11D1F">
      <w:pPr>
        <w:rPr>
          <w:rFonts w:ascii="Arial" w:hAnsi="Arial" w:cs="Arial"/>
          <w:bCs/>
          <w:kern w:val="32"/>
          <w:lang w:val="en-GB"/>
        </w:rPr>
      </w:pPr>
    </w:p>
    <w:p w14:paraId="6F83B4A0" w14:textId="2AB5442E" w:rsidR="00C11D1F" w:rsidRPr="00E601BE" w:rsidRDefault="00C11D1F" w:rsidP="00C11D1F">
      <w:pPr>
        <w:rPr>
          <w:rFonts w:ascii="Arial" w:hAnsi="Arial" w:cs="Arial"/>
          <w:bCs/>
          <w:kern w:val="32"/>
          <w:lang w:val="en-GB"/>
        </w:rPr>
      </w:pPr>
    </w:p>
    <w:p w14:paraId="07055B7A" w14:textId="739304B9" w:rsidR="00C11D1F" w:rsidRPr="00E601BE" w:rsidRDefault="00C11D1F" w:rsidP="00C11D1F">
      <w:pPr>
        <w:rPr>
          <w:rFonts w:ascii="Arial" w:hAnsi="Arial" w:cs="Arial"/>
          <w:bCs/>
          <w:kern w:val="32"/>
          <w:lang w:val="en-GB"/>
        </w:rPr>
      </w:pPr>
    </w:p>
    <w:p w14:paraId="6A293041" w14:textId="492D21FA" w:rsidR="00C11D1F" w:rsidRPr="00E601BE" w:rsidRDefault="00C11D1F" w:rsidP="00C11D1F">
      <w:pPr>
        <w:rPr>
          <w:rFonts w:ascii="Arial" w:hAnsi="Arial" w:cs="Arial"/>
          <w:bCs/>
          <w:kern w:val="32"/>
          <w:lang w:val="en-GB"/>
        </w:rPr>
      </w:pPr>
    </w:p>
    <w:p w14:paraId="637D5107" w14:textId="599A783F" w:rsidR="00C11D1F" w:rsidRPr="00E601BE" w:rsidRDefault="00C11D1F" w:rsidP="00C11D1F">
      <w:pPr>
        <w:rPr>
          <w:rFonts w:ascii="Arial" w:hAnsi="Arial" w:cs="Arial"/>
          <w:bCs/>
          <w:kern w:val="32"/>
          <w:lang w:val="en-GB"/>
        </w:rPr>
      </w:pPr>
    </w:p>
    <w:p w14:paraId="1603E8A6" w14:textId="5EFD6ABF" w:rsidR="00C11D1F" w:rsidRPr="00E601BE" w:rsidRDefault="00C11D1F" w:rsidP="00C11D1F">
      <w:pPr>
        <w:rPr>
          <w:rFonts w:ascii="Arial" w:hAnsi="Arial" w:cs="Arial"/>
          <w:bCs/>
          <w:kern w:val="32"/>
          <w:lang w:val="en-GB"/>
        </w:rPr>
      </w:pPr>
    </w:p>
    <w:p w14:paraId="3AF4F98A" w14:textId="631604B0" w:rsidR="00C11D1F" w:rsidRPr="00E601BE" w:rsidRDefault="00C11D1F" w:rsidP="00C11D1F">
      <w:pPr>
        <w:rPr>
          <w:rFonts w:ascii="Arial" w:hAnsi="Arial" w:cs="Arial"/>
          <w:bCs/>
          <w:kern w:val="32"/>
          <w:lang w:val="en-GB"/>
        </w:rPr>
      </w:pPr>
    </w:p>
    <w:p w14:paraId="5EBEC0CF" w14:textId="56F79C1D" w:rsidR="00C11D1F" w:rsidRPr="00E601BE" w:rsidRDefault="00C11D1F" w:rsidP="00C11D1F">
      <w:pPr>
        <w:rPr>
          <w:rFonts w:ascii="Arial" w:hAnsi="Arial" w:cs="Arial"/>
          <w:bCs/>
          <w:kern w:val="32"/>
          <w:lang w:val="en-GB"/>
        </w:rPr>
      </w:pPr>
    </w:p>
    <w:p w14:paraId="742CF958" w14:textId="7C66ABFC" w:rsidR="00C11D1F" w:rsidRPr="00E601BE" w:rsidRDefault="00C11D1F" w:rsidP="00C11D1F">
      <w:pPr>
        <w:rPr>
          <w:rFonts w:ascii="Arial" w:hAnsi="Arial" w:cs="Arial"/>
          <w:bCs/>
          <w:kern w:val="32"/>
          <w:lang w:val="en-GB"/>
        </w:rPr>
      </w:pPr>
    </w:p>
    <w:p w14:paraId="09E0EF0B" w14:textId="153F1C4A" w:rsidR="00C11D1F" w:rsidRPr="00E601BE" w:rsidRDefault="00C11D1F" w:rsidP="00C11D1F">
      <w:pPr>
        <w:rPr>
          <w:rFonts w:ascii="Arial" w:hAnsi="Arial" w:cs="Arial"/>
          <w:bCs/>
          <w:kern w:val="32"/>
          <w:lang w:val="en-GB"/>
        </w:rPr>
      </w:pPr>
    </w:p>
    <w:p w14:paraId="312D0B91" w14:textId="2821747F" w:rsidR="00C11D1F" w:rsidRPr="00E601BE" w:rsidRDefault="00C11D1F" w:rsidP="00C11D1F">
      <w:pPr>
        <w:rPr>
          <w:rFonts w:ascii="Arial" w:hAnsi="Arial" w:cs="Arial"/>
          <w:bCs/>
          <w:kern w:val="32"/>
          <w:lang w:val="en-GB"/>
        </w:rPr>
      </w:pPr>
    </w:p>
    <w:p w14:paraId="267EF62B" w14:textId="6FB694C7" w:rsidR="00C11D1F" w:rsidRPr="00E601BE" w:rsidRDefault="00C11D1F" w:rsidP="00C11D1F">
      <w:pPr>
        <w:rPr>
          <w:rFonts w:ascii="Arial" w:hAnsi="Arial" w:cs="Arial"/>
          <w:bCs/>
          <w:kern w:val="32"/>
          <w:lang w:val="en-GB"/>
        </w:rPr>
      </w:pPr>
    </w:p>
    <w:p w14:paraId="4A76893C" w14:textId="407B8ED9" w:rsidR="00C11D1F" w:rsidRPr="00E601BE" w:rsidRDefault="00C11D1F" w:rsidP="00C11D1F">
      <w:pPr>
        <w:rPr>
          <w:rFonts w:ascii="Arial" w:hAnsi="Arial" w:cs="Arial"/>
          <w:bCs/>
          <w:kern w:val="32"/>
          <w:lang w:val="en-GB"/>
        </w:rPr>
      </w:pPr>
    </w:p>
    <w:p w14:paraId="5F2402AE" w14:textId="0387C3FA" w:rsidR="00C11D1F" w:rsidRPr="00E601BE" w:rsidRDefault="00C11D1F" w:rsidP="00C11D1F">
      <w:pPr>
        <w:rPr>
          <w:rFonts w:ascii="Arial" w:hAnsi="Arial" w:cs="Arial"/>
          <w:bCs/>
          <w:kern w:val="32"/>
          <w:lang w:val="en-GB"/>
        </w:rPr>
      </w:pPr>
    </w:p>
    <w:p w14:paraId="0A75FD7A" w14:textId="6B89F8E0" w:rsidR="00C11D1F" w:rsidRPr="00E601BE" w:rsidRDefault="00C11D1F" w:rsidP="00C11D1F">
      <w:pPr>
        <w:rPr>
          <w:rFonts w:ascii="Arial" w:hAnsi="Arial" w:cs="Arial"/>
          <w:bCs/>
          <w:kern w:val="32"/>
          <w:lang w:val="en-GB"/>
        </w:rPr>
      </w:pPr>
    </w:p>
    <w:p w14:paraId="271D9520" w14:textId="34EEA7E5" w:rsidR="00C11D1F" w:rsidRPr="00E601BE" w:rsidRDefault="00C11D1F" w:rsidP="00C11D1F">
      <w:pPr>
        <w:rPr>
          <w:rFonts w:ascii="Arial" w:hAnsi="Arial" w:cs="Arial"/>
          <w:bCs/>
          <w:kern w:val="32"/>
          <w:lang w:val="en-GB"/>
        </w:rPr>
      </w:pPr>
    </w:p>
    <w:p w14:paraId="42ABC9AB" w14:textId="536477EA" w:rsidR="00C11D1F" w:rsidRPr="00E601BE" w:rsidRDefault="00C11D1F" w:rsidP="00C11D1F">
      <w:pPr>
        <w:rPr>
          <w:rFonts w:ascii="Arial" w:hAnsi="Arial" w:cs="Arial"/>
          <w:bCs/>
          <w:kern w:val="32"/>
          <w:lang w:val="en-GB"/>
        </w:rPr>
      </w:pPr>
    </w:p>
    <w:p w14:paraId="50594132" w14:textId="0B26F84E" w:rsidR="00C11D1F" w:rsidRPr="00E601BE" w:rsidRDefault="00C11D1F" w:rsidP="00C11D1F">
      <w:pPr>
        <w:rPr>
          <w:rFonts w:ascii="Arial" w:hAnsi="Arial" w:cs="Arial"/>
          <w:bCs/>
          <w:kern w:val="32"/>
          <w:lang w:val="en-GB"/>
        </w:rPr>
      </w:pPr>
    </w:p>
    <w:p w14:paraId="71107358" w14:textId="1F25DADA" w:rsidR="00C11D1F" w:rsidRPr="00E601BE" w:rsidRDefault="00C11D1F" w:rsidP="00C11D1F">
      <w:pPr>
        <w:rPr>
          <w:rFonts w:ascii="Arial" w:hAnsi="Arial" w:cs="Arial"/>
          <w:bCs/>
          <w:kern w:val="32"/>
          <w:lang w:val="en-GB"/>
        </w:rPr>
      </w:pPr>
    </w:p>
    <w:p w14:paraId="7874989C" w14:textId="77777777" w:rsidR="00C11D1F" w:rsidRPr="00E601BE" w:rsidRDefault="00C11D1F" w:rsidP="00C11D1F">
      <w:pPr>
        <w:rPr>
          <w:rFonts w:ascii="Arial" w:hAnsi="Arial" w:cs="Arial"/>
          <w:bCs/>
          <w:kern w:val="32"/>
          <w:lang w:val="en-GB"/>
        </w:rPr>
      </w:pPr>
    </w:p>
    <w:p w14:paraId="07323D67" w14:textId="77777777" w:rsidR="00C11D1F" w:rsidRPr="00E601BE" w:rsidRDefault="00C11D1F" w:rsidP="00E601BE">
      <w:pPr>
        <w:pStyle w:val="Heading2"/>
        <w:rPr>
          <w:rFonts w:ascii="Arial" w:hAnsi="Arial" w:cs="Arial"/>
          <w:color w:val="auto"/>
          <w:lang w:val="en-GB"/>
        </w:rPr>
      </w:pPr>
      <w:bookmarkStart w:id="4" w:name="_Toc2024372"/>
      <w:r w:rsidRPr="00E601BE">
        <w:rPr>
          <w:rFonts w:ascii="Arial" w:hAnsi="Arial" w:cs="Arial"/>
          <w:color w:val="auto"/>
          <w:lang w:val="en-GB"/>
        </w:rPr>
        <w:lastRenderedPageBreak/>
        <w:t>Use cases for applications</w:t>
      </w:r>
      <w:bookmarkEnd w:id="4"/>
    </w:p>
    <w:p w14:paraId="2D6A570F" w14:textId="77777777" w:rsidR="00C11D1F" w:rsidRPr="00E601BE" w:rsidRDefault="00C11D1F" w:rsidP="00C11D1F">
      <w:pPr>
        <w:rPr>
          <w:rFonts w:ascii="Arial" w:hAnsi="Arial" w:cs="Arial"/>
          <w:bCs/>
          <w:kern w:val="32"/>
          <w:lang w:val="en-GB"/>
        </w:rPr>
      </w:pPr>
    </w:p>
    <w:p w14:paraId="287BCB06" w14:textId="77777777" w:rsidR="00E601BE" w:rsidRDefault="00E601BE" w:rsidP="00C11D1F">
      <w:pPr>
        <w:rPr>
          <w:rFonts w:ascii="Arial" w:hAnsi="Arial" w:cs="Arial"/>
          <w:bCs/>
          <w:kern w:val="32"/>
          <w:lang w:val="en-GB"/>
        </w:rPr>
      </w:pPr>
    </w:p>
    <w:p w14:paraId="639AAE98" w14:textId="57851B79"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Entrance application</w:t>
      </w:r>
    </w:p>
    <w:p w14:paraId="4028D662" w14:textId="77777777" w:rsidR="00C11D1F" w:rsidRPr="00E601BE" w:rsidRDefault="00C11D1F" w:rsidP="00C11D1F">
      <w:pPr>
        <w:rPr>
          <w:rFonts w:ascii="Arial" w:hAnsi="Arial" w:cs="Arial"/>
          <w:bCs/>
          <w:kern w:val="32"/>
          <w:lang w:val="en-GB"/>
        </w:rPr>
      </w:pPr>
    </w:p>
    <w:p w14:paraId="79B54D48"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Scan ticket </w:t>
      </w:r>
    </w:p>
    <w:p w14:paraId="3B62C1A3"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scans the ticket barcode and the system determines if the barcode is valid. The system displays whether the barcode is valid or not</w:t>
      </w:r>
    </w:p>
    <w:p w14:paraId="56AB5511"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05EB58A0"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 xml:space="preserve">The user is an event worker that works at the entrance of the event </w:t>
      </w:r>
    </w:p>
    <w:p w14:paraId="30B3B7BC"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entrance application.</w:t>
      </w:r>
    </w:p>
    <w:p w14:paraId="799C7751" w14:textId="77777777" w:rsidR="00C11D1F" w:rsidRPr="00E601BE" w:rsidRDefault="00C11D1F" w:rsidP="00C11D1F">
      <w:pPr>
        <w:rPr>
          <w:rFonts w:ascii="Arial" w:hAnsi="Arial" w:cs="Arial"/>
          <w:b/>
          <w:bCs/>
          <w:kern w:val="32"/>
          <w:lang w:val="en-GB"/>
        </w:rPr>
      </w:pPr>
      <w:r w:rsidRPr="00E601BE">
        <w:rPr>
          <w:rFonts w:ascii="Arial" w:hAnsi="Arial" w:cs="Arial"/>
          <w:b/>
          <w:bCs/>
          <w:kern w:val="32"/>
        </w:rPr>
        <w:t>Basic Flow:</w:t>
      </w:r>
    </w:p>
    <w:p w14:paraId="029A5E55" w14:textId="77777777" w:rsidR="00C11D1F" w:rsidRPr="00E601BE" w:rsidRDefault="00C11D1F" w:rsidP="00C11D1F">
      <w:pPr>
        <w:numPr>
          <w:ilvl w:val="0"/>
          <w:numId w:val="19"/>
        </w:numPr>
        <w:rPr>
          <w:rFonts w:ascii="Arial" w:hAnsi="Arial" w:cs="Arial"/>
          <w:bCs/>
          <w:kern w:val="32"/>
          <w:lang w:val="en-GB"/>
        </w:rPr>
      </w:pPr>
      <w:r w:rsidRPr="00E601BE">
        <w:rPr>
          <w:rFonts w:ascii="Arial" w:hAnsi="Arial" w:cs="Arial"/>
          <w:bCs/>
          <w:kern w:val="32"/>
          <w:lang w:val="en-GB"/>
        </w:rPr>
        <w:t>The system waits for a barcode to be scanned</w:t>
      </w:r>
    </w:p>
    <w:p w14:paraId="772198C0" w14:textId="77777777" w:rsidR="00C11D1F" w:rsidRPr="00E601BE" w:rsidRDefault="00C11D1F" w:rsidP="00C11D1F">
      <w:pPr>
        <w:numPr>
          <w:ilvl w:val="0"/>
          <w:numId w:val="19"/>
        </w:numPr>
        <w:rPr>
          <w:rFonts w:ascii="Arial" w:hAnsi="Arial" w:cs="Arial"/>
          <w:bCs/>
          <w:kern w:val="32"/>
          <w:lang w:val="en-GB"/>
        </w:rPr>
      </w:pPr>
      <w:r w:rsidRPr="00E601BE">
        <w:rPr>
          <w:rFonts w:ascii="Arial" w:hAnsi="Arial" w:cs="Arial"/>
          <w:bCs/>
          <w:kern w:val="32"/>
          <w:lang w:val="en-GB"/>
        </w:rPr>
        <w:t>User scans barcode</w:t>
      </w:r>
    </w:p>
    <w:p w14:paraId="5EEDEE98" w14:textId="77777777" w:rsidR="00C11D1F" w:rsidRPr="00E601BE" w:rsidRDefault="00C11D1F" w:rsidP="00C11D1F">
      <w:pPr>
        <w:numPr>
          <w:ilvl w:val="0"/>
          <w:numId w:val="19"/>
        </w:numPr>
        <w:rPr>
          <w:rFonts w:ascii="Arial" w:hAnsi="Arial" w:cs="Arial"/>
          <w:bCs/>
          <w:kern w:val="32"/>
          <w:lang w:val="en-GB"/>
        </w:rPr>
      </w:pPr>
      <w:r w:rsidRPr="00E601BE">
        <w:rPr>
          <w:rFonts w:ascii="Arial" w:hAnsi="Arial" w:cs="Arial"/>
          <w:bCs/>
          <w:kern w:val="32"/>
          <w:lang w:val="en-GB"/>
        </w:rPr>
        <w:t>The system verifies if barcode belongs to a valid ticket that has not already scanned</w:t>
      </w:r>
    </w:p>
    <w:p w14:paraId="68E71CE6" w14:textId="77777777" w:rsidR="00C11D1F" w:rsidRPr="00E601BE" w:rsidRDefault="00C11D1F" w:rsidP="00C11D1F">
      <w:pPr>
        <w:numPr>
          <w:ilvl w:val="0"/>
          <w:numId w:val="19"/>
        </w:numPr>
        <w:rPr>
          <w:rFonts w:ascii="Arial" w:hAnsi="Arial" w:cs="Arial"/>
          <w:bCs/>
          <w:kern w:val="32"/>
          <w:lang w:val="en-GB"/>
        </w:rPr>
      </w:pPr>
      <w:r w:rsidRPr="00E601BE">
        <w:rPr>
          <w:rFonts w:ascii="Arial" w:hAnsi="Arial" w:cs="Arial"/>
          <w:bCs/>
          <w:kern w:val="32"/>
          <w:lang w:val="en-GB"/>
        </w:rPr>
        <w:t>System displays that the ticket is valid</w:t>
      </w:r>
    </w:p>
    <w:p w14:paraId="054CA20A"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Exceptions:</w:t>
      </w:r>
    </w:p>
    <w:p w14:paraId="67F0FE1F"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3.</w:t>
      </w:r>
      <w:proofErr w:type="spellStart"/>
      <w:r w:rsidRPr="00E601BE">
        <w:rPr>
          <w:rFonts w:ascii="Arial" w:hAnsi="Arial" w:cs="Arial"/>
          <w:bCs/>
          <w:kern w:val="32"/>
          <w:lang w:val="en-GB"/>
        </w:rPr>
        <w:t>a</w:t>
      </w:r>
      <w:proofErr w:type="spellEnd"/>
      <w:r w:rsidRPr="00E601BE">
        <w:rPr>
          <w:rFonts w:ascii="Arial" w:hAnsi="Arial" w:cs="Arial"/>
          <w:bCs/>
          <w:kern w:val="32"/>
          <w:lang w:val="en-GB"/>
        </w:rPr>
        <w:t xml:space="preserve"> The barcode does not belong to a valid ticket or the ticket has already been scanned. The System displays that the ticket is not valid. The use case ends.</w:t>
      </w:r>
    </w:p>
    <w:p w14:paraId="2351D6B6" w14:textId="77777777" w:rsidR="00C11D1F" w:rsidRPr="00E601BE" w:rsidRDefault="00C11D1F" w:rsidP="00C11D1F">
      <w:pPr>
        <w:rPr>
          <w:rFonts w:ascii="Arial" w:hAnsi="Arial" w:cs="Arial"/>
          <w:bCs/>
          <w:kern w:val="32"/>
          <w:lang w:val="en-GB"/>
        </w:rPr>
      </w:pPr>
    </w:p>
    <w:p w14:paraId="15A6C9BA" w14:textId="77777777" w:rsidR="00C11D1F" w:rsidRPr="00E601BE" w:rsidRDefault="00C11D1F" w:rsidP="00C11D1F">
      <w:pPr>
        <w:rPr>
          <w:rFonts w:ascii="Arial" w:hAnsi="Arial" w:cs="Arial"/>
          <w:bCs/>
          <w:kern w:val="32"/>
          <w:lang w:val="en-GB"/>
        </w:rPr>
      </w:pPr>
    </w:p>
    <w:p w14:paraId="3A95B498"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Buy a ticket</w:t>
      </w:r>
    </w:p>
    <w:p w14:paraId="1C3E04C3"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User provides email to the system. The system then generates a secure password and send the password along with the purchased ticket number to the provided email.</w:t>
      </w:r>
    </w:p>
    <w:p w14:paraId="124962A4"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2459F117"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at the entrance of the event</w:t>
      </w:r>
    </w:p>
    <w:p w14:paraId="2982CC15"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entrance application.</w:t>
      </w:r>
    </w:p>
    <w:p w14:paraId="19DC1B78"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2C169C44" w14:textId="77777777" w:rsidR="00C11D1F" w:rsidRPr="00E601BE" w:rsidRDefault="00C11D1F" w:rsidP="00C11D1F">
      <w:pPr>
        <w:numPr>
          <w:ilvl w:val="0"/>
          <w:numId w:val="20"/>
        </w:numPr>
        <w:rPr>
          <w:rFonts w:ascii="Arial" w:hAnsi="Arial" w:cs="Arial"/>
          <w:bCs/>
          <w:kern w:val="32"/>
          <w:lang w:val="en-GB"/>
        </w:rPr>
      </w:pPr>
      <w:r w:rsidRPr="00E601BE">
        <w:rPr>
          <w:rFonts w:ascii="Arial" w:hAnsi="Arial" w:cs="Arial"/>
          <w:bCs/>
          <w:kern w:val="32"/>
          <w:lang w:val="en-GB"/>
        </w:rPr>
        <w:t>The user provides the email of the person buying a ticket</w:t>
      </w:r>
    </w:p>
    <w:p w14:paraId="7A75B617" w14:textId="77777777" w:rsidR="00C11D1F" w:rsidRPr="00E601BE" w:rsidRDefault="00C11D1F" w:rsidP="00C11D1F">
      <w:pPr>
        <w:numPr>
          <w:ilvl w:val="0"/>
          <w:numId w:val="20"/>
        </w:numPr>
        <w:rPr>
          <w:rFonts w:ascii="Arial" w:hAnsi="Arial" w:cs="Arial"/>
          <w:bCs/>
          <w:kern w:val="32"/>
          <w:lang w:val="en-GB"/>
        </w:rPr>
      </w:pPr>
      <w:r w:rsidRPr="00E601BE">
        <w:rPr>
          <w:rFonts w:ascii="Arial" w:hAnsi="Arial" w:cs="Arial"/>
          <w:bCs/>
          <w:kern w:val="32"/>
          <w:lang w:val="en-GB"/>
        </w:rPr>
        <w:t>The system verifies that the provided email is valid</w:t>
      </w:r>
    </w:p>
    <w:p w14:paraId="10D784F2" w14:textId="77777777" w:rsidR="00C11D1F" w:rsidRPr="00E601BE" w:rsidRDefault="00C11D1F" w:rsidP="00C11D1F">
      <w:pPr>
        <w:numPr>
          <w:ilvl w:val="0"/>
          <w:numId w:val="20"/>
        </w:numPr>
        <w:rPr>
          <w:rFonts w:ascii="Arial" w:hAnsi="Arial" w:cs="Arial"/>
          <w:bCs/>
          <w:kern w:val="32"/>
          <w:lang w:val="en-GB"/>
        </w:rPr>
      </w:pPr>
      <w:r w:rsidRPr="00E601BE">
        <w:rPr>
          <w:rFonts w:ascii="Arial" w:hAnsi="Arial" w:cs="Arial"/>
          <w:bCs/>
          <w:kern w:val="32"/>
          <w:lang w:val="en-GB"/>
        </w:rPr>
        <w:t>The system generates a secure password and sends the password with the number of the purchased ticket to the provided email</w:t>
      </w:r>
    </w:p>
    <w:p w14:paraId="371403AB" w14:textId="77777777" w:rsidR="00C11D1F" w:rsidRPr="00E601BE" w:rsidRDefault="00C11D1F" w:rsidP="00C11D1F">
      <w:pPr>
        <w:numPr>
          <w:ilvl w:val="0"/>
          <w:numId w:val="20"/>
        </w:numPr>
        <w:rPr>
          <w:rFonts w:ascii="Arial" w:hAnsi="Arial" w:cs="Arial"/>
          <w:bCs/>
          <w:kern w:val="32"/>
          <w:lang w:val="en-GB"/>
        </w:rPr>
      </w:pPr>
      <w:r w:rsidRPr="00E601BE">
        <w:rPr>
          <w:rFonts w:ascii="Arial" w:hAnsi="Arial" w:cs="Arial"/>
          <w:bCs/>
          <w:kern w:val="32"/>
          <w:lang w:val="en-GB"/>
        </w:rPr>
        <w:t>The system provides confirmation that purchasing the ticket was a success</w:t>
      </w:r>
    </w:p>
    <w:p w14:paraId="15DD831A"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Exceptions:</w:t>
      </w:r>
    </w:p>
    <w:p w14:paraId="6DFB36F6"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2.a The email that was provided by the user was not a valid email address. The use case ends.</w:t>
      </w:r>
    </w:p>
    <w:p w14:paraId="59787640" w14:textId="77777777" w:rsidR="00C11D1F" w:rsidRPr="00E601BE" w:rsidRDefault="00C11D1F" w:rsidP="00C11D1F">
      <w:pPr>
        <w:rPr>
          <w:rFonts w:ascii="Arial" w:hAnsi="Arial" w:cs="Arial"/>
          <w:bCs/>
          <w:kern w:val="32"/>
          <w:lang w:val="en-GB"/>
        </w:rPr>
      </w:pPr>
    </w:p>
    <w:p w14:paraId="7D5D4AE4" w14:textId="77777777" w:rsidR="00C11D1F" w:rsidRPr="00E601BE" w:rsidRDefault="00C11D1F" w:rsidP="00C11D1F">
      <w:pPr>
        <w:rPr>
          <w:rFonts w:ascii="Arial" w:hAnsi="Arial" w:cs="Arial"/>
          <w:bCs/>
          <w:kern w:val="32"/>
          <w:lang w:val="en-GB"/>
        </w:rPr>
      </w:pPr>
    </w:p>
    <w:p w14:paraId="7F0EFE44"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Program RFID chip</w:t>
      </w:r>
    </w:p>
    <w:p w14:paraId="7D3D7734"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system programs the “event” account of the scanned or bought ticket to the RFID chip.</w:t>
      </w:r>
    </w:p>
    <w:p w14:paraId="3A12F383"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0414B88B"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at the entrance of the event</w:t>
      </w:r>
    </w:p>
    <w:p w14:paraId="29F858B5"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entrance application.</w:t>
      </w:r>
    </w:p>
    <w:p w14:paraId="376FD1AD"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 xml:space="preserve">Preconditions: </w:t>
      </w:r>
      <w:r w:rsidRPr="00E601BE">
        <w:rPr>
          <w:rFonts w:ascii="Arial" w:hAnsi="Arial" w:cs="Arial"/>
          <w:bCs/>
          <w:kern w:val="32"/>
          <w:lang w:val="en-GB"/>
        </w:rPr>
        <w:t>A ticket has been scanned or a ticket was just bought</w:t>
      </w:r>
    </w:p>
    <w:p w14:paraId="57CB9CFB"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39523FCC" w14:textId="77777777" w:rsidR="00C11D1F" w:rsidRPr="00E601BE" w:rsidRDefault="00C11D1F" w:rsidP="00C11D1F">
      <w:pPr>
        <w:numPr>
          <w:ilvl w:val="0"/>
          <w:numId w:val="21"/>
        </w:numPr>
        <w:rPr>
          <w:rFonts w:ascii="Arial" w:hAnsi="Arial" w:cs="Arial"/>
          <w:bCs/>
          <w:kern w:val="32"/>
          <w:lang w:val="en-GB"/>
        </w:rPr>
      </w:pPr>
      <w:r w:rsidRPr="00E601BE">
        <w:rPr>
          <w:rFonts w:ascii="Arial" w:hAnsi="Arial" w:cs="Arial"/>
          <w:bCs/>
          <w:kern w:val="32"/>
          <w:lang w:val="en-GB"/>
        </w:rPr>
        <w:t>The user selects program chip</w:t>
      </w:r>
    </w:p>
    <w:p w14:paraId="23663D31" w14:textId="77777777" w:rsidR="00C11D1F" w:rsidRPr="00E601BE" w:rsidRDefault="00C11D1F" w:rsidP="00C11D1F">
      <w:pPr>
        <w:numPr>
          <w:ilvl w:val="0"/>
          <w:numId w:val="21"/>
        </w:numPr>
        <w:rPr>
          <w:rFonts w:ascii="Arial" w:hAnsi="Arial" w:cs="Arial"/>
          <w:bCs/>
          <w:kern w:val="32"/>
          <w:lang w:val="en-GB"/>
        </w:rPr>
      </w:pPr>
      <w:r w:rsidRPr="00E601BE">
        <w:rPr>
          <w:rFonts w:ascii="Arial" w:hAnsi="Arial" w:cs="Arial"/>
          <w:bCs/>
          <w:kern w:val="32"/>
          <w:lang w:val="en-GB"/>
        </w:rPr>
        <w:t>System programs a unique code linked to the ticket that was scanned or bought</w:t>
      </w:r>
    </w:p>
    <w:p w14:paraId="2446509A" w14:textId="77777777" w:rsidR="00C11D1F" w:rsidRPr="00E601BE" w:rsidRDefault="00C11D1F" w:rsidP="00C11D1F">
      <w:pPr>
        <w:numPr>
          <w:ilvl w:val="0"/>
          <w:numId w:val="21"/>
        </w:numPr>
        <w:rPr>
          <w:rFonts w:ascii="Arial" w:hAnsi="Arial" w:cs="Arial"/>
          <w:bCs/>
          <w:kern w:val="32"/>
          <w:lang w:val="en-GB"/>
        </w:rPr>
      </w:pPr>
      <w:r w:rsidRPr="00E601BE">
        <w:rPr>
          <w:rFonts w:ascii="Arial" w:hAnsi="Arial" w:cs="Arial"/>
          <w:bCs/>
          <w:kern w:val="32"/>
          <w:lang w:val="en-GB"/>
        </w:rPr>
        <w:lastRenderedPageBreak/>
        <w:t>The system gives confirmation that the chip was programmed successfully</w:t>
      </w:r>
    </w:p>
    <w:p w14:paraId="388EE895"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Alternate flow:</w:t>
      </w:r>
    </w:p>
    <w:p w14:paraId="5D7D5E4A"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3.a The system says that the chip programming was unsuccessful.</w:t>
      </w:r>
    </w:p>
    <w:p w14:paraId="2D9725A2" w14:textId="77777777" w:rsidR="00C11D1F" w:rsidRPr="00E601BE" w:rsidRDefault="00C11D1F" w:rsidP="00C11D1F">
      <w:pPr>
        <w:rPr>
          <w:rFonts w:ascii="Arial" w:hAnsi="Arial" w:cs="Arial"/>
          <w:bCs/>
          <w:kern w:val="32"/>
          <w:lang w:val="en-GB"/>
        </w:rPr>
      </w:pPr>
    </w:p>
    <w:p w14:paraId="1A8B8F25" w14:textId="77777777"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Entrance at camping application</w:t>
      </w:r>
    </w:p>
    <w:p w14:paraId="76FF495E" w14:textId="77777777" w:rsidR="00C11D1F" w:rsidRPr="00E601BE" w:rsidRDefault="00C11D1F" w:rsidP="00C11D1F">
      <w:pPr>
        <w:rPr>
          <w:rFonts w:ascii="Arial" w:hAnsi="Arial" w:cs="Arial"/>
          <w:bCs/>
          <w:kern w:val="32"/>
          <w:lang w:val="en-GB"/>
        </w:rPr>
      </w:pPr>
    </w:p>
    <w:p w14:paraId="3AAE8D91"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Check if group paid</w:t>
      </w:r>
    </w:p>
    <w:p w14:paraId="5579B53D"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provides the “event” account the system then checks if the camping spot still needs to be paid for and if so calculate and display the to be paid amount.</w:t>
      </w:r>
    </w:p>
    <w:p w14:paraId="392ABC87"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378F58F1"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at the entrance of the camping spots</w:t>
      </w:r>
    </w:p>
    <w:p w14:paraId="1153DD7C"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camping application.</w:t>
      </w:r>
    </w:p>
    <w:p w14:paraId="59649FE8"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04577A86" w14:textId="77777777" w:rsidR="00C11D1F" w:rsidRPr="00E601BE" w:rsidRDefault="00C11D1F" w:rsidP="00C11D1F">
      <w:pPr>
        <w:numPr>
          <w:ilvl w:val="0"/>
          <w:numId w:val="22"/>
        </w:numPr>
        <w:rPr>
          <w:rFonts w:ascii="Arial" w:hAnsi="Arial" w:cs="Arial"/>
          <w:bCs/>
          <w:kern w:val="32"/>
          <w:lang w:val="en-GB"/>
        </w:rPr>
      </w:pPr>
      <w:r w:rsidRPr="00E601BE">
        <w:rPr>
          <w:rFonts w:ascii="Arial" w:hAnsi="Arial" w:cs="Arial"/>
          <w:bCs/>
          <w:kern w:val="32"/>
          <w:lang w:val="en-GB"/>
        </w:rPr>
        <w:t>The user provides the visitors RFID chip</w:t>
      </w:r>
    </w:p>
    <w:p w14:paraId="2B042818" w14:textId="77777777" w:rsidR="00C11D1F" w:rsidRPr="00E601BE" w:rsidRDefault="00C11D1F" w:rsidP="00C11D1F">
      <w:pPr>
        <w:numPr>
          <w:ilvl w:val="0"/>
          <w:numId w:val="22"/>
        </w:numPr>
        <w:rPr>
          <w:rFonts w:ascii="Arial" w:hAnsi="Arial" w:cs="Arial"/>
          <w:bCs/>
          <w:kern w:val="32"/>
          <w:lang w:val="en-GB"/>
        </w:rPr>
      </w:pPr>
      <w:r w:rsidRPr="00E601BE">
        <w:rPr>
          <w:rFonts w:ascii="Arial" w:hAnsi="Arial" w:cs="Arial"/>
          <w:bCs/>
          <w:kern w:val="32"/>
          <w:lang w:val="en-GB"/>
        </w:rPr>
        <w:t>The system reads the provided RFID chip</w:t>
      </w:r>
    </w:p>
    <w:p w14:paraId="5982EA26" w14:textId="77777777" w:rsidR="00C11D1F" w:rsidRPr="00E601BE" w:rsidRDefault="00C11D1F" w:rsidP="00C11D1F">
      <w:pPr>
        <w:numPr>
          <w:ilvl w:val="0"/>
          <w:numId w:val="22"/>
        </w:numPr>
        <w:rPr>
          <w:rFonts w:ascii="Arial" w:hAnsi="Arial" w:cs="Arial"/>
          <w:bCs/>
          <w:kern w:val="32"/>
          <w:lang w:val="en-GB"/>
        </w:rPr>
      </w:pPr>
      <w:r w:rsidRPr="00E601BE">
        <w:rPr>
          <w:rFonts w:ascii="Arial" w:hAnsi="Arial" w:cs="Arial"/>
          <w:bCs/>
          <w:kern w:val="32"/>
          <w:lang w:val="en-GB"/>
        </w:rPr>
        <w:t>The system verifies that the provided “event” account has reserved a camping spot</w:t>
      </w:r>
    </w:p>
    <w:p w14:paraId="0E5D8DF2" w14:textId="77777777" w:rsidR="00C11D1F" w:rsidRPr="00E601BE" w:rsidRDefault="00C11D1F" w:rsidP="00C11D1F">
      <w:pPr>
        <w:numPr>
          <w:ilvl w:val="0"/>
          <w:numId w:val="22"/>
        </w:numPr>
        <w:rPr>
          <w:rFonts w:ascii="Arial" w:hAnsi="Arial" w:cs="Arial"/>
          <w:bCs/>
          <w:kern w:val="32"/>
          <w:lang w:val="en-GB"/>
        </w:rPr>
      </w:pPr>
      <w:r w:rsidRPr="00E601BE">
        <w:rPr>
          <w:rFonts w:ascii="Arial" w:hAnsi="Arial" w:cs="Arial"/>
          <w:bCs/>
          <w:kern w:val="32"/>
          <w:lang w:val="en-GB"/>
        </w:rPr>
        <w:t>The system verifies that the camping spot still needs to be paid for</w:t>
      </w:r>
    </w:p>
    <w:p w14:paraId="361B4419" w14:textId="77777777" w:rsidR="00C11D1F" w:rsidRPr="00E601BE" w:rsidRDefault="00C11D1F" w:rsidP="00C11D1F">
      <w:pPr>
        <w:numPr>
          <w:ilvl w:val="0"/>
          <w:numId w:val="22"/>
        </w:numPr>
        <w:rPr>
          <w:rFonts w:ascii="Arial" w:hAnsi="Arial" w:cs="Arial"/>
          <w:bCs/>
          <w:kern w:val="32"/>
          <w:lang w:val="en-GB"/>
        </w:rPr>
      </w:pPr>
      <w:r w:rsidRPr="00E601BE">
        <w:rPr>
          <w:rFonts w:ascii="Arial" w:hAnsi="Arial" w:cs="Arial"/>
          <w:bCs/>
          <w:kern w:val="32"/>
          <w:lang w:val="en-GB"/>
        </w:rPr>
        <w:t>The system calculates the amount needed to be paid</w:t>
      </w:r>
    </w:p>
    <w:p w14:paraId="4F103BFD" w14:textId="77777777" w:rsidR="00C11D1F" w:rsidRPr="00E601BE" w:rsidRDefault="00C11D1F" w:rsidP="00C11D1F">
      <w:pPr>
        <w:numPr>
          <w:ilvl w:val="0"/>
          <w:numId w:val="22"/>
        </w:numPr>
        <w:rPr>
          <w:rFonts w:ascii="Arial" w:hAnsi="Arial" w:cs="Arial"/>
          <w:bCs/>
          <w:kern w:val="32"/>
          <w:lang w:val="en-GB"/>
        </w:rPr>
      </w:pPr>
      <w:r w:rsidRPr="00E601BE">
        <w:rPr>
          <w:rFonts w:ascii="Arial" w:hAnsi="Arial" w:cs="Arial"/>
          <w:bCs/>
          <w:kern w:val="32"/>
          <w:lang w:val="en-GB"/>
        </w:rPr>
        <w:t>The system displays the amount that needs to be paid</w:t>
      </w:r>
    </w:p>
    <w:p w14:paraId="3CDA28A2"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Alternate flow:</w:t>
      </w:r>
    </w:p>
    <w:p w14:paraId="1855B2E2"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4.a The camping spot has already been paid for. The system displays that it has already been paid for. The use case ends.</w:t>
      </w:r>
    </w:p>
    <w:p w14:paraId="2ABC4E63" w14:textId="77777777" w:rsidR="00C11D1F" w:rsidRPr="00E601BE" w:rsidRDefault="00C11D1F" w:rsidP="00C11D1F">
      <w:pPr>
        <w:rPr>
          <w:rFonts w:ascii="Arial" w:hAnsi="Arial" w:cs="Arial"/>
          <w:bCs/>
          <w:kern w:val="32"/>
          <w:lang w:val="en-GB"/>
        </w:rPr>
      </w:pPr>
    </w:p>
    <w:p w14:paraId="1517EDFB" w14:textId="77777777"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Shop application</w:t>
      </w:r>
    </w:p>
    <w:p w14:paraId="52116AA2" w14:textId="77777777" w:rsidR="00C11D1F" w:rsidRPr="00E601BE" w:rsidRDefault="00C11D1F" w:rsidP="00C11D1F">
      <w:pPr>
        <w:rPr>
          <w:rFonts w:ascii="Arial" w:hAnsi="Arial" w:cs="Arial"/>
          <w:bCs/>
          <w:kern w:val="32"/>
          <w:lang w:val="en-GB"/>
        </w:rPr>
      </w:pPr>
    </w:p>
    <w:p w14:paraId="0134A864"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Buy item</w:t>
      </w:r>
    </w:p>
    <w:p w14:paraId="5C2CA824"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selects item(s) the system then calculates the total price. The user then provides an “event” account the system then checks if there is enough funds to purchase the selected items and if so lower the credits by that amount.</w:t>
      </w:r>
    </w:p>
    <w:p w14:paraId="383B668A"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59D98BEE"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the shops at the event</w:t>
      </w:r>
    </w:p>
    <w:p w14:paraId="09DA1476"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shop application.</w:t>
      </w:r>
    </w:p>
    <w:p w14:paraId="0E4FB508"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22E0B64B"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The user selects the item(s) that the visitor requested</w:t>
      </w:r>
    </w:p>
    <w:p w14:paraId="21BE328A"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 xml:space="preserve">The system calculates and displays the total price of the item(s) </w:t>
      </w:r>
    </w:p>
    <w:p w14:paraId="18A5A310"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The user provides the visitors RFID chip</w:t>
      </w:r>
    </w:p>
    <w:p w14:paraId="256D68DE"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The system reads the provided RFID chip</w:t>
      </w:r>
    </w:p>
    <w:p w14:paraId="715CCE22"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The system verifies that the provided “event”  account has enough event credits to purchase the item(s)</w:t>
      </w:r>
    </w:p>
    <w:p w14:paraId="105CE51E"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The system lowers the credits of the provided “event” account by the total price of the items</w:t>
      </w:r>
    </w:p>
    <w:p w14:paraId="56CE5FA0"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 xml:space="preserve">The system generates and provides a receipt </w:t>
      </w:r>
    </w:p>
    <w:p w14:paraId="46377203"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Exceptions:</w:t>
      </w:r>
    </w:p>
    <w:p w14:paraId="581DC4B7"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5.</w:t>
      </w:r>
      <w:proofErr w:type="spellStart"/>
      <w:r w:rsidRPr="00E601BE">
        <w:rPr>
          <w:rFonts w:ascii="Arial" w:hAnsi="Arial" w:cs="Arial"/>
          <w:bCs/>
          <w:kern w:val="32"/>
          <w:lang w:val="en-GB"/>
        </w:rPr>
        <w:t>a</w:t>
      </w:r>
      <w:proofErr w:type="spellEnd"/>
      <w:r w:rsidRPr="00E601BE">
        <w:rPr>
          <w:rFonts w:ascii="Arial" w:hAnsi="Arial" w:cs="Arial"/>
          <w:bCs/>
          <w:kern w:val="32"/>
          <w:lang w:val="en-GB"/>
        </w:rPr>
        <w:t xml:space="preserve"> The “event” account does not have enough credits to pay for items. The system displays that there are not enough funds to complete the transaction. The use case ends.</w:t>
      </w:r>
    </w:p>
    <w:p w14:paraId="09108257" w14:textId="77777777" w:rsidR="00C11D1F" w:rsidRPr="00E601BE" w:rsidRDefault="00C11D1F" w:rsidP="00C11D1F">
      <w:pPr>
        <w:rPr>
          <w:rFonts w:ascii="Arial" w:hAnsi="Arial" w:cs="Arial"/>
          <w:bCs/>
          <w:kern w:val="32"/>
          <w:lang w:val="en-GB"/>
        </w:rPr>
      </w:pPr>
    </w:p>
    <w:p w14:paraId="11E9D6B5" w14:textId="77777777" w:rsidR="00E601BE" w:rsidRDefault="00E601BE" w:rsidP="00C11D1F">
      <w:pPr>
        <w:rPr>
          <w:rFonts w:ascii="Arial" w:hAnsi="Arial" w:cs="Arial"/>
          <w:bCs/>
          <w:kern w:val="32"/>
          <w:lang w:val="en-GB"/>
        </w:rPr>
      </w:pPr>
    </w:p>
    <w:p w14:paraId="5964FF9F" w14:textId="3CBF4C95"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lastRenderedPageBreak/>
        <w:t>Loan stand application</w:t>
      </w:r>
    </w:p>
    <w:p w14:paraId="12AF6390" w14:textId="77777777" w:rsidR="00C11D1F" w:rsidRPr="00E601BE" w:rsidRDefault="00C11D1F" w:rsidP="00C11D1F">
      <w:pPr>
        <w:rPr>
          <w:rFonts w:ascii="Arial" w:hAnsi="Arial" w:cs="Arial"/>
          <w:bCs/>
          <w:kern w:val="32"/>
          <w:lang w:val="en-GB"/>
        </w:rPr>
      </w:pPr>
    </w:p>
    <w:p w14:paraId="6D8B34E5"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Loan items</w:t>
      </w:r>
    </w:p>
    <w:p w14:paraId="10792E21"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selects an item(s) the system then calculates the total price. The user then provides an “event” account. The system then checks if there are enough funds to loan the selected items and if so lower the credits by that amount and put the loaned items on the provided “event” account.</w:t>
      </w:r>
    </w:p>
    <w:p w14:paraId="13EB6210"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481DAA85"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at the loan stand at the event</w:t>
      </w:r>
    </w:p>
    <w:p w14:paraId="35239EB0"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loan stand application.</w:t>
      </w:r>
    </w:p>
    <w:p w14:paraId="328B8EC5"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2EF0E453"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The user selects the item(s) that the visitor requested</w:t>
      </w:r>
    </w:p>
    <w:p w14:paraId="6A7405F0"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 xml:space="preserve">The system calculates and displays the total price of the item(s) </w:t>
      </w:r>
    </w:p>
    <w:p w14:paraId="0014B477"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The user provides the visitors RFID chip</w:t>
      </w:r>
    </w:p>
    <w:p w14:paraId="355BD867"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The system reads the provided RFID chip</w:t>
      </w:r>
    </w:p>
    <w:p w14:paraId="1F89B07A"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The system verifies that the provided “event”  account has enough event credits to loan item(s)</w:t>
      </w:r>
    </w:p>
    <w:p w14:paraId="0043FD42"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The system lowers the credits of the provided “event” account by the total price of the loaned item(s)</w:t>
      </w:r>
    </w:p>
    <w:p w14:paraId="4B5784A6"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The system adds loaned items to “event” account</w:t>
      </w:r>
    </w:p>
    <w:p w14:paraId="7788AC92"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 xml:space="preserve">The system generates and  provides a receipt </w:t>
      </w:r>
    </w:p>
    <w:p w14:paraId="51514437"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Exceptions:</w:t>
      </w:r>
    </w:p>
    <w:p w14:paraId="35B2D077"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5.</w:t>
      </w:r>
      <w:proofErr w:type="spellStart"/>
      <w:r w:rsidRPr="00E601BE">
        <w:rPr>
          <w:rFonts w:ascii="Arial" w:hAnsi="Arial" w:cs="Arial"/>
          <w:bCs/>
          <w:kern w:val="32"/>
          <w:lang w:val="en-GB"/>
        </w:rPr>
        <w:t>a</w:t>
      </w:r>
      <w:proofErr w:type="spellEnd"/>
      <w:r w:rsidRPr="00E601BE">
        <w:rPr>
          <w:rFonts w:ascii="Arial" w:hAnsi="Arial" w:cs="Arial"/>
          <w:bCs/>
          <w:kern w:val="32"/>
          <w:lang w:val="en-GB"/>
        </w:rPr>
        <w:t xml:space="preserve"> The “event” account does not have enough credits to pay for items. System displays that there are not enough funds to complete the transaction. The use case ends.</w:t>
      </w:r>
    </w:p>
    <w:p w14:paraId="27F440F2" w14:textId="77777777" w:rsidR="00C11D1F" w:rsidRPr="00E601BE" w:rsidRDefault="00C11D1F" w:rsidP="00C11D1F">
      <w:pPr>
        <w:rPr>
          <w:rFonts w:ascii="Arial" w:hAnsi="Arial" w:cs="Arial"/>
          <w:bCs/>
          <w:kern w:val="32"/>
          <w:lang w:val="en-GB"/>
        </w:rPr>
      </w:pPr>
    </w:p>
    <w:p w14:paraId="606C43FA"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Return loaned items</w:t>
      </w:r>
    </w:p>
    <w:p w14:paraId="3478B346"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provides an “event” account. The system then checks if there are any loaned items on the account and if so displays the items</w:t>
      </w:r>
    </w:p>
    <w:p w14:paraId="15825C06"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4511129E"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at the loan stand at the event</w:t>
      </w:r>
    </w:p>
    <w:p w14:paraId="3B041955"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loan stand application.</w:t>
      </w:r>
    </w:p>
    <w:p w14:paraId="274C94DE"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 xml:space="preserve">Preconditions: </w:t>
      </w:r>
      <w:r w:rsidRPr="00E601BE">
        <w:rPr>
          <w:rFonts w:ascii="Arial" w:hAnsi="Arial" w:cs="Arial"/>
          <w:bCs/>
          <w:kern w:val="32"/>
          <w:lang w:val="en-GB"/>
        </w:rPr>
        <w:t>Visitor has loaned items</w:t>
      </w:r>
    </w:p>
    <w:p w14:paraId="3FF7CAF6"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20320FB1" w14:textId="77777777" w:rsidR="00C11D1F" w:rsidRPr="00E601BE" w:rsidRDefault="00C11D1F" w:rsidP="00C11D1F">
      <w:pPr>
        <w:numPr>
          <w:ilvl w:val="0"/>
          <w:numId w:val="25"/>
        </w:numPr>
        <w:rPr>
          <w:rFonts w:ascii="Arial" w:hAnsi="Arial" w:cs="Arial"/>
          <w:bCs/>
          <w:kern w:val="32"/>
          <w:lang w:val="en-GB"/>
        </w:rPr>
      </w:pPr>
      <w:r w:rsidRPr="00E601BE">
        <w:rPr>
          <w:rFonts w:ascii="Arial" w:hAnsi="Arial" w:cs="Arial"/>
          <w:bCs/>
          <w:kern w:val="32"/>
          <w:lang w:val="en-GB"/>
        </w:rPr>
        <w:t>The user provides the visitors RFID chip</w:t>
      </w:r>
    </w:p>
    <w:p w14:paraId="3B90C85A" w14:textId="77777777" w:rsidR="00C11D1F" w:rsidRPr="00E601BE" w:rsidRDefault="00C11D1F" w:rsidP="00C11D1F">
      <w:pPr>
        <w:numPr>
          <w:ilvl w:val="0"/>
          <w:numId w:val="25"/>
        </w:numPr>
        <w:rPr>
          <w:rFonts w:ascii="Arial" w:hAnsi="Arial" w:cs="Arial"/>
          <w:bCs/>
          <w:kern w:val="32"/>
          <w:lang w:val="en-GB"/>
        </w:rPr>
      </w:pPr>
      <w:r w:rsidRPr="00E601BE">
        <w:rPr>
          <w:rFonts w:ascii="Arial" w:hAnsi="Arial" w:cs="Arial"/>
          <w:bCs/>
          <w:kern w:val="32"/>
          <w:lang w:val="en-GB"/>
        </w:rPr>
        <w:t>The system reads the provided RFID chip</w:t>
      </w:r>
    </w:p>
    <w:p w14:paraId="3C62F060" w14:textId="77777777" w:rsidR="00C11D1F" w:rsidRPr="00E601BE" w:rsidRDefault="00C11D1F" w:rsidP="00C11D1F">
      <w:pPr>
        <w:numPr>
          <w:ilvl w:val="0"/>
          <w:numId w:val="25"/>
        </w:numPr>
        <w:rPr>
          <w:rFonts w:ascii="Arial" w:hAnsi="Arial" w:cs="Arial"/>
          <w:bCs/>
          <w:kern w:val="32"/>
          <w:lang w:val="en-GB"/>
        </w:rPr>
      </w:pPr>
      <w:r w:rsidRPr="00E601BE">
        <w:rPr>
          <w:rFonts w:ascii="Arial" w:hAnsi="Arial" w:cs="Arial"/>
          <w:bCs/>
          <w:kern w:val="32"/>
          <w:lang w:val="en-GB"/>
        </w:rPr>
        <w:t xml:space="preserve">The system displays all of the items loaned by the provided “event” account </w:t>
      </w:r>
    </w:p>
    <w:p w14:paraId="3AAC57E2" w14:textId="77777777" w:rsidR="00C11D1F" w:rsidRPr="00E601BE" w:rsidRDefault="00C11D1F" w:rsidP="00C11D1F">
      <w:pPr>
        <w:numPr>
          <w:ilvl w:val="0"/>
          <w:numId w:val="25"/>
        </w:numPr>
        <w:rPr>
          <w:rFonts w:ascii="Arial" w:hAnsi="Arial" w:cs="Arial"/>
          <w:bCs/>
          <w:kern w:val="32"/>
          <w:lang w:val="en-GB"/>
        </w:rPr>
      </w:pPr>
      <w:r w:rsidRPr="00E601BE">
        <w:rPr>
          <w:rFonts w:ascii="Arial" w:hAnsi="Arial" w:cs="Arial"/>
          <w:bCs/>
          <w:kern w:val="32"/>
          <w:lang w:val="en-GB"/>
        </w:rPr>
        <w:t>User collects items</w:t>
      </w:r>
    </w:p>
    <w:p w14:paraId="00B45E1C" w14:textId="77777777" w:rsidR="00C11D1F" w:rsidRPr="00E601BE" w:rsidRDefault="00C11D1F" w:rsidP="00C11D1F">
      <w:pPr>
        <w:numPr>
          <w:ilvl w:val="0"/>
          <w:numId w:val="25"/>
        </w:numPr>
        <w:rPr>
          <w:rFonts w:ascii="Arial" w:hAnsi="Arial" w:cs="Arial"/>
          <w:bCs/>
          <w:kern w:val="32"/>
          <w:lang w:val="en-GB"/>
        </w:rPr>
      </w:pPr>
      <w:r w:rsidRPr="00E601BE">
        <w:rPr>
          <w:rFonts w:ascii="Arial" w:hAnsi="Arial" w:cs="Arial"/>
          <w:bCs/>
          <w:kern w:val="32"/>
          <w:lang w:val="en-GB"/>
        </w:rPr>
        <w:t>The system marks the items on the provided “event” account as returned</w:t>
      </w:r>
    </w:p>
    <w:p w14:paraId="228B05F5" w14:textId="77777777" w:rsidR="00C11D1F" w:rsidRPr="00E601BE" w:rsidRDefault="00C11D1F" w:rsidP="00C11D1F">
      <w:pPr>
        <w:rPr>
          <w:rFonts w:ascii="Arial" w:hAnsi="Arial" w:cs="Arial"/>
          <w:bCs/>
          <w:kern w:val="32"/>
          <w:lang w:val="en-GB"/>
        </w:rPr>
      </w:pPr>
    </w:p>
    <w:p w14:paraId="4A703ACE" w14:textId="77777777"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Exiting application</w:t>
      </w:r>
    </w:p>
    <w:p w14:paraId="4E8CDC05" w14:textId="77777777" w:rsidR="00C11D1F" w:rsidRPr="00E601BE" w:rsidRDefault="00C11D1F" w:rsidP="00C11D1F">
      <w:pPr>
        <w:rPr>
          <w:rFonts w:ascii="Arial" w:hAnsi="Arial" w:cs="Arial"/>
          <w:bCs/>
          <w:kern w:val="32"/>
          <w:lang w:val="en-GB"/>
        </w:rPr>
      </w:pPr>
    </w:p>
    <w:p w14:paraId="0CE1929F"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Leave event</w:t>
      </w:r>
    </w:p>
    <w:p w14:paraId="44C29954"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provides an “event” account. The system then checks if there are any loaned items on the account if there are it displays the items. It also checks there is still credits on the account and if there are it displays the amount that needs to be returned. The provided account is then marked invalid.</w:t>
      </w:r>
    </w:p>
    <w:p w14:paraId="788114DD"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0B0A4AF7"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lastRenderedPageBreak/>
        <w:t>The user is an event worker that works at the exit of the event</w:t>
      </w:r>
    </w:p>
    <w:p w14:paraId="24EA8FC4"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exit application.</w:t>
      </w:r>
    </w:p>
    <w:p w14:paraId="559A2838"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 xml:space="preserve">Preconditions: </w:t>
      </w:r>
      <w:r w:rsidRPr="00E601BE">
        <w:rPr>
          <w:rFonts w:ascii="Arial" w:hAnsi="Arial" w:cs="Arial"/>
          <w:bCs/>
          <w:kern w:val="32"/>
          <w:lang w:val="en-GB"/>
        </w:rPr>
        <w:t>Visitor has entered the event</w:t>
      </w:r>
    </w:p>
    <w:p w14:paraId="1605DA44"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79932815" w14:textId="77777777" w:rsidR="00C11D1F" w:rsidRPr="00E601BE" w:rsidRDefault="00C11D1F" w:rsidP="00C11D1F">
      <w:pPr>
        <w:numPr>
          <w:ilvl w:val="0"/>
          <w:numId w:val="26"/>
        </w:numPr>
        <w:rPr>
          <w:rFonts w:ascii="Arial" w:hAnsi="Arial" w:cs="Arial"/>
          <w:bCs/>
          <w:kern w:val="32"/>
          <w:lang w:val="en-GB"/>
        </w:rPr>
      </w:pPr>
      <w:r w:rsidRPr="00E601BE">
        <w:rPr>
          <w:rFonts w:ascii="Arial" w:hAnsi="Arial" w:cs="Arial"/>
          <w:bCs/>
          <w:kern w:val="32"/>
          <w:lang w:val="en-GB"/>
        </w:rPr>
        <w:t>The user provides the visitors RFID chip</w:t>
      </w:r>
    </w:p>
    <w:p w14:paraId="1D75B57A" w14:textId="77777777" w:rsidR="00C11D1F" w:rsidRPr="00E601BE" w:rsidRDefault="00C11D1F" w:rsidP="00C11D1F">
      <w:pPr>
        <w:numPr>
          <w:ilvl w:val="0"/>
          <w:numId w:val="26"/>
        </w:numPr>
        <w:rPr>
          <w:rFonts w:ascii="Arial" w:hAnsi="Arial" w:cs="Arial"/>
          <w:bCs/>
          <w:kern w:val="32"/>
          <w:lang w:val="en-GB"/>
        </w:rPr>
      </w:pPr>
      <w:r w:rsidRPr="00E601BE">
        <w:rPr>
          <w:rFonts w:ascii="Arial" w:hAnsi="Arial" w:cs="Arial"/>
          <w:bCs/>
          <w:kern w:val="32"/>
          <w:lang w:val="en-GB"/>
        </w:rPr>
        <w:t>The system reads the provided RFID chip</w:t>
      </w:r>
    </w:p>
    <w:p w14:paraId="47BFC8EF" w14:textId="77777777" w:rsidR="00C11D1F" w:rsidRPr="00E601BE" w:rsidRDefault="00C11D1F" w:rsidP="00C11D1F">
      <w:pPr>
        <w:numPr>
          <w:ilvl w:val="0"/>
          <w:numId w:val="26"/>
        </w:numPr>
        <w:rPr>
          <w:rFonts w:ascii="Arial" w:hAnsi="Arial" w:cs="Arial"/>
          <w:bCs/>
          <w:kern w:val="32"/>
          <w:lang w:val="en-GB"/>
        </w:rPr>
      </w:pPr>
      <w:r w:rsidRPr="00E601BE">
        <w:rPr>
          <w:rFonts w:ascii="Arial" w:hAnsi="Arial" w:cs="Arial"/>
          <w:bCs/>
          <w:kern w:val="32"/>
          <w:lang w:val="en-GB"/>
        </w:rPr>
        <w:t>The system checks the balance of the provided “event” account</w:t>
      </w:r>
    </w:p>
    <w:p w14:paraId="238C5AD5" w14:textId="77777777" w:rsidR="00C11D1F" w:rsidRPr="00E601BE" w:rsidRDefault="00C11D1F" w:rsidP="00C11D1F">
      <w:pPr>
        <w:numPr>
          <w:ilvl w:val="0"/>
          <w:numId w:val="26"/>
        </w:numPr>
        <w:rPr>
          <w:rFonts w:ascii="Arial" w:hAnsi="Arial" w:cs="Arial"/>
          <w:bCs/>
          <w:kern w:val="32"/>
          <w:lang w:val="en-GB"/>
        </w:rPr>
      </w:pPr>
      <w:r w:rsidRPr="00E601BE">
        <w:rPr>
          <w:rFonts w:ascii="Arial" w:hAnsi="Arial" w:cs="Arial"/>
          <w:bCs/>
          <w:kern w:val="32"/>
          <w:lang w:val="en-GB"/>
        </w:rPr>
        <w:t>The system displays the amount to be returned</w:t>
      </w:r>
    </w:p>
    <w:p w14:paraId="5A856755" w14:textId="77777777" w:rsidR="00C11D1F" w:rsidRPr="00E601BE" w:rsidRDefault="00C11D1F" w:rsidP="00C11D1F">
      <w:pPr>
        <w:numPr>
          <w:ilvl w:val="0"/>
          <w:numId w:val="26"/>
        </w:numPr>
        <w:rPr>
          <w:rFonts w:ascii="Arial" w:hAnsi="Arial" w:cs="Arial"/>
          <w:bCs/>
          <w:kern w:val="32"/>
          <w:lang w:val="en-GB"/>
        </w:rPr>
      </w:pPr>
      <w:r w:rsidRPr="00E601BE">
        <w:rPr>
          <w:rFonts w:ascii="Arial" w:hAnsi="Arial" w:cs="Arial"/>
          <w:bCs/>
          <w:kern w:val="32"/>
          <w:lang w:val="en-GB"/>
        </w:rPr>
        <w:t>The system verifies that there are no loaned items on the provided “event” account</w:t>
      </w:r>
    </w:p>
    <w:p w14:paraId="4ADA0C6F" w14:textId="77777777" w:rsidR="00C11D1F" w:rsidRPr="00E601BE" w:rsidRDefault="00C11D1F" w:rsidP="00C11D1F">
      <w:pPr>
        <w:numPr>
          <w:ilvl w:val="0"/>
          <w:numId w:val="26"/>
        </w:numPr>
        <w:rPr>
          <w:rFonts w:ascii="Arial" w:hAnsi="Arial" w:cs="Arial"/>
          <w:bCs/>
          <w:kern w:val="32"/>
          <w:lang w:val="en-GB"/>
        </w:rPr>
      </w:pPr>
      <w:r w:rsidRPr="00E601BE">
        <w:rPr>
          <w:rFonts w:ascii="Arial" w:hAnsi="Arial" w:cs="Arial"/>
          <w:bCs/>
          <w:kern w:val="32"/>
          <w:lang w:val="en-GB"/>
        </w:rPr>
        <w:t>The system marks the provided “event” account as invalid</w:t>
      </w:r>
    </w:p>
    <w:p w14:paraId="2A1BCF06"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Alternate flow:</w:t>
      </w:r>
    </w:p>
    <w:p w14:paraId="07E1E4B6"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5.a There are loaned items on the provided “event” account. The system displays the loaned items.</w:t>
      </w:r>
    </w:p>
    <w:p w14:paraId="000FD132" w14:textId="77777777" w:rsidR="00C11D1F" w:rsidRPr="00E601BE" w:rsidRDefault="00C11D1F" w:rsidP="00C11D1F">
      <w:pPr>
        <w:rPr>
          <w:rFonts w:ascii="Arial" w:hAnsi="Arial" w:cs="Arial"/>
          <w:bCs/>
          <w:kern w:val="32"/>
          <w:lang w:val="en-GB"/>
        </w:rPr>
      </w:pPr>
    </w:p>
    <w:p w14:paraId="79D90BAE" w14:textId="77777777"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Status application</w:t>
      </w:r>
    </w:p>
    <w:p w14:paraId="16A20BF9" w14:textId="77777777" w:rsidR="00C11D1F" w:rsidRPr="00E601BE" w:rsidRDefault="00C11D1F" w:rsidP="00C11D1F">
      <w:pPr>
        <w:rPr>
          <w:rFonts w:ascii="Arial" w:hAnsi="Arial" w:cs="Arial"/>
          <w:bCs/>
          <w:kern w:val="32"/>
          <w:lang w:val="en-GB"/>
        </w:rPr>
      </w:pPr>
    </w:p>
    <w:p w14:paraId="61B21703"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Update status</w:t>
      </w:r>
    </w:p>
    <w:p w14:paraId="0829B9D7"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request to update the status of the application. The system then retrieves the data from the database and displays the updated status.</w:t>
      </w:r>
    </w:p>
    <w:p w14:paraId="43CB2839"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63D2F89C"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 xml:space="preserve">The user is an event worker </w:t>
      </w:r>
    </w:p>
    <w:p w14:paraId="2F9853B6"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status application.</w:t>
      </w:r>
    </w:p>
    <w:p w14:paraId="01D03B32"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2C7BAAFB" w14:textId="77777777" w:rsidR="00C11D1F" w:rsidRPr="00E601BE" w:rsidRDefault="00C11D1F" w:rsidP="00C11D1F">
      <w:pPr>
        <w:numPr>
          <w:ilvl w:val="0"/>
          <w:numId w:val="27"/>
        </w:numPr>
        <w:rPr>
          <w:rFonts w:ascii="Arial" w:hAnsi="Arial" w:cs="Arial"/>
          <w:bCs/>
          <w:kern w:val="32"/>
          <w:lang w:val="en-GB"/>
        </w:rPr>
      </w:pPr>
      <w:r w:rsidRPr="00E601BE">
        <w:rPr>
          <w:rFonts w:ascii="Arial" w:hAnsi="Arial" w:cs="Arial"/>
          <w:bCs/>
          <w:kern w:val="32"/>
          <w:lang w:val="en-GB"/>
        </w:rPr>
        <w:t>The user selects show info</w:t>
      </w:r>
    </w:p>
    <w:p w14:paraId="1F5B3368" w14:textId="77777777" w:rsidR="00C11D1F" w:rsidRPr="00E601BE" w:rsidRDefault="00C11D1F" w:rsidP="00C11D1F">
      <w:pPr>
        <w:numPr>
          <w:ilvl w:val="0"/>
          <w:numId w:val="27"/>
        </w:numPr>
        <w:rPr>
          <w:rFonts w:ascii="Arial" w:hAnsi="Arial" w:cs="Arial"/>
          <w:bCs/>
          <w:kern w:val="32"/>
          <w:lang w:val="en-GB"/>
        </w:rPr>
      </w:pPr>
      <w:r w:rsidRPr="00E601BE">
        <w:rPr>
          <w:rFonts w:ascii="Arial" w:hAnsi="Arial" w:cs="Arial"/>
          <w:bCs/>
          <w:kern w:val="32"/>
          <w:lang w:val="en-GB"/>
        </w:rPr>
        <w:t>The system displays the update data it retrieves from the database</w:t>
      </w:r>
    </w:p>
    <w:p w14:paraId="08CFED8F" w14:textId="77777777" w:rsidR="00C11D1F" w:rsidRPr="00E601BE" w:rsidRDefault="00C11D1F" w:rsidP="00C11D1F">
      <w:pPr>
        <w:rPr>
          <w:rFonts w:ascii="Arial" w:hAnsi="Arial" w:cs="Arial"/>
          <w:bCs/>
          <w:kern w:val="32"/>
          <w:lang w:val="en-GB"/>
        </w:rPr>
      </w:pPr>
    </w:p>
    <w:p w14:paraId="2BD93315" w14:textId="77777777"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Convert transaction-log-file application</w:t>
      </w:r>
    </w:p>
    <w:p w14:paraId="468985F1" w14:textId="77777777" w:rsidR="00C11D1F" w:rsidRPr="00E601BE" w:rsidRDefault="00C11D1F" w:rsidP="00C11D1F">
      <w:pPr>
        <w:rPr>
          <w:rFonts w:ascii="Arial" w:hAnsi="Arial" w:cs="Arial"/>
          <w:bCs/>
          <w:kern w:val="32"/>
          <w:lang w:val="en-GB"/>
        </w:rPr>
      </w:pPr>
    </w:p>
    <w:p w14:paraId="24E45C2C"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Convert</w:t>
      </w:r>
    </w:p>
    <w:p w14:paraId="67B0D3DB"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 xml:space="preserve">The user provides a </w:t>
      </w:r>
      <w:r w:rsidRPr="00E601BE">
        <w:rPr>
          <w:rFonts w:ascii="Arial" w:hAnsi="Arial" w:cs="Arial"/>
          <w:bCs/>
          <w:kern w:val="32"/>
          <w:lang w:val="en-GB"/>
        </w:rPr>
        <w:t>transaction-log-file. The system then extracts the information from the file and updates the database.</w:t>
      </w:r>
    </w:p>
    <w:p w14:paraId="05BC6A87"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284F7B16"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 xml:space="preserve">The user is an event worker </w:t>
      </w:r>
    </w:p>
    <w:p w14:paraId="0C31BDC2"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transaction-log-file converter application.</w:t>
      </w:r>
    </w:p>
    <w:p w14:paraId="6B4968E1"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 xml:space="preserve">Preconditions: </w:t>
      </w:r>
      <w:r w:rsidRPr="00E601BE">
        <w:rPr>
          <w:rFonts w:ascii="Arial" w:hAnsi="Arial" w:cs="Arial"/>
          <w:bCs/>
          <w:kern w:val="32"/>
          <w:lang w:val="en-GB"/>
        </w:rPr>
        <w:t>Visitor has entered the event</w:t>
      </w:r>
    </w:p>
    <w:p w14:paraId="7A4982C9"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712B4D61" w14:textId="77777777" w:rsidR="00C11D1F" w:rsidRPr="00E601BE" w:rsidRDefault="00C11D1F" w:rsidP="00C11D1F">
      <w:pPr>
        <w:numPr>
          <w:ilvl w:val="0"/>
          <w:numId w:val="28"/>
        </w:numPr>
        <w:rPr>
          <w:rFonts w:ascii="Arial" w:hAnsi="Arial" w:cs="Arial"/>
          <w:bCs/>
          <w:kern w:val="32"/>
          <w:lang w:val="en-GB"/>
        </w:rPr>
      </w:pPr>
      <w:r w:rsidRPr="00E601BE">
        <w:rPr>
          <w:rFonts w:ascii="Arial" w:hAnsi="Arial" w:cs="Arial"/>
          <w:bCs/>
          <w:kern w:val="32"/>
          <w:lang w:val="en-GB"/>
        </w:rPr>
        <w:t>User provides transaction-log-file</w:t>
      </w:r>
    </w:p>
    <w:p w14:paraId="254485E4" w14:textId="77777777" w:rsidR="00C11D1F" w:rsidRPr="00E601BE" w:rsidRDefault="00C11D1F" w:rsidP="00C11D1F">
      <w:pPr>
        <w:numPr>
          <w:ilvl w:val="0"/>
          <w:numId w:val="28"/>
        </w:numPr>
        <w:rPr>
          <w:rFonts w:ascii="Arial" w:hAnsi="Arial" w:cs="Arial"/>
          <w:bCs/>
          <w:kern w:val="32"/>
          <w:lang w:val="en-GB"/>
        </w:rPr>
      </w:pPr>
      <w:r w:rsidRPr="00E601BE">
        <w:rPr>
          <w:rFonts w:ascii="Arial" w:hAnsi="Arial" w:cs="Arial"/>
          <w:bCs/>
          <w:kern w:val="32"/>
          <w:lang w:val="en-GB"/>
        </w:rPr>
        <w:t>The system verifies the provided file is valid</w:t>
      </w:r>
    </w:p>
    <w:p w14:paraId="50D134D9" w14:textId="77777777" w:rsidR="00C11D1F" w:rsidRPr="00E601BE" w:rsidRDefault="00C11D1F" w:rsidP="00C11D1F">
      <w:pPr>
        <w:numPr>
          <w:ilvl w:val="0"/>
          <w:numId w:val="28"/>
        </w:numPr>
        <w:rPr>
          <w:rFonts w:ascii="Arial" w:hAnsi="Arial" w:cs="Arial"/>
          <w:bCs/>
          <w:kern w:val="32"/>
          <w:lang w:val="en-GB"/>
        </w:rPr>
      </w:pPr>
      <w:r w:rsidRPr="00E601BE">
        <w:rPr>
          <w:rFonts w:ascii="Arial" w:hAnsi="Arial" w:cs="Arial"/>
          <w:bCs/>
          <w:kern w:val="32"/>
          <w:lang w:val="en-GB"/>
        </w:rPr>
        <w:t>The system transfers the information from the text file to the database</w:t>
      </w:r>
    </w:p>
    <w:p w14:paraId="04E54B71" w14:textId="77777777" w:rsidR="00C11D1F" w:rsidRPr="00E601BE" w:rsidRDefault="00C11D1F" w:rsidP="00C11D1F">
      <w:pPr>
        <w:numPr>
          <w:ilvl w:val="0"/>
          <w:numId w:val="28"/>
        </w:numPr>
        <w:rPr>
          <w:rFonts w:ascii="Arial" w:hAnsi="Arial" w:cs="Arial"/>
          <w:bCs/>
          <w:kern w:val="32"/>
          <w:lang w:val="en-GB"/>
        </w:rPr>
      </w:pPr>
      <w:r w:rsidRPr="00E601BE">
        <w:rPr>
          <w:rFonts w:ascii="Arial" w:hAnsi="Arial" w:cs="Arial"/>
          <w:bCs/>
          <w:kern w:val="32"/>
          <w:lang w:val="en-GB"/>
        </w:rPr>
        <w:t>System displays that the information was transferred successfully</w:t>
      </w:r>
    </w:p>
    <w:p w14:paraId="6B8BE306"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Alternate flow:</w:t>
      </w:r>
    </w:p>
    <w:p w14:paraId="70914720"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4.a The system displays that the information transfer was unsuccessful</w:t>
      </w:r>
    </w:p>
    <w:p w14:paraId="57AACBD2" w14:textId="4E5A14A6" w:rsidR="00DB6618" w:rsidRPr="00E601BE" w:rsidRDefault="00DB6618" w:rsidP="00151639">
      <w:pPr>
        <w:rPr>
          <w:rFonts w:ascii="Arial" w:hAnsi="Arial" w:cs="Arial"/>
          <w:bCs/>
          <w:kern w:val="32"/>
        </w:rPr>
      </w:pPr>
    </w:p>
    <w:p w14:paraId="70D70A94" w14:textId="04BDCDA6" w:rsidR="00DB6618" w:rsidRPr="00E601BE" w:rsidRDefault="00DB6618" w:rsidP="00151639">
      <w:pPr>
        <w:rPr>
          <w:rFonts w:ascii="Arial" w:hAnsi="Arial" w:cs="Arial"/>
          <w:b/>
          <w:bCs/>
          <w:kern w:val="32"/>
        </w:rPr>
      </w:pPr>
    </w:p>
    <w:p w14:paraId="008712C7" w14:textId="58E81BFB" w:rsidR="00DB6618" w:rsidRPr="00E601BE" w:rsidRDefault="00DB6618" w:rsidP="00151639">
      <w:pPr>
        <w:rPr>
          <w:rFonts w:ascii="Arial" w:hAnsi="Arial" w:cs="Arial"/>
          <w:b/>
          <w:bCs/>
          <w:kern w:val="32"/>
        </w:rPr>
      </w:pPr>
    </w:p>
    <w:p w14:paraId="5B865528" w14:textId="4B7DD731" w:rsidR="00DB6618" w:rsidRPr="00E601BE" w:rsidRDefault="00DB6618" w:rsidP="00151639">
      <w:pPr>
        <w:rPr>
          <w:rFonts w:ascii="Arial" w:hAnsi="Arial" w:cs="Arial"/>
          <w:b/>
          <w:bCs/>
          <w:kern w:val="32"/>
        </w:rPr>
      </w:pPr>
    </w:p>
    <w:p w14:paraId="55B1C81A" w14:textId="205671ED" w:rsidR="00DB6618" w:rsidRPr="00E601BE" w:rsidRDefault="00DB6618" w:rsidP="00151639">
      <w:pPr>
        <w:rPr>
          <w:rFonts w:ascii="Arial" w:hAnsi="Arial" w:cs="Arial"/>
          <w:b/>
          <w:bCs/>
          <w:kern w:val="32"/>
        </w:rPr>
      </w:pPr>
    </w:p>
    <w:p w14:paraId="2F5D5AD4" w14:textId="67824B9E" w:rsidR="00DB6618" w:rsidRPr="00E601BE" w:rsidRDefault="00DB6618" w:rsidP="00680450">
      <w:pPr>
        <w:pStyle w:val="Heading1"/>
      </w:pPr>
      <w:bookmarkStart w:id="5" w:name="_Toc2024373"/>
      <w:r w:rsidRPr="00E601BE">
        <w:lastRenderedPageBreak/>
        <w:t>Functional requirements</w:t>
      </w:r>
      <w:bookmarkEnd w:id="5"/>
    </w:p>
    <w:p w14:paraId="0C9BD437" w14:textId="5128FBAD" w:rsidR="00DB6618" w:rsidRPr="00E601BE" w:rsidRDefault="00DB6618" w:rsidP="00151639">
      <w:pPr>
        <w:rPr>
          <w:rFonts w:ascii="Arial" w:hAnsi="Arial" w:cs="Arial"/>
          <w:b/>
          <w:bCs/>
          <w:kern w:val="32"/>
        </w:rPr>
      </w:pPr>
    </w:p>
    <w:p w14:paraId="0133DB08" w14:textId="77777777" w:rsidR="00C11D1F" w:rsidRPr="00E601BE" w:rsidRDefault="00C11D1F" w:rsidP="00E601BE">
      <w:pPr>
        <w:pStyle w:val="Heading2"/>
        <w:rPr>
          <w:rFonts w:ascii="Arial" w:hAnsi="Arial" w:cs="Arial"/>
          <w:lang w:val="en-GB" w:eastAsia="en-US"/>
        </w:rPr>
      </w:pPr>
      <w:bookmarkStart w:id="6" w:name="_Toc2024374"/>
      <w:r w:rsidRPr="00E601BE">
        <w:rPr>
          <w:rFonts w:ascii="Arial" w:hAnsi="Arial" w:cs="Arial"/>
          <w:lang w:val="en-GB"/>
        </w:rPr>
        <w:t>Website</w:t>
      </w:r>
      <w:bookmarkEnd w:id="6"/>
    </w:p>
    <w:p w14:paraId="3D667336" w14:textId="77777777" w:rsidR="00C11D1F" w:rsidRPr="00E601BE" w:rsidRDefault="00C11D1F" w:rsidP="00C11D1F">
      <w:pPr>
        <w:rPr>
          <w:rFonts w:ascii="Arial" w:hAnsi="Arial" w:cs="Arial"/>
          <w:lang w:val="en-GB"/>
        </w:rPr>
      </w:pPr>
    </w:p>
    <w:p w14:paraId="1E5EA607" w14:textId="77777777" w:rsidR="00C11D1F" w:rsidRPr="00E601BE" w:rsidRDefault="00C11D1F" w:rsidP="00C11D1F">
      <w:pPr>
        <w:rPr>
          <w:rFonts w:ascii="Arial" w:hAnsi="Arial" w:cs="Arial"/>
          <w:lang w:val="en-GB"/>
        </w:rPr>
      </w:pPr>
      <w:r w:rsidRPr="00E601BE">
        <w:rPr>
          <w:rFonts w:ascii="Arial" w:hAnsi="Arial" w:cs="Arial"/>
          <w:lang w:val="en-GB"/>
        </w:rPr>
        <w:t>Must:</w:t>
      </w:r>
    </w:p>
    <w:p w14:paraId="30141D75" w14:textId="77777777" w:rsidR="00C11D1F" w:rsidRPr="00E601BE" w:rsidRDefault="00C11D1F" w:rsidP="00C11D1F">
      <w:pPr>
        <w:pStyle w:val="ListParagraph"/>
        <w:numPr>
          <w:ilvl w:val="0"/>
          <w:numId w:val="29"/>
        </w:numPr>
        <w:spacing w:after="160" w:line="256" w:lineRule="auto"/>
        <w:rPr>
          <w:rFonts w:ascii="Arial" w:hAnsi="Arial" w:cs="Arial"/>
          <w:lang w:val="en-GB"/>
        </w:rPr>
      </w:pPr>
      <w:r w:rsidRPr="00E601BE">
        <w:rPr>
          <w:rFonts w:ascii="Arial" w:hAnsi="Arial" w:cs="Arial"/>
          <w:lang w:val="en-GB"/>
        </w:rPr>
        <w:t>Allow people to buy tickets to the event</w:t>
      </w:r>
    </w:p>
    <w:p w14:paraId="0EBACCDA" w14:textId="77777777" w:rsidR="00C11D1F" w:rsidRPr="00E601BE" w:rsidRDefault="00C11D1F" w:rsidP="00C11D1F">
      <w:pPr>
        <w:pStyle w:val="ListParagraph"/>
        <w:numPr>
          <w:ilvl w:val="0"/>
          <w:numId w:val="29"/>
        </w:numPr>
        <w:spacing w:after="160" w:line="256" w:lineRule="auto"/>
        <w:rPr>
          <w:rFonts w:ascii="Arial" w:hAnsi="Arial" w:cs="Arial"/>
          <w:lang w:val="en-GB"/>
        </w:rPr>
      </w:pPr>
      <w:r w:rsidRPr="00E601BE">
        <w:rPr>
          <w:rFonts w:ascii="Arial" w:hAnsi="Arial" w:cs="Arial"/>
          <w:lang w:val="en-GB"/>
        </w:rPr>
        <w:t>Allow account owners to reserve camping</w:t>
      </w:r>
    </w:p>
    <w:p w14:paraId="2F517547" w14:textId="77777777" w:rsidR="00C11D1F" w:rsidRPr="00E601BE" w:rsidRDefault="00C11D1F" w:rsidP="00C11D1F">
      <w:pPr>
        <w:pStyle w:val="ListParagraph"/>
        <w:numPr>
          <w:ilvl w:val="0"/>
          <w:numId w:val="29"/>
        </w:numPr>
        <w:spacing w:after="160" w:line="256" w:lineRule="auto"/>
        <w:rPr>
          <w:rFonts w:ascii="Arial" w:hAnsi="Arial" w:cs="Arial"/>
          <w:lang w:val="en-GB"/>
        </w:rPr>
      </w:pPr>
      <w:r w:rsidRPr="00E601BE">
        <w:rPr>
          <w:rFonts w:ascii="Arial" w:hAnsi="Arial" w:cs="Arial"/>
          <w:lang w:val="en-GB"/>
        </w:rPr>
        <w:t>Allow account owners to add credits to their account</w:t>
      </w:r>
    </w:p>
    <w:p w14:paraId="630CF377" w14:textId="77777777" w:rsidR="00C11D1F" w:rsidRPr="00E601BE" w:rsidRDefault="00C11D1F" w:rsidP="00C11D1F">
      <w:pPr>
        <w:rPr>
          <w:rFonts w:ascii="Arial" w:hAnsi="Arial" w:cs="Arial"/>
          <w:lang w:val="en-GB"/>
        </w:rPr>
      </w:pPr>
    </w:p>
    <w:p w14:paraId="02E511CC" w14:textId="77777777" w:rsidR="00C11D1F" w:rsidRPr="00E601BE" w:rsidRDefault="00C11D1F" w:rsidP="00C11D1F">
      <w:pPr>
        <w:rPr>
          <w:rFonts w:ascii="Arial" w:hAnsi="Arial" w:cs="Arial"/>
          <w:lang w:val="en-GB"/>
        </w:rPr>
      </w:pPr>
      <w:r w:rsidRPr="00E601BE">
        <w:rPr>
          <w:rFonts w:ascii="Arial" w:hAnsi="Arial" w:cs="Arial"/>
          <w:lang w:val="en-GB"/>
        </w:rPr>
        <w:t>Should:</w:t>
      </w:r>
    </w:p>
    <w:p w14:paraId="28E8725D" w14:textId="77777777" w:rsidR="00C11D1F" w:rsidRPr="00E601BE" w:rsidRDefault="00C11D1F" w:rsidP="00C11D1F">
      <w:pPr>
        <w:pStyle w:val="ListParagraph"/>
        <w:numPr>
          <w:ilvl w:val="0"/>
          <w:numId w:val="30"/>
        </w:numPr>
        <w:spacing w:after="160" w:line="256" w:lineRule="auto"/>
        <w:rPr>
          <w:rFonts w:ascii="Arial" w:hAnsi="Arial" w:cs="Arial"/>
          <w:lang w:val="en-GB"/>
        </w:rPr>
      </w:pPr>
      <w:r w:rsidRPr="00E601BE">
        <w:rPr>
          <w:rFonts w:ascii="Arial" w:hAnsi="Arial" w:cs="Arial"/>
          <w:lang w:val="en-GB"/>
        </w:rPr>
        <w:t>Display information about the event</w:t>
      </w:r>
    </w:p>
    <w:p w14:paraId="7878168D" w14:textId="77777777" w:rsidR="00C11D1F" w:rsidRPr="00E601BE" w:rsidRDefault="00C11D1F" w:rsidP="00C11D1F">
      <w:pPr>
        <w:pStyle w:val="ListParagraph"/>
        <w:numPr>
          <w:ilvl w:val="0"/>
          <w:numId w:val="30"/>
        </w:numPr>
        <w:spacing w:after="160" w:line="256" w:lineRule="auto"/>
        <w:rPr>
          <w:rFonts w:ascii="Arial" w:hAnsi="Arial" w:cs="Arial"/>
          <w:lang w:val="en-GB"/>
        </w:rPr>
      </w:pPr>
      <w:r w:rsidRPr="00E601BE">
        <w:rPr>
          <w:rFonts w:ascii="Arial" w:hAnsi="Arial" w:cs="Arial"/>
          <w:lang w:val="en-GB"/>
        </w:rPr>
        <w:t>Display contact information</w:t>
      </w:r>
    </w:p>
    <w:p w14:paraId="32061BFB" w14:textId="77777777" w:rsidR="00C11D1F" w:rsidRPr="00E601BE" w:rsidRDefault="00C11D1F" w:rsidP="00C11D1F">
      <w:pPr>
        <w:rPr>
          <w:rFonts w:ascii="Arial" w:hAnsi="Arial" w:cs="Arial"/>
          <w:lang w:val="en-GB"/>
        </w:rPr>
      </w:pPr>
    </w:p>
    <w:p w14:paraId="2F6C304B" w14:textId="77777777" w:rsidR="00C11D1F" w:rsidRPr="00E601BE" w:rsidRDefault="00C11D1F" w:rsidP="00C11D1F">
      <w:pPr>
        <w:rPr>
          <w:rFonts w:ascii="Arial" w:hAnsi="Arial" w:cs="Arial"/>
          <w:lang w:val="en-GB"/>
        </w:rPr>
      </w:pPr>
      <w:r w:rsidRPr="00E601BE">
        <w:rPr>
          <w:rFonts w:ascii="Arial" w:hAnsi="Arial" w:cs="Arial"/>
          <w:lang w:val="en-GB"/>
        </w:rPr>
        <w:t xml:space="preserve">Could: </w:t>
      </w:r>
    </w:p>
    <w:p w14:paraId="64858B5B" w14:textId="77777777" w:rsidR="00C11D1F" w:rsidRPr="00E601BE" w:rsidRDefault="00C11D1F" w:rsidP="00C11D1F">
      <w:pPr>
        <w:pStyle w:val="ListParagraph"/>
        <w:numPr>
          <w:ilvl w:val="0"/>
          <w:numId w:val="31"/>
        </w:numPr>
        <w:spacing w:after="160" w:line="256" w:lineRule="auto"/>
        <w:rPr>
          <w:rFonts w:ascii="Arial" w:hAnsi="Arial" w:cs="Arial"/>
          <w:lang w:val="en-GB"/>
        </w:rPr>
      </w:pPr>
      <w:r w:rsidRPr="00E601BE">
        <w:rPr>
          <w:rFonts w:ascii="Arial" w:hAnsi="Arial" w:cs="Arial"/>
          <w:lang w:val="en-GB"/>
        </w:rPr>
        <w:t>Display the answers to frequently asked questions</w:t>
      </w:r>
    </w:p>
    <w:p w14:paraId="7240014A" w14:textId="77777777" w:rsidR="00C11D1F" w:rsidRPr="00E601BE" w:rsidRDefault="00C11D1F" w:rsidP="00C11D1F">
      <w:pPr>
        <w:pStyle w:val="ListParagraph"/>
        <w:numPr>
          <w:ilvl w:val="0"/>
          <w:numId w:val="31"/>
        </w:numPr>
        <w:spacing w:after="160" w:line="256" w:lineRule="auto"/>
        <w:rPr>
          <w:rFonts w:ascii="Arial" w:hAnsi="Arial" w:cs="Arial"/>
          <w:lang w:val="en-GB"/>
        </w:rPr>
      </w:pPr>
      <w:r w:rsidRPr="00E601BE">
        <w:rPr>
          <w:rFonts w:ascii="Arial" w:hAnsi="Arial" w:cs="Arial"/>
          <w:lang w:val="en-GB"/>
        </w:rPr>
        <w:t>Allow account owners to leave a review of the event</w:t>
      </w:r>
    </w:p>
    <w:p w14:paraId="1C7E6EEB" w14:textId="77777777" w:rsidR="00C11D1F" w:rsidRPr="00E601BE" w:rsidRDefault="00C11D1F" w:rsidP="00C11D1F">
      <w:pPr>
        <w:pStyle w:val="ListParagraph"/>
        <w:numPr>
          <w:ilvl w:val="0"/>
          <w:numId w:val="31"/>
        </w:numPr>
        <w:spacing w:after="160" w:line="256" w:lineRule="auto"/>
        <w:rPr>
          <w:rFonts w:ascii="Arial" w:hAnsi="Arial" w:cs="Arial"/>
          <w:lang w:val="en-GB"/>
        </w:rPr>
      </w:pPr>
      <w:r w:rsidRPr="00E601BE">
        <w:rPr>
          <w:rFonts w:ascii="Arial" w:hAnsi="Arial" w:cs="Arial"/>
          <w:lang w:val="en-GB"/>
        </w:rPr>
        <w:t>Display the events review</w:t>
      </w:r>
    </w:p>
    <w:p w14:paraId="6247256E" w14:textId="77777777" w:rsidR="00C11D1F" w:rsidRPr="00E601BE" w:rsidRDefault="00C11D1F" w:rsidP="00C11D1F">
      <w:pPr>
        <w:rPr>
          <w:rFonts w:ascii="Arial" w:hAnsi="Arial" w:cs="Arial"/>
          <w:lang w:val="en-GB"/>
        </w:rPr>
      </w:pPr>
    </w:p>
    <w:p w14:paraId="5E73E5D2" w14:textId="77777777" w:rsidR="00C11D1F" w:rsidRPr="00E601BE" w:rsidRDefault="00C11D1F" w:rsidP="00E601BE">
      <w:pPr>
        <w:pStyle w:val="Heading2"/>
        <w:rPr>
          <w:rFonts w:ascii="Arial" w:hAnsi="Arial" w:cs="Arial"/>
        </w:rPr>
      </w:pPr>
      <w:bookmarkStart w:id="7" w:name="_Toc2024375"/>
      <w:r w:rsidRPr="00E601BE">
        <w:rPr>
          <w:rFonts w:ascii="Arial" w:hAnsi="Arial" w:cs="Arial"/>
        </w:rPr>
        <w:t>Applications</w:t>
      </w:r>
      <w:bookmarkEnd w:id="7"/>
    </w:p>
    <w:p w14:paraId="1F44829B" w14:textId="77777777" w:rsidR="00C11D1F" w:rsidRPr="00E601BE" w:rsidRDefault="00C11D1F" w:rsidP="00C11D1F">
      <w:pPr>
        <w:rPr>
          <w:rFonts w:ascii="Arial" w:hAnsi="Arial" w:cs="Arial"/>
          <w:lang w:val="en-GB"/>
        </w:rPr>
      </w:pPr>
    </w:p>
    <w:p w14:paraId="22533B91" w14:textId="77777777" w:rsidR="00C11D1F" w:rsidRPr="00E601BE" w:rsidRDefault="00C11D1F" w:rsidP="00C11D1F">
      <w:pPr>
        <w:rPr>
          <w:rFonts w:ascii="Arial" w:hAnsi="Arial" w:cs="Arial"/>
          <w:lang w:val="en-GB"/>
        </w:rPr>
      </w:pPr>
      <w:r w:rsidRPr="00E601BE">
        <w:rPr>
          <w:rFonts w:ascii="Arial" w:hAnsi="Arial" w:cs="Arial"/>
          <w:lang w:val="en-GB"/>
        </w:rPr>
        <w:t>Must:</w:t>
      </w:r>
    </w:p>
    <w:p w14:paraId="6E20F98C"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Show if the scanned ticket is a valid ticket</w:t>
      </w:r>
    </w:p>
    <w:p w14:paraId="021261D4"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Create a new “event” account with the provided email</w:t>
      </w:r>
    </w:p>
    <w:p w14:paraId="163FC022"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Program RFID chip</w:t>
      </w:r>
    </w:p>
    <w:p w14:paraId="26BAA216"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Read RFID chip</w:t>
      </w:r>
    </w:p>
    <w:p w14:paraId="60E8E647"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Lower the credits of the provided “event” account by the total price of the items</w:t>
      </w:r>
    </w:p>
    <w:p w14:paraId="61D72C26"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 xml:space="preserve">Check if “event” account has reserved a camping spot and if </w:t>
      </w:r>
      <w:r w:rsidRPr="00E601BE">
        <w:rPr>
          <w:rFonts w:ascii="Arial" w:hAnsi="Arial" w:cs="Arial"/>
          <w:noProof/>
          <w:lang w:val="en-GB"/>
        </w:rPr>
        <w:t>it's</w:t>
      </w:r>
      <w:r w:rsidRPr="00E601BE">
        <w:rPr>
          <w:rFonts w:ascii="Arial" w:hAnsi="Arial" w:cs="Arial"/>
          <w:lang w:val="en-GB"/>
        </w:rPr>
        <w:t xml:space="preserve"> paid for</w:t>
      </w:r>
    </w:p>
    <w:p w14:paraId="16C59F66"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Calculate the to be paid amount for the camping spot</w:t>
      </w:r>
    </w:p>
    <w:p w14:paraId="3680CD9E"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Lower the credits of the provided “event” account by the total price of the loaned items and adds loaned items to “event” account</w:t>
      </w:r>
    </w:p>
    <w:p w14:paraId="065CFDC5"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Mark the item(s) on the provided “event” account as returned</w:t>
      </w:r>
    </w:p>
    <w:p w14:paraId="38801A1A"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Check that there are no loaned items on the provided “event” account</w:t>
      </w:r>
    </w:p>
    <w:p w14:paraId="25761F61"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 xml:space="preserve">Show the </w:t>
      </w:r>
      <w:r w:rsidRPr="00E601BE">
        <w:rPr>
          <w:rFonts w:ascii="Arial" w:hAnsi="Arial" w:cs="Arial"/>
          <w:noProof/>
          <w:lang w:val="en-GB"/>
        </w:rPr>
        <w:t>amount</w:t>
      </w:r>
      <w:r w:rsidRPr="00E601BE">
        <w:rPr>
          <w:rFonts w:ascii="Arial" w:hAnsi="Arial" w:cs="Arial"/>
          <w:lang w:val="en-GB"/>
        </w:rPr>
        <w:t xml:space="preserve"> of money that needs to be returned when exiting event</w:t>
      </w:r>
    </w:p>
    <w:p w14:paraId="3F9E8E1A"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Mark the provided “event” account as invalid when exiting event</w:t>
      </w:r>
    </w:p>
    <w:p w14:paraId="40BE4852"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 xml:space="preserve">Show status of the </w:t>
      </w:r>
      <w:r w:rsidRPr="00E601BE">
        <w:rPr>
          <w:rFonts w:ascii="Arial" w:hAnsi="Arial" w:cs="Arial"/>
          <w:noProof/>
          <w:lang w:val="en-GB"/>
        </w:rPr>
        <w:t>event</w:t>
      </w:r>
    </w:p>
    <w:p w14:paraId="5EE95990"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Convert the information in transaction-log-file to database</w:t>
      </w:r>
    </w:p>
    <w:p w14:paraId="391DD91B"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 xml:space="preserve">Generate </w:t>
      </w:r>
      <w:r w:rsidRPr="00E601BE">
        <w:rPr>
          <w:rFonts w:ascii="Arial" w:hAnsi="Arial" w:cs="Arial"/>
          <w:noProof/>
          <w:lang w:val="en-GB"/>
        </w:rPr>
        <w:t>receipt</w:t>
      </w:r>
    </w:p>
    <w:p w14:paraId="491EBAF2" w14:textId="77777777" w:rsidR="00C11D1F" w:rsidRPr="00E601BE" w:rsidRDefault="00C11D1F" w:rsidP="00C11D1F">
      <w:pPr>
        <w:rPr>
          <w:rFonts w:ascii="Arial" w:hAnsi="Arial" w:cs="Arial"/>
          <w:lang w:val="en-GB"/>
        </w:rPr>
      </w:pPr>
    </w:p>
    <w:p w14:paraId="3AF6C376" w14:textId="77777777" w:rsidR="00C11D1F" w:rsidRPr="00E601BE" w:rsidRDefault="00C11D1F" w:rsidP="00C11D1F">
      <w:pPr>
        <w:rPr>
          <w:rFonts w:ascii="Arial" w:hAnsi="Arial" w:cs="Arial"/>
          <w:lang w:val="en-GB"/>
        </w:rPr>
      </w:pPr>
      <w:r w:rsidRPr="00E601BE">
        <w:rPr>
          <w:rFonts w:ascii="Arial" w:hAnsi="Arial" w:cs="Arial"/>
          <w:lang w:val="en-GB"/>
        </w:rPr>
        <w:t>Should:</w:t>
      </w:r>
    </w:p>
    <w:p w14:paraId="504D5FD0" w14:textId="6A45330E" w:rsidR="00DB6618" w:rsidRPr="00E601BE" w:rsidRDefault="00C11D1F" w:rsidP="00151639">
      <w:pPr>
        <w:pStyle w:val="ListParagraph"/>
        <w:numPr>
          <w:ilvl w:val="0"/>
          <w:numId w:val="33"/>
        </w:numPr>
        <w:spacing w:after="160" w:line="256" w:lineRule="auto"/>
        <w:rPr>
          <w:rFonts w:ascii="Arial" w:hAnsi="Arial" w:cs="Arial"/>
          <w:lang w:val="en-GB"/>
        </w:rPr>
      </w:pPr>
      <w:r w:rsidRPr="00E601BE">
        <w:rPr>
          <w:rFonts w:ascii="Arial" w:hAnsi="Arial" w:cs="Arial"/>
          <w:lang w:val="en-GB"/>
        </w:rPr>
        <w:t xml:space="preserve">Login user to get </w:t>
      </w:r>
      <w:r w:rsidRPr="00E601BE">
        <w:rPr>
          <w:rFonts w:ascii="Arial" w:hAnsi="Arial" w:cs="Arial"/>
          <w:noProof/>
          <w:lang w:val="en-GB"/>
        </w:rPr>
        <w:t>access</w:t>
      </w:r>
      <w:r w:rsidRPr="00E601BE">
        <w:rPr>
          <w:rFonts w:ascii="Arial" w:hAnsi="Arial" w:cs="Arial"/>
          <w:lang w:val="en-GB"/>
        </w:rPr>
        <w:t xml:space="preserve"> to the applications they are allowed to applications</w:t>
      </w:r>
    </w:p>
    <w:p w14:paraId="1089B6C9" w14:textId="2E379A46" w:rsidR="00DB6618" w:rsidRPr="00E601BE" w:rsidRDefault="00C11D1F" w:rsidP="00680450">
      <w:pPr>
        <w:pStyle w:val="Heading1"/>
      </w:pPr>
      <w:bookmarkStart w:id="8" w:name="_Toc2024376"/>
      <w:r w:rsidRPr="00E601BE">
        <w:lastRenderedPageBreak/>
        <w:t>Graphical</w:t>
      </w:r>
      <w:r w:rsidR="00DB6618" w:rsidRPr="00E601BE">
        <w:t xml:space="preserve"> user interface</w:t>
      </w:r>
      <w:bookmarkEnd w:id="8"/>
    </w:p>
    <w:p w14:paraId="256F5907" w14:textId="3BB71E63" w:rsidR="00DB6618" w:rsidRPr="00E601BE" w:rsidRDefault="00DB6618" w:rsidP="00151639">
      <w:pPr>
        <w:rPr>
          <w:rFonts w:ascii="Arial" w:hAnsi="Arial" w:cs="Arial"/>
          <w:b/>
          <w:bCs/>
          <w:kern w:val="32"/>
        </w:rPr>
      </w:pPr>
    </w:p>
    <w:p w14:paraId="18C66B35" w14:textId="77777777" w:rsidR="00C11D1F" w:rsidRPr="00E601BE" w:rsidRDefault="00C11D1F" w:rsidP="00C11D1F">
      <w:pPr>
        <w:rPr>
          <w:rFonts w:ascii="Arial" w:hAnsi="Arial" w:cs="Arial"/>
          <w:sz w:val="22"/>
          <w:szCs w:val="22"/>
          <w:lang w:val="en-GB" w:eastAsia="en-US"/>
        </w:rPr>
      </w:pPr>
      <w:r w:rsidRPr="00E601BE">
        <w:rPr>
          <w:rFonts w:ascii="Arial" w:hAnsi="Arial" w:cs="Arial"/>
          <w:lang w:val="en-GB"/>
        </w:rPr>
        <w:t xml:space="preserve">The light grey text boxes are </w:t>
      </w:r>
      <w:r w:rsidRPr="00E601BE">
        <w:rPr>
          <w:rFonts w:ascii="Arial" w:hAnsi="Arial" w:cs="Arial"/>
          <w:noProof/>
          <w:lang w:val="en-GB"/>
        </w:rPr>
        <w:t>read-only</w:t>
      </w:r>
      <w:r w:rsidRPr="00E601BE">
        <w:rPr>
          <w:rFonts w:ascii="Arial" w:hAnsi="Arial" w:cs="Arial"/>
          <w:lang w:val="en-GB"/>
        </w:rPr>
        <w:t xml:space="preserve">. </w:t>
      </w:r>
    </w:p>
    <w:p w14:paraId="0F0B848F" w14:textId="77777777" w:rsidR="00C11D1F" w:rsidRPr="00E601BE" w:rsidRDefault="00C11D1F" w:rsidP="00C11D1F">
      <w:pPr>
        <w:rPr>
          <w:rFonts w:ascii="Arial" w:hAnsi="Arial" w:cs="Arial"/>
          <w:lang w:val="en-GB"/>
        </w:rPr>
      </w:pPr>
      <w:r w:rsidRPr="00E601BE">
        <w:rPr>
          <w:rFonts w:ascii="Arial" w:hAnsi="Arial" w:cs="Arial"/>
          <w:lang w:val="en-GB"/>
        </w:rPr>
        <w:t xml:space="preserve">The white text boxes </w:t>
      </w:r>
      <w:r w:rsidRPr="00E601BE">
        <w:rPr>
          <w:rFonts w:ascii="Arial" w:hAnsi="Arial" w:cs="Arial"/>
          <w:noProof/>
          <w:lang w:val="en-GB"/>
        </w:rPr>
        <w:t>are</w:t>
      </w:r>
      <w:r w:rsidRPr="00E601BE">
        <w:rPr>
          <w:rFonts w:ascii="Arial" w:hAnsi="Arial" w:cs="Arial"/>
          <w:lang w:val="en-GB"/>
        </w:rPr>
        <w:t xml:space="preserve"> read and type. </w:t>
      </w:r>
    </w:p>
    <w:p w14:paraId="47E90D2F" w14:textId="77777777" w:rsidR="00C11D1F" w:rsidRPr="00E601BE" w:rsidRDefault="00C11D1F" w:rsidP="00C11D1F">
      <w:pPr>
        <w:rPr>
          <w:rFonts w:ascii="Arial" w:hAnsi="Arial" w:cs="Arial"/>
          <w:lang w:val="en-GB"/>
        </w:rPr>
      </w:pPr>
      <w:r w:rsidRPr="00E601BE">
        <w:rPr>
          <w:rFonts w:ascii="Arial" w:hAnsi="Arial" w:cs="Arial"/>
          <w:lang w:val="en-GB"/>
        </w:rPr>
        <w:t>The white box with a cross is a picture box.</w:t>
      </w:r>
    </w:p>
    <w:p w14:paraId="52AB967F" w14:textId="77777777" w:rsidR="00C11D1F" w:rsidRPr="00E601BE" w:rsidRDefault="00C11D1F" w:rsidP="00C11D1F">
      <w:pPr>
        <w:rPr>
          <w:rFonts w:ascii="Arial" w:hAnsi="Arial" w:cs="Arial"/>
          <w:lang w:val="en-GB"/>
        </w:rPr>
      </w:pPr>
    </w:p>
    <w:p w14:paraId="1BB9587C" w14:textId="77777777" w:rsidR="00C11D1F" w:rsidRPr="00E601BE" w:rsidRDefault="00C11D1F" w:rsidP="00C11D1F">
      <w:pPr>
        <w:pStyle w:val="Heading2"/>
        <w:rPr>
          <w:rFonts w:ascii="Arial" w:hAnsi="Arial" w:cs="Arial"/>
          <w:color w:val="auto"/>
          <w:lang w:val="en-GB"/>
        </w:rPr>
      </w:pPr>
      <w:bookmarkStart w:id="9" w:name="_Toc2024377"/>
      <w:r w:rsidRPr="00E601BE">
        <w:rPr>
          <w:rFonts w:ascii="Arial" w:hAnsi="Arial" w:cs="Arial"/>
          <w:color w:val="auto"/>
          <w:lang w:val="en-GB"/>
        </w:rPr>
        <w:t>Entrance application:</w:t>
      </w:r>
      <w:bookmarkEnd w:id="9"/>
    </w:p>
    <w:p w14:paraId="3084586D" w14:textId="2F3A431D" w:rsidR="00C11D1F" w:rsidRPr="00E601BE" w:rsidRDefault="00C11D1F" w:rsidP="00C11D1F">
      <w:pPr>
        <w:rPr>
          <w:rFonts w:ascii="Arial" w:hAnsi="Arial" w:cs="Arial"/>
          <w:lang w:val="en-GB"/>
        </w:rPr>
      </w:pPr>
      <w:r w:rsidRPr="00E601BE">
        <w:rPr>
          <w:rFonts w:ascii="Arial" w:hAnsi="Arial" w:cs="Arial"/>
          <w:noProof/>
          <w:lang w:val="en-GB"/>
        </w:rPr>
        <w:drawing>
          <wp:inline distT="0" distB="0" distL="0" distR="0" wp14:anchorId="3FD248F9" wp14:editId="118ED2D0">
            <wp:extent cx="3774440" cy="2541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4440" cy="2541270"/>
                    </a:xfrm>
                    <a:prstGeom prst="rect">
                      <a:avLst/>
                    </a:prstGeom>
                    <a:noFill/>
                    <a:ln>
                      <a:noFill/>
                    </a:ln>
                  </pic:spPr>
                </pic:pic>
              </a:graphicData>
            </a:graphic>
          </wp:inline>
        </w:drawing>
      </w:r>
    </w:p>
    <w:p w14:paraId="0695DEFC" w14:textId="6E9DE9D4" w:rsidR="00C11D1F" w:rsidRPr="00E601BE" w:rsidRDefault="00C11D1F" w:rsidP="00C11D1F">
      <w:pPr>
        <w:rPr>
          <w:rFonts w:ascii="Arial" w:hAnsi="Arial" w:cs="Arial"/>
          <w:lang w:val="en-GB"/>
        </w:rPr>
      </w:pPr>
      <w:r w:rsidRPr="00E601BE">
        <w:rPr>
          <w:rFonts w:ascii="Arial" w:hAnsi="Arial" w:cs="Arial"/>
          <w:lang w:val="en-GB"/>
        </w:rPr>
        <w:t xml:space="preserve">The picture box first show waiting then when a code is scanned the ticket number, name, </w:t>
      </w:r>
      <w:r w:rsidRPr="00E601BE">
        <w:rPr>
          <w:rFonts w:ascii="Arial" w:hAnsi="Arial" w:cs="Arial"/>
          <w:noProof/>
          <w:lang w:val="en-GB"/>
        </w:rPr>
        <w:t>and</w:t>
      </w:r>
      <w:r w:rsidRPr="00E601BE">
        <w:rPr>
          <w:rFonts w:ascii="Arial" w:hAnsi="Arial" w:cs="Arial"/>
          <w:lang w:val="en-GB"/>
        </w:rPr>
        <w:t xml:space="preserve"> surname text boxes are filled in if the code is valid. If not it displays that the code is not valid in the picture box. The user fills in the email text box and clicks purchase. A ticket is then purchased with that email. When the program chip button is pressed the RFID chip is then programmed.</w:t>
      </w:r>
    </w:p>
    <w:p w14:paraId="3B206520" w14:textId="64D440E2" w:rsidR="00C11D1F" w:rsidRPr="00E601BE" w:rsidRDefault="00C11D1F" w:rsidP="00C11D1F">
      <w:pPr>
        <w:rPr>
          <w:rFonts w:ascii="Arial" w:hAnsi="Arial" w:cs="Arial"/>
          <w:lang w:val="en-GB"/>
        </w:rPr>
      </w:pPr>
    </w:p>
    <w:p w14:paraId="3DCA0A26" w14:textId="77777777" w:rsidR="00C11D1F" w:rsidRPr="00E601BE" w:rsidRDefault="00C11D1F" w:rsidP="00C11D1F">
      <w:pPr>
        <w:rPr>
          <w:rFonts w:ascii="Arial" w:hAnsi="Arial" w:cs="Arial"/>
          <w:lang w:val="en-GB"/>
        </w:rPr>
      </w:pPr>
    </w:p>
    <w:p w14:paraId="2DB51EE7" w14:textId="503B1B5F" w:rsidR="00C11D1F" w:rsidRPr="00E601BE" w:rsidRDefault="00C11D1F" w:rsidP="00C11D1F">
      <w:pPr>
        <w:pStyle w:val="Heading2"/>
        <w:rPr>
          <w:rFonts w:ascii="Arial" w:hAnsi="Arial" w:cs="Arial"/>
          <w:color w:val="auto"/>
          <w:lang w:val="en-GB"/>
        </w:rPr>
      </w:pPr>
      <w:bookmarkStart w:id="10" w:name="_Toc2024378"/>
      <w:r w:rsidRPr="00E601BE">
        <w:rPr>
          <w:rFonts w:ascii="Arial" w:hAnsi="Arial" w:cs="Arial"/>
          <w:color w:val="auto"/>
          <w:lang w:val="en-GB"/>
        </w:rPr>
        <w:lastRenderedPageBreak/>
        <w:t>Camping application:</w:t>
      </w:r>
      <w:bookmarkEnd w:id="10"/>
    </w:p>
    <w:p w14:paraId="541AA987" w14:textId="653544DB" w:rsidR="00C11D1F" w:rsidRPr="00E601BE" w:rsidRDefault="00C11D1F" w:rsidP="00C11D1F">
      <w:pPr>
        <w:rPr>
          <w:rFonts w:ascii="Arial" w:hAnsi="Arial" w:cs="Arial"/>
          <w:lang w:val="en-GB"/>
        </w:rPr>
      </w:pPr>
      <w:r w:rsidRPr="00E601BE">
        <w:rPr>
          <w:rFonts w:ascii="Arial" w:hAnsi="Arial" w:cs="Arial"/>
          <w:lang w:val="en-GB"/>
        </w:rPr>
        <w:t xml:space="preserve"> </w:t>
      </w:r>
      <w:r w:rsidRPr="00E601BE">
        <w:rPr>
          <w:rFonts w:ascii="Arial" w:hAnsi="Arial" w:cs="Arial"/>
          <w:noProof/>
          <w:lang w:val="en-GB"/>
        </w:rPr>
        <w:drawing>
          <wp:inline distT="0" distB="0" distL="0" distR="0" wp14:anchorId="014658E5" wp14:editId="47FC94B7">
            <wp:extent cx="1998980" cy="3157855"/>
            <wp:effectExtent l="0" t="0" r="127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3157855"/>
                    </a:xfrm>
                    <a:prstGeom prst="rect">
                      <a:avLst/>
                    </a:prstGeom>
                    <a:noFill/>
                    <a:ln>
                      <a:noFill/>
                    </a:ln>
                  </pic:spPr>
                </pic:pic>
              </a:graphicData>
            </a:graphic>
          </wp:inline>
        </w:drawing>
      </w:r>
    </w:p>
    <w:p w14:paraId="7FAF7836" w14:textId="77777777" w:rsidR="00C11D1F" w:rsidRPr="00E601BE" w:rsidRDefault="00C11D1F" w:rsidP="00C11D1F">
      <w:pPr>
        <w:rPr>
          <w:rFonts w:ascii="Arial" w:hAnsi="Arial" w:cs="Arial"/>
          <w:lang w:val="en-GB"/>
        </w:rPr>
      </w:pPr>
      <w:r w:rsidRPr="00E601BE">
        <w:rPr>
          <w:rFonts w:ascii="Arial" w:hAnsi="Arial" w:cs="Arial"/>
          <w:lang w:val="en-GB"/>
        </w:rPr>
        <w:t xml:space="preserve">The picture box shows waiting until </w:t>
      </w:r>
      <w:r w:rsidRPr="00E601BE">
        <w:rPr>
          <w:rFonts w:ascii="Arial" w:hAnsi="Arial" w:cs="Arial"/>
          <w:noProof/>
          <w:lang w:val="en-GB"/>
        </w:rPr>
        <w:t>an RFID</w:t>
      </w:r>
      <w:r w:rsidRPr="00E601BE">
        <w:rPr>
          <w:rFonts w:ascii="Arial" w:hAnsi="Arial" w:cs="Arial"/>
          <w:lang w:val="en-GB"/>
        </w:rPr>
        <w:t xml:space="preserve"> chip is scanned. When a chip is scanned the above text boxes are filled if the “event” account reserved a camping spot if not the picture box displays that there is no reservation on that account. When the pay for camping spot button is pressed the database is updated.</w:t>
      </w:r>
    </w:p>
    <w:p w14:paraId="09A3A69B" w14:textId="479F6518" w:rsidR="00C11D1F" w:rsidRPr="00E601BE" w:rsidRDefault="00C11D1F" w:rsidP="00C11D1F">
      <w:pPr>
        <w:rPr>
          <w:rFonts w:ascii="Arial" w:hAnsi="Arial" w:cs="Arial"/>
          <w:lang w:val="en-GB"/>
        </w:rPr>
      </w:pPr>
    </w:p>
    <w:p w14:paraId="48F613E6" w14:textId="77777777" w:rsidR="00680450" w:rsidRPr="00E601BE" w:rsidRDefault="00680450" w:rsidP="00C11D1F">
      <w:pPr>
        <w:rPr>
          <w:rFonts w:ascii="Arial" w:hAnsi="Arial" w:cs="Arial"/>
          <w:lang w:val="en-GB"/>
        </w:rPr>
      </w:pPr>
    </w:p>
    <w:p w14:paraId="663B4CDE" w14:textId="77777777" w:rsidR="00C11D1F" w:rsidRPr="00E601BE" w:rsidRDefault="00C11D1F" w:rsidP="00C11D1F">
      <w:pPr>
        <w:pStyle w:val="Heading2"/>
        <w:rPr>
          <w:rFonts w:ascii="Arial" w:hAnsi="Arial" w:cs="Arial"/>
          <w:color w:val="auto"/>
          <w:lang w:val="en-GB"/>
        </w:rPr>
      </w:pPr>
      <w:bookmarkStart w:id="11" w:name="_Toc2024379"/>
      <w:r w:rsidRPr="00E601BE">
        <w:rPr>
          <w:rFonts w:ascii="Arial" w:hAnsi="Arial" w:cs="Arial"/>
          <w:color w:val="auto"/>
          <w:lang w:val="en-GB"/>
        </w:rPr>
        <w:lastRenderedPageBreak/>
        <w:t>Shop application:</w:t>
      </w:r>
      <w:bookmarkEnd w:id="11"/>
    </w:p>
    <w:p w14:paraId="0C00C235" w14:textId="7ED8491B" w:rsidR="00C11D1F" w:rsidRPr="00E601BE" w:rsidRDefault="00C11D1F" w:rsidP="00C11D1F">
      <w:pPr>
        <w:rPr>
          <w:rFonts w:ascii="Arial" w:hAnsi="Arial" w:cs="Arial"/>
          <w:lang w:val="en-GB"/>
        </w:rPr>
      </w:pPr>
      <w:r w:rsidRPr="00E601BE">
        <w:rPr>
          <w:rFonts w:ascii="Arial" w:hAnsi="Arial" w:cs="Arial"/>
          <w:noProof/>
          <w:lang w:val="en-GB"/>
        </w:rPr>
        <w:drawing>
          <wp:inline distT="0" distB="0" distL="0" distR="0" wp14:anchorId="02CCF3E8" wp14:editId="32158691">
            <wp:extent cx="4646295" cy="4018915"/>
            <wp:effectExtent l="0" t="0" r="190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6295" cy="4018915"/>
                    </a:xfrm>
                    <a:prstGeom prst="rect">
                      <a:avLst/>
                    </a:prstGeom>
                    <a:noFill/>
                    <a:ln>
                      <a:noFill/>
                    </a:ln>
                  </pic:spPr>
                </pic:pic>
              </a:graphicData>
            </a:graphic>
          </wp:inline>
        </w:drawing>
      </w:r>
    </w:p>
    <w:p w14:paraId="142731C4" w14:textId="77777777" w:rsidR="00C11D1F" w:rsidRPr="00E601BE" w:rsidRDefault="00C11D1F" w:rsidP="00C11D1F">
      <w:pPr>
        <w:rPr>
          <w:rFonts w:ascii="Arial" w:hAnsi="Arial" w:cs="Arial"/>
          <w:lang w:val="en-GB"/>
        </w:rPr>
      </w:pPr>
      <w:r w:rsidRPr="00E601BE">
        <w:rPr>
          <w:rFonts w:ascii="Arial" w:hAnsi="Arial" w:cs="Arial"/>
          <w:lang w:val="en-GB"/>
        </w:rPr>
        <w:t xml:space="preserve">The user fills in the ID of their shop in the text box. The user uses a combo box to pick </w:t>
      </w:r>
      <w:r w:rsidRPr="00E601BE">
        <w:rPr>
          <w:rFonts w:ascii="Arial" w:hAnsi="Arial" w:cs="Arial"/>
          <w:noProof/>
          <w:lang w:val="en-GB"/>
        </w:rPr>
        <w:t>an item</w:t>
      </w:r>
      <w:r w:rsidRPr="00E601BE">
        <w:rPr>
          <w:rFonts w:ascii="Arial" w:hAnsi="Arial" w:cs="Arial"/>
          <w:lang w:val="en-GB"/>
        </w:rPr>
        <w:t xml:space="preserve"> and presses the select item button to select it. The selected items are displayed in the list box. The picture shows waiting until </w:t>
      </w:r>
      <w:r w:rsidRPr="00E601BE">
        <w:rPr>
          <w:rFonts w:ascii="Arial" w:hAnsi="Arial" w:cs="Arial"/>
          <w:noProof/>
          <w:lang w:val="en-GB"/>
        </w:rPr>
        <w:t>an RFID</w:t>
      </w:r>
      <w:r w:rsidRPr="00E601BE">
        <w:rPr>
          <w:rFonts w:ascii="Arial" w:hAnsi="Arial" w:cs="Arial"/>
          <w:lang w:val="en-GB"/>
        </w:rPr>
        <w:t xml:space="preserve"> chip is read, the user can then press the purchase button to complete the transaction. The receipt of the transaction is then shown in a list box. </w:t>
      </w:r>
    </w:p>
    <w:p w14:paraId="3EACDCC2" w14:textId="77777777" w:rsidR="00C11D1F" w:rsidRPr="00E601BE" w:rsidRDefault="00C11D1F" w:rsidP="00C11D1F">
      <w:pPr>
        <w:rPr>
          <w:rFonts w:ascii="Arial" w:hAnsi="Arial" w:cs="Arial"/>
          <w:lang w:val="en-GB"/>
        </w:rPr>
      </w:pPr>
    </w:p>
    <w:p w14:paraId="089DCCEE" w14:textId="77777777" w:rsidR="00C11D1F" w:rsidRPr="00E601BE" w:rsidRDefault="00C11D1F" w:rsidP="00C11D1F">
      <w:pPr>
        <w:rPr>
          <w:rFonts w:ascii="Arial" w:hAnsi="Arial" w:cs="Arial"/>
          <w:lang w:val="en-GB"/>
        </w:rPr>
      </w:pPr>
    </w:p>
    <w:p w14:paraId="28CB80C2" w14:textId="77777777" w:rsidR="00C11D1F" w:rsidRPr="00E601BE" w:rsidRDefault="00C11D1F" w:rsidP="00C11D1F">
      <w:pPr>
        <w:pStyle w:val="Heading2"/>
        <w:rPr>
          <w:rFonts w:ascii="Arial" w:hAnsi="Arial" w:cs="Arial"/>
          <w:color w:val="auto"/>
          <w:lang w:val="en-GB"/>
        </w:rPr>
      </w:pPr>
      <w:bookmarkStart w:id="12" w:name="_Toc2024380"/>
      <w:r w:rsidRPr="00E601BE">
        <w:rPr>
          <w:rFonts w:ascii="Arial" w:hAnsi="Arial" w:cs="Arial"/>
          <w:color w:val="auto"/>
          <w:lang w:val="en-GB"/>
        </w:rPr>
        <w:lastRenderedPageBreak/>
        <w:t>Loan stand application</w:t>
      </w:r>
      <w:bookmarkEnd w:id="12"/>
    </w:p>
    <w:p w14:paraId="22175218" w14:textId="6A4C30F7" w:rsidR="00C11D1F" w:rsidRPr="00E601BE" w:rsidRDefault="00C11D1F" w:rsidP="00C11D1F">
      <w:pPr>
        <w:rPr>
          <w:rFonts w:ascii="Arial" w:hAnsi="Arial" w:cs="Arial"/>
          <w:lang w:val="en-GB"/>
        </w:rPr>
      </w:pPr>
      <w:r w:rsidRPr="00E601BE">
        <w:rPr>
          <w:rFonts w:ascii="Arial" w:hAnsi="Arial" w:cs="Arial"/>
          <w:noProof/>
          <w:lang w:val="en-GB"/>
        </w:rPr>
        <w:drawing>
          <wp:inline distT="0" distB="0" distL="0" distR="0" wp14:anchorId="0BB5ACEE" wp14:editId="7753F0DC">
            <wp:extent cx="5741670" cy="3455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1670" cy="3455670"/>
                    </a:xfrm>
                    <a:prstGeom prst="rect">
                      <a:avLst/>
                    </a:prstGeom>
                    <a:noFill/>
                    <a:ln>
                      <a:noFill/>
                    </a:ln>
                  </pic:spPr>
                </pic:pic>
              </a:graphicData>
            </a:graphic>
          </wp:inline>
        </w:drawing>
      </w:r>
    </w:p>
    <w:p w14:paraId="73B51E5C" w14:textId="77777777" w:rsidR="00C11D1F" w:rsidRPr="00E601BE" w:rsidRDefault="00C11D1F" w:rsidP="00C11D1F">
      <w:pPr>
        <w:rPr>
          <w:rFonts w:ascii="Arial" w:hAnsi="Arial" w:cs="Arial"/>
          <w:lang w:val="en-GB"/>
        </w:rPr>
      </w:pPr>
      <w:r w:rsidRPr="00E601BE">
        <w:rPr>
          <w:rFonts w:ascii="Arial" w:hAnsi="Arial" w:cs="Arial"/>
          <w:lang w:val="en-GB"/>
        </w:rPr>
        <w:t xml:space="preserve">The user fills in the ID of their Loan stand in the text box. The user uses a combo box to pick </w:t>
      </w:r>
      <w:r w:rsidRPr="00E601BE">
        <w:rPr>
          <w:rFonts w:ascii="Arial" w:hAnsi="Arial" w:cs="Arial"/>
          <w:noProof/>
          <w:lang w:val="en-GB"/>
        </w:rPr>
        <w:t>an item</w:t>
      </w:r>
      <w:r w:rsidRPr="00E601BE">
        <w:rPr>
          <w:rFonts w:ascii="Arial" w:hAnsi="Arial" w:cs="Arial"/>
          <w:lang w:val="en-GB"/>
        </w:rPr>
        <w:t xml:space="preserve"> and presses the select item button to select it. The selected items are displayed in the list box. The picture shows waiting until </w:t>
      </w:r>
      <w:r w:rsidRPr="00E601BE">
        <w:rPr>
          <w:rFonts w:ascii="Arial" w:hAnsi="Arial" w:cs="Arial"/>
          <w:noProof/>
          <w:lang w:val="en-GB"/>
        </w:rPr>
        <w:t>an RFID</w:t>
      </w:r>
      <w:r w:rsidRPr="00E601BE">
        <w:rPr>
          <w:rFonts w:ascii="Arial" w:hAnsi="Arial" w:cs="Arial"/>
          <w:lang w:val="en-GB"/>
        </w:rPr>
        <w:t xml:space="preserve"> chip is read, the user can then press the purchase button to complete the transaction. The receipt of the transaction is then shown in a list box. When the RFID chip is read the return items list box then displays all items currently loaned by that visitor. The user selects the items to return and then presses the return items button to return the items. </w:t>
      </w:r>
    </w:p>
    <w:p w14:paraId="065A9FBE" w14:textId="77777777" w:rsidR="00C11D1F" w:rsidRPr="00E601BE" w:rsidRDefault="00C11D1F" w:rsidP="00C11D1F">
      <w:pPr>
        <w:ind w:left="360"/>
        <w:rPr>
          <w:rFonts w:ascii="Arial" w:hAnsi="Arial" w:cs="Arial"/>
          <w:lang w:val="en-GB"/>
        </w:rPr>
      </w:pPr>
    </w:p>
    <w:p w14:paraId="5DAEFA4A" w14:textId="77777777" w:rsidR="00C11D1F" w:rsidRPr="00E601BE" w:rsidRDefault="00C11D1F" w:rsidP="00C11D1F">
      <w:pPr>
        <w:rPr>
          <w:rFonts w:ascii="Arial" w:hAnsi="Arial" w:cs="Arial"/>
          <w:lang w:val="en-GB"/>
        </w:rPr>
      </w:pPr>
    </w:p>
    <w:p w14:paraId="1CC4C08D" w14:textId="77777777" w:rsidR="00C11D1F" w:rsidRPr="00E601BE" w:rsidRDefault="00C11D1F" w:rsidP="00C11D1F">
      <w:pPr>
        <w:rPr>
          <w:rFonts w:ascii="Arial" w:hAnsi="Arial" w:cs="Arial"/>
          <w:lang w:val="en-GB"/>
        </w:rPr>
      </w:pPr>
    </w:p>
    <w:p w14:paraId="431BA8A1" w14:textId="77777777" w:rsidR="00C11D1F" w:rsidRPr="00E601BE" w:rsidRDefault="00C11D1F" w:rsidP="00C11D1F">
      <w:pPr>
        <w:rPr>
          <w:rFonts w:ascii="Arial" w:hAnsi="Arial" w:cs="Arial"/>
          <w:lang w:val="en-GB"/>
        </w:rPr>
      </w:pPr>
    </w:p>
    <w:p w14:paraId="1721064D" w14:textId="77777777" w:rsidR="00C11D1F" w:rsidRPr="00E601BE" w:rsidRDefault="00C11D1F" w:rsidP="00C11D1F">
      <w:pPr>
        <w:rPr>
          <w:rFonts w:ascii="Arial" w:hAnsi="Arial" w:cs="Arial"/>
          <w:lang w:val="en-GB"/>
        </w:rPr>
      </w:pPr>
    </w:p>
    <w:p w14:paraId="68FB7B55" w14:textId="77777777" w:rsidR="00C11D1F" w:rsidRPr="00E601BE" w:rsidRDefault="00C11D1F" w:rsidP="00C11D1F">
      <w:pPr>
        <w:rPr>
          <w:rFonts w:ascii="Arial" w:hAnsi="Arial" w:cs="Arial"/>
          <w:lang w:val="en-GB"/>
        </w:rPr>
      </w:pPr>
    </w:p>
    <w:p w14:paraId="12B75109" w14:textId="77777777" w:rsidR="00C11D1F" w:rsidRPr="00E601BE" w:rsidRDefault="00C11D1F" w:rsidP="00C11D1F">
      <w:pPr>
        <w:rPr>
          <w:rFonts w:ascii="Arial" w:hAnsi="Arial" w:cs="Arial"/>
          <w:lang w:val="en-GB"/>
        </w:rPr>
      </w:pPr>
    </w:p>
    <w:p w14:paraId="1DAC81FD" w14:textId="77777777" w:rsidR="00C11D1F" w:rsidRPr="00E601BE" w:rsidRDefault="00C11D1F" w:rsidP="00C11D1F">
      <w:pPr>
        <w:rPr>
          <w:rFonts w:ascii="Arial" w:hAnsi="Arial" w:cs="Arial"/>
          <w:lang w:val="en-GB"/>
        </w:rPr>
      </w:pPr>
    </w:p>
    <w:p w14:paraId="7E0397D4" w14:textId="77777777" w:rsidR="00C11D1F" w:rsidRPr="00E601BE" w:rsidRDefault="00C11D1F" w:rsidP="00C11D1F">
      <w:pPr>
        <w:pStyle w:val="Heading2"/>
        <w:rPr>
          <w:rFonts w:ascii="Arial" w:hAnsi="Arial" w:cs="Arial"/>
          <w:color w:val="auto"/>
          <w:lang w:val="en-GB"/>
        </w:rPr>
      </w:pPr>
      <w:bookmarkStart w:id="13" w:name="_Toc2024381"/>
      <w:r w:rsidRPr="00E601BE">
        <w:rPr>
          <w:rFonts w:ascii="Arial" w:hAnsi="Arial" w:cs="Arial"/>
          <w:color w:val="auto"/>
          <w:lang w:val="en-GB"/>
        </w:rPr>
        <w:lastRenderedPageBreak/>
        <w:t>Exit application</w:t>
      </w:r>
      <w:bookmarkEnd w:id="13"/>
    </w:p>
    <w:p w14:paraId="6AE4A6CF" w14:textId="05D4CA97" w:rsidR="00C11D1F" w:rsidRPr="00E601BE" w:rsidRDefault="00C11D1F" w:rsidP="00C11D1F">
      <w:pPr>
        <w:rPr>
          <w:rFonts w:ascii="Arial" w:hAnsi="Arial" w:cs="Arial"/>
          <w:lang w:val="en-GB"/>
        </w:rPr>
      </w:pPr>
      <w:r w:rsidRPr="00E601BE">
        <w:rPr>
          <w:rFonts w:ascii="Arial" w:hAnsi="Arial" w:cs="Arial"/>
          <w:noProof/>
          <w:lang w:val="en-GB"/>
        </w:rPr>
        <w:drawing>
          <wp:inline distT="0" distB="0" distL="0" distR="0" wp14:anchorId="53B7D46D" wp14:editId="57D447D6">
            <wp:extent cx="2711450" cy="4582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1450" cy="4582795"/>
                    </a:xfrm>
                    <a:prstGeom prst="rect">
                      <a:avLst/>
                    </a:prstGeom>
                    <a:noFill/>
                    <a:ln>
                      <a:noFill/>
                    </a:ln>
                  </pic:spPr>
                </pic:pic>
              </a:graphicData>
            </a:graphic>
          </wp:inline>
        </w:drawing>
      </w:r>
    </w:p>
    <w:p w14:paraId="60E04AB5" w14:textId="77777777" w:rsidR="00C11D1F" w:rsidRPr="00E601BE" w:rsidRDefault="00C11D1F" w:rsidP="00C11D1F">
      <w:pPr>
        <w:rPr>
          <w:rFonts w:ascii="Arial" w:hAnsi="Arial" w:cs="Arial"/>
          <w:lang w:val="en-GB"/>
        </w:rPr>
      </w:pPr>
      <w:r w:rsidRPr="00E601BE">
        <w:rPr>
          <w:rFonts w:ascii="Arial" w:hAnsi="Arial" w:cs="Arial"/>
          <w:lang w:val="en-GB"/>
        </w:rPr>
        <w:t xml:space="preserve">The picture box shows waiting until </w:t>
      </w:r>
      <w:r w:rsidRPr="00E601BE">
        <w:rPr>
          <w:rFonts w:ascii="Arial" w:hAnsi="Arial" w:cs="Arial"/>
          <w:noProof/>
          <w:lang w:val="en-GB"/>
        </w:rPr>
        <w:t>an RFID</w:t>
      </w:r>
      <w:r w:rsidRPr="00E601BE">
        <w:rPr>
          <w:rFonts w:ascii="Arial" w:hAnsi="Arial" w:cs="Arial"/>
          <w:lang w:val="en-GB"/>
        </w:rPr>
        <w:t xml:space="preserve"> chip is scanned. The ticket number, amount to be </w:t>
      </w:r>
      <w:r w:rsidRPr="00E601BE">
        <w:rPr>
          <w:rFonts w:ascii="Arial" w:hAnsi="Arial" w:cs="Arial"/>
          <w:noProof/>
          <w:lang w:val="en-GB"/>
        </w:rPr>
        <w:t>returned are</w:t>
      </w:r>
      <w:r w:rsidRPr="00E601BE">
        <w:rPr>
          <w:rFonts w:ascii="Arial" w:hAnsi="Arial" w:cs="Arial"/>
          <w:lang w:val="en-GB"/>
        </w:rPr>
        <w:t xml:space="preserve"> displayed in text boxes and the loaned items are shown in a list box.</w:t>
      </w:r>
    </w:p>
    <w:p w14:paraId="179EF72B" w14:textId="77777777" w:rsidR="00C11D1F" w:rsidRPr="00E601BE" w:rsidRDefault="00C11D1F" w:rsidP="00C11D1F">
      <w:pPr>
        <w:rPr>
          <w:rFonts w:ascii="Arial" w:hAnsi="Arial" w:cs="Arial"/>
          <w:lang w:val="en-GB"/>
        </w:rPr>
      </w:pPr>
    </w:p>
    <w:p w14:paraId="487CF84C" w14:textId="77777777" w:rsidR="00C11D1F" w:rsidRPr="00E601BE" w:rsidRDefault="00C11D1F" w:rsidP="00C11D1F">
      <w:pPr>
        <w:rPr>
          <w:rFonts w:ascii="Arial" w:hAnsi="Arial" w:cs="Arial"/>
          <w:lang w:val="en-GB"/>
        </w:rPr>
      </w:pPr>
    </w:p>
    <w:p w14:paraId="7D4E66FA" w14:textId="77777777" w:rsidR="00C11D1F" w:rsidRPr="00E601BE" w:rsidRDefault="00C11D1F" w:rsidP="00C11D1F">
      <w:pPr>
        <w:rPr>
          <w:rFonts w:ascii="Arial" w:hAnsi="Arial" w:cs="Arial"/>
          <w:lang w:val="en-GB"/>
        </w:rPr>
      </w:pPr>
    </w:p>
    <w:p w14:paraId="43D19030" w14:textId="77777777" w:rsidR="00C11D1F" w:rsidRPr="00E601BE" w:rsidRDefault="00C11D1F" w:rsidP="00C11D1F">
      <w:pPr>
        <w:rPr>
          <w:rFonts w:ascii="Arial" w:hAnsi="Arial" w:cs="Arial"/>
          <w:lang w:val="en-GB"/>
        </w:rPr>
      </w:pPr>
    </w:p>
    <w:p w14:paraId="59955595" w14:textId="77777777" w:rsidR="00C11D1F" w:rsidRPr="00E601BE" w:rsidRDefault="00C11D1F" w:rsidP="00C11D1F">
      <w:pPr>
        <w:rPr>
          <w:rFonts w:ascii="Arial" w:hAnsi="Arial" w:cs="Arial"/>
          <w:lang w:val="en-GB"/>
        </w:rPr>
      </w:pPr>
    </w:p>
    <w:p w14:paraId="51010E4B" w14:textId="77777777" w:rsidR="00C11D1F" w:rsidRPr="00E601BE" w:rsidRDefault="00C11D1F" w:rsidP="00C11D1F">
      <w:pPr>
        <w:rPr>
          <w:rFonts w:ascii="Arial" w:hAnsi="Arial" w:cs="Arial"/>
          <w:lang w:val="en-GB"/>
        </w:rPr>
      </w:pPr>
    </w:p>
    <w:p w14:paraId="308E32EE" w14:textId="77777777" w:rsidR="00C11D1F" w:rsidRPr="00E601BE" w:rsidRDefault="00C11D1F" w:rsidP="00C11D1F">
      <w:pPr>
        <w:rPr>
          <w:rFonts w:ascii="Arial" w:hAnsi="Arial" w:cs="Arial"/>
          <w:lang w:val="en-GB"/>
        </w:rPr>
      </w:pPr>
    </w:p>
    <w:p w14:paraId="5A44AC93" w14:textId="77777777" w:rsidR="00C11D1F" w:rsidRPr="00E601BE" w:rsidRDefault="00C11D1F" w:rsidP="00C11D1F">
      <w:pPr>
        <w:rPr>
          <w:rFonts w:ascii="Arial" w:hAnsi="Arial" w:cs="Arial"/>
          <w:lang w:val="en-GB"/>
        </w:rPr>
      </w:pPr>
    </w:p>
    <w:p w14:paraId="179D749F" w14:textId="77777777" w:rsidR="00C11D1F" w:rsidRPr="00E601BE" w:rsidRDefault="00C11D1F" w:rsidP="00C11D1F">
      <w:pPr>
        <w:rPr>
          <w:rFonts w:ascii="Arial" w:hAnsi="Arial" w:cs="Arial"/>
          <w:lang w:val="en-GB"/>
        </w:rPr>
      </w:pPr>
    </w:p>
    <w:p w14:paraId="0E8FBCD9" w14:textId="77777777" w:rsidR="00C11D1F" w:rsidRPr="00E601BE" w:rsidRDefault="00C11D1F" w:rsidP="00C11D1F">
      <w:pPr>
        <w:rPr>
          <w:rFonts w:ascii="Arial" w:hAnsi="Arial" w:cs="Arial"/>
          <w:lang w:val="en-GB"/>
        </w:rPr>
      </w:pPr>
    </w:p>
    <w:p w14:paraId="3B4C9671" w14:textId="77777777" w:rsidR="00C11D1F" w:rsidRPr="00E601BE" w:rsidRDefault="00C11D1F" w:rsidP="00C11D1F">
      <w:pPr>
        <w:rPr>
          <w:rFonts w:ascii="Arial" w:hAnsi="Arial" w:cs="Arial"/>
          <w:lang w:val="en-GB"/>
        </w:rPr>
      </w:pPr>
    </w:p>
    <w:p w14:paraId="04343D14" w14:textId="77777777" w:rsidR="00C11D1F" w:rsidRPr="00E601BE" w:rsidRDefault="00C11D1F" w:rsidP="00C11D1F">
      <w:pPr>
        <w:rPr>
          <w:rFonts w:ascii="Arial" w:hAnsi="Arial" w:cs="Arial"/>
          <w:lang w:val="en-GB"/>
        </w:rPr>
      </w:pPr>
    </w:p>
    <w:p w14:paraId="6317DB71" w14:textId="77777777" w:rsidR="00C11D1F" w:rsidRPr="00E601BE" w:rsidRDefault="00C11D1F" w:rsidP="00C11D1F">
      <w:pPr>
        <w:pStyle w:val="Heading2"/>
        <w:rPr>
          <w:rFonts w:ascii="Arial" w:hAnsi="Arial" w:cs="Arial"/>
          <w:color w:val="auto"/>
          <w:lang w:val="en-GB"/>
        </w:rPr>
      </w:pPr>
      <w:bookmarkStart w:id="14" w:name="_Toc2024382"/>
      <w:r w:rsidRPr="00E601BE">
        <w:rPr>
          <w:rFonts w:ascii="Arial" w:hAnsi="Arial" w:cs="Arial"/>
          <w:color w:val="auto"/>
          <w:lang w:val="en-GB"/>
        </w:rPr>
        <w:lastRenderedPageBreak/>
        <w:t>Status application</w:t>
      </w:r>
      <w:bookmarkEnd w:id="14"/>
      <w:r w:rsidRPr="00E601BE">
        <w:rPr>
          <w:rFonts w:ascii="Arial" w:hAnsi="Arial" w:cs="Arial"/>
          <w:color w:val="auto"/>
          <w:lang w:val="en-GB"/>
        </w:rPr>
        <w:t xml:space="preserve"> </w:t>
      </w:r>
    </w:p>
    <w:p w14:paraId="254A5A37" w14:textId="40B28F7E" w:rsidR="00C11D1F" w:rsidRPr="00E601BE" w:rsidRDefault="00C11D1F" w:rsidP="00C11D1F">
      <w:pPr>
        <w:rPr>
          <w:rFonts w:ascii="Arial" w:hAnsi="Arial" w:cs="Arial"/>
          <w:lang w:val="en-GB"/>
        </w:rPr>
      </w:pPr>
      <w:r w:rsidRPr="00E601BE">
        <w:rPr>
          <w:rFonts w:ascii="Arial" w:hAnsi="Arial" w:cs="Arial"/>
          <w:noProof/>
          <w:lang w:val="en-GB"/>
        </w:rPr>
        <w:drawing>
          <wp:inline distT="0" distB="0" distL="0" distR="0" wp14:anchorId="4E5D405F" wp14:editId="5B394FAD">
            <wp:extent cx="5369560" cy="4997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560" cy="4997450"/>
                    </a:xfrm>
                    <a:prstGeom prst="rect">
                      <a:avLst/>
                    </a:prstGeom>
                    <a:noFill/>
                    <a:ln>
                      <a:noFill/>
                    </a:ln>
                  </pic:spPr>
                </pic:pic>
              </a:graphicData>
            </a:graphic>
          </wp:inline>
        </w:drawing>
      </w:r>
    </w:p>
    <w:p w14:paraId="3073B37E" w14:textId="77777777" w:rsidR="00C11D1F" w:rsidRPr="00E601BE" w:rsidRDefault="00C11D1F" w:rsidP="00C11D1F">
      <w:pPr>
        <w:rPr>
          <w:rFonts w:ascii="Arial" w:hAnsi="Arial" w:cs="Arial"/>
          <w:lang w:val="en-GB"/>
        </w:rPr>
      </w:pPr>
      <w:r w:rsidRPr="00E601BE">
        <w:rPr>
          <w:rFonts w:ascii="Arial" w:hAnsi="Arial" w:cs="Arial"/>
          <w:lang w:val="en-GB"/>
        </w:rPr>
        <w:t xml:space="preserve">The application retrieves the data from the database and fills in the </w:t>
      </w:r>
      <w:r w:rsidRPr="00E601BE">
        <w:rPr>
          <w:rFonts w:ascii="Arial" w:hAnsi="Arial" w:cs="Arial"/>
          <w:noProof/>
          <w:lang w:val="en-GB"/>
        </w:rPr>
        <w:t>text boxes</w:t>
      </w:r>
      <w:r w:rsidRPr="00E601BE">
        <w:rPr>
          <w:rFonts w:ascii="Arial" w:hAnsi="Arial" w:cs="Arial"/>
          <w:lang w:val="en-GB"/>
        </w:rPr>
        <w:t xml:space="preserve"> and list boxes. For the specific information such as the amount earned per product, </w:t>
      </w:r>
      <w:r w:rsidRPr="00E601BE">
        <w:rPr>
          <w:rFonts w:ascii="Arial" w:hAnsi="Arial" w:cs="Arial"/>
          <w:noProof/>
          <w:lang w:val="en-GB"/>
        </w:rPr>
        <w:t>an ID</w:t>
      </w:r>
      <w:r w:rsidRPr="00E601BE">
        <w:rPr>
          <w:rFonts w:ascii="Arial" w:hAnsi="Arial" w:cs="Arial"/>
          <w:lang w:val="en-GB"/>
        </w:rPr>
        <w:t xml:space="preserve"> is filled into the text boxes and when the button is pressed it finds the data and displays it in a list box or text box.</w:t>
      </w:r>
    </w:p>
    <w:p w14:paraId="61B9B580" w14:textId="77777777" w:rsidR="00C11D1F" w:rsidRPr="00E601BE" w:rsidRDefault="00C11D1F" w:rsidP="00C11D1F">
      <w:pPr>
        <w:pStyle w:val="Heading2"/>
        <w:rPr>
          <w:rFonts w:ascii="Arial" w:hAnsi="Arial" w:cs="Arial"/>
          <w:color w:val="auto"/>
          <w:lang w:val="en-GB"/>
        </w:rPr>
      </w:pPr>
    </w:p>
    <w:p w14:paraId="2C74C957" w14:textId="77777777" w:rsidR="00C11D1F" w:rsidRPr="00E601BE" w:rsidRDefault="00C11D1F" w:rsidP="00C11D1F">
      <w:pPr>
        <w:pStyle w:val="Heading2"/>
        <w:rPr>
          <w:rFonts w:ascii="Arial" w:hAnsi="Arial" w:cs="Arial"/>
          <w:color w:val="auto"/>
          <w:lang w:val="en-GB"/>
        </w:rPr>
      </w:pPr>
      <w:bookmarkStart w:id="15" w:name="_Toc2024383"/>
      <w:r w:rsidRPr="00E601BE">
        <w:rPr>
          <w:rFonts w:ascii="Arial" w:hAnsi="Arial" w:cs="Arial"/>
          <w:color w:val="auto"/>
          <w:lang w:val="en-GB"/>
        </w:rPr>
        <w:t>Convert application</w:t>
      </w:r>
      <w:bookmarkEnd w:id="15"/>
    </w:p>
    <w:p w14:paraId="175CE048" w14:textId="484E2386" w:rsidR="00C11D1F" w:rsidRPr="00E601BE" w:rsidRDefault="00C11D1F" w:rsidP="00C11D1F">
      <w:pPr>
        <w:rPr>
          <w:rFonts w:ascii="Arial" w:hAnsi="Arial" w:cs="Arial"/>
          <w:lang w:val="en-GB"/>
        </w:rPr>
      </w:pPr>
      <w:r w:rsidRPr="00E601BE">
        <w:rPr>
          <w:rFonts w:ascii="Arial" w:hAnsi="Arial" w:cs="Arial"/>
          <w:noProof/>
          <w:lang w:val="en-GB"/>
        </w:rPr>
        <w:drawing>
          <wp:inline distT="0" distB="0" distL="0" distR="0" wp14:anchorId="6A7B5706" wp14:editId="78EA1C57">
            <wp:extent cx="2615565" cy="1477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5565" cy="1477645"/>
                    </a:xfrm>
                    <a:prstGeom prst="rect">
                      <a:avLst/>
                    </a:prstGeom>
                    <a:noFill/>
                    <a:ln>
                      <a:noFill/>
                    </a:ln>
                  </pic:spPr>
                </pic:pic>
              </a:graphicData>
            </a:graphic>
          </wp:inline>
        </w:drawing>
      </w:r>
    </w:p>
    <w:p w14:paraId="7B158252" w14:textId="6114DD2E" w:rsidR="00DB6618" w:rsidRPr="00E601BE" w:rsidRDefault="00C11D1F" w:rsidP="00C11D1F">
      <w:pPr>
        <w:rPr>
          <w:rFonts w:ascii="Arial" w:hAnsi="Arial" w:cs="Arial"/>
          <w:b/>
          <w:bCs/>
          <w:kern w:val="32"/>
        </w:rPr>
      </w:pPr>
      <w:r w:rsidRPr="00E601BE">
        <w:rPr>
          <w:rFonts w:ascii="Arial" w:hAnsi="Arial" w:cs="Arial"/>
          <w:lang w:val="en-GB"/>
        </w:rPr>
        <w:t>The user provides a transaction log file and presses the convert button to convert the file.</w:t>
      </w:r>
    </w:p>
    <w:p w14:paraId="348EB632" w14:textId="61F063A5" w:rsidR="00DB6618" w:rsidRPr="00E601BE" w:rsidRDefault="00DB6618" w:rsidP="00151639">
      <w:pPr>
        <w:rPr>
          <w:rFonts w:ascii="Arial" w:hAnsi="Arial" w:cs="Arial"/>
          <w:b/>
          <w:bCs/>
          <w:kern w:val="32"/>
        </w:rPr>
      </w:pPr>
    </w:p>
    <w:p w14:paraId="228B9801" w14:textId="77777777" w:rsidR="00680450" w:rsidRPr="00E601BE" w:rsidRDefault="00680450" w:rsidP="00151639">
      <w:pPr>
        <w:rPr>
          <w:rFonts w:ascii="Arial" w:hAnsi="Arial" w:cs="Arial"/>
          <w:b/>
          <w:bCs/>
          <w:kern w:val="32"/>
        </w:rPr>
      </w:pPr>
    </w:p>
    <w:p w14:paraId="2402EC96" w14:textId="236631A7" w:rsidR="00DB6618" w:rsidRPr="00E601BE" w:rsidRDefault="00DB6618" w:rsidP="00680450">
      <w:pPr>
        <w:pStyle w:val="Heading1"/>
      </w:pPr>
      <w:bookmarkStart w:id="16" w:name="_Toc2024384"/>
      <w:r w:rsidRPr="00E601BE">
        <w:lastRenderedPageBreak/>
        <w:t>Website wireframe</w:t>
      </w:r>
      <w:bookmarkEnd w:id="16"/>
    </w:p>
    <w:p w14:paraId="509595AA" w14:textId="159B78A5" w:rsidR="00DB6618" w:rsidRPr="00E601BE" w:rsidRDefault="00DB6618" w:rsidP="00151639">
      <w:pPr>
        <w:rPr>
          <w:rFonts w:ascii="Arial" w:hAnsi="Arial" w:cs="Arial"/>
          <w:b/>
          <w:bCs/>
          <w:kern w:val="32"/>
        </w:rPr>
      </w:pPr>
    </w:p>
    <w:p w14:paraId="08701C46" w14:textId="4FF96419" w:rsidR="00DB6618" w:rsidRPr="00E601BE" w:rsidRDefault="00DB6618" w:rsidP="00151639">
      <w:pPr>
        <w:rPr>
          <w:rFonts w:ascii="Arial" w:hAnsi="Arial" w:cs="Arial"/>
          <w:b/>
          <w:bCs/>
          <w:kern w:val="32"/>
        </w:rPr>
      </w:pPr>
    </w:p>
    <w:p w14:paraId="2D81F58A" w14:textId="6DB57C88" w:rsidR="00DB6618" w:rsidRPr="00E601BE" w:rsidRDefault="00DB6618" w:rsidP="00151639">
      <w:pPr>
        <w:rPr>
          <w:rFonts w:ascii="Arial" w:hAnsi="Arial" w:cs="Arial"/>
          <w:b/>
          <w:bCs/>
          <w:kern w:val="32"/>
        </w:rPr>
      </w:pPr>
    </w:p>
    <w:p w14:paraId="66775F98" w14:textId="0C9B4388" w:rsidR="00DB6618" w:rsidRPr="00E601BE" w:rsidRDefault="00DB6618" w:rsidP="00151639">
      <w:pPr>
        <w:rPr>
          <w:rFonts w:ascii="Arial" w:hAnsi="Arial" w:cs="Arial"/>
          <w:b/>
          <w:bCs/>
          <w:kern w:val="32"/>
        </w:rPr>
      </w:pPr>
    </w:p>
    <w:p w14:paraId="3B7A6ECE" w14:textId="62F9A9BA" w:rsidR="00DB6618" w:rsidRPr="00E601BE" w:rsidRDefault="00DB6618" w:rsidP="00151639">
      <w:pPr>
        <w:rPr>
          <w:rFonts w:ascii="Arial" w:hAnsi="Arial" w:cs="Arial"/>
          <w:b/>
          <w:bCs/>
          <w:kern w:val="32"/>
        </w:rPr>
      </w:pPr>
    </w:p>
    <w:p w14:paraId="1EF13D0F" w14:textId="0430A9B1" w:rsidR="00DB6618" w:rsidRPr="00E601BE" w:rsidRDefault="00680450" w:rsidP="00151639">
      <w:pPr>
        <w:rPr>
          <w:rFonts w:ascii="Arial" w:hAnsi="Arial" w:cs="Arial"/>
          <w:b/>
          <w:bCs/>
          <w:kern w:val="32"/>
        </w:rPr>
      </w:pPr>
      <w:r w:rsidRPr="00E601BE">
        <w:rPr>
          <w:rFonts w:ascii="Arial" w:hAnsi="Arial" w:cs="Arial"/>
          <w:b/>
          <w:bCs/>
          <w:noProof/>
          <w:kern w:val="32"/>
        </w:rPr>
        <w:drawing>
          <wp:inline distT="0" distB="0" distL="0" distR="0" wp14:anchorId="59EA933C" wp14:editId="171F5DE2">
            <wp:extent cx="6506845" cy="5071745"/>
            <wp:effectExtent l="0" t="0" r="8255" b="0"/>
            <wp:docPr id="18" name="Picture 18" descr="D:\Download\52875335_1496563243812119_873652924322100019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wnload\52875335_1496563243812119_8736529243221000192_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6845" cy="5071745"/>
                    </a:xfrm>
                    <a:prstGeom prst="rect">
                      <a:avLst/>
                    </a:prstGeom>
                    <a:noFill/>
                    <a:ln>
                      <a:noFill/>
                    </a:ln>
                  </pic:spPr>
                </pic:pic>
              </a:graphicData>
            </a:graphic>
          </wp:inline>
        </w:drawing>
      </w:r>
    </w:p>
    <w:p w14:paraId="106F1F9A" w14:textId="6F1A9D60" w:rsidR="00DB6618" w:rsidRPr="00E601BE" w:rsidRDefault="00DB6618" w:rsidP="00151639">
      <w:pPr>
        <w:rPr>
          <w:rFonts w:ascii="Arial" w:hAnsi="Arial" w:cs="Arial"/>
          <w:b/>
          <w:bCs/>
          <w:kern w:val="32"/>
        </w:rPr>
      </w:pPr>
    </w:p>
    <w:p w14:paraId="57027757" w14:textId="78FA7F35" w:rsidR="00DB6618" w:rsidRPr="00E601BE" w:rsidRDefault="00680450" w:rsidP="00151639">
      <w:pPr>
        <w:rPr>
          <w:rFonts w:ascii="Arial" w:hAnsi="Arial" w:cs="Arial"/>
          <w:b/>
          <w:bCs/>
          <w:kern w:val="32"/>
        </w:rPr>
      </w:pPr>
      <w:r w:rsidRPr="00E601BE">
        <w:rPr>
          <w:rFonts w:ascii="Arial" w:hAnsi="Arial" w:cs="Arial"/>
          <w:b/>
          <w:bCs/>
          <w:noProof/>
          <w:kern w:val="32"/>
        </w:rPr>
        <w:lastRenderedPageBreak/>
        <w:drawing>
          <wp:inline distT="0" distB="0" distL="0" distR="0" wp14:anchorId="4CE8D7A5" wp14:editId="1154B042">
            <wp:extent cx="6506845" cy="5071745"/>
            <wp:effectExtent l="0" t="0" r="8255" b="0"/>
            <wp:docPr id="19" name="Picture 19" descr="D:\Download\52977607_2290503444530835_498181421825366425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wnload\52977607_2290503444530835_4981814218253664256_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6845" cy="5071745"/>
                    </a:xfrm>
                    <a:prstGeom prst="rect">
                      <a:avLst/>
                    </a:prstGeom>
                    <a:noFill/>
                    <a:ln>
                      <a:noFill/>
                    </a:ln>
                  </pic:spPr>
                </pic:pic>
              </a:graphicData>
            </a:graphic>
          </wp:inline>
        </w:drawing>
      </w:r>
    </w:p>
    <w:p w14:paraId="36C84FAC" w14:textId="3DA55892" w:rsidR="00DB6618" w:rsidRPr="00E601BE" w:rsidRDefault="00DB6618" w:rsidP="00151639">
      <w:pPr>
        <w:rPr>
          <w:rFonts w:ascii="Arial" w:hAnsi="Arial" w:cs="Arial"/>
          <w:b/>
          <w:bCs/>
          <w:kern w:val="32"/>
        </w:rPr>
      </w:pPr>
    </w:p>
    <w:p w14:paraId="0B439FC6" w14:textId="3C553464" w:rsidR="00DB6618" w:rsidRPr="00E601BE" w:rsidRDefault="00DB6618" w:rsidP="00151639">
      <w:pPr>
        <w:rPr>
          <w:rFonts w:ascii="Arial" w:hAnsi="Arial" w:cs="Arial"/>
          <w:b/>
          <w:bCs/>
          <w:kern w:val="32"/>
        </w:rPr>
      </w:pPr>
    </w:p>
    <w:p w14:paraId="2BC7A26B" w14:textId="24AE9E4B" w:rsidR="00DB6618" w:rsidRPr="00E601BE" w:rsidRDefault="00DB6618" w:rsidP="00151639">
      <w:pPr>
        <w:rPr>
          <w:rFonts w:ascii="Arial" w:hAnsi="Arial" w:cs="Arial"/>
          <w:b/>
          <w:bCs/>
          <w:kern w:val="32"/>
        </w:rPr>
      </w:pPr>
    </w:p>
    <w:p w14:paraId="59FB584B" w14:textId="1A77262A" w:rsidR="00DB6618" w:rsidRPr="00E601BE" w:rsidRDefault="00DB6618" w:rsidP="00151639">
      <w:pPr>
        <w:rPr>
          <w:rFonts w:ascii="Arial" w:hAnsi="Arial" w:cs="Arial"/>
          <w:b/>
          <w:bCs/>
          <w:kern w:val="32"/>
        </w:rPr>
      </w:pPr>
    </w:p>
    <w:p w14:paraId="67FFE8D4" w14:textId="5F940978" w:rsidR="00DB6618" w:rsidRPr="00E601BE" w:rsidRDefault="00DB6618" w:rsidP="00151639">
      <w:pPr>
        <w:rPr>
          <w:rFonts w:ascii="Arial" w:hAnsi="Arial" w:cs="Arial"/>
          <w:b/>
          <w:bCs/>
          <w:kern w:val="32"/>
        </w:rPr>
      </w:pPr>
    </w:p>
    <w:p w14:paraId="4D3C357B" w14:textId="19DC9750" w:rsidR="00DB6618" w:rsidRPr="00E601BE" w:rsidRDefault="00DB6618" w:rsidP="00151639">
      <w:pPr>
        <w:rPr>
          <w:rFonts w:ascii="Arial" w:hAnsi="Arial" w:cs="Arial"/>
          <w:b/>
          <w:bCs/>
          <w:kern w:val="32"/>
        </w:rPr>
      </w:pPr>
    </w:p>
    <w:p w14:paraId="3EA5938E" w14:textId="711A90F7" w:rsidR="00DB6618" w:rsidRPr="00E601BE" w:rsidRDefault="00DB6618" w:rsidP="00151639">
      <w:pPr>
        <w:rPr>
          <w:rFonts w:ascii="Arial" w:hAnsi="Arial" w:cs="Arial"/>
          <w:b/>
          <w:bCs/>
          <w:kern w:val="32"/>
        </w:rPr>
      </w:pPr>
    </w:p>
    <w:p w14:paraId="23384087" w14:textId="40104AFE" w:rsidR="00DB6618" w:rsidRPr="00E601BE" w:rsidRDefault="00DB6618" w:rsidP="00151639">
      <w:pPr>
        <w:rPr>
          <w:rFonts w:ascii="Arial" w:hAnsi="Arial" w:cs="Arial"/>
          <w:b/>
          <w:bCs/>
          <w:kern w:val="32"/>
        </w:rPr>
      </w:pPr>
    </w:p>
    <w:p w14:paraId="4C19C4D8" w14:textId="6425843E" w:rsidR="00DB6618" w:rsidRPr="00E601BE" w:rsidRDefault="00DB6618" w:rsidP="00151639">
      <w:pPr>
        <w:rPr>
          <w:rFonts w:ascii="Arial" w:hAnsi="Arial" w:cs="Arial"/>
          <w:b/>
          <w:bCs/>
          <w:kern w:val="32"/>
        </w:rPr>
      </w:pPr>
    </w:p>
    <w:p w14:paraId="33BC1940" w14:textId="52217C7F" w:rsidR="00DB6618" w:rsidRPr="00E601BE" w:rsidRDefault="00DB6618" w:rsidP="00151639">
      <w:pPr>
        <w:rPr>
          <w:rFonts w:ascii="Arial" w:hAnsi="Arial" w:cs="Arial"/>
          <w:b/>
          <w:bCs/>
          <w:kern w:val="32"/>
        </w:rPr>
      </w:pPr>
    </w:p>
    <w:p w14:paraId="69B20294" w14:textId="6D19DDED" w:rsidR="00DB6618" w:rsidRPr="00E601BE" w:rsidRDefault="00DB6618" w:rsidP="00151639">
      <w:pPr>
        <w:rPr>
          <w:rFonts w:ascii="Arial" w:hAnsi="Arial" w:cs="Arial"/>
          <w:b/>
          <w:bCs/>
          <w:kern w:val="32"/>
        </w:rPr>
      </w:pPr>
    </w:p>
    <w:p w14:paraId="1463B819" w14:textId="509A593E" w:rsidR="00DB6618" w:rsidRPr="00E601BE" w:rsidRDefault="00DB6618" w:rsidP="00151639">
      <w:pPr>
        <w:rPr>
          <w:rFonts w:ascii="Arial" w:hAnsi="Arial" w:cs="Arial"/>
          <w:b/>
          <w:bCs/>
          <w:kern w:val="32"/>
        </w:rPr>
      </w:pPr>
    </w:p>
    <w:p w14:paraId="4C5E8846" w14:textId="619EBCB8" w:rsidR="00DB6618" w:rsidRPr="00E601BE" w:rsidRDefault="00DB6618" w:rsidP="00151639">
      <w:pPr>
        <w:rPr>
          <w:rFonts w:ascii="Arial" w:hAnsi="Arial" w:cs="Arial"/>
          <w:b/>
          <w:bCs/>
          <w:kern w:val="32"/>
        </w:rPr>
      </w:pPr>
    </w:p>
    <w:p w14:paraId="21BAD023" w14:textId="16CF9AC5" w:rsidR="00DB6618" w:rsidRPr="00E601BE" w:rsidRDefault="00DB6618" w:rsidP="00151639">
      <w:pPr>
        <w:rPr>
          <w:rFonts w:ascii="Arial" w:hAnsi="Arial" w:cs="Arial"/>
          <w:b/>
          <w:bCs/>
          <w:kern w:val="32"/>
        </w:rPr>
      </w:pPr>
    </w:p>
    <w:p w14:paraId="3571390E" w14:textId="53A69E7C" w:rsidR="00DB6618" w:rsidRPr="00E601BE" w:rsidRDefault="00DB6618" w:rsidP="00151639">
      <w:pPr>
        <w:rPr>
          <w:rFonts w:ascii="Arial" w:hAnsi="Arial" w:cs="Arial"/>
          <w:b/>
          <w:bCs/>
          <w:kern w:val="32"/>
        </w:rPr>
      </w:pPr>
    </w:p>
    <w:p w14:paraId="3A1AD111" w14:textId="31D340BC" w:rsidR="00DB6618" w:rsidRPr="00E601BE" w:rsidRDefault="00DB6618" w:rsidP="00151639">
      <w:pPr>
        <w:rPr>
          <w:rFonts w:ascii="Arial" w:hAnsi="Arial" w:cs="Arial"/>
          <w:b/>
          <w:bCs/>
          <w:kern w:val="32"/>
        </w:rPr>
      </w:pPr>
    </w:p>
    <w:p w14:paraId="106731AF" w14:textId="61E9C1B1" w:rsidR="00DB6618" w:rsidRPr="00E601BE" w:rsidRDefault="00DB6618" w:rsidP="00151639">
      <w:pPr>
        <w:rPr>
          <w:rFonts w:ascii="Arial" w:hAnsi="Arial" w:cs="Arial"/>
          <w:b/>
          <w:bCs/>
          <w:kern w:val="32"/>
        </w:rPr>
      </w:pPr>
    </w:p>
    <w:p w14:paraId="39D40AFB" w14:textId="77777777" w:rsidR="00680450" w:rsidRPr="00E601BE" w:rsidRDefault="00680450" w:rsidP="00151639">
      <w:pPr>
        <w:rPr>
          <w:rFonts w:ascii="Arial" w:hAnsi="Arial" w:cs="Arial"/>
          <w:b/>
          <w:bCs/>
          <w:kern w:val="32"/>
        </w:rPr>
      </w:pPr>
    </w:p>
    <w:p w14:paraId="25EFE482" w14:textId="3CEF0D0A" w:rsidR="00DB6618" w:rsidRPr="00C11D1F" w:rsidRDefault="00DB6618" w:rsidP="00680450">
      <w:pPr>
        <w:pStyle w:val="Heading1"/>
      </w:pPr>
      <w:bookmarkStart w:id="17" w:name="_Toc2024385"/>
      <w:r w:rsidRPr="00E601BE">
        <w:lastRenderedPageBreak/>
        <w:t>Entity relations</w:t>
      </w:r>
      <w:r w:rsidRPr="00C11D1F">
        <w:t>hip diagram</w:t>
      </w:r>
      <w:bookmarkEnd w:id="17"/>
    </w:p>
    <w:sectPr w:rsidR="00DB6618" w:rsidRPr="00C11D1F" w:rsidSect="00BB4362">
      <w:footerReference w:type="default" r:id="rId17"/>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C4C04" w14:textId="77777777" w:rsidR="005D4F51" w:rsidRDefault="005D4F51">
      <w:r>
        <w:separator/>
      </w:r>
    </w:p>
  </w:endnote>
  <w:endnote w:type="continuationSeparator" w:id="0">
    <w:p w14:paraId="4CA8737D" w14:textId="77777777" w:rsidR="005D4F51" w:rsidRDefault="005D4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680450" w:rsidRPr="006621AA" w:rsidRDefault="00680450"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680450" w:rsidRPr="006621AA" w:rsidRDefault="00680450"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29"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680450" w:rsidRPr="006621AA" w:rsidRDefault="00680450"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680450" w:rsidRPr="006621AA" w:rsidRDefault="00680450"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680450" w:rsidRPr="006621AA" w:rsidRDefault="00680450"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0"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680450" w:rsidRPr="006621AA" w:rsidRDefault="00680450"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680450" w:rsidRPr="006621AA" w:rsidRDefault="00680450"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D1201"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680450" w:rsidRPr="006621AA" w:rsidRDefault="00680450" w:rsidP="002D2E2F">
    <w:pPr>
      <w:pStyle w:val="Footer"/>
      <w:tabs>
        <w:tab w:val="clear" w:pos="4677"/>
        <w:tab w:val="center" w:pos="2160"/>
      </w:tabs>
      <w:ind w:left="540" w:right="540"/>
    </w:pPr>
  </w:p>
  <w:p w14:paraId="122ED883" w14:textId="77777777" w:rsidR="00680450" w:rsidRPr="006621AA" w:rsidRDefault="006804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86201" w14:textId="77777777" w:rsidR="005D4F51" w:rsidRDefault="005D4F51">
      <w:r>
        <w:separator/>
      </w:r>
    </w:p>
  </w:footnote>
  <w:footnote w:type="continuationSeparator" w:id="0">
    <w:p w14:paraId="6F94AD8B" w14:textId="77777777" w:rsidR="005D4F51" w:rsidRDefault="005D4F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718E"/>
    <w:multiLevelType w:val="hybridMultilevel"/>
    <w:tmpl w:val="336C318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F29B3"/>
    <w:multiLevelType w:val="hybridMultilevel"/>
    <w:tmpl w:val="D400890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257B7"/>
    <w:multiLevelType w:val="hybridMultilevel"/>
    <w:tmpl w:val="AEAA1E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8" w15:restartNumberingAfterBreak="0">
    <w:nsid w:val="1EA71EEB"/>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1FA2406C"/>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21334C93"/>
    <w:multiLevelType w:val="hybridMultilevel"/>
    <w:tmpl w:val="CDD627C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1" w15:restartNumberingAfterBreak="0">
    <w:nsid w:val="229732EE"/>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2" w15:restartNumberingAfterBreak="0">
    <w:nsid w:val="2360636F"/>
    <w:multiLevelType w:val="hybridMultilevel"/>
    <w:tmpl w:val="F0B63A74"/>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3" w15:restartNumberingAfterBreak="0">
    <w:nsid w:val="23E83CA3"/>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4" w15:restartNumberingAfterBreak="0">
    <w:nsid w:val="2489521A"/>
    <w:multiLevelType w:val="hybridMultilevel"/>
    <w:tmpl w:val="16F03B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5" w15:restartNumberingAfterBreak="0">
    <w:nsid w:val="31FA0B35"/>
    <w:multiLevelType w:val="hybridMultilevel"/>
    <w:tmpl w:val="53FEBEB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6"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18E18B9"/>
    <w:multiLevelType w:val="hybridMultilevel"/>
    <w:tmpl w:val="6EFEA2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8" w15:restartNumberingAfterBreak="0">
    <w:nsid w:val="44175BC6"/>
    <w:multiLevelType w:val="multilevel"/>
    <w:tmpl w:val="FB36C86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458D6B8F"/>
    <w:multiLevelType w:val="hybridMultilevel"/>
    <w:tmpl w:val="166CA7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0" w15:restartNumberingAfterBreak="0">
    <w:nsid w:val="478B5A1A"/>
    <w:multiLevelType w:val="hybridMultilevel"/>
    <w:tmpl w:val="CDE2D33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1" w15:restartNumberingAfterBreak="0">
    <w:nsid w:val="53D25E10"/>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2" w15:restartNumberingAfterBreak="0">
    <w:nsid w:val="57686FAD"/>
    <w:multiLevelType w:val="hybridMultilevel"/>
    <w:tmpl w:val="2D94CB1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3"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BD644A"/>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5" w15:restartNumberingAfterBreak="0">
    <w:nsid w:val="60D46F7B"/>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643D3649"/>
    <w:multiLevelType w:val="hybridMultilevel"/>
    <w:tmpl w:val="916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963FE7"/>
    <w:multiLevelType w:val="hybridMultilevel"/>
    <w:tmpl w:val="749629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9" w15:restartNumberingAfterBreak="0">
    <w:nsid w:val="690B25E5"/>
    <w:multiLevelType w:val="hybridMultilevel"/>
    <w:tmpl w:val="D680895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0"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2"/>
  </w:num>
  <w:num w:numId="2">
    <w:abstractNumId w:val="4"/>
  </w:num>
  <w:num w:numId="3">
    <w:abstractNumId w:val="16"/>
  </w:num>
  <w:num w:numId="4">
    <w:abstractNumId w:val="32"/>
  </w:num>
  <w:num w:numId="5">
    <w:abstractNumId w:val="1"/>
  </w:num>
  <w:num w:numId="6">
    <w:abstractNumId w:val="23"/>
  </w:num>
  <w:num w:numId="7">
    <w:abstractNumId w:val="27"/>
  </w:num>
  <w:num w:numId="8">
    <w:abstractNumId w:val="5"/>
  </w:num>
  <w:num w:numId="9">
    <w:abstractNumId w:val="6"/>
  </w:num>
  <w:num w:numId="10">
    <w:abstractNumId w:val="31"/>
  </w:num>
  <w:num w:numId="11">
    <w:abstractNumId w:val="30"/>
  </w:num>
  <w:num w:numId="12">
    <w:abstractNumId w:val="18"/>
  </w:num>
  <w:num w:numId="13">
    <w:abstractNumId w:val="26"/>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lvlOverride w:ilvl="1"/>
    <w:lvlOverride w:ilvl="2"/>
    <w:lvlOverride w:ilvl="3"/>
    <w:lvlOverride w:ilvl="4"/>
    <w:lvlOverride w:ilvl="5"/>
    <w:lvlOverride w:ilvl="6"/>
    <w:lvlOverride w:ilvl="7"/>
    <w:lvlOverride w:ilvl="8"/>
  </w:num>
  <w:num w:numId="30">
    <w:abstractNumId w:val="15"/>
    <w:lvlOverride w:ilvl="0"/>
    <w:lvlOverride w:ilvl="1"/>
    <w:lvlOverride w:ilvl="2"/>
    <w:lvlOverride w:ilvl="3"/>
    <w:lvlOverride w:ilvl="4"/>
    <w:lvlOverride w:ilvl="5"/>
    <w:lvlOverride w:ilvl="6"/>
    <w:lvlOverride w:ilvl="7"/>
    <w:lvlOverride w:ilvl="8"/>
  </w:num>
  <w:num w:numId="31">
    <w:abstractNumId w:val="0"/>
    <w:lvlOverride w:ilvl="0"/>
    <w:lvlOverride w:ilvl="1"/>
    <w:lvlOverride w:ilvl="2"/>
    <w:lvlOverride w:ilvl="3"/>
    <w:lvlOverride w:ilvl="4"/>
    <w:lvlOverride w:ilvl="5"/>
    <w:lvlOverride w:ilvl="6"/>
    <w:lvlOverride w:ilvl="7"/>
    <w:lvlOverride w:ilvl="8"/>
  </w:num>
  <w:num w:numId="32">
    <w:abstractNumId w:val="14"/>
    <w:lvlOverride w:ilvl="0"/>
    <w:lvlOverride w:ilvl="1"/>
    <w:lvlOverride w:ilvl="2"/>
    <w:lvlOverride w:ilvl="3"/>
    <w:lvlOverride w:ilvl="4"/>
    <w:lvlOverride w:ilvl="5"/>
    <w:lvlOverride w:ilvl="6"/>
    <w:lvlOverride w:ilvl="7"/>
    <w:lvlOverride w:ilvl="8"/>
  </w:num>
  <w:num w:numId="33">
    <w:abstractNumId w:val="29"/>
    <w:lvlOverride w:ilvl="0"/>
    <w:lvlOverride w:ilvl="1"/>
    <w:lvlOverride w:ilvl="2"/>
    <w:lvlOverride w:ilvl="3"/>
    <w:lvlOverride w:ilvl="4"/>
    <w:lvlOverride w:ilvl="5"/>
    <w:lvlOverride w:ilvl="6"/>
    <w:lvlOverride w:ilvl="7"/>
    <w:lvlOverride w:ilv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1tDS3tLQwNTcyM7ZU0lEKTi0uzszPAykwrAUA46SE3iwAAAA="/>
  </w:docVars>
  <w:rsids>
    <w:rsidRoot w:val="003A7A03"/>
    <w:rsid w:val="00000E96"/>
    <w:rsid w:val="00003C9F"/>
    <w:rsid w:val="0000569E"/>
    <w:rsid w:val="000058F1"/>
    <w:rsid w:val="00005F1B"/>
    <w:rsid w:val="00007A94"/>
    <w:rsid w:val="00011D79"/>
    <w:rsid w:val="00016741"/>
    <w:rsid w:val="00025C56"/>
    <w:rsid w:val="00025F25"/>
    <w:rsid w:val="00030224"/>
    <w:rsid w:val="000337B9"/>
    <w:rsid w:val="000408D1"/>
    <w:rsid w:val="000413A1"/>
    <w:rsid w:val="0004203F"/>
    <w:rsid w:val="00043B8A"/>
    <w:rsid w:val="00044CA6"/>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1C8C"/>
    <w:rsid w:val="00092409"/>
    <w:rsid w:val="000963EE"/>
    <w:rsid w:val="00096734"/>
    <w:rsid w:val="00096BDA"/>
    <w:rsid w:val="00097CA5"/>
    <w:rsid w:val="000A0B9C"/>
    <w:rsid w:val="000A2376"/>
    <w:rsid w:val="000A43CE"/>
    <w:rsid w:val="000A68C5"/>
    <w:rsid w:val="000A70B5"/>
    <w:rsid w:val="000B209A"/>
    <w:rsid w:val="000B2BFA"/>
    <w:rsid w:val="000C1693"/>
    <w:rsid w:val="000C199F"/>
    <w:rsid w:val="000C3FA1"/>
    <w:rsid w:val="000C6CA1"/>
    <w:rsid w:val="000C7B39"/>
    <w:rsid w:val="000D0E5E"/>
    <w:rsid w:val="000D37F5"/>
    <w:rsid w:val="000D5023"/>
    <w:rsid w:val="000E5A4E"/>
    <w:rsid w:val="000E6A6E"/>
    <w:rsid w:val="000E748B"/>
    <w:rsid w:val="000F1724"/>
    <w:rsid w:val="000F55EB"/>
    <w:rsid w:val="000F7432"/>
    <w:rsid w:val="00100648"/>
    <w:rsid w:val="00103F48"/>
    <w:rsid w:val="001050BD"/>
    <w:rsid w:val="0010514A"/>
    <w:rsid w:val="00106208"/>
    <w:rsid w:val="00107973"/>
    <w:rsid w:val="00112B87"/>
    <w:rsid w:val="00113A6F"/>
    <w:rsid w:val="0011747B"/>
    <w:rsid w:val="00122975"/>
    <w:rsid w:val="00124EB5"/>
    <w:rsid w:val="00126DBF"/>
    <w:rsid w:val="001306FB"/>
    <w:rsid w:val="0013278C"/>
    <w:rsid w:val="00132C46"/>
    <w:rsid w:val="001351ED"/>
    <w:rsid w:val="00135298"/>
    <w:rsid w:val="001402C4"/>
    <w:rsid w:val="00147992"/>
    <w:rsid w:val="00150A34"/>
    <w:rsid w:val="00151639"/>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2052AD"/>
    <w:rsid w:val="00210DF8"/>
    <w:rsid w:val="00211C88"/>
    <w:rsid w:val="002129FD"/>
    <w:rsid w:val="002154E4"/>
    <w:rsid w:val="002208D0"/>
    <w:rsid w:val="00220A22"/>
    <w:rsid w:val="00221A69"/>
    <w:rsid w:val="002238EA"/>
    <w:rsid w:val="00223E16"/>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70BC2"/>
    <w:rsid w:val="00271445"/>
    <w:rsid w:val="002746F7"/>
    <w:rsid w:val="00274BCE"/>
    <w:rsid w:val="00275B4E"/>
    <w:rsid w:val="00277ADB"/>
    <w:rsid w:val="00277C28"/>
    <w:rsid w:val="0028038F"/>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2E2F"/>
    <w:rsid w:val="002D4919"/>
    <w:rsid w:val="002E0082"/>
    <w:rsid w:val="002E15FF"/>
    <w:rsid w:val="002E2361"/>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6F7A"/>
    <w:rsid w:val="00327DAE"/>
    <w:rsid w:val="0033397B"/>
    <w:rsid w:val="003407DC"/>
    <w:rsid w:val="003413EF"/>
    <w:rsid w:val="0034465B"/>
    <w:rsid w:val="00345388"/>
    <w:rsid w:val="00345CD4"/>
    <w:rsid w:val="0034685B"/>
    <w:rsid w:val="00347180"/>
    <w:rsid w:val="00355C1E"/>
    <w:rsid w:val="00356506"/>
    <w:rsid w:val="003566B8"/>
    <w:rsid w:val="0036163C"/>
    <w:rsid w:val="00362BD1"/>
    <w:rsid w:val="0036347E"/>
    <w:rsid w:val="00370AB9"/>
    <w:rsid w:val="00371C82"/>
    <w:rsid w:val="00377027"/>
    <w:rsid w:val="0038057F"/>
    <w:rsid w:val="0038149F"/>
    <w:rsid w:val="003832D2"/>
    <w:rsid w:val="00386F89"/>
    <w:rsid w:val="00391A09"/>
    <w:rsid w:val="003924EC"/>
    <w:rsid w:val="0039315B"/>
    <w:rsid w:val="00395555"/>
    <w:rsid w:val="003A0643"/>
    <w:rsid w:val="003A357C"/>
    <w:rsid w:val="003A3AD7"/>
    <w:rsid w:val="003A4B25"/>
    <w:rsid w:val="003A6381"/>
    <w:rsid w:val="003A78C1"/>
    <w:rsid w:val="003A7A03"/>
    <w:rsid w:val="003B06ED"/>
    <w:rsid w:val="003B0984"/>
    <w:rsid w:val="003B31BF"/>
    <w:rsid w:val="003B47B3"/>
    <w:rsid w:val="003B5681"/>
    <w:rsid w:val="003B67BC"/>
    <w:rsid w:val="003B6CB5"/>
    <w:rsid w:val="003B7D5D"/>
    <w:rsid w:val="003C0C04"/>
    <w:rsid w:val="003C4639"/>
    <w:rsid w:val="003D153B"/>
    <w:rsid w:val="003D70A4"/>
    <w:rsid w:val="003E0F3D"/>
    <w:rsid w:val="003E2D87"/>
    <w:rsid w:val="003E46D9"/>
    <w:rsid w:val="003E7333"/>
    <w:rsid w:val="003F320B"/>
    <w:rsid w:val="003F648F"/>
    <w:rsid w:val="003F656E"/>
    <w:rsid w:val="00404DED"/>
    <w:rsid w:val="004060E8"/>
    <w:rsid w:val="00406346"/>
    <w:rsid w:val="004063D3"/>
    <w:rsid w:val="00407E4B"/>
    <w:rsid w:val="0041131D"/>
    <w:rsid w:val="00416318"/>
    <w:rsid w:val="0041684C"/>
    <w:rsid w:val="00417ED0"/>
    <w:rsid w:val="004241D1"/>
    <w:rsid w:val="004413B9"/>
    <w:rsid w:val="004415E2"/>
    <w:rsid w:val="00441E3D"/>
    <w:rsid w:val="00441FB1"/>
    <w:rsid w:val="00443140"/>
    <w:rsid w:val="004453B0"/>
    <w:rsid w:val="0044723A"/>
    <w:rsid w:val="004478A2"/>
    <w:rsid w:val="004556E3"/>
    <w:rsid w:val="004569BD"/>
    <w:rsid w:val="00456B8A"/>
    <w:rsid w:val="0046391F"/>
    <w:rsid w:val="00467B9B"/>
    <w:rsid w:val="00472B9C"/>
    <w:rsid w:val="004775D9"/>
    <w:rsid w:val="00481A3D"/>
    <w:rsid w:val="00486629"/>
    <w:rsid w:val="004874F4"/>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26E9"/>
    <w:rsid w:val="004D6D17"/>
    <w:rsid w:val="004D7E67"/>
    <w:rsid w:val="004E0B93"/>
    <w:rsid w:val="004E146E"/>
    <w:rsid w:val="004E18FD"/>
    <w:rsid w:val="004E6CA3"/>
    <w:rsid w:val="004E77B2"/>
    <w:rsid w:val="004F0287"/>
    <w:rsid w:val="004F02F5"/>
    <w:rsid w:val="004F1437"/>
    <w:rsid w:val="004F2F79"/>
    <w:rsid w:val="004F35D5"/>
    <w:rsid w:val="004F57F0"/>
    <w:rsid w:val="004F6FC9"/>
    <w:rsid w:val="004F6FD5"/>
    <w:rsid w:val="00502740"/>
    <w:rsid w:val="00505826"/>
    <w:rsid w:val="005065A9"/>
    <w:rsid w:val="00507E60"/>
    <w:rsid w:val="0051033A"/>
    <w:rsid w:val="0051117A"/>
    <w:rsid w:val="00516817"/>
    <w:rsid w:val="005177BA"/>
    <w:rsid w:val="00521FB0"/>
    <w:rsid w:val="005245F8"/>
    <w:rsid w:val="00525AFD"/>
    <w:rsid w:val="00526AAE"/>
    <w:rsid w:val="00531765"/>
    <w:rsid w:val="00533396"/>
    <w:rsid w:val="0053663C"/>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242E"/>
    <w:rsid w:val="005B3634"/>
    <w:rsid w:val="005B397D"/>
    <w:rsid w:val="005B41E5"/>
    <w:rsid w:val="005B60F3"/>
    <w:rsid w:val="005B798D"/>
    <w:rsid w:val="005C0689"/>
    <w:rsid w:val="005C0EAC"/>
    <w:rsid w:val="005C139F"/>
    <w:rsid w:val="005C2773"/>
    <w:rsid w:val="005C598D"/>
    <w:rsid w:val="005C72F9"/>
    <w:rsid w:val="005D1D3E"/>
    <w:rsid w:val="005D4644"/>
    <w:rsid w:val="005D4F51"/>
    <w:rsid w:val="005D5995"/>
    <w:rsid w:val="005D5D35"/>
    <w:rsid w:val="005E16EA"/>
    <w:rsid w:val="005E19F3"/>
    <w:rsid w:val="005E369B"/>
    <w:rsid w:val="005E3BF5"/>
    <w:rsid w:val="005F027B"/>
    <w:rsid w:val="005F1601"/>
    <w:rsid w:val="005F48EF"/>
    <w:rsid w:val="005F56D7"/>
    <w:rsid w:val="005F5AE4"/>
    <w:rsid w:val="005F5F70"/>
    <w:rsid w:val="005F6990"/>
    <w:rsid w:val="006001D2"/>
    <w:rsid w:val="00606BB5"/>
    <w:rsid w:val="006105B8"/>
    <w:rsid w:val="00612F56"/>
    <w:rsid w:val="00613870"/>
    <w:rsid w:val="00613D04"/>
    <w:rsid w:val="00616448"/>
    <w:rsid w:val="00620AD1"/>
    <w:rsid w:val="0062153D"/>
    <w:rsid w:val="006226CE"/>
    <w:rsid w:val="00622FDF"/>
    <w:rsid w:val="00634F98"/>
    <w:rsid w:val="00640D21"/>
    <w:rsid w:val="00644C73"/>
    <w:rsid w:val="00644EF0"/>
    <w:rsid w:val="006456E2"/>
    <w:rsid w:val="00645FC7"/>
    <w:rsid w:val="006479E7"/>
    <w:rsid w:val="006526C7"/>
    <w:rsid w:val="00652C74"/>
    <w:rsid w:val="0065314E"/>
    <w:rsid w:val="00660A79"/>
    <w:rsid w:val="006621AA"/>
    <w:rsid w:val="00664743"/>
    <w:rsid w:val="00665E68"/>
    <w:rsid w:val="00665E91"/>
    <w:rsid w:val="00666071"/>
    <w:rsid w:val="0066658E"/>
    <w:rsid w:val="00673964"/>
    <w:rsid w:val="00673B9B"/>
    <w:rsid w:val="00673F85"/>
    <w:rsid w:val="006748E7"/>
    <w:rsid w:val="00680450"/>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6A9"/>
    <w:rsid w:val="006B19DF"/>
    <w:rsid w:val="006B5124"/>
    <w:rsid w:val="006C1CD4"/>
    <w:rsid w:val="006C3D80"/>
    <w:rsid w:val="006C7324"/>
    <w:rsid w:val="006C7330"/>
    <w:rsid w:val="006D100E"/>
    <w:rsid w:val="006D1AD3"/>
    <w:rsid w:val="006D3317"/>
    <w:rsid w:val="006D5552"/>
    <w:rsid w:val="006D5BE7"/>
    <w:rsid w:val="006D646D"/>
    <w:rsid w:val="006D7D65"/>
    <w:rsid w:val="006E026B"/>
    <w:rsid w:val="006E5449"/>
    <w:rsid w:val="006E66DB"/>
    <w:rsid w:val="006F456A"/>
    <w:rsid w:val="0070448F"/>
    <w:rsid w:val="007045D9"/>
    <w:rsid w:val="0070554A"/>
    <w:rsid w:val="0071181A"/>
    <w:rsid w:val="00713F1E"/>
    <w:rsid w:val="0071799F"/>
    <w:rsid w:val="00720157"/>
    <w:rsid w:val="007226AD"/>
    <w:rsid w:val="00722F5B"/>
    <w:rsid w:val="00723503"/>
    <w:rsid w:val="00723F81"/>
    <w:rsid w:val="00726159"/>
    <w:rsid w:val="00730716"/>
    <w:rsid w:val="00730934"/>
    <w:rsid w:val="00733689"/>
    <w:rsid w:val="00734513"/>
    <w:rsid w:val="00735AED"/>
    <w:rsid w:val="00737242"/>
    <w:rsid w:val="007378C1"/>
    <w:rsid w:val="00740CEE"/>
    <w:rsid w:val="00742A7B"/>
    <w:rsid w:val="007433C7"/>
    <w:rsid w:val="00743DDD"/>
    <w:rsid w:val="0074608B"/>
    <w:rsid w:val="007474C8"/>
    <w:rsid w:val="0075020E"/>
    <w:rsid w:val="00751400"/>
    <w:rsid w:val="0075406F"/>
    <w:rsid w:val="007624C7"/>
    <w:rsid w:val="0076288C"/>
    <w:rsid w:val="00762D75"/>
    <w:rsid w:val="00771302"/>
    <w:rsid w:val="00771A93"/>
    <w:rsid w:val="00771F9F"/>
    <w:rsid w:val="00775580"/>
    <w:rsid w:val="0077755F"/>
    <w:rsid w:val="00783ED9"/>
    <w:rsid w:val="0078493B"/>
    <w:rsid w:val="0078550D"/>
    <w:rsid w:val="00785C23"/>
    <w:rsid w:val="00785EF6"/>
    <w:rsid w:val="0078651D"/>
    <w:rsid w:val="00786C53"/>
    <w:rsid w:val="00792A6C"/>
    <w:rsid w:val="007A11C6"/>
    <w:rsid w:val="007A1ED6"/>
    <w:rsid w:val="007B53B8"/>
    <w:rsid w:val="007B7D0C"/>
    <w:rsid w:val="007C61A8"/>
    <w:rsid w:val="007C67A8"/>
    <w:rsid w:val="007D4183"/>
    <w:rsid w:val="007D5AC1"/>
    <w:rsid w:val="007D69E5"/>
    <w:rsid w:val="007D7D9A"/>
    <w:rsid w:val="007F4F4F"/>
    <w:rsid w:val="007F7323"/>
    <w:rsid w:val="00800B06"/>
    <w:rsid w:val="008011C0"/>
    <w:rsid w:val="008159B1"/>
    <w:rsid w:val="00815DCC"/>
    <w:rsid w:val="00815DD4"/>
    <w:rsid w:val="0082128B"/>
    <w:rsid w:val="008215E8"/>
    <w:rsid w:val="00823E1E"/>
    <w:rsid w:val="008243D1"/>
    <w:rsid w:val="00824CA1"/>
    <w:rsid w:val="00824F6E"/>
    <w:rsid w:val="00827355"/>
    <w:rsid w:val="00832378"/>
    <w:rsid w:val="00832ABA"/>
    <w:rsid w:val="00842035"/>
    <w:rsid w:val="00842D17"/>
    <w:rsid w:val="00843027"/>
    <w:rsid w:val="00843BEC"/>
    <w:rsid w:val="00844A9D"/>
    <w:rsid w:val="008475B9"/>
    <w:rsid w:val="00850708"/>
    <w:rsid w:val="00850BD3"/>
    <w:rsid w:val="00854DEC"/>
    <w:rsid w:val="00857F82"/>
    <w:rsid w:val="00861F16"/>
    <w:rsid w:val="00872A58"/>
    <w:rsid w:val="00882B6B"/>
    <w:rsid w:val="00891DD3"/>
    <w:rsid w:val="0089232E"/>
    <w:rsid w:val="008944CB"/>
    <w:rsid w:val="008946D5"/>
    <w:rsid w:val="008A0635"/>
    <w:rsid w:val="008A13D9"/>
    <w:rsid w:val="008A29F7"/>
    <w:rsid w:val="008A36C9"/>
    <w:rsid w:val="008A5940"/>
    <w:rsid w:val="008B331E"/>
    <w:rsid w:val="008B43C1"/>
    <w:rsid w:val="008B5656"/>
    <w:rsid w:val="008B7990"/>
    <w:rsid w:val="008C0610"/>
    <w:rsid w:val="008C0F0C"/>
    <w:rsid w:val="008C1444"/>
    <w:rsid w:val="008C2BB7"/>
    <w:rsid w:val="008C2EDE"/>
    <w:rsid w:val="008C5666"/>
    <w:rsid w:val="008C6830"/>
    <w:rsid w:val="008D5AE9"/>
    <w:rsid w:val="008D6A04"/>
    <w:rsid w:val="008D6F51"/>
    <w:rsid w:val="008E1AED"/>
    <w:rsid w:val="008E490E"/>
    <w:rsid w:val="008F3B12"/>
    <w:rsid w:val="008F4000"/>
    <w:rsid w:val="008F63A4"/>
    <w:rsid w:val="008F6B8A"/>
    <w:rsid w:val="00902505"/>
    <w:rsid w:val="009037FA"/>
    <w:rsid w:val="009065E7"/>
    <w:rsid w:val="009070F2"/>
    <w:rsid w:val="00911927"/>
    <w:rsid w:val="009119E9"/>
    <w:rsid w:val="009146AB"/>
    <w:rsid w:val="00915368"/>
    <w:rsid w:val="00916C64"/>
    <w:rsid w:val="00916CC1"/>
    <w:rsid w:val="009179A8"/>
    <w:rsid w:val="0092709D"/>
    <w:rsid w:val="009276EB"/>
    <w:rsid w:val="0093043D"/>
    <w:rsid w:val="00933583"/>
    <w:rsid w:val="0093419A"/>
    <w:rsid w:val="0093512F"/>
    <w:rsid w:val="00936366"/>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3AE3"/>
    <w:rsid w:val="009848C6"/>
    <w:rsid w:val="009851E8"/>
    <w:rsid w:val="009869D2"/>
    <w:rsid w:val="009935E6"/>
    <w:rsid w:val="0099367C"/>
    <w:rsid w:val="0099442E"/>
    <w:rsid w:val="00995016"/>
    <w:rsid w:val="00995E8E"/>
    <w:rsid w:val="009A0EA9"/>
    <w:rsid w:val="009A1901"/>
    <w:rsid w:val="009A27E3"/>
    <w:rsid w:val="009C7DFC"/>
    <w:rsid w:val="009D0CAC"/>
    <w:rsid w:val="009D1282"/>
    <w:rsid w:val="009D3274"/>
    <w:rsid w:val="009D4BF1"/>
    <w:rsid w:val="009D74C7"/>
    <w:rsid w:val="009E0FC6"/>
    <w:rsid w:val="009E3580"/>
    <w:rsid w:val="009E4B5B"/>
    <w:rsid w:val="009E6887"/>
    <w:rsid w:val="009E69AF"/>
    <w:rsid w:val="009F0670"/>
    <w:rsid w:val="009F0A18"/>
    <w:rsid w:val="009F122A"/>
    <w:rsid w:val="009F1CD1"/>
    <w:rsid w:val="009F24C0"/>
    <w:rsid w:val="009F2DC1"/>
    <w:rsid w:val="009F43BE"/>
    <w:rsid w:val="009F56BC"/>
    <w:rsid w:val="009F5B2E"/>
    <w:rsid w:val="009F5F27"/>
    <w:rsid w:val="00A01BD4"/>
    <w:rsid w:val="00A057F1"/>
    <w:rsid w:val="00A123C9"/>
    <w:rsid w:val="00A12BF8"/>
    <w:rsid w:val="00A139FA"/>
    <w:rsid w:val="00A14370"/>
    <w:rsid w:val="00A15061"/>
    <w:rsid w:val="00A15FA2"/>
    <w:rsid w:val="00A16B3A"/>
    <w:rsid w:val="00A2793C"/>
    <w:rsid w:val="00A31738"/>
    <w:rsid w:val="00A3223D"/>
    <w:rsid w:val="00A34DCA"/>
    <w:rsid w:val="00A365F0"/>
    <w:rsid w:val="00A36E0F"/>
    <w:rsid w:val="00A3719C"/>
    <w:rsid w:val="00A37E8F"/>
    <w:rsid w:val="00A412F3"/>
    <w:rsid w:val="00A416C5"/>
    <w:rsid w:val="00A420B2"/>
    <w:rsid w:val="00A47B13"/>
    <w:rsid w:val="00A50C16"/>
    <w:rsid w:val="00A52DA6"/>
    <w:rsid w:val="00A54F67"/>
    <w:rsid w:val="00A55428"/>
    <w:rsid w:val="00A56BE6"/>
    <w:rsid w:val="00A57720"/>
    <w:rsid w:val="00A6043A"/>
    <w:rsid w:val="00A61293"/>
    <w:rsid w:val="00A612DE"/>
    <w:rsid w:val="00A61A3C"/>
    <w:rsid w:val="00A700D4"/>
    <w:rsid w:val="00A7076B"/>
    <w:rsid w:val="00A70E32"/>
    <w:rsid w:val="00A75102"/>
    <w:rsid w:val="00A80198"/>
    <w:rsid w:val="00A801F8"/>
    <w:rsid w:val="00A804BA"/>
    <w:rsid w:val="00A814EB"/>
    <w:rsid w:val="00A81B48"/>
    <w:rsid w:val="00A821AA"/>
    <w:rsid w:val="00A826FE"/>
    <w:rsid w:val="00A83E95"/>
    <w:rsid w:val="00A84AD9"/>
    <w:rsid w:val="00A852BF"/>
    <w:rsid w:val="00A87BD2"/>
    <w:rsid w:val="00A87CEC"/>
    <w:rsid w:val="00A92C90"/>
    <w:rsid w:val="00A93039"/>
    <w:rsid w:val="00A97DC8"/>
    <w:rsid w:val="00AB0374"/>
    <w:rsid w:val="00AB1FB4"/>
    <w:rsid w:val="00AC008E"/>
    <w:rsid w:val="00AC0D3E"/>
    <w:rsid w:val="00AC29CB"/>
    <w:rsid w:val="00AD010F"/>
    <w:rsid w:val="00AD052B"/>
    <w:rsid w:val="00AD098E"/>
    <w:rsid w:val="00AD24B4"/>
    <w:rsid w:val="00AD56F5"/>
    <w:rsid w:val="00AD6C1D"/>
    <w:rsid w:val="00AE1976"/>
    <w:rsid w:val="00AE4AAA"/>
    <w:rsid w:val="00AE521A"/>
    <w:rsid w:val="00AF125F"/>
    <w:rsid w:val="00AF3BBF"/>
    <w:rsid w:val="00AF4730"/>
    <w:rsid w:val="00AF51E1"/>
    <w:rsid w:val="00AF66BF"/>
    <w:rsid w:val="00B00C80"/>
    <w:rsid w:val="00B0373E"/>
    <w:rsid w:val="00B05532"/>
    <w:rsid w:val="00B06ABD"/>
    <w:rsid w:val="00B1018B"/>
    <w:rsid w:val="00B11C41"/>
    <w:rsid w:val="00B12CB1"/>
    <w:rsid w:val="00B17236"/>
    <w:rsid w:val="00B20B3E"/>
    <w:rsid w:val="00B23312"/>
    <w:rsid w:val="00B24CA3"/>
    <w:rsid w:val="00B267F5"/>
    <w:rsid w:val="00B27BE9"/>
    <w:rsid w:val="00B27CAA"/>
    <w:rsid w:val="00B3059B"/>
    <w:rsid w:val="00B306A1"/>
    <w:rsid w:val="00B30707"/>
    <w:rsid w:val="00B30918"/>
    <w:rsid w:val="00B34DF2"/>
    <w:rsid w:val="00B351EC"/>
    <w:rsid w:val="00B36FF6"/>
    <w:rsid w:val="00B4127A"/>
    <w:rsid w:val="00B53779"/>
    <w:rsid w:val="00B54902"/>
    <w:rsid w:val="00B54BC8"/>
    <w:rsid w:val="00B62F80"/>
    <w:rsid w:val="00B6606E"/>
    <w:rsid w:val="00B70876"/>
    <w:rsid w:val="00B72581"/>
    <w:rsid w:val="00B73862"/>
    <w:rsid w:val="00B73E0C"/>
    <w:rsid w:val="00B74418"/>
    <w:rsid w:val="00B7474A"/>
    <w:rsid w:val="00B74A56"/>
    <w:rsid w:val="00B761B9"/>
    <w:rsid w:val="00B8466C"/>
    <w:rsid w:val="00B84804"/>
    <w:rsid w:val="00B923B3"/>
    <w:rsid w:val="00B96FFD"/>
    <w:rsid w:val="00B9764F"/>
    <w:rsid w:val="00BA018F"/>
    <w:rsid w:val="00BA503C"/>
    <w:rsid w:val="00BA7194"/>
    <w:rsid w:val="00BA7AE8"/>
    <w:rsid w:val="00BB0E37"/>
    <w:rsid w:val="00BB4362"/>
    <w:rsid w:val="00BB7100"/>
    <w:rsid w:val="00BC25CB"/>
    <w:rsid w:val="00BC43DB"/>
    <w:rsid w:val="00BC4F74"/>
    <w:rsid w:val="00BD3147"/>
    <w:rsid w:val="00BD4470"/>
    <w:rsid w:val="00BD60A2"/>
    <w:rsid w:val="00BD60F8"/>
    <w:rsid w:val="00BD6627"/>
    <w:rsid w:val="00BD7542"/>
    <w:rsid w:val="00BE34C5"/>
    <w:rsid w:val="00BE5DBF"/>
    <w:rsid w:val="00BF4996"/>
    <w:rsid w:val="00BF5444"/>
    <w:rsid w:val="00BF5BFC"/>
    <w:rsid w:val="00C03771"/>
    <w:rsid w:val="00C06F60"/>
    <w:rsid w:val="00C11D1F"/>
    <w:rsid w:val="00C12471"/>
    <w:rsid w:val="00C15786"/>
    <w:rsid w:val="00C17310"/>
    <w:rsid w:val="00C25407"/>
    <w:rsid w:val="00C257EB"/>
    <w:rsid w:val="00C34F0F"/>
    <w:rsid w:val="00C36E6E"/>
    <w:rsid w:val="00C3734D"/>
    <w:rsid w:val="00C3793E"/>
    <w:rsid w:val="00C4266E"/>
    <w:rsid w:val="00C460BC"/>
    <w:rsid w:val="00C467F6"/>
    <w:rsid w:val="00C5512C"/>
    <w:rsid w:val="00C5704D"/>
    <w:rsid w:val="00C57A09"/>
    <w:rsid w:val="00C60502"/>
    <w:rsid w:val="00C636EA"/>
    <w:rsid w:val="00C7000C"/>
    <w:rsid w:val="00C751CB"/>
    <w:rsid w:val="00C81381"/>
    <w:rsid w:val="00C83CAB"/>
    <w:rsid w:val="00C875D7"/>
    <w:rsid w:val="00C91035"/>
    <w:rsid w:val="00C91E9E"/>
    <w:rsid w:val="00C92949"/>
    <w:rsid w:val="00C94C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4759"/>
    <w:rsid w:val="00CD5575"/>
    <w:rsid w:val="00CE2C80"/>
    <w:rsid w:val="00CE32AE"/>
    <w:rsid w:val="00CE43DD"/>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211D"/>
    <w:rsid w:val="00D2557D"/>
    <w:rsid w:val="00D2703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7F88"/>
    <w:rsid w:val="00D83470"/>
    <w:rsid w:val="00D91ECB"/>
    <w:rsid w:val="00D9387C"/>
    <w:rsid w:val="00D95413"/>
    <w:rsid w:val="00DA082D"/>
    <w:rsid w:val="00DA3488"/>
    <w:rsid w:val="00DA75C7"/>
    <w:rsid w:val="00DB014E"/>
    <w:rsid w:val="00DB30B1"/>
    <w:rsid w:val="00DB4667"/>
    <w:rsid w:val="00DB4B27"/>
    <w:rsid w:val="00DB61BA"/>
    <w:rsid w:val="00DB6618"/>
    <w:rsid w:val="00DC216E"/>
    <w:rsid w:val="00DC3053"/>
    <w:rsid w:val="00DC4A5D"/>
    <w:rsid w:val="00DC6EFB"/>
    <w:rsid w:val="00DD04C0"/>
    <w:rsid w:val="00DD059A"/>
    <w:rsid w:val="00DD4B2C"/>
    <w:rsid w:val="00DD54D7"/>
    <w:rsid w:val="00DD6337"/>
    <w:rsid w:val="00DE1645"/>
    <w:rsid w:val="00DE4E34"/>
    <w:rsid w:val="00DE5B8E"/>
    <w:rsid w:val="00DF35EC"/>
    <w:rsid w:val="00DF6E01"/>
    <w:rsid w:val="00DF74B7"/>
    <w:rsid w:val="00E013A9"/>
    <w:rsid w:val="00E05396"/>
    <w:rsid w:val="00E053FE"/>
    <w:rsid w:val="00E05802"/>
    <w:rsid w:val="00E06F59"/>
    <w:rsid w:val="00E100DA"/>
    <w:rsid w:val="00E2261E"/>
    <w:rsid w:val="00E228D6"/>
    <w:rsid w:val="00E272A7"/>
    <w:rsid w:val="00E30306"/>
    <w:rsid w:val="00E3216E"/>
    <w:rsid w:val="00E3261E"/>
    <w:rsid w:val="00E37A78"/>
    <w:rsid w:val="00E41C09"/>
    <w:rsid w:val="00E47D9C"/>
    <w:rsid w:val="00E502A9"/>
    <w:rsid w:val="00E50A29"/>
    <w:rsid w:val="00E55666"/>
    <w:rsid w:val="00E601BE"/>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D0A87"/>
    <w:rsid w:val="00ED19F0"/>
    <w:rsid w:val="00ED1F61"/>
    <w:rsid w:val="00ED244E"/>
    <w:rsid w:val="00ED2BC7"/>
    <w:rsid w:val="00ED2FAE"/>
    <w:rsid w:val="00ED3AF2"/>
    <w:rsid w:val="00ED723A"/>
    <w:rsid w:val="00EE04E7"/>
    <w:rsid w:val="00EE1996"/>
    <w:rsid w:val="00EE2AF7"/>
    <w:rsid w:val="00EE4346"/>
    <w:rsid w:val="00EE4C47"/>
    <w:rsid w:val="00EE5FBD"/>
    <w:rsid w:val="00EE6504"/>
    <w:rsid w:val="00EE6A70"/>
    <w:rsid w:val="00EE6C78"/>
    <w:rsid w:val="00EF2709"/>
    <w:rsid w:val="00EF688E"/>
    <w:rsid w:val="00EF6C7A"/>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6EA9"/>
    <w:rsid w:val="00FB712A"/>
    <w:rsid w:val="00FC125A"/>
    <w:rsid w:val="00FC2BE9"/>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8886">
      <w:bodyDiv w:val="1"/>
      <w:marLeft w:val="0"/>
      <w:marRight w:val="0"/>
      <w:marTop w:val="0"/>
      <w:marBottom w:val="0"/>
      <w:divBdr>
        <w:top w:val="none" w:sz="0" w:space="0" w:color="auto"/>
        <w:left w:val="none" w:sz="0" w:space="0" w:color="auto"/>
        <w:bottom w:val="none" w:sz="0" w:space="0" w:color="auto"/>
        <w:right w:val="none" w:sz="0" w:space="0" w:color="auto"/>
      </w:divBdr>
    </w:div>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191919940">
      <w:bodyDiv w:val="1"/>
      <w:marLeft w:val="0"/>
      <w:marRight w:val="0"/>
      <w:marTop w:val="0"/>
      <w:marBottom w:val="0"/>
      <w:divBdr>
        <w:top w:val="none" w:sz="0" w:space="0" w:color="auto"/>
        <w:left w:val="none" w:sz="0" w:space="0" w:color="auto"/>
        <w:bottom w:val="none" w:sz="0" w:space="0" w:color="auto"/>
        <w:right w:val="none" w:sz="0" w:space="0" w:color="auto"/>
      </w:divBdr>
    </w:div>
    <w:div w:id="220216378">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1D52C-A445-4192-A429-B0FF7DDEE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0</TotalTime>
  <Pages>20</Pages>
  <Words>2553</Words>
  <Characters>14554</Characters>
  <Application>Microsoft Office Word</Application>
  <DocSecurity>0</DocSecurity>
  <Lines>121</Lines>
  <Paragraphs>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17073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Hooi,David D.M.</cp:lastModifiedBy>
  <cp:revision>2</cp:revision>
  <cp:lastPrinted>2013-10-25T13:55:00Z</cp:lastPrinted>
  <dcterms:created xsi:type="dcterms:W3CDTF">2019-02-25T21:00:00Z</dcterms:created>
  <dcterms:modified xsi:type="dcterms:W3CDTF">2019-02-25T21:00:00Z</dcterms:modified>
</cp:coreProperties>
</file>